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g" ContentType="image/jp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0" w:after="0" w:line="120" w:lineRule="exact"/>
        <w:jc w:val="left"/>
        <w:rPr>
          <w:sz w:val="12"/>
          <w:szCs w:val="12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0015pt;width:595.275pt;height:841.89pt;mso-position-horizontal-relative:page;mso-position-vertical-relative:page;z-index:-8649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2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left="1566" w:right="-20"/>
                    <w:jc w:val="left"/>
                    <w:tabs>
                      <w:tab w:pos="8600" w:val="left"/>
                    </w:tabs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HR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11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EU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4"/>
                      <w:w w:val="72"/>
                      <w:position w:val="-4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OPE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3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84"/>
                      <w:position w:val="-4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london.hrtecheu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84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ope.com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16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|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2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#hrtecheu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100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ope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  <w:position w:val="0"/>
                    </w:rPr>
                  </w:r>
                </w:p>
                <w:p>
                  <w:pPr>
                    <w:spacing w:before="8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24-25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33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MA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4"/>
                      <w:w w:val="78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5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83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3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LONDON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18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EXCEL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3" w:after="0" w:line="110" w:lineRule="exact"/>
                    <w:jc w:val="left"/>
                    <w:rPr>
                      <w:sz w:val="11"/>
                      <w:szCs w:val="11"/>
                    </w:rPr>
                  </w:pPr>
                  <w:rPr/>
                  <w:r>
                    <w:rPr>
                      <w:sz w:val="11"/>
                      <w:szCs w:val="11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204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56"/>
                    </w:rPr>
                    <w:t>1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0pt;margin-top:.000015pt;width:595.275pt;height:841.89pt;mso-position-horizontal-relative:page;mso-position-vertical-relative:page;z-index:-8648" coordorigin="0,0" coordsize="11906,16838">
            <v:shape style="position:absolute;left:680;top:850;width:718;height:448" type="#_x0000_t75">
              <v:imagedata r:id="rId5" o:title=""/>
            </v:shape>
            <v:shape style="position:absolute;left:690;top:861;width:699;height:613" type="#_x0000_t75">
              <v:imagedata r:id="rId6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  <v:shape style="position:absolute;left:0;top:0;width:11906;height:16838" type="#_x0000_t75">
                <v:imagedata r:id="rId7" o:title=""/>
              </v:shape>
              <v:shape style="position:absolute;left:0;top:0;width:11906;height:16838" type="#_x0000_t75">
                <v:imagedata r:id="rId8" o:title=""/>
              </v:shape>
            </v:group>
            <w10:wrap type="none"/>
          </v:group>
        </w:pict>
      </w:r>
      <w:r>
        <w:rPr/>
        <w:pict>
          <v:group style="position:absolute;margin-left:0pt;margin-top:.000015pt;width:595.275pt;height:841.89pt;mso-position-horizontal-relative:page;mso-position-vertical-relative:page;z-index:-8647" coordorigin="0,0" coordsize="11906,16838">
            <v:shape style="position:absolute;left:0;top:0;width:11906;height:16838" coordorigin="0,0" coordsize="11906,16838" path="m0,16838l11906,16838,11906,0,0,0,0,16838e" filled="t" fillcolor="#000000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4.015999pt;margin-top:34.016014pt;width:99.09350pt;height:66.701pt;mso-position-horizontal-relative:page;mso-position-vertical-relative:page;z-index:-8646" coordorigin="680,680" coordsize="1982,1334">
            <v:group style="position:absolute;left:2381;top:1127;width:102;height:377" coordorigin="2381,1127" coordsize="102,377">
              <v:shape style="position:absolute;left:2381;top:1127;width:102;height:377" coordorigin="2381,1127" coordsize="102,377" path="m2483,1127l2381,1127,2381,1504,2483,1504,2483,1127e" filled="t" fillcolor="#FFFFFF" stroked="f">
                <v:path arrowok="t"/>
                <v:fill/>
              </v:shape>
            </v:group>
            <v:group style="position:absolute;left:2244;top:1086;width:376;height:2" coordorigin="2244,1086" coordsize="376,2">
              <v:shape style="position:absolute;left:2244;top:1086;width:376;height:2" coordorigin="2244,1086" coordsize="376,0" path="m2244,1086l2620,1086e" filled="f" stroked="t" strokeweight="4.227pt" strokecolor="#FFFFFF">
                <v:path arrowok="t"/>
              </v:shape>
              <v:shape style="position:absolute;left:680;top:680;width:1536;height:959" type="#_x0000_t75">
                <v:imagedata r:id="rId9" o:title=""/>
              </v:shape>
              <v:shape style="position:absolute;left:701;top:703;width:1495;height:1311" type="#_x0000_t75">
                <v:imagedata r:id="rId10" o:title=""/>
              </v:shape>
            </v:group>
            <v:group style="position:absolute;left:1549;top:770;width:369;height:292" coordorigin="1549,770" coordsize="369,292">
              <v:shape style="position:absolute;left:1549;top:770;width:369;height:292" coordorigin="1549,770" coordsize="369,292" path="m1691,770l1549,770,1569,771,1588,773,1661,790,1729,821,1787,861,1843,918,1877,968,1906,1028,1918,1062,1916,1050,1899,981,1875,924,1831,862,1771,810,1702,773,1691,770e" filled="t" fillcolor="#BCE6F5" stroked="f">
                <v:path arrowok="t"/>
                <v:fill/>
              </v:shape>
            </v:group>
            <v:group style="position:absolute;left:1216;top:742;width:475;height:135" coordorigin="1216,742" coordsize="475,135">
              <v:shape style="position:absolute;left:1216;top:742;width:475;height:135" coordorigin="1216,742" coordsize="475,135" path="m1528,742l1468,746,1381,766,1302,802,1235,856,1216,877,1232,866,1249,855,1304,826,1363,802,1425,784,1488,773,1691,770,1674,764,1646,756,1617,750,1588,745,1558,743,1528,742e" filled="t" fillcolor="#BCE6F5" stroked="f">
                <v:path arrowok="t"/>
                <v:fill/>
              </v:shape>
            </v:group>
            <v:group style="position:absolute;left:1067;top:1044;width:365;height:459" coordorigin="1067,1044" coordsize="365,459">
              <v:shape style="position:absolute;left:1067;top:1044;width:365;height:459" coordorigin="1067,1044" coordsize="365,459" path="m1168,1044l1067,1044,1067,1504,1168,1504,1168,1298,1431,1298,1431,1220,1168,1220,1168,1044e" filled="t" fillcolor="#FFFFFF" stroked="f">
                <v:path arrowok="t"/>
                <v:fill/>
              </v:shape>
            </v:group>
            <v:group style="position:absolute;left:1330;top:1298;width:101;height:205" coordorigin="1330,1298" coordsize="101,205">
              <v:shape style="position:absolute;left:1330;top:1298;width:101;height:205" coordorigin="1330,1298" coordsize="101,205" path="m1431,1298l1330,1298,1330,1504,1431,1504,1431,1298e" filled="t" fillcolor="#FFFFFF" stroked="f">
                <v:path arrowok="t"/>
                <v:fill/>
              </v:shape>
            </v:group>
            <v:group style="position:absolute;left:1330;top:1044;width:101;height:176" coordorigin="1330,1044" coordsize="101,176">
              <v:shape style="position:absolute;left:1330;top:1044;width:101;height:176" coordorigin="1330,1044" coordsize="101,176" path="m1431,1044l1330,1044,1330,1220,1431,1220,1431,1044e" filled="t" fillcolor="#FFFFFF" stroked="f">
                <v:path arrowok="t"/>
                <v:fill/>
              </v:shape>
            </v:group>
            <v:group style="position:absolute;left:1525;top:1038;width:362;height:465" coordorigin="1525,1038" coordsize="362,465">
              <v:shape style="position:absolute;left:1525;top:1038;width:362;height:465" coordorigin="1525,1038" coordsize="362,465" path="m1679,1038l1614,1039,1543,1043,1525,1044,1525,1504,1625,1504,1625,1324,1831,1324,1828,1320,1813,1305,1797,1296,1782,1291,1803,1284,1822,1276,1837,1265,1850,1251,1852,1246,1625,1246,1625,1117,1862,1117,1861,1113,1853,1095,1793,1051,1713,1039,1679,1038e" filled="t" fillcolor="#FFFFFF" stroked="f">
                <v:path arrowok="t"/>
                <v:fill/>
              </v:shape>
              <v:shape style="position:absolute;left:1525;top:1038;width:362;height:465" coordorigin="1525,1038" coordsize="362,465" path="m1831,1324l1625,1324,1699,1324,1720,1329,1735,1341,1745,1363,1780,1504,1887,1504,1840,1340,1831,1324e" filled="t" fillcolor="#FFFFFF" stroked="f">
                <v:path arrowok="t"/>
                <v:fill/>
              </v:shape>
              <v:shape style="position:absolute;left:1525;top:1038;width:362;height:465" coordorigin="1525,1038" coordsize="362,465" path="m1862,1117l1713,1117,1734,1120,1750,1129,1759,1145,1765,1168,1766,1202,1759,1223,1747,1237,1727,1244,1698,1246,1852,1246,1859,1232,1865,1211,1868,1185,1869,1156,1866,1133,1862,1117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29.072220pt;margin-top:57.837055pt;width:34.214776pt;height:18.269788pt;mso-position-horizontal-relative:page;mso-position-vertical-relative:page;z-index:-8645" coordorigin="2581,1157" coordsize="684,365">
            <v:group style="position:absolute;left:2591;top:1167;width:323;height:345" coordorigin="2591,1167" coordsize="323,345">
              <v:shape style="position:absolute;left:2591;top:1167;width:323;height:345" coordorigin="2591,1167" coordsize="323,345" path="m2748,1167l2676,1178,2616,1224,2595,1289,2591,1349,2593,1377,2610,1442,2666,1495,2738,1511,2768,1512,2788,1512,2850,1505,2906,1488,2890,1433,2770,1433,2748,1432,2727,1427,2712,1416,2702,1399,2696,1373,2839,1372,2863,1366,2882,1356,2897,1343,2907,1326,2910,1314,2787,1314,2696,1289,2751,1241,2783,1240,2908,1240,2908,1239,2858,1185,2782,1168,2748,1167e" filled="t" fillcolor="#FFFFFF" stroked="f">
                <v:path arrowok="t"/>
                <v:fill/>
              </v:shape>
              <v:shape style="position:absolute;left:2591;top:1167;width:323;height:345" coordorigin="2591,1167" coordsize="323,345" path="m2889,1427l2812,1432,2770,1433,2890,1433,2889,1427e" filled="t" fillcolor="#FFFFFF" stroked="f">
                <v:path arrowok="t"/>
                <v:fill/>
              </v:shape>
              <v:shape style="position:absolute;left:2591;top:1167;width:323;height:345" coordorigin="2591,1167" coordsize="323,345" path="m2908,1240l2783,1240,2803,1247,2814,1262,2817,1287,2811,1306,2787,1314,2910,1314,2912,1304,2914,1279,2912,1258,2908,1240e" filled="t" fillcolor="#FFFFFF" stroked="f">
                <v:path arrowok="t"/>
                <v:fill/>
              </v:shape>
            </v:group>
            <v:group style="position:absolute;left:2964;top:1167;width:291;height:345" coordorigin="2964,1167" coordsize="291,345">
              <v:shape style="position:absolute;left:2964;top:1167;width:291;height:345" coordorigin="2964,1167" coordsize="291,345" path="m3122,1167l3049,1177,2989,1224,2968,1288,2964,1347,2966,1376,2982,1444,3037,1496,3108,1511,3138,1512,3159,1511,3220,1502,3256,1490,3231,1432,3149,1432,3129,1432,3073,1386,3068,1324,3071,1298,3129,1249,3158,1247,3240,1247,3242,1184,3184,1170,3142,1167,3122,1167e" filled="t" fillcolor="#FFFFFF" stroked="f">
                <v:path arrowok="t"/>
                <v:fill/>
              </v:shape>
              <v:shape style="position:absolute;left:2964;top:1167;width:291;height:345" coordorigin="2964,1167" coordsize="291,345" path="m3229,1428l3209,1430,3189,1431,3169,1432,3149,1432,3231,1432,3229,1428e" filled="t" fillcolor="#FFFFFF" stroked="f">
                <v:path arrowok="t"/>
                <v:fill/>
              </v:shape>
              <v:shape style="position:absolute;left:2964;top:1167;width:291;height:345" coordorigin="2964,1167" coordsize="291,345" path="m3240,1247l3158,1247,3240,1249,3240,1247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5.287003pt;margin-top:51.410015pt;width:16.976pt;height:24.299pt;mso-position-horizontal-relative:page;mso-position-vertical-relative:page;z-index:-8644" coordorigin="3306,1028" coordsize="340,486">
            <v:group style="position:absolute;left:3316;top:1038;width:319;height:466" coordorigin="3316,1038" coordsize="319,466">
              <v:shape style="position:absolute;left:3316;top:1038;width:319;height:466" coordorigin="3316,1038" coordsize="319,466" path="m3415,1038l3316,1038,3316,1504,3414,1504,3423,1275,3442,1266,3461,1259,3479,1254,3498,1251,3518,1251,3635,1251,3635,1245,3630,1221,3626,1213,3410,1213,3413,1194,3414,1173,3415,1152,3415,1038e" filled="t" fillcolor="#FFFFFF" stroked="f">
                <v:path arrowok="t"/>
                <v:fill/>
              </v:shape>
            </v:group>
            <v:group style="position:absolute;left:3518;top:1251;width:117;height:253" coordorigin="3518,1251" coordsize="117,253">
              <v:shape style="position:absolute;left:3518;top:1251;width:117;height:253" coordorigin="3518,1251" coordsize="117,253" path="m3635,1251l3518,1251,3533,1262,3537,1289,3537,1504,3635,1504,3635,1251e" filled="t" fillcolor="#FFFFFF" stroked="f">
                <v:path arrowok="t"/>
                <v:fill/>
              </v:shape>
            </v:group>
            <v:group style="position:absolute;left:3410;top:1167;width:216;height:46" coordorigin="3410,1167" coordsize="216,46">
              <v:shape style="position:absolute;left:3410;top:1167;width:216;height:46" coordorigin="3410,1167" coordsize="216,46" path="m3542,1167l3466,1184,3410,1213,3626,1213,3568,1169,3542,1167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90.966003pt;margin-top:51.679893pt;width:35.652pt;height:24.457534pt;mso-position-horizontal-relative:page;mso-position-vertical-relative:page;z-index:-8643" coordorigin="3819,1034" coordsize="713,489">
            <v:group style="position:absolute;left:3829;top:1044;width:314;height:463" coordorigin="3829,1044" coordsize="314,463">
              <v:shape style="position:absolute;left:3829;top:1044;width:314;height:463" coordorigin="3829,1044" coordsize="314,463" path="m3999,1044l3909,1045,3851,1074,3829,1135,3830,1422,3854,1477,3915,1504,3944,1506,4026,1506,4087,1504,4144,1500,4139,1425,3954,1424,3937,1414,3931,1390,3931,1302,4114,1302,4114,1229,3931,1229,3932,1150,3941,1131,3962,1125,4139,1125,4131,1048,4060,1044,4020,1044,3999,1044e" filled="t" fillcolor="#FFFFFF" stroked="f">
                <v:path arrowok="t"/>
                <v:fill/>
              </v:shape>
            </v:group>
            <v:group style="position:absolute;left:4209;top:1176;width:314;height:337" coordorigin="4209,1176" coordsize="314,337">
              <v:shape style="position:absolute;left:4209;top:1176;width:314;height:337" coordorigin="4209,1176" coordsize="314,337" path="m4307,1176l4209,1176,4210,1440,4238,1495,4307,1513,4326,1511,4400,1485,4437,1459,4522,1459,4522,1428,4326,1428,4311,1417,4307,1392,4307,1176e" filled="t" fillcolor="#FFFFFF" stroked="f">
                <v:path arrowok="t"/>
                <v:fill/>
              </v:shape>
              <v:shape style="position:absolute;left:4209;top:1176;width:314;height:337" coordorigin="4209,1176" coordsize="314,337" path="m4522,1459l4437,1459,4444,1504,4522,1504,4522,1459e" filled="t" fillcolor="#FFFFFF" stroked="f">
                <v:path arrowok="t"/>
                <v:fill/>
              </v:shape>
              <v:shape style="position:absolute;left:4209;top:1176;width:314;height:337" coordorigin="4209,1176" coordsize="314,337" path="m4522,1176l4424,1176,4422,1404,4403,1414,4385,1421,4367,1426,4348,1428,4326,1428,4522,1428,4522,1176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29.682007pt;margin-top:57.835014pt;width:31.08452pt;height:18.307876pt;mso-position-horizontal-relative:page;mso-position-vertical-relative:page;z-index:-8642" coordorigin="4594,1157" coordsize="622,366">
            <v:group style="position:absolute;left:4604;top:1167;width:236;height:337" coordorigin="4604,1167" coordsize="236,337">
              <v:shape style="position:absolute;left:4604;top:1167;width:236;height:337" coordorigin="4604,1167" coordsize="236,337" path="m4680,1176l4604,1176,4604,1504,4702,1504,4706,1279,4730,1272,4750,1266,4769,1261,4786,1259,4803,1258,4829,1258,4833,1224,4689,1224,4680,1176e" filled="t" fillcolor="#FFFFFF" stroked="f">
                <v:path arrowok="t"/>
                <v:fill/>
              </v:shape>
              <v:shape style="position:absolute;left:4604;top:1167;width:236;height:337" coordorigin="4604,1167" coordsize="236,337" path="m4839,1167l4763,1178,4707,1209,4689,1224,4833,1224,4839,1167e" filled="t" fillcolor="#FFFFFF" stroked="f">
                <v:path arrowok="t"/>
                <v:fill/>
              </v:shape>
            </v:group>
            <v:group style="position:absolute;left:4868;top:1167;width:337;height:346" coordorigin="4868,1167" coordsize="337,346">
              <v:shape style="position:absolute;left:4868;top:1167;width:337;height:346" coordorigin="4868,1167" coordsize="337,346" path="m5029,1167l4955,1177,4893,1224,4872,1287,4868,1344,4869,1374,4885,1443,4940,1496,5009,1512,5039,1513,5067,1512,5136,1496,5189,1441,5190,1437,5015,1437,4998,1431,4985,1420,4977,1401,4972,1375,4971,1344,4971,1322,4990,1257,5055,1242,5189,1242,5187,1235,5130,1183,5059,1168,5029,1167e" filled="t" fillcolor="#FFFFFF" stroked="f">
                <v:path arrowok="t"/>
                <v:fill/>
              </v:shape>
              <v:shape style="position:absolute;left:4868;top:1167;width:337;height:346" coordorigin="4868,1167" coordsize="337,346" path="m5189,1242l5055,1242,5071,1246,5083,1255,5092,1270,5098,1292,5101,1322,5102,1361,5099,1388,5044,1436,5015,1437,5190,1437,5204,1370,5205,1329,5204,1301,5200,1276,5194,1254,5189,1242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63.138pt;margin-top:57.841167pt;width:36.415335pt;height:24.191848pt;mso-position-horizontal-relative:page;mso-position-vertical-relative:page;z-index:-8641" coordorigin="5263,1157" coordsize="728,484">
            <v:group style="position:absolute;left:5273;top:1176;width:319;height:455" coordorigin="5273,1176" coordsize="319,455">
              <v:shape style="position:absolute;left:5273;top:1176;width:319;height:455" coordorigin="5273,1176" coordsize="319,455" path="m5353,1176l5273,1176,5273,1631,5371,1631,5371,1549,5372,1526,5375,1506,5384,1491,5557,1491,5567,1481,5578,1465,5587,1446,5590,1439,5428,1439,5409,1436,5390,1431,5371,1426,5388,1265,5404,1256,5422,1250,5441,1246,5464,1246,5591,1246,5584,1227,5583,1224,5360,1224,5353,1176e" filled="t" fillcolor="#FFFFFF" stroked="f">
                <v:path arrowok="t"/>
                <v:fill/>
              </v:shape>
            </v:group>
            <v:group style="position:absolute;left:5384;top:1491;width:173;height:22" coordorigin="5384,1491" coordsize="173,22">
              <v:shape style="position:absolute;left:5384;top:1491;width:173;height:22" coordorigin="5384,1491" coordsize="173,22" path="m5557,1491l5384,1491,5401,1499,5420,1505,5440,1510,5461,1512,5483,1513,5504,1511,5523,1508,5539,1502,5554,1493,5557,1491e" filled="t" fillcolor="#FFFFFF" stroked="f">
                <v:path arrowok="t"/>
                <v:fill/>
              </v:shape>
            </v:group>
            <v:group style="position:absolute;left:5428;top:1246;width:175;height:193" coordorigin="5428,1246" coordsize="175,193">
              <v:shape style="position:absolute;left:5428;top:1246;width:175;height:193" coordorigin="5428,1246" coordsize="175,193" path="m5591,1246l5464,1246,5479,1251,5489,1263,5497,1282,5501,1310,5502,1348,5501,1382,5454,1438,5428,1439,5590,1439,5594,1423,5599,1396,5602,1364,5603,1327,5602,1298,5598,1272,5592,1248,5591,1246e" filled="t" fillcolor="#FFFFFF" stroked="f">
                <v:path arrowok="t"/>
                <v:fill/>
              </v:shape>
            </v:group>
            <v:group style="position:absolute;left:5360;top:1167;width:223;height:57" coordorigin="5360,1167" coordsize="223,57">
              <v:shape style="position:absolute;left:5360;top:1167;width:223;height:57" coordorigin="5360,1167" coordsize="223,57" path="m5488,1167l5425,1180,5373,1211,5360,1224,5583,1224,5530,1174,5488,1167e" filled="t" fillcolor="#FFFFFF" stroked="f">
                <v:path arrowok="t"/>
                <v:fill/>
              </v:shape>
            </v:group>
            <v:group style="position:absolute;left:5658;top:1167;width:323;height:345" coordorigin="5658,1167" coordsize="323,345">
              <v:shape style="position:absolute;left:5658;top:1167;width:323;height:345" coordorigin="5658,1167" coordsize="323,345" path="m5815,1167l5743,1178,5683,1224,5662,1289,5658,1349,5660,1377,5677,1442,5733,1495,5804,1511,5834,1512,5854,1512,5917,1505,5972,1488,5957,1433,5837,1433,5815,1432,5794,1427,5779,1416,5768,1399,5763,1373,5906,1372,5930,1366,5949,1356,5964,1343,5973,1326,5977,1314,5854,1314,5763,1290,5818,1241,5850,1240,5975,1240,5975,1239,5925,1185,5849,1168,5815,1167e" filled="t" fillcolor="#FFFFFF" stroked="f">
                <v:path arrowok="t"/>
                <v:fill/>
              </v:shape>
              <v:shape style="position:absolute;left:5658;top:1167;width:323;height:345" coordorigin="5658,1167" coordsize="323,345" path="m5956,1427l5879,1432,5837,1433,5957,1433,5956,1427e" filled="t" fillcolor="#FFFFFF" stroked="f">
                <v:path arrowok="t"/>
                <v:fill/>
              </v:shape>
              <v:shape style="position:absolute;left:5658;top:1167;width:323;height:345" coordorigin="5658,1167" coordsize="323,345" path="m5975,1240l5850,1240,5870,1247,5881,1262,5884,1287,5877,1306,5854,1314,5977,1314,5979,1304,5981,1279,5979,1258,5975,1240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4.195007pt;margin-top:775.77948pt;width:182.813pt;height:31.18753pt;mso-position-horizontal-relative:page;mso-position-vertical-relative:page;z-index:-8638" coordorigin="7284,15516" coordsize="3656,624">
            <v:shape style="position:absolute;left:7284;top:15519;width:3656;height:620" type="#_x0000_t75">
              <v:imagedata r:id="rId11" o:title=""/>
            </v:shape>
            <v:group style="position:absolute;left:8405;top:15530;width:247;height:312" coordorigin="8405,15530" coordsize="247,312">
              <v:shape style="position:absolute;left:8405;top:15530;width:247;height:312" coordorigin="8405,15530" coordsize="247,312" path="m8473,15530l8405,15530,8405,15841,8473,15841,8473,15702,8652,15702,8652,15649,8473,15649,8473,15530e" filled="t" fillcolor="#FFFFFF" stroked="f">
                <v:path arrowok="t"/>
                <v:fill/>
              </v:shape>
              <v:shape style="position:absolute;left:8405;top:15530;width:247;height:312" coordorigin="8405,15530" coordsize="247,312" path="m8652,15702l8584,15702,8584,15841,8652,15841,8652,15702e" filled="t" fillcolor="#FFFFFF" stroked="f">
                <v:path arrowok="t"/>
                <v:fill/>
              </v:shape>
              <v:shape style="position:absolute;left:8405;top:15530;width:247;height:312" coordorigin="8405,15530" coordsize="247,312" path="m8652,15530l8584,15530,8584,15649,8652,15649,8652,15530e" filled="t" fillcolor="#FFFFFF" stroked="f">
                <v:path arrowok="t"/>
                <v:fill/>
              </v:shape>
            </v:group>
            <v:group style="position:absolute;left:8717;top:15526;width:246;height:316" coordorigin="8717,15526" coordsize="246,316">
              <v:shape style="position:absolute;left:8717;top:15526;width:246;height:316" coordorigin="8717,15526" coordsize="246,316" path="m8812,15526l8735,15528,8717,15530,8717,15841,8785,15841,8785,15719,8924,15719,8923,15716,8907,15703,8892,15697,8898,15694,8918,15687,8934,15675,8939,15666,8785,15666,8785,15579,8946,15579,8942,15569,8876,15530,8846,15527,8812,15526e" filled="t" fillcolor="#FFFFFF" stroked="f">
                <v:path arrowok="t"/>
                <v:fill/>
              </v:shape>
              <v:shape style="position:absolute;left:8717;top:15526;width:246;height:316" coordorigin="8717,15526" coordsize="246,316" path="m8924,15719l8785,15719,8836,15720,8856,15726,8867,15746,8890,15841,8963,15841,8934,15738,8924,15719e" filled="t" fillcolor="#FFFFFF" stroked="f">
                <v:path arrowok="t"/>
                <v:fill/>
              </v:shape>
              <v:shape style="position:absolute;left:8717;top:15526;width:246;height:316" coordorigin="8717,15526" coordsize="246,316" path="m8946,15579l8785,15579,8848,15579,8868,15585,8878,15601,8881,15629,8876,15652,8861,15663,8835,15666,8939,15666,8944,15658,8949,15636,8951,15609,8948,15587,8946,15579e" filled="t" fillcolor="#FFFFFF" stroked="f">
                <v:path arrowok="t"/>
                <v:fill/>
              </v:shape>
            </v:group>
            <v:group style="position:absolute;left:9009;top:15530;width:263;height:312" coordorigin="9009,15530" coordsize="263,312">
              <v:shape style="position:absolute;left:9009;top:15530;width:263;height:312" coordorigin="9009,15530" coordsize="263,312" path="m9091,15530l9018,15530,9009,15538,9009,15841,9075,15841,9075,15646,9074,15626,9072,15606,9131,15606,9104,15550,9097,15536,9091,15530e" filled="t" fillcolor="#FFFFFF" stroked="f">
                <v:path arrowok="t"/>
                <v:fill/>
              </v:shape>
              <v:shape style="position:absolute;left:9009;top:15530;width:263;height:312" coordorigin="9009,15530" coordsize="263,312" path="m9131,15606l9072,15606,9080,15617,9088,15637,9096,15655,9177,15821,9184,15834,9190,15841,9264,15841,9272,15833,9272,15761,9210,15761,9199,15747,9191,15728,9183,15711,9131,15606e" filled="t" fillcolor="#FFFFFF" stroked="f">
                <v:path arrowok="t"/>
                <v:fill/>
              </v:shape>
              <v:shape style="position:absolute;left:9009;top:15530;width:263;height:312" coordorigin="9009,15530" coordsize="263,312" path="m9272,15530l9207,15530,9207,15721,9208,15741,9210,15761,9272,15761,9272,15530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515999pt;margin-top:770.278015pt;width:97.07pt;height:38.092636pt;mso-position-horizontal-relative:page;mso-position-vertical-relative:page;z-index:-8637" coordorigin="670,15406" coordsize="1941,762">
            <v:group style="position:absolute;left:1915;top:15975;width:42;height:178" coordorigin="1915,15975" coordsize="42,178">
              <v:shape style="position:absolute;left:1915;top:15975;width:42;height:178" coordorigin="1915,15975" coordsize="42,178" path="m1957,15975l1915,15975,1915,16007,1957,16007,1957,15975e" filled="t" fillcolor="#FFFFFF" stroked="f">
                <v:path arrowok="t"/>
                <v:fill/>
              </v:shape>
              <v:shape style="position:absolute;left:1915;top:15975;width:42;height:178" coordorigin="1915,15975" coordsize="42,178" path="m1957,16023l1915,16023,1915,16152,1957,16152,1957,16023e" filled="t" fillcolor="#FFFFFF" stroked="f">
                <v:path arrowok="t"/>
                <v:fill/>
              </v:shape>
            </v:group>
            <v:group style="position:absolute;left:1987;top:16020;width:129;height:132" coordorigin="1987,16020" coordsize="129,132">
              <v:shape style="position:absolute;left:1987;top:16020;width:129;height:132" coordorigin="1987,16020" coordsize="129,132" path="m2028,16023l1987,16023,1987,16152,2029,16152,2029,16068,2036,16054,2114,16054,2110,16041,2028,16041,2028,16023e" filled="t" fillcolor="#FFFFFF" stroked="f">
                <v:path arrowok="t"/>
                <v:fill/>
              </v:shape>
              <v:shape style="position:absolute;left:1987;top:16020;width:129;height:132" coordorigin="1987,16020" coordsize="129,132" path="m2114,16054l2036,16054,2057,16054,2072,16067,2073,16090,2073,16152,2116,16152,2115,16059,2114,16054e" filled="t" fillcolor="#FFFFFF" stroked="f">
                <v:path arrowok="t"/>
                <v:fill/>
              </v:shape>
              <v:shape style="position:absolute;left:1987;top:16020;width:129;height:132" coordorigin="1987,16020" coordsize="129,132" path="m2063,16020l2043,16027,2029,16041,2110,16041,2110,16040,2094,16026,2063,16020e" filled="t" fillcolor="#FFFFFF" stroked="f">
                <v:path arrowok="t"/>
                <v:fill/>
              </v:shape>
            </v:group>
            <v:group style="position:absolute;left:851;top:15883;width:414;height:270" coordorigin="851,15883" coordsize="414,270">
              <v:shape style="position:absolute;left:851;top:15883;width:414;height:270" coordorigin="851,15883" coordsize="414,270" path="m943,15884l851,15884,933,16153,1013,16153,1057,16018,978,16018,943,15884e" filled="t" fillcolor="#FFFFFF" stroked="f">
                <v:path arrowok="t"/>
                <v:fill/>
              </v:shape>
              <v:shape style="position:absolute;left:851;top:15883;width:414;height:270" coordorigin="851,15883" coordsize="414,270" path="m1137,16014l1058,16014,1101,16153,1182,16153,1223,16019,1138,16019,1137,16014e" filled="t" fillcolor="#FFFFFF" stroked="f">
                <v:path arrowok="t"/>
                <v:fill/>
              </v:shape>
              <v:shape style="position:absolute;left:851;top:15883;width:414;height:270" coordorigin="851,15883" coordsize="414,270" path="m1265,15884l1174,15884,1138,16019,1223,16019,1265,15884e" filled="t" fillcolor="#FFFFFF" stroked="f">
                <v:path arrowok="t"/>
                <v:fill/>
              </v:shape>
              <v:shape style="position:absolute;left:851;top:15883;width:414;height:270" coordorigin="851,15883" coordsize="414,270" path="m1097,15883l1019,15883,978,16018,1057,16018,1058,16014,1137,16014,1097,15883e" filled="t" fillcolor="#FFFFFF" stroked="f">
                <v:path arrowok="t"/>
                <v:fill/>
              </v:shape>
            </v:group>
            <v:group style="position:absolute;left:1269;top:15665;width:283;height:486" coordorigin="1269,15665" coordsize="283,486">
              <v:shape style="position:absolute;left:1269;top:15665;width:283;height:486" coordorigin="1269,15665" coordsize="283,486" path="m1381,15665l1269,15665,1283,15680,1288,15705,1288,16151,1382,16151,1384,15989,1394,15974,1413,15966,1440,15966,1552,15966,1550,15948,1543,15928,1539,15920,1382,15920,1382,15671,1381,15665e" filled="t" fillcolor="#FFFFFF" stroked="f">
                <v:path arrowok="t"/>
                <v:fill/>
              </v:shape>
            </v:group>
            <v:group style="position:absolute;left:1440;top:15966;width:113;height:185" coordorigin="1440,15966" coordsize="113,185">
              <v:shape style="position:absolute;left:1440;top:15966;width:113;height:185" coordorigin="1440,15966" coordsize="113,185" path="m1552,15966l1440,15966,1454,15981,1459,16006,1459,16151,1553,16151,1553,15972,1552,15966e" filled="t" fillcolor="#FFFFFF" stroked="f">
                <v:path arrowok="t"/>
                <v:fill/>
              </v:shape>
            </v:group>
            <v:group style="position:absolute;left:1382;top:15879;width:157;height:42" coordorigin="1382,15879" coordsize="157,42">
              <v:shape style="position:absolute;left:1382;top:15879;width:157;height:42" coordorigin="1382,15879" coordsize="157,42" path="m1449,15879l1428,15884,1410,15894,1394,15906,1382,15920,1539,15920,1476,15880,1449,15879e" filled="t" fillcolor="#FFFFFF" stroked="f">
                <v:path arrowok="t"/>
                <v:fill/>
              </v:shape>
            </v:group>
            <v:group style="position:absolute;left:1117;top:15489;width:264;height:361" coordorigin="1117,15489" coordsize="264,361">
              <v:shape style="position:absolute;left:1117;top:15489;width:264;height:361" coordorigin="1117,15489" coordsize="264,361" path="m1211,15489l1117,15489,1117,15850,1211,15850,1213,15688,1223,15673,1242,15665,1269,15665,1381,15665,1379,15647,1372,15627,1368,15619,1211,15619,1211,15489e" filled="t" fillcolor="#FFFFFF" stroked="f">
                <v:path arrowok="t"/>
                <v:fill/>
              </v:shape>
            </v:group>
            <v:group style="position:absolute;left:1211;top:15578;width:157;height:42" coordorigin="1211,15578" coordsize="157,42">
              <v:shape style="position:absolute;left:1211;top:15578;width:157;height:42" coordorigin="1211,15578" coordsize="157,42" path="m1278,15578l1257,15583,1239,15592,1223,15605,1211,15619,1368,15619,1305,15579,1278,15578e" filled="t" fillcolor="#FFFFFF" stroked="f">
                <v:path arrowok="t"/>
                <v:fill/>
              </v:shape>
            </v:group>
            <v:group style="position:absolute;left:1582;top:15878;width:296;height:280" coordorigin="1582,15878" coordsize="296,280">
              <v:shape style="position:absolute;left:1582;top:15878;width:296;height:280" coordorigin="1582,15878" coordsize="296,280" path="m1726,15878l1658,15895,1609,15937,1584,15996,1582,16018,1582,16025,1600,16086,1644,16132,1709,16156,1734,16157,1759,16155,1821,16129,1862,16080,1864,16078,1727,16078,1705,16072,1689,16059,1677,16040,1674,16019,1674,16012,1679,15991,1691,15973,1709,15962,1733,15957,1864,15957,1860,15949,1816,15903,1751,15880,1726,15878e" filled="t" fillcolor="#FFFFFF" stroked="f">
                <v:path arrowok="t"/>
                <v:fill/>
              </v:shape>
              <v:shape style="position:absolute;left:1582;top:15878;width:296;height:280" coordorigin="1582,15878" coordsize="296,280" path="m1864,15957l1733,15957,1754,15963,1771,15976,1782,15995,1786,16018,1786,16023,1781,16044,1769,16062,1751,16074,1727,16078,1864,16078,1871,16061,1876,16040,1878,16019,1878,16010,1875,15988,1869,15968,1864,15957e" filled="t" fillcolor="#FFFFFF" stroked="f">
                <v:path arrowok="t"/>
                <v:fill/>
              </v:shape>
            </v:group>
            <v:group style="position:absolute;left:680;top:15582;width:414;height:270" coordorigin="680,15582" coordsize="414,270">
              <v:shape style="position:absolute;left:680;top:15582;width:414;height:270" coordorigin="680,15582" coordsize="414,270" path="m966,15713l887,15713,930,15852,1011,15852,1053,15718,967,15718,966,15713e" filled="t" fillcolor="#FFFFFF" stroked="f">
                <v:path arrowok="t"/>
                <v:fill/>
              </v:shape>
              <v:shape style="position:absolute;left:680;top:15582;width:414;height:270" coordorigin="680,15582" coordsize="414,270" path="m1094,15583l1004,15583,967,15718,1053,15718,1094,15583e" filled="t" fillcolor="#FFFFFF" stroked="f">
                <v:path arrowok="t"/>
                <v:fill/>
              </v:shape>
              <v:shape style="position:absolute;left:680;top:15582;width:414;height:270" coordorigin="680,15582" coordsize="414,270" path="m926,15582l848,15582,807,15717,886,15717,887,15713,966,15713,926,15582e" filled="t" fillcolor="#FFFFFF" stroked="f">
                <v:path arrowok="t"/>
                <v:fill/>
              </v:shape>
            </v:group>
            <v:group style="position:absolute;left:1740;top:15578;width:224;height:278" coordorigin="1740,15578" coordsize="224,278">
              <v:shape style="position:absolute;left:1740;top:15578;width:224;height:278" coordorigin="1740,15578" coordsize="224,278" path="m1763,15760l1740,15824,1757,15834,1776,15842,1795,15848,1815,15853,1835,15855,1856,15856,1882,15854,1941,15826,1961,15789,1840,15789,1821,15786,1802,15780,1782,15771,1763,15760e" filled="t" fillcolor="#FFFFFF" stroked="f">
                <v:path arrowok="t"/>
                <v:fill/>
              </v:shape>
              <v:shape style="position:absolute;left:1740;top:15578;width:224;height:278" coordorigin="1740,15578" coordsize="224,278" path="m1832,15578l1811,15581,1793,15588,1776,15597,1776,15618,1773,15639,1766,15657,1757,15675,1744,15691,1752,15707,1823,15749,1849,15756,1871,15764,1879,15775,1879,15777,1870,15787,1840,15789,1961,15789,1964,15766,1964,15764,1961,15744,1905,15693,1854,15676,1833,15667,1825,15657,1825,15648,1833,15643,1936,15643,1951,15604,1879,15581,1856,15578,1832,15578e" filled="t" fillcolor="#FFFFFF" stroked="f">
                <v:path arrowok="t"/>
                <v:fill/>
              </v:shape>
              <v:shape style="position:absolute;left:1740;top:15578;width:224;height:278" coordorigin="1740,15578" coordsize="224,278" path="m1936,15643l1833,15643,1849,15643,1866,15645,1885,15650,1906,15658,1926,15668,1936,15643e" filled="t" fillcolor="#FFFFFF" stroked="f">
                <v:path arrowok="t"/>
                <v:fill/>
              </v:shape>
            </v:group>
            <v:group style="position:absolute;left:1411;top:15578;width:296;height:279" coordorigin="1411,15578" coordsize="296,279">
              <v:shape style="position:absolute;left:1411;top:15578;width:296;height:279" coordorigin="1411,15578" coordsize="296,279" path="m1579,15578l1503,15590,1448,15626,1413,15696,1411,15718,1413,15740,1438,15799,1487,15840,1555,15856,1581,15855,1645,15831,1689,15784,1692,15777,1561,15777,1538,15773,1520,15761,1508,15743,1503,15721,1503,15716,1506,15693,1517,15674,1534,15662,1557,15656,1659,15656,1656,15644,1677,15641,1680,15640,1682,15640,1683,15639,1683,15638,1682,15637,1681,15636,1620,15588,1600,15582,1579,15578e" filled="t" fillcolor="#FFFFFF" stroked="f">
                <v:path arrowok="t"/>
                <v:fill/>
              </v:shape>
              <v:shape style="position:absolute;left:1411;top:15578;width:296;height:279" coordorigin="1411,15578" coordsize="296,279" path="m1659,15656l1557,15656,1579,15661,1597,15673,1610,15690,1615,15712,1615,15718,1611,15740,1601,15759,1584,15772,1561,15777,1692,15777,1698,15765,1704,15745,1707,15723,1707,15709,1706,15701,1706,15698,1669,15698,1659,15656e" filled="t" fillcolor="#FFFFFF" stroked="f">
                <v:path arrowok="t"/>
                <v:fill/>
              </v:shape>
              <v:shape style="position:absolute;left:1411;top:15578;width:296;height:279" coordorigin="1411,15578" coordsize="296,279" path="m1705,15695l1699,15696,1692,15696,1669,15698,1706,15698,1705,15695e" filled="t" fillcolor="#FFFFFF" stroked="f">
                <v:path arrowok="t"/>
                <v:fill/>
              </v:shape>
            </v:group>
            <v:group style="position:absolute;left:1681;top:15556;width:75;height:117" coordorigin="1681,15556" coordsize="75,117">
              <v:shape style="position:absolute;left:1681;top:15556;width:75;height:117" coordorigin="1681,15556" coordsize="75,117" path="m1756,15556l1689,15556,1689,15616,1719,15616,1716,15638,1703,15653,1681,15661,1710,15673,1730,15665,1745,15651,1753,15632,1756,15608,1756,15556e" filled="t" fillcolor="#FFFFFF" stroked="f">
                <v:path arrowok="t"/>
                <v:fill/>
              </v:shape>
              <v:shape style="position:absolute;left:1940;top:15406;width:656;height:749" type="#_x0000_t75">
                <v:imagedata r:id="rId12" o:title=""/>
              </v:shape>
            </v:group>
            <v:group style="position:absolute;left:2110;top:15591;width:219;height:276" coordorigin="2110,15591" coordsize="219,276">
              <v:shape style="position:absolute;left:2110;top:15591;width:219;height:276" coordorigin="2110,15591" coordsize="219,276" path="m2170,15591l2110,15591,2110,15867,2170,15867,2170,15744,2328,15744,2328,15697,2170,15697,2170,15591e" filled="t" fillcolor="#FFFFFF" stroked="f">
                <v:path arrowok="t"/>
                <v:fill/>
              </v:shape>
              <v:shape style="position:absolute;left:2110;top:15591;width:219;height:276" coordorigin="2110,15591" coordsize="219,276" path="m2328,15744l2268,15744,2268,15867,2328,15867,2328,15744e" filled="t" fillcolor="#FFFFFF" stroked="f">
                <v:path arrowok="t"/>
                <v:fill/>
              </v:shape>
              <v:shape style="position:absolute;left:2110;top:15591;width:219;height:276" coordorigin="2110,15591" coordsize="219,276" path="m2328,15591l2268,15591,2268,15697,2328,15697,2328,15591e" filled="t" fillcolor="#FFFFFF" stroked="f">
                <v:path arrowok="t"/>
                <v:fill/>
              </v:shape>
            </v:group>
            <v:group style="position:absolute;left:2384;top:15588;width:217;height:279" coordorigin="2384,15588" coordsize="217,279">
              <v:shape style="position:absolute;left:2384;top:15588;width:217;height:279" coordorigin="2384,15588" coordsize="217,279" path="m2482,15588l2420,15589,2384,15591,2384,15867,2444,15867,2444,15759,2568,15759,2554,15746,2539,15740,2543,15737,2562,15731,2575,15720,2579,15713,2444,15713,2444,15635,2586,15635,2585,15628,2575,15612,2560,15601,2540,15593,2514,15589,2482,15588e" filled="t" fillcolor="#FFFFFF" stroked="f">
                <v:path arrowok="t"/>
                <v:fill/>
              </v:shape>
              <v:shape style="position:absolute;left:2384;top:15588;width:217;height:279" coordorigin="2384,15588" coordsize="217,279" path="m2568,15759l2444,15759,2487,15760,2503,15760,2511,15765,2517,15783,2537,15867,2602,15867,2569,15760,2568,15759e" filled="t" fillcolor="#FFFFFF" stroked="f">
                <v:path arrowok="t"/>
                <v:fill/>
              </v:shape>
              <v:shape style="position:absolute;left:2384;top:15588;width:217;height:279" coordorigin="2384,15588" coordsize="217,279" path="m2586,15635l2444,15635,2505,15636,2519,15644,2526,15662,2527,15695,2514,15709,2488,15713,2579,15713,2584,15703,2589,15679,2590,15649,2586,15635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17.039001pt;margin-top:291.161011pt;width:22.131pt;height:43.261933pt;mso-position-horizontal-relative:page;mso-position-vertical-relative:page;z-index:-8632" coordorigin="4341,5823" coordsize="443,865">
            <v:group style="position:absolute;left:4351;top:5833;width:375;height:845" coordorigin="4351,5833" coordsize="375,845">
              <v:shape style="position:absolute;left:4351;top:5833;width:375;height:845" coordorigin="4351,5833" coordsize="375,845" path="m4424,5833l4351,5833,4351,6469,4358,6534,4379,6592,4419,6637,4480,6668,4567,6678,4598,6677,4673,6658,4725,6621,4726,6619,4565,6619,4536,6618,4470,6596,4429,6528,4424,6478,4424,5833e" filled="t" fillcolor="#FFFFFF" stroked="f">
                <v:path arrowok="t"/>
                <v:fill/>
              </v:shape>
            </v:group>
            <v:group style="position:absolute;left:4565;top:5833;width:208;height:786" coordorigin="4565,5833" coordsize="208,786">
              <v:shape style="position:absolute;left:4565;top:5833;width:208;height:786" coordorigin="4565,5833" coordsize="208,786" path="m4773,5833l4700,5833,4700,6499,4697,6523,4672,6581,4619,6613,4565,6619,4726,6619,4763,6549,4773,6484,4773,6461,4773,5833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45.391006pt;margin-top:291.661011pt;width:19.124pt;height:41.609pt;mso-position-horizontal-relative:page;mso-position-vertical-relative:page;z-index:-8631" coordorigin="4908,5833" coordsize="382,832">
            <v:shape style="position:absolute;left:4908;top:5833;width:382;height:832" coordorigin="4908,5833" coordsize="382,832" path="m4964,5833l4908,5833,4908,6665,4971,6665,4971,6020,5039,6020,4964,5833e" filled="t" fillcolor="#FFFFFF" stroked="f">
              <v:path arrowok="t"/>
              <v:fill/>
            </v:shape>
            <v:shape style="position:absolute;left:4908;top:5833;width:382;height:832" coordorigin="4908,5833" coordsize="382,832" path="m5039,6020l4971,6020,5235,6665,5290,6665,5290,6492,5228,6492,5039,6020e" filled="t" fillcolor="#FFFFFF" stroked="f">
              <v:path arrowok="t"/>
              <v:fill/>
            </v:shape>
            <v:shape style="position:absolute;left:4908;top:5833;width:382;height:832" coordorigin="4908,5833" coordsize="382,832" path="m5290,5833l5228,5833,5228,6492,5290,6492,5290,5833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71.575012pt;margin-top:291.661011pt;width:15.304pt;height:41.609pt;mso-position-horizontal-relative:page;mso-position-vertical-relative:page;z-index:-8630" coordorigin="5432,5833" coordsize="306,832">
            <v:shape style="position:absolute;left:5432;top:5833;width:306;height:832" coordorigin="5432,5833" coordsize="306,832" path="m5505,5833l5432,5833,5432,6665,5738,6665,5738,6606,5505,6606,5505,5833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90.006012pt;margin-top:291.161011pt;width:39.441pt;height:42.609pt;mso-position-horizontal-relative:page;mso-position-vertical-relative:page;z-index:-8629" coordorigin="5800,5823" coordsize="789,852">
            <v:group style="position:absolute;left:5810;top:5833;width:290;height:832" coordorigin="5810,5833" coordsize="290,832">
              <v:shape style="position:absolute;left:5810;top:5833;width:290;height:832" coordorigin="5810,5833" coordsize="290,832" path="m6100,5833l5810,5833,5810,6665,6100,6665,6100,6606,5884,6606,5884,6263,6038,6263,6038,6207,5884,6207,5884,5892,6100,5892,6100,5833e" filled="t" fillcolor="#FFFFFF" stroked="f">
                <v:path arrowok="t"/>
                <v:fill/>
              </v:shape>
            </v:group>
            <v:group style="position:absolute;left:6154;top:5833;width:425;height:832" coordorigin="6154,5833" coordsize="425,832">
              <v:shape style="position:absolute;left:6154;top:5833;width:425;height:832" coordorigin="6154,5833" coordsize="425,832" path="m6415,5833l6319,5833,6308,5889,6288,5987,6271,6072,6257,6147,6230,6283,6210,6389,6194,6468,6176,6559,6154,6665,6228,6665,6271,6449,6536,6449,6526,6400,6280,6400,6366,5910,6430,5910,6415,5833e" filled="t" fillcolor="#FFFFFF" stroked="f">
                <v:path arrowok="t"/>
                <v:fill/>
              </v:shape>
              <v:shape style="position:absolute;left:6154;top:5833;width:425;height:832" coordorigin="6154,5833" coordsize="425,832" path="m6536,6449l6463,6449,6504,6665,6579,6665,6536,6449e" filled="t" fillcolor="#FFFFFF" stroked="f">
                <v:path arrowok="t"/>
                <v:fill/>
              </v:shape>
              <v:shape style="position:absolute;left:6154;top:5833;width:425;height:832" coordorigin="6154,5833" coordsize="425,832" path="m6430,5910l6366,5910,6454,6400,6526,6400,6430,5910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2.139008pt;margin-top:291.089539pt;width:20.064788pt;height:42.83241pt;mso-position-horizontal-relative:page;mso-position-vertical-relative:page;z-index:-8628" coordorigin="6643,5822" coordsize="401,857">
            <v:shape style="position:absolute;left:6643;top:5822;width:401;height:857" coordorigin="6643,5822" coordsize="401,857" path="m6708,6446l6643,6465,6646,6484,6651,6506,6676,6569,6712,6621,6762,6658,6825,6677,6849,6678,6872,6677,6936,6663,6988,6630,6998,6619,6845,6619,6822,6616,6766,6586,6730,6534,6711,6469,6708,6446e" filled="t" fillcolor="#FFFFFF" stroked="f">
              <v:path arrowok="t"/>
              <v:fill/>
            </v:shape>
            <v:shape style="position:absolute;left:6643;top:5822;width:401;height:857" coordorigin="6643,5822" coordsize="401,857" path="m6826,5822l6758,5835,6704,5867,6665,5917,6646,5983,6645,6009,6647,6028,6678,6100,6718,6151,6865,6307,6880,6323,6920,6370,6959,6439,6973,6498,6973,6520,6969,6542,6936,6593,6873,6618,6845,6619,6998,6619,7033,6556,7044,6479,7041,6459,7013,6385,6977,6336,6935,6288,6777,6116,6764,6101,6726,6033,6717,5969,6723,5948,6779,5893,6856,5882,6980,5882,6969,5870,6917,5838,6851,5823,6826,5822e" filled="t" fillcolor="#FFFFFF" stroked="f">
              <v:path arrowok="t"/>
              <v:fill/>
            </v:shape>
            <v:shape style="position:absolute;left:6643;top:5822;width:401;height:857" coordorigin="6643,5822" coordsize="401,857" path="m6980,5882l6856,5882,6877,5887,6896,5895,6941,5938,6968,5999,6974,6029,7035,6010,7015,5938,6983,5884,6980,5882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57.072998pt;margin-top:289.773499pt;width:21.164pt;height:45.384pt;mso-position-horizontal-relative:page;mso-position-vertical-relative:page;z-index:-8627" coordorigin="7141,5795" coordsize="423,908">
            <v:group style="position:absolute;left:7151;top:5833;width:403;height:832" coordorigin="7151,5833" coordsize="403,832">
              <v:shape style="position:absolute;left:7151;top:5833;width:403;height:832" coordorigin="7151,5833" coordsize="403,832" path="m7225,5833l7151,5833,7151,6665,7225,6665,7225,6261,7555,6261,7555,6210,7225,6210,7225,5833e" filled="t" fillcolor="#FFFFFF" stroked="f">
                <v:path arrowok="t"/>
                <v:fill/>
              </v:shape>
            </v:group>
            <v:group style="position:absolute;left:7518;top:5833;width:2;height:832" coordorigin="7518,5833" coordsize="2,832">
              <v:shape style="position:absolute;left:7518;top:5833;width:2;height:832" coordorigin="7518,5833" coordsize="0,832" path="m7518,5833l7518,6665e" filled="f" stroked="t" strokeweight="3.775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7.246002pt;margin-top:342.205505pt;width:160.783pt;height:.1pt;mso-position-horizontal-relative:page;mso-position-vertical-relative:page;z-index:-8620" coordorigin="4345,6844" coordsize="3216,2">
            <v:shape style="position:absolute;left:4345;top:6844;width:3216;height:2" coordorigin="4345,6844" coordsize="3216,0" path="m4345,6844l7561,6844e" filled="f" stroked="t" strokeweight="2.233pt" strokecolor="#FFFFFF">
              <v:path arrowok="t"/>
            </v:shape>
          </v:group>
          <w10:wrap type="none"/>
        </w:pict>
      </w:r>
      <w:r>
        <w:rPr>
          <w:sz w:val="12"/>
          <w:szCs w:val="12"/>
        </w:rPr>
      </w:r>
    </w:p>
    <w:p>
      <w:pPr>
        <w:spacing w:before="0" w:after="0" w:line="240" w:lineRule="auto"/>
        <w:ind w:left="694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32.90699pt;height:13.5pt;mso-position-horizontal-relative:char;mso-position-vertical-relative:line" type="#_x0000_t75">
            <v:imagedata r:id="rId1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2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9" w:after="0" w:line="451" w:lineRule="exact"/>
        <w:ind w:left="691" w:right="-20"/>
        <w:jc w:val="left"/>
        <w:rPr>
          <w:rFonts w:ascii="Arial" w:hAnsi="Arial" w:cs="Arial" w:eastAsia="Arial"/>
          <w:sz w:val="40"/>
          <w:szCs w:val="40"/>
        </w:rPr>
      </w:pPr>
      <w:rPr/>
      <w:r>
        <w:rPr/>
        <w:pict>
          <v:group style="position:absolute;margin-left:256.486725pt;margin-top:-27.383232pt;width:7.907442pt;height:9.974pt;mso-position-horizontal-relative:page;mso-position-vertical-relative:paragraph;z-index:-8640" coordorigin="5130,-548" coordsize="158,199">
            <v:shape style="position:absolute;left:5130;top:-548;width:158;height:199" coordorigin="5130,-548" coordsize="158,199" path="m5281,-375l5245,-375,5255,-363,5265,-354,5274,-348,5288,-369,5281,-375e" filled="t" fillcolor="#FFFFFF" stroked="f">
              <v:path arrowok="t"/>
              <v:fill/>
            </v:shape>
            <v:shape style="position:absolute;left:5130;top:-548;width:158;height:199" coordorigin="5130,-548" coordsize="158,199" path="m5214,-548l5187,-548,5176,-543,5158,-526,5153,-516,5153,-499,5155,-493,5161,-481,5166,-473,5171,-461,5154,-450,5140,-437,5132,-421,5130,-398,5136,-382,5151,-362,5169,-352,5190,-349,5201,-349,5210,-352,5229,-360,5237,-367,5240,-370,5179,-370,5170,-374,5158,-391,5155,-399,5155,-413,5157,-420,5166,-433,5174,-440,5187,-447,5236,-447,5229,-473,5230,-475,5197,-475,5187,-487,5184,-491,5181,-495,5178,-501,5178,-504,5178,-513,5180,-518,5188,-526,5193,-528,5241,-528,5225,-544,5214,-548e" filled="t" fillcolor="#FFFFFF" stroked="f">
              <v:path arrowok="t"/>
              <v:fill/>
            </v:shape>
            <v:shape style="position:absolute;left:5130;top:-548;width:158;height:199" coordorigin="5130,-548" coordsize="158,199" path="m5236,-447l5187,-447,5230,-394,5226,-387,5220,-381,5205,-372,5197,-370,5240,-370,5245,-375,5281,-375,5274,-382,5262,-400,5270,-416,5244,-416,5236,-447e" filled="t" fillcolor="#FFFFFF" stroked="f">
              <v:path arrowok="t"/>
              <v:fill/>
            </v:shape>
            <v:shape style="position:absolute;left:5130;top:-548;width:158;height:199" coordorigin="5130,-548" coordsize="158,199" path="m5253,-443l5251,-433,5248,-424,5244,-416,5270,-416,5271,-417,5277,-438,5253,-443e" filled="t" fillcolor="#FFFFFF" stroked="f">
              <v:path arrowok="t"/>
              <v:fill/>
            </v:shape>
            <v:shape style="position:absolute;left:5130;top:-548;width:158;height:199" coordorigin="5130,-548" coordsize="158,199" path="m5241,-528l5206,-528,5211,-526,5215,-522,5219,-518,5221,-513,5221,-501,5220,-496,5214,-486,5207,-481,5197,-475,5230,-475,5241,-489,5246,-507,5245,-518,5241,-528,5241,-528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69.217987pt;margin-top:-27.784548pt;width:30.065835pt;height:13.191315pt;mso-position-horizontal-relative:page;mso-position-vertical-relative:paragraph;z-index:-8639" coordorigin="5384,-556" coordsize="601,264">
            <v:group style="position:absolute;left:5394;top:-546;width:119;height:190" coordorigin="5394,-546" coordsize="119,190">
              <v:shape style="position:absolute;left:5394;top:-546;width:119;height:190" coordorigin="5394,-546" coordsize="119,190" path="m5465,-546l5443,-545,5419,-544,5401,-533,5394,-512,5397,-377,5410,-361,5434,-356,5454,-356,5474,-356,5495,-357,5514,-358,5512,-379,5426,-379,5422,-384,5422,-445,5502,-445,5502,-467,5422,-467,5422,-518,5426,-523,5512,-523,5501,-545,5484,-546,5465,-546e" filled="t" fillcolor="#FFFFFF" stroked="f">
                <v:path arrowok="t"/>
                <v:fill/>
              </v:shape>
            </v:group>
            <v:group style="position:absolute;left:5533;top:-490;width:135;height:134" coordorigin="5533,-490" coordsize="135,134">
              <v:shape style="position:absolute;left:5533;top:-490;width:135;height:134" coordorigin="5533,-490" coordsize="135,134" path="m5564,-490l5536,-490,5577,-426,5533,-356,5561,-356,5598,-416,5630,-416,5624,-426,5631,-436,5597,-436,5564,-490e" filled="t" fillcolor="#FFFFFF" stroked="f">
                <v:path arrowok="t"/>
                <v:fill/>
              </v:shape>
              <v:shape style="position:absolute;left:5533;top:-490;width:135;height:134" coordorigin="5533,-490" coordsize="135,134" path="m5630,-416l5603,-416,5639,-356,5668,-356,5630,-416e" filled="t" fillcolor="#FFFFFF" stroked="f">
                <v:path arrowok="t"/>
                <v:fill/>
              </v:shape>
              <v:shape style="position:absolute;left:5533;top:-490;width:135;height:134" coordorigin="5533,-490" coordsize="135,134" path="m5664,-490l5636,-490,5603,-436,5631,-436,5664,-490e" filled="t" fillcolor="#FFFFFF" stroked="f">
                <v:path arrowok="t"/>
                <v:fill/>
              </v:shape>
            </v:group>
            <v:group style="position:absolute;left:5694;top:-494;width:125;height:192" coordorigin="5694,-494" coordsize="125,192">
              <v:shape style="position:absolute;left:5694;top:-494;width:125;height:192" coordorigin="5694,-494" coordsize="125,192" path="m5716,-490l5694,-490,5694,-302,5720,-302,5721,-357,5722,-365,5802,-365,5809,-375,5810,-376,5760,-376,5741,-378,5720,-383,5721,-452,5737,-462,5755,-468,5811,-468,5810,-470,5718,-470,5716,-490e" filled="t" fillcolor="#FFFFFF" stroked="f">
                <v:path arrowok="t"/>
                <v:fill/>
              </v:shape>
              <v:shape style="position:absolute;left:5694;top:-494;width:125;height:192" coordorigin="5694,-494" coordsize="125,192" path="m5802,-365l5722,-365,5737,-358,5756,-355,5781,-354,5798,-361,5802,-365e" filled="t" fillcolor="#FFFFFF" stroked="f">
                <v:path arrowok="t"/>
                <v:fill/>
              </v:shape>
              <v:shape style="position:absolute;left:5694;top:-494;width:125;height:192" coordorigin="5694,-494" coordsize="125,192" path="m5811,-468l5777,-468,5785,-457,5789,-434,5789,-396,5779,-380,5760,-376,5810,-376,5817,-397,5819,-430,5815,-457,5811,-468e" filled="t" fillcolor="#FFFFFF" stroked="f">
                <v:path arrowok="t"/>
                <v:fill/>
              </v:shape>
              <v:shape style="position:absolute;left:5694;top:-494;width:125;height:192" coordorigin="5694,-494" coordsize="125,192" path="m5773,-494l5753,-491,5734,-482,5718,-470,5810,-470,5807,-477,5793,-490,5773,-494e" filled="t" fillcolor="#FFFFFF" stroked="f">
                <v:path arrowok="t"/>
                <v:fill/>
              </v:shape>
            </v:group>
            <v:group style="position:absolute;left:5848;top:-494;width:127;height:139" coordorigin="5848,-494" coordsize="127,139">
              <v:shape style="position:absolute;left:5848;top:-494;width:127;height:139" coordorigin="5848,-494" coordsize="127,139" path="m5904,-494l5850,-442,5848,-410,5852,-388,5862,-372,5877,-361,5900,-356,5932,-354,5952,-361,5966,-375,5966,-375,5912,-375,5890,-379,5879,-394,5879,-395,5876,-423,5876,-425,5879,-453,5891,-467,5913,-471,5965,-471,5953,-484,5932,-491,5904,-494e" filled="t" fillcolor="#FFFFFF" stroked="f">
                <v:path arrowok="t"/>
                <v:fill/>
              </v:shape>
              <v:shape style="position:absolute;left:5848;top:-494;width:127;height:139" coordorigin="5848,-494" coordsize="127,139" path="m5965,-471l5913,-471,5934,-467,5945,-452,5948,-423,5945,-394,5933,-379,5912,-375,5966,-375,5973,-395,5976,-423,5976,-425,5973,-451,5966,-470,5965,-471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40"/>
          <w:szCs w:val="40"/>
          <w:color w:val="FFFFFF"/>
          <w:w w:val="79"/>
          <w:position w:val="-1"/>
        </w:rPr>
        <w:t>24-25</w:t>
      </w:r>
      <w:r>
        <w:rPr>
          <w:rFonts w:ascii="Arial" w:hAnsi="Arial" w:cs="Arial" w:eastAsia="Arial"/>
          <w:sz w:val="40"/>
          <w:szCs w:val="40"/>
          <w:color w:val="FFFFFF"/>
          <w:spacing w:val="-46"/>
          <w:w w:val="100"/>
          <w:position w:val="-1"/>
        </w:rPr>
        <w:t> </w:t>
      </w:r>
      <w:r>
        <w:rPr>
          <w:rFonts w:ascii="Arial" w:hAnsi="Arial" w:cs="Arial" w:eastAsia="Arial"/>
          <w:sz w:val="40"/>
          <w:szCs w:val="40"/>
          <w:color w:val="FFFFFF"/>
          <w:spacing w:val="0"/>
          <w:w w:val="77"/>
          <w:position w:val="-1"/>
        </w:rPr>
        <w:t>Ma</w:t>
      </w:r>
      <w:r>
        <w:rPr>
          <w:rFonts w:ascii="Arial" w:hAnsi="Arial" w:cs="Arial" w:eastAsia="Arial"/>
          <w:sz w:val="40"/>
          <w:szCs w:val="40"/>
          <w:color w:val="FFFFFF"/>
          <w:spacing w:val="-5"/>
          <w:w w:val="77"/>
          <w:position w:val="-1"/>
        </w:rPr>
        <w:t>r</w:t>
      </w:r>
      <w:r>
        <w:rPr>
          <w:rFonts w:ascii="Arial" w:hAnsi="Arial" w:cs="Arial" w:eastAsia="Arial"/>
          <w:sz w:val="40"/>
          <w:szCs w:val="40"/>
          <w:color w:val="FFFFFF"/>
          <w:spacing w:val="0"/>
          <w:w w:val="77"/>
          <w:position w:val="-1"/>
        </w:rPr>
        <w:t>ch</w:t>
      </w:r>
      <w:r>
        <w:rPr>
          <w:rFonts w:ascii="Arial" w:hAnsi="Arial" w:cs="Arial" w:eastAsia="Arial"/>
          <w:sz w:val="40"/>
          <w:szCs w:val="40"/>
          <w:color w:val="FFFFFF"/>
          <w:spacing w:val="-13"/>
          <w:w w:val="77"/>
          <w:position w:val="-1"/>
        </w:rPr>
        <w:t> </w:t>
      </w:r>
      <w:r>
        <w:rPr>
          <w:rFonts w:ascii="Arial" w:hAnsi="Arial" w:cs="Arial" w:eastAsia="Arial"/>
          <w:sz w:val="40"/>
          <w:szCs w:val="40"/>
          <w:color w:val="FFFFFF"/>
          <w:spacing w:val="0"/>
          <w:w w:val="74"/>
          <w:position w:val="-1"/>
        </w:rPr>
        <w:t>2015,</w:t>
      </w:r>
      <w:r>
        <w:rPr>
          <w:rFonts w:ascii="Arial" w:hAnsi="Arial" w:cs="Arial" w:eastAsia="Arial"/>
          <w:sz w:val="40"/>
          <w:szCs w:val="40"/>
          <w:color w:val="FFFFFF"/>
          <w:spacing w:val="-46"/>
          <w:w w:val="100"/>
          <w:position w:val="-1"/>
        </w:rPr>
        <w:t> </w:t>
      </w:r>
      <w:r>
        <w:rPr>
          <w:rFonts w:ascii="Arial" w:hAnsi="Arial" w:cs="Arial" w:eastAsia="Arial"/>
          <w:sz w:val="40"/>
          <w:szCs w:val="40"/>
          <w:color w:val="FFFFFF"/>
          <w:spacing w:val="0"/>
          <w:w w:val="75"/>
          <w:position w:val="-1"/>
        </w:rPr>
        <w:t>London</w:t>
      </w:r>
      <w:r>
        <w:rPr>
          <w:rFonts w:ascii="Arial" w:hAnsi="Arial" w:cs="Arial" w:eastAsia="Arial"/>
          <w:sz w:val="40"/>
          <w:szCs w:val="40"/>
          <w:color w:val="000000"/>
          <w:spacing w:val="0"/>
          <w:w w:val="100"/>
          <w:position w:val="0"/>
        </w:rPr>
      </w:r>
    </w:p>
    <w:p>
      <w:pPr>
        <w:spacing w:before="6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auto"/>
        <w:ind w:left="2653" w:right="-20"/>
        <w:jc w:val="left"/>
        <w:rPr>
          <w:rFonts w:ascii="Arial" w:hAnsi="Arial" w:cs="Arial" w:eastAsia="Arial"/>
          <w:sz w:val="32"/>
          <w:szCs w:val="32"/>
        </w:rPr>
      </w:pPr>
      <w:rPr/>
      <w:r>
        <w:rPr/>
        <w:pict>
          <v:group style="position:absolute;margin-left:217.656006pt;margin-top:-153.249191pt;width:34.491pt;height:66.546pt;mso-position-horizontal-relative:page;mso-position-vertical-relative:paragraph;z-index:-8636" coordorigin="4353,-3065" coordsize="690,1331">
            <v:shape style="position:absolute;left:4353;top:-3065;width:690;height:1331" coordorigin="4353,-3065" coordsize="690,1331" path="m4484,-3065l4353,-3065,4644,-2147,4644,-1734,4761,-1734,4761,-2147,4798,-2267,4702,-2267,4484,-3065e" filled="t" fillcolor="#FFFFFF" stroked="f">
              <v:path arrowok="t"/>
              <v:fill/>
            </v:shape>
            <v:shape style="position:absolute;left:4353;top:-3065;width:690;height:1331" coordorigin="4353,-3065" coordsize="690,1331" path="m5043,-3065l4920,-3065,4906,-3015,4881,-2924,4859,-2843,4839,-2770,4820,-2700,4728,-2364,4702,-2267,4798,-2267,5043,-3065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55.901001pt;margin-top:-154.677185pt;width:34.950pt;height:69.518pt;mso-position-horizontal-relative:page;mso-position-vertical-relative:paragraph;z-index:-8635" coordorigin="5118,-3094" coordsize="699,1390">
            <v:group style="position:absolute;left:5128;top:-3084;width:588;height:1370" coordorigin="5128,-3084" coordsize="588,1370">
              <v:shape style="position:absolute;left:5128;top:-3084;width:588;height:1370" coordorigin="5128,-3084" coordsize="588,1370" path="m5468,-3084l5395,-3078,5333,-3063,5257,-3023,5201,-2965,5162,-2892,5139,-2806,5131,-2744,5128,-2678,5128,-2120,5130,-2054,5138,-1992,5160,-1906,5199,-1833,5255,-1774,5331,-1734,5394,-1719,5468,-1713,5506,-1715,5574,-1725,5632,-1745,5701,-1792,5716,-1808,5464,-1808,5437,-1809,5368,-1826,5316,-1861,5281,-1910,5258,-1972,5247,-2043,5246,-2711,5246,-2733,5254,-2806,5273,-2870,5305,-2923,5352,-2962,5416,-2985,5470,-2989,5714,-2989,5699,-3005,5630,-3052,5572,-3072,5505,-3082,5468,-3084e" filled="t" fillcolor="#FFFFFF" stroked="f">
                <v:path arrowok="t"/>
                <v:fill/>
              </v:shape>
            </v:group>
            <v:group style="position:absolute;left:5464;top:-2989;width:343;height:1182" coordorigin="5464,-2989" coordsize="343,1182">
              <v:shape style="position:absolute;left:5464;top:-2989;width:343;height:1182" coordorigin="5464,-2989" coordsize="343,1182" path="m5714,-2989l5470,-2989,5497,-2988,5522,-2984,5586,-2961,5632,-2921,5663,-2868,5681,-2803,5689,-2730,5689,-2087,5689,-2063,5681,-1990,5662,-1926,5630,-1874,5582,-1835,5518,-1812,5464,-1808,5716,-1808,5764,-1880,5791,-1962,5802,-2023,5806,-2087,5807,-2120,5807,-2678,5804,-2744,5797,-2806,5773,-2892,5734,-2965,5717,-2986,5714,-2989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9.556pt;margin-top:-153.750198pt;width:34.795pt;height:68.59pt;mso-position-horizontal-relative:page;mso-position-vertical-relative:paragraph;z-index:-8634" coordorigin="5991,-3075" coordsize="696,1372">
            <v:group style="position:absolute;left:6001;top:-3065;width:600;height:1352" coordorigin="6001,-3065" coordsize="600,1352">
              <v:shape style="position:absolute;left:6001;top:-3065;width:600;height:1352" coordorigin="6001,-3065" coordsize="600,1352" path="m6119,-3065l6001,-3065,6001,-2061,6006,-1979,6024,-1904,6056,-1837,6106,-1782,6176,-1741,6236,-1724,6306,-1714,6345,-1713,6383,-1714,6451,-1724,6533,-1753,6593,-1799,6601,-1808,6345,-1808,6314,-1809,6238,-1823,6182,-1853,6137,-1917,6121,-1983,6119,-2033,6119,-3065e" filled="t" fillcolor="#FFFFFF" stroked="f">
                <v:path arrowok="t"/>
                <v:fill/>
              </v:shape>
            </v:group>
            <v:group style="position:absolute;left:6345;top:-3065;width:332;height:1257" coordorigin="6345,-3065" coordsize="332,1257">
              <v:shape style="position:absolute;left:6345;top:-3065;width:332;height:1257" coordorigin="6345,-3065" coordsize="332,1257" path="m6677,-3065l6560,-3065,6560,-2017,6558,-1991,6544,-1922,6515,-1869,6448,-1823,6374,-1809,6345,-1808,6601,-1808,6636,-1858,6662,-1928,6675,-2006,6677,-2061,6677,-3065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44.597992pt;margin-top:-153.249191pt;width:33.021pt;height:66.546pt;mso-position-horizontal-relative:page;mso-position-vertical-relative:paragraph;z-index:-8633" coordorigin="6892,-3065" coordsize="660,1331">
            <v:shape style="position:absolute;left:6892;top:-3065;width:660;height:1331" coordorigin="6892,-3065" coordsize="660,1331" path="m7247,-3065l6892,-3065,6892,-1734,7009,-1734,7009,-2384,7366,-2384,7361,-2404,7382,-2414,7402,-2425,7420,-2438,7437,-2451,7452,-2466,7462,-2478,7009,-2478,7009,-2971,7470,-2971,7463,-2980,7411,-3026,7339,-3055,7280,-3064,7247,-3065e" filled="t" fillcolor="#FFFFFF" stroked="f">
              <v:path arrowok="t"/>
              <v:fill/>
            </v:shape>
            <v:shape style="position:absolute;left:6892;top:-3065;width:660;height:1331" coordorigin="6892,-3065" coordsize="660,1331" path="m7366,-2384l7233,-2384,7427,-1734,7552,-1734,7366,-2384e" filled="t" fillcolor="#FFFFFF" stroked="f">
              <v:path arrowok="t"/>
              <v:fill/>
            </v:shape>
            <v:shape style="position:absolute;left:6892;top:-3065;width:660;height:1331" coordorigin="6892,-3065" coordsize="660,1331" path="m7470,-2971l7009,-2971,7268,-2970,7291,-2966,7359,-2927,7397,-2856,7411,-2784,7414,-2721,7414,-2699,7413,-2677,7403,-2606,7378,-2546,7337,-2502,7273,-2480,7246,-2478,7462,-2478,7497,-2534,7518,-2593,7529,-2656,7532,-2730,7532,-2748,7525,-2828,7507,-2900,7476,-2962,7470,-2971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16.334pt;margin-top:-67.914192pt;width:26.019352pt;height:53.024pt;mso-position-horizontal-relative:page;mso-position-vertical-relative:paragraph;z-index:-8626" coordorigin="4327,-1358" coordsize="520,1060">
            <v:group style="position:absolute;left:4337;top:-1348;width:439;height:1040" coordorigin="4337,-1348" coordsize="439,1040">
              <v:shape style="position:absolute;left:4337;top:-1348;width:439;height:1040" coordorigin="4337,-1348" coordsize="439,1040" path="m4591,-1348l4337,-1348,4337,-308,4429,-308,4429,-770,4618,-771,4691,-787,4748,-819,4772,-843,4601,-843,4429,-844,4429,-1275,4776,-1275,4766,-1285,4715,-1322,4647,-1344,4620,-1347,4591,-1348e" filled="t" fillcolor="#FFFFFF" stroked="f">
                <v:path arrowok="t"/>
                <v:fill/>
              </v:shape>
            </v:group>
            <v:group style="position:absolute;left:4429;top:-1275;width:408;height:431" coordorigin="4429,-1275" coordsize="408,431">
              <v:shape style="position:absolute;left:4429;top:-1275;width:408;height:431" coordorigin="4429,-1275" coordsize="408,431" path="m4776,-1275l4429,-1275,4604,-1275,4625,-1273,4692,-1244,4732,-1173,4744,-1090,4745,-1056,4744,-1024,4732,-944,4706,-888,4644,-848,4601,-843,4772,-843,4807,-902,4826,-965,4836,-1035,4837,-1084,4836,-1107,4825,-1175,4802,-1235,4780,-1270,4776,-1275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47.667999pt;margin-top:-67.415192pt;width:18.138pt;height:52.025pt;mso-position-horizontal-relative:page;mso-position-vertical-relative:paragraph;z-index:-8625" coordorigin="4953,-1348" coordsize="363,1040">
            <v:shape style="position:absolute;left:4953;top:-1348;width:363;height:1040" coordorigin="4953,-1348" coordsize="363,1040" path="m5316,-1348l4953,-1348,4953,-308,5316,-308,5316,-382,5045,-382,5045,-811,5239,-811,5239,-880,5045,-880,5045,-1275,5316,-1275,5316,-1348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70.747009pt;margin-top:-68.64019pt;width:27.542pt;height:54.567pt;mso-position-horizontal-relative:page;mso-position-vertical-relative:paragraph;z-index:-8624" coordorigin="5415,-1373" coordsize="551,1091">
            <v:group style="position:absolute;left:5425;top:-1363;width:460;height:1071" coordorigin="5425,-1363" coordsize="460,1071">
              <v:shape style="position:absolute;left:5425;top:-1363;width:460;height:1071" coordorigin="5425,-1363" coordsize="460,1071" path="m5690,-1363l5609,-1354,5544,-1327,5495,-1287,5460,-1233,5438,-1169,5427,-1097,5425,-1045,5425,-610,5429,-533,5443,-464,5469,-403,5508,-353,5562,-317,5633,-296,5690,-291,5720,-293,5797,-308,5857,-339,5885,-365,5686,-365,5659,-367,5595,-389,5552,-432,5527,-492,5517,-563,5517,-1072,5518,-1098,5529,-1168,5555,-1226,5599,-1267,5666,-1288,5694,-1289,5883,-1289,5871,-1302,5817,-1338,5747,-1359,5720,-1362,5690,-1363e" filled="t" fillcolor="#FFFFFF" stroked="f">
                <v:path arrowok="t"/>
                <v:fill/>
              </v:shape>
            </v:group>
            <v:group style="position:absolute;left:5686;top:-1289;width:270;height:924" coordorigin="5686,-1289" coordsize="270,924">
              <v:shape style="position:absolute;left:5686;top:-1289;width:270;height:924" coordorigin="5686,-1289" coordsize="270,924" path="m5883,-1289l5694,-1289,5721,-1287,5745,-1282,5802,-1253,5839,-1204,5858,-1141,5864,-1072,5864,-581,5863,-556,5852,-486,5826,-428,5781,-387,5714,-367,5686,-365,5885,-365,5922,-422,5943,-486,5954,-558,5956,-610,5956,-1045,5951,-1122,5937,-1192,5910,-1252,5886,-1287,5883,-1289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05.299988pt;margin-top:-67.914192pt;width:26.019352pt;height:53.024pt;mso-position-horizontal-relative:page;mso-position-vertical-relative:paragraph;z-index:-8623" coordorigin="6106,-1358" coordsize="520,1060">
            <v:group style="position:absolute;left:6116;top:-1348;width:439;height:1040" coordorigin="6116,-1348" coordsize="439,1040">
              <v:shape style="position:absolute;left:6116;top:-1348;width:439;height:1040" coordorigin="6116,-1348" coordsize="439,1040" path="m6371,-1348l6116,-1348,6116,-308,6208,-308,6208,-770,6397,-771,6471,-787,6527,-819,6551,-843,6381,-843,6208,-844,6208,-1275,6555,-1275,6546,-1285,6494,-1322,6426,-1344,6399,-1347,6371,-1348e" filled="t" fillcolor="#FFFFFF" stroked="f">
                <v:path arrowok="t"/>
                <v:fill/>
              </v:shape>
            </v:group>
            <v:group style="position:absolute;left:6208;top:-1275;width:408;height:431" coordorigin="6208,-1275" coordsize="408,431">
              <v:shape style="position:absolute;left:6208;top:-1275;width:408;height:431" coordorigin="6208,-1275" coordsize="408,431" path="m6555,-1275l6208,-1275,6383,-1275,6404,-1273,6471,-1244,6511,-1173,6524,-1090,6525,-1056,6524,-1024,6512,-944,6485,-888,6424,-848,6381,-843,6551,-843,6587,-902,6606,-965,6615,-1035,6616,-1084,6615,-1107,6604,-1175,6582,-1235,6559,-1270,6555,-1275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6.634003pt;margin-top:-67.415192pt;width:19.135pt;height:52.025pt;mso-position-horizontal-relative:page;mso-position-vertical-relative:paragraph;z-index:-8622" coordorigin="6733,-1348" coordsize="383,1040">
            <v:shape style="position:absolute;left:6733;top:-1348;width:383;height:1040" coordorigin="6733,-1348" coordsize="383,1040" path="m6825,-1348l6733,-1348,6733,-308,7115,-308,7115,-382,6825,-382,6825,-1348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60.303009pt;margin-top:-67.415192pt;width:18.138pt;height:52.025pt;mso-position-horizontal-relative:page;mso-position-vertical-relative:paragraph;z-index:-8621" coordorigin="7206,-1348" coordsize="363,1040">
            <v:shape style="position:absolute;left:7206;top:-1348;width:363;height:1040" coordorigin="7206,-1348" coordsize="363,1040" path="m7569,-1348l7206,-1348,7206,-308,7569,-308,7569,-382,7298,-382,7298,-811,7491,-811,7491,-880,7298,-880,7298,-1275,7569,-1275,7569,-1348e" filled="t" fillcolor="#FFFFF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17.246002pt;margin-top:-77.009689pt;width:160.783pt;height:.1pt;mso-position-horizontal-relative:page;mso-position-vertical-relative:paragraph;z-index:-8619" coordorigin="4345,-1540" coordsize="3216,2">
            <v:shape style="position:absolute;left:4345;top:-1540;width:3216;height:2" coordorigin="4345,-1540" coordsize="3216,0" path="m4345,-1540l7561,-1540e" filled="f" stroked="t" strokeweight="2.233pt" strokecolor="#FFFFFF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32"/>
          <w:szCs w:val="32"/>
          <w:color w:val="FFFFFF"/>
          <w:w w:val="76"/>
        </w:rPr>
        <w:t>Sponsorship</w:t>
      </w:r>
      <w:r>
        <w:rPr>
          <w:rFonts w:ascii="Arial" w:hAnsi="Arial" w:cs="Arial" w:eastAsia="Arial"/>
          <w:sz w:val="32"/>
          <w:szCs w:val="32"/>
          <w:color w:val="FFFFFF"/>
          <w:spacing w:val="-37"/>
          <w:w w:val="100"/>
        </w:rPr>
        <w:t> 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5"/>
        </w:rPr>
        <w:t>P</w:t>
      </w:r>
      <w:r>
        <w:rPr>
          <w:rFonts w:ascii="Arial" w:hAnsi="Arial" w:cs="Arial" w:eastAsia="Arial"/>
          <w:sz w:val="32"/>
          <w:szCs w:val="32"/>
          <w:color w:val="FFFFFF"/>
          <w:spacing w:val="-4"/>
          <w:w w:val="75"/>
        </w:rPr>
        <w:t>r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5"/>
        </w:rPr>
        <w:t>ospectus</w:t>
      </w:r>
      <w:r>
        <w:rPr>
          <w:rFonts w:ascii="Arial" w:hAnsi="Arial" w:cs="Arial" w:eastAsia="Arial"/>
          <w:sz w:val="32"/>
          <w:szCs w:val="32"/>
          <w:color w:val="FFFFFF"/>
          <w:spacing w:val="16"/>
          <w:w w:val="75"/>
        </w:rPr>
        <w:t> 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5"/>
        </w:rPr>
        <w:t>2015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WELCOME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pgNumType w:start="2"/>
          <w:pgMar w:header="679" w:footer="221" w:top="1480" w:bottom="420" w:left="560" w:right="840"/>
          <w:headerReference w:type="default" r:id="rId14"/>
          <w:footerReference w:type="default" r:id="rId15"/>
          <w:pgSz w:w="11920" w:h="16840"/>
        </w:sectPr>
      </w:pPr>
      <w:rPr/>
    </w:p>
    <w:p>
      <w:pPr>
        <w:spacing w:before="2" w:after="0" w:line="150" w:lineRule="exact"/>
        <w:jc w:val="left"/>
        <w:rPr>
          <w:sz w:val="15"/>
          <w:szCs w:val="15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617" coordorigin="680,850" coordsize="718,624">
            <v:shape style="position:absolute;left:680;top:850;width:718;height:448" type="#_x0000_t75">
              <v:imagedata r:id="rId16" o:title=""/>
            </v:shape>
            <v:shape style="position:absolute;left:690;top:861;width:699;height:613" type="#_x0000_t75">
              <v:imagedata r:id="rId17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20" w:right="101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oming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3rd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successi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8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ws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popularity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does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8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estment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creating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more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broader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range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opportunities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endees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sponsoring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organizations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indust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either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side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summer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holid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7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ys!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b/>
          <w:bCs/>
        </w:rPr>
        <w:t>“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Spring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arm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”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losing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clothes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ome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left="120" w:right="9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doing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so,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largest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Global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Capital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erprise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Decision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buying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both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echnology.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120" w:right="9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65.528015pt;margin-top:102.444885pt;width:6.445pt;height:12.471pt;mso-position-horizontal-relative:page;mso-position-vertical-relative:paragraph;z-index:-8599" coordorigin="7311,2049" coordsize="129,249">
            <v:shape style="position:absolute;left:7311;top:2049;width:129;height:249" coordorigin="7311,2049" coordsize="129,249" path="m7439,2099l7385,2099,7385,2298,7439,2298,7439,2099e" filled="t" fillcolor="#3C9CD7" stroked="f">
              <v:path arrowok="t"/>
              <v:fill/>
            </v:shape>
            <v:shape style="position:absolute;left:7311;top:2049;width:129;height:249" coordorigin="7311,2049" coordsize="129,249" path="m7514,2049l7311,2049,7311,2099,7514,2099,7514,204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2014,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omed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+557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people,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500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maximum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permit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enue!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2013,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inaugural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omed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363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300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maximum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permit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enue.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sold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ersubscribed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both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years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erms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places,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opportunities.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enable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more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people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ensure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enough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sponsorship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8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opportunities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8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returning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86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ondon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using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significantly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larger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ommoda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+1000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onferencing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grea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ambitions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wth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exhibition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exhibition-only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endees.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120" w:right="11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rom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Stage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eyno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through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eracti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deba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closed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roundtable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discussion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groups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entire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agenda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structured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suppor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energi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z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e,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facilita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opportunities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between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es,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between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solution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viders.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120" w:right="17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erprise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eadership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eams!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there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spea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speaking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same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solutions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choose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biggest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heard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“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omments”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  <w:b/>
          <w:bCs/>
        </w:rPr>
        <w:t>Sh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  <w:b/>
          <w:bCs/>
        </w:rPr>
        <w:t>ws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These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omplaints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strongly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ourage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leadership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9"/>
        </w:rPr>
        <w:t>eams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end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9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96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96"/>
        </w:rPr>
        <w:t>AM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9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so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can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benefit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from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meeting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solution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viders,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0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ending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important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sessions.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wing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orld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cen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ered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oming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Good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Smart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ommunity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unparalleled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backbone!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ork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hard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put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4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onferencing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hospitality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orld.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quality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endees,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goodness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wing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ork,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need,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openness,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disruption,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FUN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unique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format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both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onferencing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areas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ompetiti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advantage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look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elop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aim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ensure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deal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making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ontinues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help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cultiva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importance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prestige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globally.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See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Sincerely,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4.015701pt;margin-top:83.384201pt;width:513.071pt;height:.1pt;mso-position-horizontal-relative:page;mso-position-vertical-relative:paragraph;z-index:-8618" coordorigin="680,1668" coordsize="10261,2">
            <v:shape style="position:absolute;left:680;top:1668;width:10261;height:2" coordorigin="680,1668" coordsize="10261,0" path="m680,1668l10942,1668e" filled="f" stroked="t" strokeweight=".25pt" strokecolor="#A7A9AC">
              <v:path arrowok="t"/>
            </v:shape>
          </v:group>
          <w10:wrap type="none"/>
        </w:pict>
      </w:r>
      <w:r>
        <w:rPr/>
        <w:pict>
          <v:group style="position:absolute;margin-left:33.515999pt;margin-top:27.396898pt;width:154.19pt;height:26.4368pt;mso-position-horizontal-relative:page;mso-position-vertical-relative:paragraph;z-index:-8616" coordorigin="670,548" coordsize="3084,529">
            <v:shape style="position:absolute;left:670;top:551;width:3084;height:526" type="#_x0000_t75">
              <v:imagedata r:id="rId18" o:title=""/>
            </v:shape>
            <v:group style="position:absolute;left:1616;top:561;width:208;height:263" coordorigin="1616,561" coordsize="208,263">
              <v:shape style="position:absolute;left:1616;top:561;width:208;height:263" coordorigin="1616,561" coordsize="208,263" path="m1674,561l1616,561,1616,824,1674,824,1674,707,1825,707,1825,662,1674,662,1674,561e" filled="t" fillcolor="#1E9FC4" stroked="f">
                <v:path arrowok="t"/>
                <v:fill/>
              </v:shape>
              <v:shape style="position:absolute;left:1616;top:561;width:208;height:263" coordorigin="1616,561" coordsize="208,263" path="m1825,707l1767,707,1767,824,1825,824,1825,707e" filled="t" fillcolor="#1E9FC4" stroked="f">
                <v:path arrowok="t"/>
                <v:fill/>
              </v:shape>
              <v:shape style="position:absolute;left:1616;top:561;width:208;height:263" coordorigin="1616,561" coordsize="208,263" path="m1825,561l1767,561,1767,662,1825,662,1825,561e" filled="t" fillcolor="#1E9FC4" stroked="f">
                <v:path arrowok="t"/>
                <v:fill/>
              </v:shape>
            </v:group>
            <v:group style="position:absolute;left:1880;top:558;width:207;height:266" coordorigin="1880,558" coordsize="207,266">
              <v:shape style="position:absolute;left:1880;top:558;width:207;height:266" coordorigin="1880,558" coordsize="207,266" path="m1977,558l1915,559,1880,561,1880,824,1937,824,1937,721,2054,721,2042,709,2026,702,2035,699,2055,691,2067,677,1937,677,1937,603,2072,603,2065,586,2052,573,2034,564,2010,559,1980,558,1977,558e" filled="t" fillcolor="#1E9FC4" stroked="f">
                <v:path arrowok="t"/>
                <v:fill/>
              </v:shape>
              <v:shape style="position:absolute;left:1880;top:558;width:207;height:266" coordorigin="1880,558" coordsize="207,266" path="m2054,721l1937,721,1977,722,1993,722,2001,727,2006,744,2025,824,2087,824,2057,724,2054,721e" filled="t" fillcolor="#1E9FC4" stroked="f">
                <v:path arrowok="t"/>
                <v:fill/>
              </v:shape>
              <v:shape style="position:absolute;left:1880;top:558;width:207;height:266" coordorigin="1880,558" coordsize="207,266" path="m2072,603l1937,603,1990,603,2007,609,2015,626,2016,658,2004,673,1979,677,2067,677,2067,676,2074,656,2077,629,2073,605,2072,603e" filled="t" fillcolor="#1E9FC4" stroked="f">
                <v:path arrowok="t"/>
                <v:fill/>
              </v:shape>
            </v:group>
            <v:group style="position:absolute;left:2126;top:561;width:221;height:263" coordorigin="2126,561" coordsize="221,263">
              <v:shape style="position:absolute;left:2126;top:561;width:221;height:263" coordorigin="2126,561" coordsize="221,263" path="m2194,561l2133,561,2126,569,2126,824,2181,824,2181,666,2180,646,2178,626,2229,626,2205,578,2200,567,2194,561e" filled="t" fillcolor="#1E9FC4" stroked="f">
                <v:path arrowok="t"/>
                <v:fill/>
              </v:shape>
              <v:shape style="position:absolute;left:2126;top:561;width:221;height:263" coordorigin="2126,561" coordsize="221,263" path="m2229,626l2178,626,2183,629,2190,649,2198,667,2267,807,2273,818,2278,824,2340,824,2347,817,2347,757,2295,757,2288,750,2280,731,2272,714,2229,626e" filled="t" fillcolor="#1E9FC4" stroked="f">
                <v:path arrowok="t"/>
                <v:fill/>
              </v:shape>
              <v:shape style="position:absolute;left:2126;top:561;width:221;height:263" coordorigin="2126,561" coordsize="221,263" path="m2347,561l2292,561,2292,717,2293,737,2295,757,2347,757,2347,561e" filled="t" fillcolor="#1E9FC4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oleman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720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group style="position:absolute;margin-left:366.141998pt;margin-top:72.265999pt;width:35.266pt;height:23.819pt;mso-position-horizontal-relative:page;mso-position-vertical-relative:paragraph;z-index:-8615" coordorigin="7323,1445" coordsize="705,476">
            <v:shape style="position:absolute;left:7323;top:1445;width:705;height:476" coordorigin="7323,1445" coordsize="705,476" path="m7432,1447l7323,1447,7482,1922,7571,1922,7623,1766,7529,1766,7432,1447e" filled="t" fillcolor="#3C9CD7" stroked="f">
              <v:path arrowok="t"/>
              <v:fill/>
            </v:shape>
            <v:shape style="position:absolute;left:7323;top:1445;width:705;height:476" coordorigin="7323,1445" coordsize="705,476" path="m7775,1613l7675,1613,7780,1922,7869,1922,7921,1766,7825,1766,7775,1613e" filled="t" fillcolor="#3C9CD7" stroked="f">
              <v:path arrowok="t"/>
              <v:fill/>
            </v:shape>
            <v:shape style="position:absolute;left:7323;top:1445;width:705;height:476" coordorigin="7323,1445" coordsize="705,476" path="m7721,1445l7633,1445,7529,1766,7623,1766,7675,1613,7775,1613,7721,1445e" filled="t" fillcolor="#3C9CD7" stroked="f">
              <v:path arrowok="t"/>
              <v:fill/>
            </v:shape>
            <v:shape style="position:absolute;left:7323;top:1445;width:705;height:476" coordorigin="7323,1445" coordsize="705,476" path="m8028,1447l7921,1447,7825,1766,7921,1766,8028,1447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05.187988pt;margin-top:72.333pt;width:17.7pt;height:23.583pt;mso-position-horizontal-relative:page;mso-position-vertical-relative:paragraph;z-index:-8614" coordorigin="8104,1447" coordsize="354,472">
            <v:shape style="position:absolute;left:8104;top:1447;width:354;height:472" coordorigin="8104,1447" coordsize="354,472" path="m8454,1447l8104,1447,8104,1918,8458,1918,8458,1826,8205,1826,8205,1727,8425,1727,8425,1635,8205,1635,8205,1539,8454,1539,8454,1447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26.933014pt;margin-top:71.430122pt;width:67.741pt;height:25.38401pt;mso-position-horizontal-relative:page;mso-position-vertical-relative:paragraph;z-index:-8613" coordorigin="8539,1429" coordsize="1355,508">
            <v:group style="position:absolute;left:8549;top:1447;width:334;height:472" coordorigin="8549,1447" coordsize="334,472">
              <v:shape style="position:absolute;left:8549;top:1447;width:334;height:472" coordorigin="8549,1447" coordsize="334,472" path="m8651,1447l8549,1447,8549,1918,8883,1918,8883,1824,8651,1824,8651,1447e" filled="t" fillcolor="#3C9CD7" stroked="f">
                <v:path arrowok="t"/>
                <v:fill/>
              </v:shape>
            </v:group>
            <v:group style="position:absolute;left:8913;top:1439;width:429;height:488" coordorigin="8913,1439" coordsize="429,488">
              <v:shape style="position:absolute;left:8913;top:1439;width:429;height:488" coordorigin="8913,1439" coordsize="429,488" path="m9150,1439l9080,1449,9020,1477,8972,1520,8936,1574,8916,1637,8913,1682,8913,1693,8924,1759,8951,1818,8993,1866,9047,1902,9113,1922,9162,1926,9186,1925,9248,1910,9313,1870,9342,1842,9326,1831,9154,1831,9131,1829,9072,1802,9033,1750,9020,1684,9020,1673,9036,1609,9078,1561,9140,1536,9165,1535,9317,1535,9337,1510,9279,1467,9201,1442,9176,1439,9150,1439e" filled="t" fillcolor="#3C9CD7" stroked="f">
                <v:path arrowok="t"/>
                <v:fill/>
              </v:shape>
              <v:shape style="position:absolute;left:8913;top:1439;width:429;height:488" coordorigin="8913,1439" coordsize="429,488" path="m9265,1786l9197,1825,9154,1831,9326,1831,9265,1786e" filled="t" fillcolor="#3C9CD7" stroked="f">
                <v:path arrowok="t"/>
                <v:fill/>
              </v:shape>
              <v:shape style="position:absolute;left:8913;top:1439;width:429;height:488" coordorigin="8913,1439" coordsize="429,488" path="m9317,1535l9165,1535,9185,1537,9204,1543,9222,1551,9240,1561,9257,1573,9273,1587,9317,1535e" filled="t" fillcolor="#3C9CD7" stroked="f">
                <v:path arrowok="t"/>
                <v:fill/>
              </v:shape>
            </v:group>
            <v:group style="position:absolute;left:9389;top:1439;width:445;height:488" coordorigin="9389,1439" coordsize="445,488">
              <v:shape style="position:absolute;left:9389;top:1439;width:445;height:488" coordorigin="9389,1439" coordsize="445,488" path="m9628,1439l9558,1450,9498,1479,9449,1521,9414,1575,9393,1637,9389,1682,9389,1684,9402,1763,9430,1820,9473,1867,9528,1902,9595,1922,9645,1926,9669,1924,9736,1907,9792,1874,9834,1831,9632,1831,9609,1828,9550,1800,9510,1749,9496,1684,9496,1674,9513,1609,9554,1561,9616,1536,9641,1534,9835,1534,9830,1528,9783,1485,9723,1454,9653,1440,9628,1439e" filled="t" fillcolor="#3C9CD7" stroked="f">
                <v:path arrowok="t"/>
                <v:fill/>
              </v:shape>
            </v:group>
            <v:group style="position:absolute;left:9632;top:1534;width:252;height:296" coordorigin="9632,1534" coordsize="252,296">
              <v:shape style="position:absolute;left:9632;top:1534;width:252;height:296" coordorigin="9632,1534" coordsize="252,296" path="m9835,1534l9641,1534,9664,1537,9686,1543,9739,1580,9770,1637,9777,1682,9776,1691,9760,1756,9718,1804,9656,1829,9632,1831,9834,1831,9868,1770,9882,1705,9883,1682,9883,1667,9871,1602,9843,1545,9835,1534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98.717987pt;margin-top:72.333pt;width:23.245pt;height:23.583pt;mso-position-horizontal-relative:page;mso-position-vertical-relative:paragraph;z-index:-8612" coordorigin="9974,1447" coordsize="465,472">
            <v:shape style="position:absolute;left:9974;top:1447;width:465;height:472" coordorigin="9974,1447" coordsize="465,472" path="m10085,1447l9974,1447,9974,1918,10075,1918,10075,1612,10186,1612,10085,1447e" filled="t" fillcolor="#3C9CD7" stroked="f">
              <v:path arrowok="t"/>
              <v:fill/>
            </v:shape>
            <v:shape style="position:absolute;left:9974;top:1447;width:465;height:472" coordorigin="9974,1447" coordsize="465,472" path="m10439,1610l10338,1610,10338,1918,10439,1918,10439,1610e" filled="t" fillcolor="#3C9CD7" stroked="f">
              <v:path arrowok="t"/>
              <v:fill/>
            </v:shape>
            <v:shape style="position:absolute;left:9974;top:1447;width:465;height:472" coordorigin="9974,1447" coordsize="465,472" path="m10186,1612l10075,1612,10204,1812,10207,1812,10314,1646,10207,1646,10186,1612e" filled="t" fillcolor="#3C9CD7" stroked="f">
              <v:path arrowok="t"/>
              <v:fill/>
            </v:shape>
            <v:shape style="position:absolute;left:9974;top:1447;width:465;height:472" coordorigin="9974,1447" coordsize="465,472" path="m10439,1447l10329,1447,10207,1646,10314,1646,10338,1610,10439,1610,10439,1447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527.536987pt;margin-top:72.333pt;width:17.7pt;height:23.583pt;mso-position-horizontal-relative:page;mso-position-vertical-relative:paragraph;z-index:-8611" coordorigin="10551,1447" coordsize="354,472">
            <v:shape style="position:absolute;left:10551;top:1447;width:354;height:472" coordorigin="10551,1447" coordsize="354,472" path="m10901,1447l10551,1447,10551,1918,10905,1918,10905,1826,10652,1826,10652,1727,10872,1727,10872,1635,10652,1635,10652,1539,10901,1539,10901,1447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05.411987pt;margin-top:104.226997pt;width:20.336pt;height:13.736pt;mso-position-horizontal-relative:page;mso-position-vertical-relative:paragraph;z-index:-8610" coordorigin="8108,2085" coordsize="407,275">
            <v:shape style="position:absolute;left:8108;top:2085;width:407;height:275" coordorigin="8108,2085" coordsize="407,275" path="m8171,2085l8108,2085,8200,2359,8251,2359,8282,2269,8227,2269,8171,2085e" filled="t" fillcolor="#3C9CD7" stroked="f">
              <v:path arrowok="t"/>
              <v:fill/>
            </v:shape>
            <v:shape style="position:absolute;left:8108;top:2085;width:407;height:275" coordorigin="8108,2085" coordsize="407,275" path="m8369,2181l8312,2181,8372,2359,8423,2359,8453,2269,8398,2269,8369,2181e" filled="t" fillcolor="#3C9CD7" stroked="f">
              <v:path arrowok="t"/>
              <v:fill/>
            </v:shape>
            <v:shape style="position:absolute;left:8108;top:2085;width:407;height:275" coordorigin="8108,2085" coordsize="407,275" path="m8338,2085l8287,2085,8227,2269,8282,2269,8312,2181,8369,2181,8338,2085e" filled="t" fillcolor="#3C9CD7" stroked="f">
              <v:path arrowok="t"/>
              <v:fill/>
            </v:shape>
            <v:shape style="position:absolute;left:8108;top:2085;width:407;height:275" coordorigin="8108,2085" coordsize="407,275" path="m8515,2085l8453,2085,8398,2269,8453,2269,8515,2085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29.536499pt;margin-top:104.265999pt;width:.1pt;height:13.599pt;mso-position-horizontal-relative:page;mso-position-vertical-relative:paragraph;z-index:-8609" coordorigin="8591,2085" coordsize="2,272">
            <v:shape style="position:absolute;left:8591;top:2085;width:2;height:272" coordorigin="8591,2085" coordsize="0,272" path="m8591,2085l8591,2357e" filled="f" stroked="t" strokeweight="3.049pt" strokecolor="#3C9CD7">
              <v:path arrowok="t"/>
            </v:shape>
          </v:group>
          <w10:wrap type="none"/>
        </w:pict>
      </w:r>
      <w:r>
        <w:rPr/>
        <w:pict>
          <v:group style="position:absolute;margin-left:433.860992pt;margin-top:103.53405pt;width:67.305pt;height:15.064895pt;mso-position-horizontal-relative:page;mso-position-vertical-relative:paragraph;z-index:-8608" coordorigin="8677,2071" coordsize="1346,301">
            <v:group style="position:absolute;left:8687;top:2085;width:193;height:272" coordorigin="8687,2085" coordsize="193,272">
              <v:shape style="position:absolute;left:8687;top:2085;width:193;height:272" coordorigin="8687,2085" coordsize="193,272" path="m8746,2085l8687,2085,8687,2357,8880,2357,8880,2303,8746,2303,8746,2085e" filled="t" fillcolor="#3C9CD7" stroked="f">
                <v:path arrowok="t"/>
                <v:fill/>
              </v:shape>
            </v:group>
            <v:group style="position:absolute;left:8924;top:2085;width:193;height:272" coordorigin="8924,2085" coordsize="193,272">
              <v:shape style="position:absolute;left:8924;top:2085;width:193;height:272" coordorigin="8924,2085" coordsize="193,272" path="m8983,2085l8924,2085,8924,2357,9117,2357,9117,2303,8983,2303,8983,2085e" filled="t" fillcolor="#3C9CD7" stroked="f">
                <v:path arrowok="t"/>
                <v:fill/>
              </v:shape>
            </v:group>
            <v:group style="position:absolute;left:9161;top:2085;width:244;height:272" coordorigin="9161,2085" coordsize="244,272">
              <v:shape style="position:absolute;left:9161;top:2085;width:244;height:272" coordorigin="9161,2085" coordsize="244,272" path="m9220,2085l9161,2085,9161,2357,9220,2357,9220,2274,9251,2242,9321,2242,9294,2204,9220,2204,9220,2085e" filled="t" fillcolor="#3C9CD7" stroked="f">
                <v:path arrowok="t"/>
                <v:fill/>
              </v:shape>
              <v:shape style="position:absolute;left:9161;top:2085;width:244;height:272" coordorigin="9161,2085" coordsize="244,272" path="m9321,2242l9251,2242,9334,2357,9405,2357,9321,2242e" filled="t" fillcolor="#3C9CD7" stroked="f">
                <v:path arrowok="t"/>
                <v:fill/>
              </v:shape>
              <v:shape style="position:absolute;left:9161;top:2085;width:244;height:272" coordorigin="9161,2085" coordsize="244,272" path="m9400,2085l9329,2085,9220,2204,9294,2204,9291,2201,9400,2085e" filled="t" fillcolor="#3C9CD7" stroked="f">
                <v:path arrowok="t"/>
                <v:fill/>
              </v:shape>
            </v:group>
            <v:group style="position:absolute;left:9408;top:2081;width:285;height:281" coordorigin="9408,2081" coordsize="285,281">
              <v:shape style="position:absolute;left:9408;top:2081;width:285;height:281" coordorigin="9408,2081" coordsize="285,281" path="m9550,2081l9483,2097,9434,2139,9410,2199,9408,2221,9408,2222,9423,2286,9464,2335,9526,2360,9551,2362,9575,2360,9636,2335,9666,2304,9530,2304,9510,2296,9473,2245,9470,2221,9471,2207,9519,2146,9571,2138,9667,2138,9667,2138,9618,2096,9574,2083,9550,2081e" filled="t" fillcolor="#3C9CD7" stroked="f">
                <v:path arrowok="t"/>
                <v:fill/>
              </v:shape>
              <v:shape style="position:absolute;left:9408;top:2081;width:285;height:281" coordorigin="9408,2081" coordsize="285,281" path="m9667,2138l9571,2138,9591,2147,9608,2160,9620,2178,9628,2198,9628,2199,9631,2221,9631,2222,9601,2286,9530,2304,9666,2304,9691,2244,9693,2221,9691,2198,9686,2176,9678,2156,9667,2138e" filled="t" fillcolor="#3C9CD7" stroked="f">
                <v:path arrowok="t"/>
                <v:fill/>
              </v:shape>
            </v:group>
            <v:group style="position:absolute;left:9745;top:2085;width:268;height:272" coordorigin="9745,2085" coordsize="268,272">
              <v:shape style="position:absolute;left:9745;top:2085;width:268;height:272" coordorigin="9745,2085" coordsize="268,272" path="m9809,2085l9745,2085,9745,2357,9803,2357,9803,2181,9867,2181,9809,2085e" filled="t" fillcolor="#3C9CD7" stroked="f">
                <v:path arrowok="t"/>
                <v:fill/>
              </v:shape>
              <v:shape style="position:absolute;left:9745;top:2085;width:268;height:272" coordorigin="9745,2085" coordsize="268,272" path="m10013,2180l9955,2180,9955,2357,10013,2357,10013,2180e" filled="t" fillcolor="#3C9CD7" stroked="f">
                <v:path arrowok="t"/>
                <v:fill/>
              </v:shape>
              <v:shape style="position:absolute;left:9745;top:2085;width:268;height:272" coordorigin="9745,2085" coordsize="268,272" path="m9867,2181l9803,2181,9878,2296,9879,2296,9941,2200,9879,2200,9867,2181e" filled="t" fillcolor="#3C9CD7" stroked="f">
                <v:path arrowok="t"/>
                <v:fill/>
              </v:shape>
              <v:shape style="position:absolute;left:9745;top:2085;width:268;height:272" coordorigin="9745,2085" coordsize="268,272" path="m10013,2085l9950,2085,9879,2200,9941,2200,9955,2180,10013,2180,10013,2085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03.380005pt;margin-top:103.765999pt;width:42.357pt;height:14.599pt;mso-position-horizontal-relative:page;mso-position-vertical-relative:paragraph;z-index:-8607" coordorigin="10068,2075" coordsize="847,292">
            <v:group style="position:absolute;left:10078;top:2085;width:268;height:272" coordorigin="10078,2085" coordsize="268,272">
              <v:shape style="position:absolute;left:10078;top:2085;width:268;height:272" coordorigin="10078,2085" coordsize="268,272" path="m10141,2085l10078,2085,10078,2357,10135,2357,10135,2181,10200,2181,10141,2085e" filled="t" fillcolor="#3C9CD7" stroked="f">
                <v:path arrowok="t"/>
                <v:fill/>
              </v:shape>
              <v:shape style="position:absolute;left:10078;top:2085;width:268;height:272" coordorigin="10078,2085" coordsize="268,272" path="m10346,2180l10287,2180,10287,2357,10346,2357,10346,2180e" filled="t" fillcolor="#3C9CD7" stroked="f">
                <v:path arrowok="t"/>
                <v:fill/>
              </v:shape>
              <v:shape style="position:absolute;left:10078;top:2085;width:268;height:272" coordorigin="10078,2085" coordsize="268,272" path="m10200,2181l10135,2181,10210,2296,10212,2296,10274,2200,10212,2200,10200,2181e" filled="t" fillcolor="#3C9CD7" stroked="f">
                <v:path arrowok="t"/>
                <v:fill/>
              </v:shape>
              <v:shape style="position:absolute;left:10078;top:2085;width:268;height:272" coordorigin="10078,2085" coordsize="268,272" path="m10346,2085l10282,2085,10212,2200,10274,2200,10287,2180,10346,2180,10346,2085e" filled="t" fillcolor="#3C9CD7" stroked="f">
                <v:path arrowok="t"/>
                <v:fill/>
              </v:shape>
            </v:group>
            <v:group style="position:absolute;left:10410;top:2085;width:204;height:272" coordorigin="10410,2085" coordsize="204,272">
              <v:shape style="position:absolute;left:10410;top:2085;width:204;height:272" coordorigin="10410,2085" coordsize="204,272" path="m10612,2085l10410,2085,10410,2357,10614,2357,10614,2304,10469,2304,10469,2247,10595,2247,10595,2194,10469,2194,10469,2139,10612,2139,10612,2085e" filled="t" fillcolor="#3C9CD7" stroked="f">
                <v:path arrowok="t"/>
                <v:fill/>
              </v:shape>
            </v:group>
            <v:group style="position:absolute;left:10667;top:2085;width:238;height:272" coordorigin="10667,2085" coordsize="238,272">
              <v:shape style="position:absolute;left:10667;top:2085;width:238;height:272" coordorigin="10667,2085" coordsize="238,272" path="m10721,2085l10667,2085,10667,2357,10725,2357,10725,2184,10795,2184,10721,2085e" filled="t" fillcolor="#3C9CD7" stroked="f">
                <v:path arrowok="t"/>
                <v:fill/>
              </v:shape>
              <v:shape style="position:absolute;left:10667;top:2085;width:238;height:272" coordorigin="10667,2085" coordsize="238,272" path="m10795,2184l10725,2184,10855,2357,10905,2357,10905,2253,10847,2253,10795,2184e" filled="t" fillcolor="#3C9CD7" stroked="f">
                <v:path arrowok="t"/>
                <v:fill/>
              </v:shape>
              <v:shape style="position:absolute;left:10667;top:2085;width:238;height:272" coordorigin="10667,2085" coordsize="238,272" path="m10905,2085l10847,2085,10847,2253,10905,2253,10905,2085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6.712006pt;margin-top:126.114998pt;width:10.931pt;height:13.048pt;mso-position-horizontal-relative:page;mso-position-vertical-relative:paragraph;z-index:-8606" coordorigin="7334,2522" coordsize="219,261">
            <v:shape style="position:absolute;left:7334;top:2522;width:219;height:261" coordorigin="7334,2522" coordsize="219,261" path="m7454,2522l7334,2522,7334,2783,7484,2781,7541,2751,7550,2733,7389,2733,7389,2676,7543,2676,7541,2670,7527,2656,7509,2644,7524,2631,7526,2628,7389,2628,7389,2573,7536,2573,7529,2557,7513,2539,7497,2530,7477,2524,7454,2522e" filled="t" fillcolor="#3C9CD7" stroked="f">
              <v:path arrowok="t"/>
              <v:fill/>
            </v:shape>
            <v:shape style="position:absolute;left:7334;top:2522;width:219;height:261" coordorigin="7334,2522" coordsize="219,261" path="m7543,2676l7389,2676,7471,2677,7490,2686,7497,2704,7495,2714,7482,2728,7457,2733,7550,2733,7553,2712,7550,2688,7543,2676e" filled="t" fillcolor="#3C9CD7" stroked="f">
              <v:path arrowok="t"/>
              <v:fill/>
            </v:shape>
            <v:shape style="position:absolute;left:7334;top:2522;width:219;height:261" coordorigin="7334,2522" coordsize="219,261" path="m7536,2573l7389,2573,7454,2573,7475,2581,7482,2599,7481,2610,7467,2624,7442,2628,7526,2628,7535,2614,7539,2591,7537,2575,7536,2573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81.518494pt;margin-top:126.114998pt;width:.1pt;height:13.048pt;mso-position-horizontal-relative:page;mso-position-vertical-relative:paragraph;z-index:-8605" coordorigin="7630,2522" coordsize="2,261">
            <v:shape style="position:absolute;left:7630;top:2522;width:2;height:261" coordorigin="7630,2522" coordsize="0,261" path="m7630,2522l7630,2783e" filled="f" stroked="t" strokeweight="2.929pt" strokecolor="#3C9CD7">
              <v:path arrowok="t"/>
            </v:shape>
          </v:group>
          <w10:wrap type="none"/>
        </w:pict>
      </w:r>
      <w:r>
        <w:rPr/>
        <w:pict>
          <v:group style="position:absolute;margin-left:385.64801pt;margin-top:125.614998pt;width:65.332000pt;height:14.141pt;mso-position-horizontal-relative:page;mso-position-vertical-relative:paragraph;z-index:-8604" coordorigin="7713,2512" coordsize="1307,283">
            <v:group style="position:absolute;left:7723;top:2522;width:196;height:261" coordorigin="7723,2522" coordsize="196,261">
              <v:shape style="position:absolute;left:7723;top:2522;width:196;height:261" coordorigin="7723,2522" coordsize="196,261" path="m7917,2522l7723,2522,7723,2783,7919,2783,7919,2732,7779,2732,7779,2677,7900,2677,7900,2626,7779,2626,7779,2573,7917,2573,7917,2522e" filled="t" fillcolor="#3C9CD7" stroked="f">
                <v:path arrowok="t"/>
                <v:fill/>
              </v:shape>
            </v:group>
            <v:group style="position:absolute;left:7969;top:2522;width:229;height:261" coordorigin="7969,2522" coordsize="229,261">
              <v:shape style="position:absolute;left:7969;top:2522;width:229;height:261" coordorigin="7969,2522" coordsize="229,261" path="m8021,2522l7969,2522,7969,2783,8025,2783,8025,2617,8093,2617,8021,2522e" filled="t" fillcolor="#3C9CD7" stroked="f">
                <v:path arrowok="t"/>
                <v:fill/>
              </v:shape>
              <v:shape style="position:absolute;left:7969;top:2522;width:229;height:261" coordorigin="7969,2522" coordsize="229,261" path="m8093,2617l8025,2617,8150,2783,8198,2783,8198,2683,8142,2683,8093,2617e" filled="t" fillcolor="#3C9CD7" stroked="f">
                <v:path arrowok="t"/>
                <v:fill/>
              </v:shape>
              <v:shape style="position:absolute;left:7969;top:2522;width:229;height:261" coordorigin="7969,2522" coordsize="229,261" path="m8198,2522l8142,2522,8142,2683,8198,2683,8198,2522e" filled="t" fillcolor="#3C9CD7" stroked="f">
                <v:path arrowok="t"/>
                <v:fill/>
              </v:shape>
            </v:group>
            <v:group style="position:absolute;left:8237;top:2522;width:258;height:263" coordorigin="8237,2522" coordsize="258,263">
              <v:shape style="position:absolute;left:8237;top:2522;width:258;height:263" coordorigin="8237,2522" coordsize="258,263" path="m8300,2522l8237,2522,8341,2785,8391,2785,8423,2706,8367,2706,8300,2522e" filled="t" fillcolor="#3C9CD7" stroked="f">
                <v:path arrowok="t"/>
                <v:fill/>
              </v:shape>
              <v:shape style="position:absolute;left:8237;top:2522;width:258;height:263" coordorigin="8237,2522" coordsize="258,263" path="m8495,2522l8434,2522,8367,2706,8423,2706,8495,2522e" filled="t" fillcolor="#3C9CD7" stroked="f">
                <v:path arrowok="t"/>
                <v:fill/>
              </v:shape>
            </v:group>
            <v:group style="position:absolute;left:8535;top:2522;width:196;height:261" coordorigin="8535,2522" coordsize="196,261">
              <v:shape style="position:absolute;left:8535;top:2522;width:196;height:261" coordorigin="8535,2522" coordsize="196,261" path="m8729,2522l8535,2522,8535,2783,8731,2783,8731,2732,8591,2732,8591,2677,8712,2677,8712,2626,8591,2626,8591,2573,8729,2573,8729,2522e" filled="t" fillcolor="#3C9CD7" stroked="f">
                <v:path arrowok="t"/>
                <v:fill/>
              </v:shape>
            </v:group>
            <v:group style="position:absolute;left:8781;top:2522;width:229;height:261" coordorigin="8781,2522" coordsize="229,261">
              <v:shape style="position:absolute;left:8781;top:2522;width:229;height:261" coordorigin="8781,2522" coordsize="229,261" path="m8833,2522l8781,2522,8781,2783,8837,2783,8837,2617,8905,2617,8833,2522e" filled="t" fillcolor="#3C9CD7" stroked="f">
                <v:path arrowok="t"/>
                <v:fill/>
              </v:shape>
              <v:shape style="position:absolute;left:8781;top:2522;width:229;height:261" coordorigin="8781,2522" coordsize="229,261" path="m8905,2617l8837,2617,8961,2783,9010,2783,9010,2683,8954,2683,8905,2617e" filled="t" fillcolor="#3C9CD7" stroked="f">
                <v:path arrowok="t"/>
                <v:fill/>
              </v:shape>
              <v:shape style="position:absolute;left:8781;top:2522;width:229;height:261" coordorigin="8781,2522" coordsize="229,261" path="m9010,2522l8954,2522,8954,2683,9010,2683,9010,2522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55.108002pt;margin-top:126.114998pt;width:.1pt;height:13.048pt;mso-position-horizontal-relative:page;mso-position-vertical-relative:paragraph;z-index:-8603" coordorigin="9102,2522" coordsize="2,261">
            <v:shape style="position:absolute;left:9102;top:2522;width:2;height:261" coordorigin="9102,2522" coordsize="0,261" path="m9102,2522l9102,2783e" filled="f" stroked="t" strokeweight="2.93pt" strokecolor="#3C9CD7">
              <v:path arrowok="t"/>
            </v:shape>
          </v:group>
          <w10:wrap type="none"/>
        </w:pict>
      </w:r>
      <w:r>
        <w:rPr/>
        <w:pict>
          <v:group style="position:absolute;margin-left:459.237pt;margin-top:125.427971pt;width:28.46101pt;height:14.422054pt;mso-position-horizontal-relative:page;mso-position-vertical-relative:paragraph;z-index:-8602" coordorigin="9185,2509" coordsize="569,288">
            <v:group style="position:absolute;left:9195;top:2522;width:237;height:261" coordorigin="9195,2522" coordsize="237,261">
              <v:shape style="position:absolute;left:9195;top:2522;width:237;height:261" coordorigin="9195,2522" coordsize="237,261" path="m9295,2522l9195,2522,9195,2783,9306,2783,9372,2762,9406,2731,9251,2731,9251,2574,9406,2574,9398,2564,9382,2550,9364,2538,9343,2530,9320,2524,9295,2522e" filled="t" fillcolor="#3C9CD7" stroked="f">
                <v:path arrowok="t"/>
                <v:fill/>
              </v:shape>
              <v:shape style="position:absolute;left:9195;top:2522;width:237;height:261" coordorigin="9195,2522" coordsize="237,261" path="m9406,2574l9251,2574,9308,2575,9330,2581,9348,2593,9361,2609,9370,2629,9373,2653,9372,2666,9339,2720,9295,2731,9406,2731,9416,2716,9425,2697,9430,2676,9432,2653,9431,2642,9428,2620,9421,2599,9411,2581,9406,2574e" filled="t" fillcolor="#3C9CD7" stroked="f">
                <v:path arrowok="t"/>
                <v:fill/>
              </v:shape>
            </v:group>
            <v:group style="position:absolute;left:9471;top:2519;width:273;height:268" coordorigin="9471,2519" coordsize="273,268">
              <v:shape style="position:absolute;left:9471;top:2519;width:273;height:268" coordorigin="9471,2519" coordsize="273,268" path="m9593,2519l9529,2541,9486,2589,9471,2649,9471,2658,9473,2678,9498,2734,9549,2773,9622,2787,9645,2783,9702,2751,9718,2733,9592,2733,9572,2726,9554,2713,9541,2696,9533,2676,9530,2654,9530,2648,9573,2582,9622,2572,9717,2572,9717,2571,9666,2533,9620,2520,9593,2519e" filled="t" fillcolor="#3C9CD7" stroked="f">
                <v:path arrowok="t"/>
                <v:fill/>
              </v:shape>
              <v:shape style="position:absolute;left:9471;top:2519;width:273;height:268" coordorigin="9471,2519" coordsize="273,268" path="m9717,2572l9622,2572,9643,2580,9660,2592,9674,2609,9682,2630,9685,2653,9685,2658,9642,2724,9592,2733,9718,2733,9728,2717,9737,2697,9742,2675,9744,2654,9744,2648,9742,2628,9737,2607,9728,2589,9717,2572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30.816986pt;margin-top:144.931pt;width:110.611pt;height:19.487013pt;mso-position-horizontal-relative:page;mso-position-vertical-relative:paragraph;z-index:-8601" coordorigin="8616,2899" coordsize="2212,390">
            <v:group style="position:absolute;left:8626;top:2909;width:247;height:368" coordorigin="8626,2909" coordsize="247,368">
              <v:shape style="position:absolute;left:8626;top:2909;width:247;height:368" coordorigin="8626,2909" coordsize="247,368" path="m8689,2987l8626,2987,8626,3151,8638,3213,8696,3266,8773,3277,8795,3272,8846,3239,8859,3219,8734,3219,8715,3211,8701,3197,8692,3176,8689,3151,8689,2987e" filled="t" fillcolor="#3C9CD7" stroked="f">
                <v:path arrowok="t"/>
                <v:fill/>
              </v:shape>
              <v:shape style="position:absolute;left:8626;top:2909;width:247;height:368" coordorigin="8626,2909" coordsize="247,368" path="m8873,2987l8811,2987,8811,3157,8807,3179,8798,3197,8783,3210,8762,3217,8734,3219,8859,3219,8866,3200,8871,3176,8873,3151,8873,2987e" filled="t" fillcolor="#3C9CD7" stroked="f">
                <v:path arrowok="t"/>
                <v:fill/>
              </v:shape>
              <v:shape style="position:absolute;left:8626;top:2909;width:247;height:368" coordorigin="8626,2909" coordsize="247,368" path="m8736,2909l8677,2909,8677,2964,8736,2964,8736,2909e" filled="t" fillcolor="#3C9CD7" stroked="f">
                <v:path arrowok="t"/>
                <v:fill/>
              </v:shape>
              <v:shape style="position:absolute;left:8626;top:2909;width:247;height:368" coordorigin="8626,2909" coordsize="247,368" path="m8823,2909l8764,2909,8764,2964,8823,2964,8823,2909e" filled="t" fillcolor="#3C9CD7" stroked="f">
                <v:path arrowok="t"/>
                <v:fill/>
              </v:shape>
            </v:group>
            <v:group style="position:absolute;left:8937;top:2987;width:261;height:287" coordorigin="8937,2987" coordsize="261,287">
              <v:shape style="position:absolute;left:8937;top:2987;width:261;height:287" coordorigin="8937,2987" coordsize="261,287" path="m9047,2987l8937,2987,8937,3274,9057,3274,9125,3255,9169,3217,8999,3217,8999,3044,9170,3044,9167,3040,9117,3001,9072,2988,9047,2987e" filled="t" fillcolor="#3C9CD7" stroked="f">
                <v:path arrowok="t"/>
                <v:fill/>
              </v:shape>
              <v:shape style="position:absolute;left:8937;top:2987;width:261;height:287" coordorigin="8937,2987" coordsize="261,287" path="m9170,3044l8999,3044,9049,3044,9073,3047,9122,3086,9133,3130,9133,3132,9109,3194,9047,3217,9169,3217,9196,3153,9198,3130,9197,3121,9195,3098,9188,3077,9179,3058,9170,3044e" filled="t" fillcolor="#3C9CD7" stroked="f">
                <v:path arrowok="t"/>
                <v:fill/>
              </v:shape>
            </v:group>
            <v:group style="position:absolute;left:9211;top:2987;width:284;height:289" coordorigin="9211,2987" coordsize="284,289">
              <v:shape style="position:absolute;left:9211;top:2987;width:284;height:289" coordorigin="9211,2987" coordsize="284,289" path="m9279,2987l9211,2987,9325,3276,9380,3276,9415,3189,9353,3189,9279,2987e" filled="t" fillcolor="#3C9CD7" stroked="f">
                <v:path arrowok="t"/>
                <v:fill/>
              </v:shape>
              <v:shape style="position:absolute;left:9211;top:2987;width:284;height:289" coordorigin="9211,2987" coordsize="284,289" path="m9495,2987l9427,2987,9353,3189,9415,3189,9495,2987e" filled="t" fillcolor="#3C9CD7" stroked="f">
                <v:path arrowok="t"/>
                <v:fill/>
              </v:shape>
            </v:group>
            <v:group style="position:absolute;left:9526;top:2909;width:301;height:370" coordorigin="9526,2909" coordsize="301,370">
              <v:shape style="position:absolute;left:9526;top:2909;width:301;height:370" coordorigin="9526,2909" coordsize="301,370" path="m9662,2982l9598,3003,9551,3047,9527,3108,9526,3133,9528,3155,9550,3213,9596,3255,9664,3277,9690,3278,9714,3275,9773,3245,9797,3220,9671,3220,9649,3216,9601,3174,9591,3131,9591,3128,9618,3064,9681,3040,9796,3040,9790,3032,9736,2995,9689,2984,9662,2982e" filled="t" fillcolor="#3C9CD7" stroked="f">
                <v:path arrowok="t"/>
                <v:fill/>
              </v:shape>
              <v:shape style="position:absolute;left:9526;top:2909;width:301;height:370" coordorigin="9526,2909" coordsize="301,370" path="m9796,3040l9681,3040,9704,3045,9723,3054,9739,3069,9751,3087,9759,3107,9762,3130,9762,3133,9735,3197,9671,3220,9797,3220,9825,3153,9827,3128,9825,3106,9820,3085,9813,3066,9803,3048,9796,3040e" filled="t" fillcolor="#3C9CD7" stroked="f">
                <v:path arrowok="t"/>
                <v:fill/>
              </v:shape>
              <v:shape style="position:absolute;left:9526;top:2909;width:301;height:370" coordorigin="9526,2909" coordsize="301,370" path="m9663,2909l9604,2909,9604,2964,9663,2964,9663,2909e" filled="t" fillcolor="#3C9CD7" stroked="f">
                <v:path arrowok="t"/>
                <v:fill/>
              </v:shape>
              <v:shape style="position:absolute;left:9526;top:2909;width:301;height:370" coordorigin="9526,2909" coordsize="301,370" path="m9749,2909l9690,2909,9690,2964,9749,2964,9749,2909e" filled="t" fillcolor="#3C9CD7" stroked="f">
                <v:path arrowok="t"/>
                <v:fill/>
              </v:shape>
            </v:group>
            <v:group style="position:absolute;left:9874;top:2987;width:236;height:287" coordorigin="9874,2987" coordsize="236,287">
              <v:shape style="position:absolute;left:9874;top:2987;width:236;height:287" coordorigin="9874,2987" coordsize="236,287" path="m10110,2987l9879,2987,9879,3042,10030,3042,9874,3226,9874,3274,10110,3274,10110,3219,9954,3219,10110,3035,10110,2987e" filled="t" fillcolor="#3C9CD7" stroked="f">
                <v:path arrowok="t"/>
                <v:fill/>
              </v:shape>
            </v:group>
            <v:group style="position:absolute;left:10169;top:2987;width:204;height:287" coordorigin="10169,2987" coordsize="204,287">
              <v:shape style="position:absolute;left:10169;top:2987;width:204;height:287" coordorigin="10169,2987" coordsize="204,287" path="m10231,2987l10169,2987,10169,3274,10372,3274,10372,3217,10231,3217,10231,2987e" filled="t" fillcolor="#3C9CD7" stroked="f">
                <v:path arrowok="t"/>
                <v:fill/>
              </v:shape>
            </v:group>
            <v:group style="position:absolute;left:10419;top:2987;width:216;height:287" coordorigin="10419,2987" coordsize="216,287">
              <v:shape style="position:absolute;left:10419;top:2987;width:216;height:287" coordorigin="10419,2987" coordsize="216,287" path="m10633,2987l10419,2987,10419,3274,10635,3274,10635,3218,10481,3218,10481,3157,10615,3157,10615,3101,10481,3101,10481,3043,10633,3043,10633,2987e" filled="t" fillcolor="#3C9CD7" stroked="f">
                <v:path arrowok="t"/>
                <v:fill/>
              </v:shape>
            </v:group>
            <v:group style="position:absolute;left:10670;top:2987;width:149;height:287" coordorigin="10670,2987" coordsize="149,287">
              <v:shape style="position:absolute;left:10670;top:2987;width:149;height:287" coordorigin="10670,2987" coordsize="149,287" path="m10819,3045l10756,3045,10756,3274,10819,3274,10819,3045e" filled="t" fillcolor="#3C9CD7" stroked="f">
                <v:path arrowok="t"/>
                <v:fill/>
              </v:shape>
              <v:shape style="position:absolute;left:10670;top:2987;width:149;height:287" coordorigin="10670,2987" coordsize="149,287" path="m10905,2987l10670,2987,10670,3045,10905,3045,10905,298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6.212006pt;margin-top:171.542999pt;width:67.788pt;height:10.207pt;mso-position-horizontal-relative:page;mso-position-vertical-relative:paragraph;z-index:-8600" coordorigin="7324,3431" coordsize="1356,204">
            <v:group style="position:absolute;left:7334;top:3482;width:124;height:137" coordorigin="7334,3482" coordsize="124,137">
              <v:shape style="position:absolute;left:7334;top:3482;width:124;height:137" coordorigin="7334,3482" coordsize="124,137" path="m7387,3482l7334,3482,7334,3619,7410,3616,7430,3607,7445,3592,7364,3592,7364,3509,7445,3509,7431,3495,7411,3486,7387,3482e" filled="t" fillcolor="#3C9CD7" stroked="f">
                <v:path arrowok="t"/>
                <v:fill/>
              </v:shape>
              <v:shape style="position:absolute;left:7334;top:3482;width:124;height:137" coordorigin="7334,3482" coordsize="124,137" path="m7445,3509l7364,3509,7407,3514,7422,3529,7428,3551,7423,3571,7409,3586,7387,3592,7445,3592,7445,3592,7455,3573,7459,3551,7455,3529,7446,3510,7445,3509e" filled="t" fillcolor="#3C9CD7" stroked="f">
                <v:path arrowok="t"/>
                <v:fill/>
              </v:shape>
            </v:group>
            <v:group style="position:absolute;left:7479;top:3480;width:143;height:142" coordorigin="7479,3480" coordsize="143,142">
              <v:shape style="position:absolute;left:7479;top:3480;width:143;height:142" coordorigin="7479,3480" coordsize="143,142" path="m7550,3480l7492,3509,7479,3551,7479,3552,7508,3608,7552,3622,7575,3618,7594,3607,7609,3592,7611,3588,7530,3588,7515,3573,7510,3551,7513,3535,7523,3522,7542,3514,7611,3513,7609,3508,7593,3493,7573,3483,7550,3480e" filled="t" fillcolor="#3C9CD7" stroked="f">
                <v:path arrowok="t"/>
                <v:fill/>
              </v:shape>
              <v:shape style="position:absolute;left:7479;top:3480;width:143;height:142" coordorigin="7479,3480" coordsize="143,142" path="m7611,3513l7571,3513,7586,3529,7591,3551,7591,3551,7589,3566,7578,3580,7559,3588,7530,3588,7611,3588,7619,3573,7622,3551,7622,3549,7619,3527,7611,3513e" filled="t" fillcolor="#3C9CD7" stroked="f">
                <v:path arrowok="t"/>
                <v:fill/>
              </v:shape>
            </v:group>
            <v:group style="position:absolute;left:7649;top:3482;width:115;height:137" coordorigin="7649,3482" coordsize="115,137">
              <v:shape style="position:absolute;left:7649;top:3482;width:115;height:137" coordorigin="7649,3482" coordsize="115,137" path="m7727,3482l7649,3482,7649,3619,7717,3619,7742,3614,7758,3602,7760,3593,7678,3593,7678,3563,7757,3563,7756,3559,7738,3548,7748,3542,7752,3538,7678,3538,7678,3509,7756,3509,7756,3508,7753,3501,7739,3487,7727,3482e" filled="t" fillcolor="#3C9CD7" stroked="f">
                <v:path arrowok="t"/>
                <v:fill/>
              </v:shape>
              <v:shape style="position:absolute;left:7649;top:3482;width:115;height:137" coordorigin="7649,3482" coordsize="115,137" path="m7757,3563l7727,3563,7734,3568,7734,3588,7726,3593,7760,3593,7763,3582,7763,3579,7757,3563e" filled="t" fillcolor="#3C9CD7" stroked="f">
                <v:path arrowok="t"/>
                <v:fill/>
              </v:shape>
              <v:shape style="position:absolute;left:7649;top:3482;width:115;height:137" coordorigin="7649,3482" coordsize="115,137" path="m7756,3509l7719,3509,7726,3514,7726,3533,7718,3538,7752,3538,7756,3534,7756,3509e" filled="t" fillcolor="#3C9CD7" stroked="f">
                <v:path arrowok="t"/>
                <v:fill/>
              </v:shape>
            </v:group>
            <v:group style="position:absolute;left:7788;top:3482;width:117;height:137" coordorigin="7788,3482" coordsize="117,137">
              <v:shape style="position:absolute;left:7788;top:3482;width:117;height:137" coordorigin="7788,3482" coordsize="117,137" path="m7850,3482l7788,3482,7788,3619,7818,3619,7818,3575,7886,3575,7882,3565,7895,3550,7896,3549,7818,3549,7818,3509,7898,3509,7896,3504,7888,3495,7871,3486,7850,3482e" filled="t" fillcolor="#3C9CD7" stroked="f">
                <v:path arrowok="t"/>
                <v:fill/>
              </v:shape>
              <v:shape style="position:absolute;left:7788;top:3482;width:117;height:137" coordorigin="7788,3482" coordsize="117,137" path="m7886,3575l7841,3575,7870,3619,7904,3619,7886,3575e" filled="t" fillcolor="#3C9CD7" stroked="f">
                <v:path arrowok="t"/>
                <v:fill/>
              </v:shape>
              <v:shape style="position:absolute;left:7788;top:3482;width:117;height:137" coordorigin="7788,3482" coordsize="117,137" path="m7898,3509l7861,3509,7870,3516,7870,3541,7862,3549,7896,3549,7900,3528,7900,3515,7898,3509e" filled="t" fillcolor="#3C9CD7" stroked="f">
                <v:path arrowok="t"/>
                <v:fill/>
              </v:shape>
            </v:group>
            <v:group style="position:absolute;left:7921;top:3480;width:143;height:142" coordorigin="7921,3480" coordsize="143,142">
              <v:shape style="position:absolute;left:7921;top:3480;width:143;height:142" coordorigin="7921,3480" coordsize="143,142" path="m7992,3480l7934,3509,7921,3551,7921,3552,7950,3608,7994,3622,8017,3618,8036,3607,8051,3592,8053,3588,7972,3588,7958,3573,7952,3551,7955,3535,7965,3522,7984,3514,8054,3513,8051,3508,8036,3493,8016,3483,7992,3480e" filled="t" fillcolor="#3C9CD7" stroked="f">
                <v:path arrowok="t"/>
                <v:fill/>
              </v:shape>
              <v:shape style="position:absolute;left:7921;top:3480;width:143;height:142" coordorigin="7921,3480" coordsize="143,142" path="m8054,3513l8013,3513,8028,3529,8034,3551,8034,3551,8031,3566,8020,3580,8001,3588,7972,3588,8053,3588,8061,3573,8064,3551,8065,3549,8061,3527,8054,3513e" filled="t" fillcolor="#3C9CD7" stroked="f">
                <v:path arrowok="t"/>
                <v:fill/>
              </v:shape>
            </v:group>
            <v:group style="position:absolute;left:8091;top:3482;width:124;height:137" coordorigin="8091,3482" coordsize="124,137">
              <v:shape style="position:absolute;left:8091;top:3482;width:124;height:137" coordorigin="8091,3482" coordsize="124,137" path="m8144,3482l8091,3482,8091,3619,8166,3616,8187,3607,8202,3592,8121,3592,8121,3509,8202,3509,8187,3495,8168,3486,8144,3482e" filled="t" fillcolor="#3C9CD7" stroked="f">
                <v:path arrowok="t"/>
                <v:fill/>
              </v:shape>
              <v:shape style="position:absolute;left:8091;top:3482;width:124;height:137" coordorigin="8091,3482" coordsize="124,137" path="m8202,3509l8121,3509,8164,3514,8179,3529,8184,3551,8180,3571,8166,3586,8144,3592,8202,3592,8202,3592,8212,3573,8215,3551,8212,3529,8203,3510,8202,3509e" filled="t" fillcolor="#3C9CD7" stroked="f">
                <v:path arrowok="t"/>
                <v:fill/>
              </v:shape>
            </v:group>
            <v:group style="position:absolute;left:8236;top:3480;width:143;height:142" coordorigin="8236,3480" coordsize="143,142">
              <v:shape style="position:absolute;left:8236;top:3480;width:143;height:142" coordorigin="8236,3480" coordsize="143,142" path="m8306,3480l8249,3509,8236,3551,8236,3552,8265,3608,8308,3622,8331,3618,8351,3607,8366,3592,8368,3588,8287,3588,8272,3573,8267,3551,8269,3535,8280,3522,8299,3514,8368,3513,8365,3508,8350,3493,8330,3483,8306,3480e" filled="t" fillcolor="#3C9CD7" stroked="f">
                <v:path arrowok="t"/>
                <v:fill/>
              </v:shape>
              <v:shape style="position:absolute;left:8236;top:3480;width:143;height:142" coordorigin="8236,3480" coordsize="143,142" path="m8368,3513l8328,3513,8343,3529,8348,3551,8348,3551,8345,3566,8335,3580,8316,3588,8287,3588,8368,3588,8376,3573,8379,3551,8379,3549,8375,3527,8368,3513e" filled="t" fillcolor="#3C9CD7" stroked="f">
                <v:path arrowok="t"/>
                <v:fill/>
              </v:shape>
            </v:group>
            <v:group style="position:absolute;left:8396;top:3441;width:107;height:180" coordorigin="8396,3441" coordsize="107,180">
              <v:shape style="position:absolute;left:8396;top:3441;width:107;height:180" coordorigin="8396,3441" coordsize="107,180" path="m8414,3578l8396,3599,8402,3604,8418,3614,8438,3619,8460,3621,8483,3614,8497,3600,8499,3595,8466,3595,8450,3594,8431,3589,8414,3578e" filled="t" fillcolor="#3C9CD7" stroked="f">
                <v:path arrowok="t"/>
                <v:fill/>
              </v:shape>
              <v:shape style="position:absolute;left:8396;top:3441;width:107;height:180" coordorigin="8396,3441" coordsize="107,180" path="m8445,3480l8422,3486,8407,3501,8402,3522,8402,3524,8408,3544,8423,3556,8446,3564,8469,3570,8473,3574,8473,3590,8466,3595,8499,3595,8460,3537,8437,3531,8431,3528,8431,3512,8437,3507,8485,3507,8486,3489,8468,3483,8445,3480e" filled="t" fillcolor="#3C9CD7" stroked="f">
                <v:path arrowok="t"/>
                <v:fill/>
              </v:shape>
              <v:shape style="position:absolute;left:8396;top:3441;width:107;height:180" coordorigin="8396,3441" coordsize="107,180" path="m8485,3507l8460,3507,8472,3512,8483,3520,8485,3507e" filled="t" fillcolor="#3C9CD7" stroked="f">
                <v:path arrowok="t"/>
                <v:fill/>
              </v:shape>
              <v:shape style="position:absolute;left:8396;top:3441;width:107;height:180" coordorigin="8396,3441" coordsize="107,180" path="m8435,3441l8413,3441,8436,3472,8464,3472,8478,3454,8450,3454,8435,3441e" filled="t" fillcolor="#3C9CD7" stroked="f">
                <v:path arrowok="t"/>
                <v:fill/>
              </v:shape>
              <v:shape style="position:absolute;left:8396;top:3441;width:107;height:180" coordorigin="8396,3441" coordsize="107,180" path="m8488,3441l8466,3441,8450,3454,8478,3454,8488,3441e" filled="t" fillcolor="#3C9CD7" stroked="f">
                <v:path arrowok="t"/>
                <v:fill/>
              </v:shape>
            </v:group>
            <v:group style="position:absolute;left:8529;top:3482;width:97;height:137" coordorigin="8529,3482" coordsize="97,137">
              <v:shape style="position:absolute;left:8529;top:3482;width:97;height:137" coordorigin="8529,3482" coordsize="97,137" path="m8558,3482l8529,3482,8529,3619,8626,3619,8626,3592,8558,3592,8558,3482e" filled="t" fillcolor="#3C9CD7" stroked="f">
                <v:path arrowok="t"/>
                <v:fill/>
              </v:shape>
            </v:group>
            <v:group style="position:absolute;left:8664;top:3482;width:2;height:137" coordorigin="8664,3482" coordsize="2,137">
              <v:shape style="position:absolute;left:8664;top:3482;width:2;height:137" coordorigin="8664,3482" coordsize="0,137" path="m8664,3482l8664,3619e" filled="f" stroked="t" strokeweight="1.584pt" strokecolor="#3C9CD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7.28299pt;margin-top:188.712997pt;width:55.605pt;height:13.561pt;mso-position-horizontal-relative:page;mso-position-vertical-relative:paragraph;z-index:-8598" coordorigin="7546,3774" coordsize="1112,271">
            <v:group style="position:absolute;left:7556;top:3784;width:187;height:249" coordorigin="7556,3784" coordsize="187,249">
              <v:shape style="position:absolute;left:7556;top:3784;width:187;height:249" coordorigin="7556,3784" coordsize="187,249" path="m7741,3784l7556,3784,7556,4034,7743,4034,7743,3985,7609,3985,7609,3932,7725,3932,7725,3884,7609,3884,7609,3833,7741,3833,7741,3784e" filled="t" fillcolor="#3C9CD7" stroked="f">
                <v:path arrowok="t"/>
                <v:fill/>
              </v:shape>
            </v:group>
            <v:group style="position:absolute;left:7791;top:3784;width:212;height:249" coordorigin="7791,3784" coordsize="212,249">
              <v:shape style="position:absolute;left:7791;top:3784;width:212;height:249" coordorigin="7791,3784" coordsize="212,249" path="m7903,3784l7791,3784,7791,4034,7845,4034,7845,3954,7964,3954,7956,3939,7973,3927,7985,3911,7987,3905,7845,3905,7845,3834,7989,3834,7980,3818,7964,3800,7947,3791,7927,3786,7903,3784e" filled="t" fillcolor="#3C9CD7" stroked="f">
                <v:path arrowok="t"/>
                <v:fill/>
              </v:shape>
              <v:shape style="position:absolute;left:7791;top:3784;width:212;height:249" coordorigin="7791,3784" coordsize="212,249" path="m7964,3954l7887,3954,7940,4034,8003,4034,7964,3954e" filled="t" fillcolor="#3C9CD7" stroked="f">
                <v:path arrowok="t"/>
                <v:fill/>
              </v:shape>
              <v:shape style="position:absolute;left:7791;top:3784;width:212;height:249" coordorigin="7791,3784" coordsize="212,249" path="m7989,3834l7845,3834,7918,3837,7935,3848,7941,3869,7938,3885,7924,3900,7900,3905,7987,3905,7993,3891,7996,3867,7995,3854,7990,3836,7989,3834e" filled="t" fillcolor="#3C9CD7" stroked="f">
                <v:path arrowok="t"/>
                <v:fill/>
              </v:shape>
            </v:group>
            <v:group style="position:absolute;left:8017;top:3784;width:247;height:251" coordorigin="8017,3784" coordsize="247,251">
              <v:shape style="position:absolute;left:8017;top:3784;width:247;height:251" coordorigin="8017,3784" coordsize="247,251" path="m8076,3784l8017,3784,8116,4035,8164,4035,8194,3960,8141,3960,8076,3784e" filled="t" fillcolor="#3C9CD7" stroked="f">
                <v:path arrowok="t"/>
                <v:fill/>
              </v:shape>
              <v:shape style="position:absolute;left:8017;top:3784;width:247;height:251" coordorigin="8017,3784" coordsize="247,251" path="m8263,3784l8205,3784,8141,3960,8194,3960,8263,3784e" filled="t" fillcolor="#3C9CD7" stroked="f">
                <v:path arrowok="t"/>
                <v:fill/>
              </v:shape>
            </v:group>
            <v:group style="position:absolute;left:8301;top:3784;width:187;height:249" coordorigin="8301,3784" coordsize="187,249">
              <v:shape style="position:absolute;left:8301;top:3784;width:187;height:249" coordorigin="8301,3784" coordsize="187,249" path="m8487,3784l8301,3784,8301,4034,8488,4034,8488,3985,8355,3985,8355,3932,8471,3932,8471,3884,8355,3884,8355,3833,8487,3833,8487,3784e" filled="t" fillcolor="#3C9CD7" stroked="f">
                <v:path arrowok="t"/>
                <v:fill/>
              </v:shape>
            </v:group>
            <v:group style="position:absolute;left:8519;top:3784;width:129;height:249" coordorigin="8519,3784" coordsize="129,249">
              <v:shape style="position:absolute;left:8519;top:3784;width:129;height:249" coordorigin="8519,3784" coordsize="129,249" path="m8648,3835l8594,3835,8594,4034,8648,4034,8648,3835e" filled="t" fillcolor="#3C9CD7" stroked="f">
                <v:path arrowok="t"/>
                <v:fill/>
              </v:shape>
              <v:shape style="position:absolute;left:8519;top:3784;width:129;height:249" coordorigin="8519,3784" coordsize="129,249" path="m8723,3784l8519,3784,8519,3835,8723,3835,8723,3784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37.506012pt;margin-top:188.503799pt;width:50.744pt;height:13.890415pt;mso-position-horizontal-relative:page;mso-position-vertical-relative:paragraph;z-index:-8597" coordorigin="8750,3770" coordsize="1015,278">
            <v:group style="position:absolute;left:8760;top:3784;width:214;height:252" coordorigin="8760,3784" coordsize="214,252">
              <v:shape style="position:absolute;left:8760;top:3784;width:214;height:252" coordorigin="8760,3784" coordsize="214,252" path="m8814,3784l8760,3784,8760,3929,8780,3998,8833,4031,8886,4036,8908,4032,8927,4023,8944,4011,8957,3995,8961,3987,8866,3987,8844,3983,8828,3971,8818,3952,8814,3927,8814,3784e" filled="t" fillcolor="#3C9CD7" stroked="f">
                <v:path arrowok="t"/>
                <v:fill/>
              </v:shape>
              <v:shape style="position:absolute;left:8760;top:3784;width:214;height:252" coordorigin="8760,3784" coordsize="214,252" path="m8974,3784l8920,3784,8920,3929,8916,3954,8906,3972,8889,3983,8866,3987,8961,3987,8966,3976,8972,3952,8974,3927,8974,3784e" filled="t" fillcolor="#3C9CD7" stroked="f">
                <v:path arrowok="t"/>
                <v:fill/>
              </v:shape>
            </v:group>
            <v:group style="position:absolute;left:9029;top:3784;width:177;height:249" coordorigin="9029,3784" coordsize="177,249">
              <v:shape style="position:absolute;left:9029;top:3784;width:177;height:249" coordorigin="9029,3784" coordsize="177,249" path="m9084,3784l9029,3784,9029,4034,9206,4034,9206,3984,9084,3984,9084,3784e" filled="t" fillcolor="#3C9CD7" stroked="f">
                <v:path arrowok="t"/>
                <v:fill/>
              </v:shape>
            </v:group>
            <v:group style="position:absolute;left:9222;top:3780;width:261;height:258" coordorigin="9222,3780" coordsize="261,258">
              <v:shape style="position:absolute;left:9222;top:3780;width:261;height:258" coordorigin="9222,3780" coordsize="261,258" path="m9348,3780l9283,3799,9238,3845,9222,3909,9222,3917,9241,3978,9288,4022,9357,4038,9381,4035,9440,4006,9457,3987,9343,3987,9322,3981,9304,3969,9290,3952,9281,3932,9278,3909,9280,3893,9315,3842,9362,3831,9457,3831,9451,3823,9435,3808,9417,3796,9396,3788,9373,3782,9348,3780e" filled="t" fillcolor="#3C9CD7" stroked="f">
                <v:path arrowok="t"/>
                <v:fill/>
              </v:shape>
              <v:shape style="position:absolute;left:9222;top:3780;width:261;height:258" coordorigin="9222,3780" coordsize="261,258" path="m9457,3831l9362,3831,9383,3837,9401,3849,9415,3866,9424,3886,9427,3909,9427,3910,9390,3976,9343,3987,9457,3987,9467,3973,9476,3953,9481,3932,9483,3910,9483,3901,9480,3879,9474,3859,9464,3840,9457,3831e" filled="t" fillcolor="#3C9CD7" stroked="f">
                <v:path arrowok="t"/>
                <v:fill/>
              </v:shape>
            </v:group>
            <v:group style="position:absolute;left:9494;top:3782;width:261;height:251" coordorigin="9494,3782" coordsize="261,251">
              <v:shape style="position:absolute;left:9494;top:3782;width:261;height:251" coordorigin="9494,3782" coordsize="261,251" path="m9650,3782l9600,3782,9494,4034,9550,4034,9572,3978,9732,3978,9711,3929,9591,3929,9624,3848,9677,3848,9650,3782e" filled="t" fillcolor="#3C9CD7" stroked="f">
                <v:path arrowok="t"/>
                <v:fill/>
              </v:shape>
              <v:shape style="position:absolute;left:9494;top:3782;width:261;height:251" coordorigin="9494,3782" coordsize="261,251" path="m9732,3978l9676,3978,9698,4034,9755,4034,9732,3978e" filled="t" fillcolor="#3C9CD7" stroked="f">
                <v:path arrowok="t"/>
                <v:fill/>
              </v:shape>
              <v:shape style="position:absolute;left:9494;top:3782;width:261;height:251" coordorigin="9494,3782" coordsize="261,251" path="m9677,3848l9624,3848,9657,3929,9711,3929,9677,3848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41.020996pt;margin-top:169.862pt;width:106.566pt;height:13.369pt;mso-position-horizontal-relative:page;mso-position-vertical-relative:paragraph;z-index:-8596" coordorigin="8820,3397" coordsize="2131,267">
            <v:group style="position:absolute;left:8830;top:3413;width:195;height:242" coordorigin="8830,3413" coordsize="195,242">
              <v:shape style="position:absolute;left:8830;top:3413;width:195;height:242" coordorigin="8830,3413" coordsize="195,242" path="m9024,3587l8832,3587,8830,3588,8830,3653,8832,3655,8867,3655,8868,3653,8868,3623,9026,3623,9026,3588,9024,3587e" filled="t" fillcolor="#3C9CD7" stroked="f">
                <v:path arrowok="t"/>
                <v:fill/>
              </v:shape>
              <v:shape style="position:absolute;left:8830;top:3413;width:195;height:242" coordorigin="8830,3413" coordsize="195,242" path="m9026,3623l8988,3623,8988,3653,8989,3655,9024,3655,9026,3653,9026,3623e" filled="t" fillcolor="#3C9CD7" stroked="f">
                <v:path arrowok="t"/>
                <v:fill/>
              </v:shape>
              <v:shape style="position:absolute;left:8830;top:3413;width:195;height:242" coordorigin="8830,3413" coordsize="195,242" path="m9001,3413l8927,3413,8869,3440,8856,3484,8856,3583,8849,3586,8844,3587,8891,3587,8894,3581,8896,3574,8896,3570,8897,3475,8907,3457,8928,3451,9002,3451,9002,3414,9001,3413e" filled="t" fillcolor="#3C9CD7" stroked="f">
                <v:path arrowok="t"/>
                <v:fill/>
              </v:shape>
              <v:shape style="position:absolute;left:8830;top:3413;width:195;height:242" coordorigin="8830,3413" coordsize="195,242" path="m9002,3451l8962,3451,8962,3587,9002,3587,9002,3451e" filled="t" fillcolor="#3C9CD7" stroked="f">
                <v:path arrowok="t"/>
                <v:fill/>
              </v:shape>
            </v:group>
            <v:group style="position:absolute;left:9054;top:3410;width:204;height:215" coordorigin="9054,3410" coordsize="204,215">
              <v:shape style="position:absolute;left:9054;top:3410;width:204;height:215" coordorigin="9054,3410" coordsize="204,215" path="m9151,3410l9091,3432,9059,3487,9054,3536,9058,3556,9094,3605,9167,3625,9191,3620,9211,3610,9228,3596,9237,3584,9133,3584,9115,3573,9103,3556,9095,3535,9093,3511,9097,3492,9106,3475,9121,3461,9143,3452,9172,3450,9236,3450,9234,3447,9219,3432,9200,3420,9177,3412,9151,3410e" filled="t" fillcolor="#3C9CD7" stroked="f">
                <v:path arrowok="t"/>
                <v:fill/>
              </v:shape>
              <v:shape style="position:absolute;left:9054;top:3410;width:204;height:215" coordorigin="9054,3410" coordsize="204,215" path="m9236,3450l9172,3450,9192,3460,9206,3476,9215,3496,9217,3518,9217,3529,9163,3583,9133,3584,9237,3584,9241,3579,9250,3560,9255,3539,9257,3518,9257,3505,9253,3484,9245,3464,9236,3450e" filled="t" fillcolor="#3C9CD7" stroked="f">
                <v:path arrowok="t"/>
                <v:fill/>
              </v:shape>
            </v:group>
            <v:group style="position:absolute;left:9296;top:3413;width:142;height:210" coordorigin="9296,3413" coordsize="142,210">
              <v:shape style="position:absolute;left:9296;top:3413;width:142;height:210" coordorigin="9296,3413" coordsize="142,210" path="m9425,3413l9297,3413,9296,3414,9296,3622,9297,3623,9377,3622,9432,3589,9433,3585,9335,3585,9335,3534,9434,3534,9429,3522,9414,3508,9394,3500,9366,3497,9335,3497,9335,3450,9425,3450,9426,3449,9426,3414,9425,3413e" filled="t" fillcolor="#3C9CD7" stroked="f">
                <v:path arrowok="t"/>
                <v:fill/>
              </v:shape>
              <v:shape style="position:absolute;left:9296;top:3413;width:142;height:210" coordorigin="9296,3413" coordsize="142,210" path="m9434,3534l9335,3534,9368,3534,9389,3539,9399,3559,9399,3562,9386,3580,9366,3585,9433,3585,9438,3559,9436,3541,9434,3534e" filled="t" fillcolor="#3C9CD7" stroked="f">
                <v:path arrowok="t"/>
                <v:fill/>
              </v:shape>
            </v:group>
            <v:group style="position:absolute;left:9475;top:3413;width:140;height:211" coordorigin="9475,3413" coordsize="140,211">
              <v:shape style="position:absolute;left:9475;top:3413;width:140;height:211" coordorigin="9475,3413" coordsize="140,211" path="m9545,3413l9476,3413,9475,3414,9475,3622,9476,3624,9513,3624,9514,3622,9514,3539,9551,3538,9568,3535,9589,3526,9607,3508,9609,3500,9514,3500,9514,3451,9611,3451,9596,3429,9575,3418,9556,3413,9545,3413e" filled="t" fillcolor="#3C9CD7" stroked="f">
                <v:path arrowok="t"/>
                <v:fill/>
              </v:shape>
              <v:shape style="position:absolute;left:9475;top:3413;width:140;height:211" coordorigin="9475,3413" coordsize="140,211" path="m9611,3451l9549,3451,9575,3453,9575,3499,9550,3500,9609,3500,9615,3476,9611,3451e" filled="t" fillcolor="#3C9CD7" stroked="f">
                <v:path arrowok="t"/>
                <v:fill/>
              </v:shape>
            </v:group>
            <v:group style="position:absolute;left:9640;top:3410;width:204;height:215" coordorigin="9640,3410" coordsize="204,215">
              <v:shape style="position:absolute;left:9640;top:3410;width:204;height:215" coordorigin="9640,3410" coordsize="204,215" path="m9737,3410l9677,3432,9646,3487,9640,3536,9645,3556,9681,3605,9753,3625,9777,3620,9798,3610,9814,3596,9824,3584,9720,3584,9702,3573,9689,3556,9682,3535,9679,3511,9684,3492,9693,3475,9708,3461,9730,3452,9759,3450,9822,3450,9820,3447,9805,3432,9786,3420,9764,3412,9737,3410e" filled="t" fillcolor="#3C9CD7" stroked="f">
                <v:path arrowok="t"/>
                <v:fill/>
              </v:shape>
              <v:shape style="position:absolute;left:9640;top:3410;width:204;height:215" coordorigin="9640,3410" coordsize="204,215" path="m9822,3450l9759,3450,9778,3460,9793,3476,9801,3496,9804,3518,9803,3529,9750,3583,9720,3584,9824,3584,9827,3579,9836,3560,9842,3539,9844,3518,9843,3505,9839,3484,9832,3464,9822,3450e" filled="t" fillcolor="#3C9CD7" stroked="f">
                <v:path arrowok="t"/>
                <v:fill/>
              </v:shape>
            </v:group>
            <v:group style="position:absolute;left:9861;top:3407;width:182;height:247" coordorigin="9861,3407" coordsize="182,247">
              <v:shape style="position:absolute;left:9861;top:3407;width:182;height:247" coordorigin="9861,3407" coordsize="182,247" path="m10041,3588l9862,3588,9861,3589,9861,3653,9862,3654,9896,3654,9897,3653,9897,3623,10042,3623,10042,3589,10041,3588e" filled="t" fillcolor="#3C9CD7" stroked="f">
                <v:path arrowok="t"/>
                <v:fill/>
              </v:shape>
              <v:shape style="position:absolute;left:9861;top:3407;width:182;height:247" coordorigin="9861,3407" coordsize="182,247" path="m10042,3623l10006,3623,10006,3653,10007,3654,10041,3654,10042,3653,10042,3623e" filled="t" fillcolor="#3C9CD7" stroked="f">
                <v:path arrowok="t"/>
                <v:fill/>
              </v:shape>
              <v:shape style="position:absolute;left:9861;top:3407;width:182;height:247" coordorigin="9861,3407" coordsize="182,247" path="m9953,3407l9950,3407,9945,3420,9938,3438,9895,3551,9881,3588,9922,3588,9954,3513,9994,3513,9954,3409,9953,3407e" filled="t" fillcolor="#3C9CD7" stroked="f">
                <v:path arrowok="t"/>
                <v:fill/>
              </v:shape>
              <v:shape style="position:absolute;left:9861;top:3407;width:182;height:247" coordorigin="9861,3407" coordsize="182,247" path="m9994,3513l9954,3513,9974,3568,9981,3588,10022,3588,9994,3513e" filled="t" fillcolor="#3C9CD7" stroked="f">
                <v:path arrowok="t"/>
                <v:fill/>
              </v:shape>
            </v:group>
            <v:group style="position:absolute;left:10059;top:3410;width:204;height:215" coordorigin="10059,3410" coordsize="204,215">
              <v:shape style="position:absolute;left:10059;top:3410;width:204;height:215" coordorigin="10059,3410" coordsize="204,215" path="m10156,3410l10096,3432,10064,3487,10059,3536,10064,3556,10100,3605,10172,3625,10196,3620,10217,3610,10233,3596,10242,3584,10138,3584,10121,3573,10108,3556,10101,3535,10098,3511,10102,3492,10112,3475,10127,3461,10149,3452,10178,3450,10241,3450,10239,3447,10224,3432,10205,3420,10183,3412,10156,3410e" filled="t" fillcolor="#3C9CD7" stroked="f">
                <v:path arrowok="t"/>
                <v:fill/>
              </v:shape>
              <v:shape style="position:absolute;left:10059;top:3410;width:204;height:215" coordorigin="10059,3410" coordsize="204,215" path="m10241,3450l10178,3450,10197,3460,10211,3476,10220,3496,10223,3518,10222,3529,10168,3583,10138,3584,10242,3584,10246,3579,10255,3560,10261,3539,10263,3518,10262,3505,10258,3484,10251,3464,10241,3450e" filled="t" fillcolor="#3C9CD7" stroked="f">
                <v:path arrowok="t"/>
                <v:fill/>
              </v:shape>
            </v:group>
            <v:group style="position:absolute;left:10303;top:3413;width:250;height:210" coordorigin="10303,3413" coordsize="250,210">
              <v:shape style="position:absolute;left:10303;top:3413;width:250;height:210" coordorigin="10303,3413" coordsize="250,210" path="m10341,3413l10304,3413,10303,3414,10303,3622,10304,3623,10552,3623,10553,3622,10553,3585,10342,3585,10342,3414,10341,3413e" filled="t" fillcolor="#3C9CD7" stroked="f">
                <v:path arrowok="t"/>
                <v:fill/>
              </v:shape>
              <v:shape style="position:absolute;left:10303;top:3413;width:250;height:210" coordorigin="10303,3413" coordsize="250,210" path="m10446,3413l10409,3413,10408,3414,10408,3585,10447,3585,10447,3414,10446,3413e" filled="t" fillcolor="#3C9CD7" stroked="f">
                <v:path arrowok="t"/>
                <v:fill/>
              </v:shape>
              <v:shape style="position:absolute;left:10303;top:3413;width:250;height:210" coordorigin="10303,3413" coordsize="250,210" path="m10552,3413l10515,3413,10513,3414,10513,3585,10553,3585,10553,3414,10552,3413e" filled="t" fillcolor="#3C9CD7" stroked="f">
                <v:path arrowok="t"/>
                <v:fill/>
              </v:shape>
            </v:group>
            <v:group style="position:absolute;left:10578;top:3408;width:167;height:216" coordorigin="10578,3408" coordsize="167,216">
              <v:shape style="position:absolute;left:10578;top:3408;width:167;height:216" coordorigin="10578,3408" coordsize="167,216" path="m10663,3408l10659,3408,10659,3410,10579,3620,10578,3622,10579,3623,10618,3623,10619,3622,10620,3622,10661,3505,10700,3505,10664,3410,10663,3408e" filled="t" fillcolor="#3C9CD7" stroked="f">
                <v:path arrowok="t"/>
                <v:fill/>
              </v:shape>
              <v:shape style="position:absolute;left:10578;top:3408;width:167;height:216" coordorigin="10578,3408" coordsize="167,216" path="m10700,3505l10661,3505,10703,3622,10704,3623,10744,3623,10745,3622,10744,3620,10700,3505e" filled="t" fillcolor="#3C9CD7" stroked="f">
                <v:path arrowok="t"/>
                <v:fill/>
              </v:shape>
            </v:group>
            <v:group style="position:absolute;left:10768;top:3413;width:174;height:210" coordorigin="10768,3413" coordsize="174,210">
              <v:shape style="position:absolute;left:10768;top:3413;width:174;height:210" coordorigin="10768,3413" coordsize="174,210" path="m10806,3413l10768,3413,10768,3414,10768,3622,10768,3623,10805,3623,10807,3622,10807,3622,10850,3556,10807,3556,10807,3414,10806,3413e" filled="t" fillcolor="#3C9CD7" stroked="f">
                <v:path arrowok="t"/>
                <v:fill/>
              </v:shape>
              <v:shape style="position:absolute;left:10768;top:3413;width:174;height:210" coordorigin="10768,3413" coordsize="174,210" path="m10942,3477l10902,3477,10902,3622,10903,3623,10941,3623,10942,3622,10942,3477e" filled="t" fillcolor="#3C9CD7" stroked="f">
                <v:path arrowok="t"/>
                <v:fill/>
              </v:shape>
              <v:shape style="position:absolute;left:10768;top:3413;width:174;height:210" coordorigin="10768,3413" coordsize="174,210" path="m10941,3413l10904,3413,10902,3413,10896,3422,10885,3438,10829,3523,10818,3540,10807,3556,10850,3556,10902,3477,10942,3477,10942,3414,10941,3413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6.713013pt;margin-top:49.34pt;width:12.462pt;height:14.875pt;mso-position-horizontal-relative:page;mso-position-vertical-relative:paragraph;z-index:-8595" coordorigin="7334,987" coordsize="249,298">
            <v:shape style="position:absolute;left:7334;top:987;width:249;height:298" coordorigin="7334,987" coordsize="249,298" path="m7470,987l7334,987,7334,1284,7497,1283,7560,1259,7580,1227,7397,1227,7397,1161,7574,1161,7567,1150,7555,1135,7541,1121,7554,1107,7397,1107,7397,1044,7564,1044,7559,1029,7546,1012,7532,1001,7515,993,7494,988,7470,987e" filled="t" fillcolor="#3C9CD7" stroked="f">
              <v:path arrowok="t"/>
              <v:fill/>
            </v:shape>
            <v:shape style="position:absolute;left:7334;top:987;width:249;height:298" coordorigin="7334,987" coordsize="249,298" path="m7574,1161l7397,1161,7497,1165,7514,1176,7519,1194,7515,1211,7500,1223,7474,1227,7580,1227,7581,1225,7584,1203,7583,1187,7577,1167,7574,1161e" filled="t" fillcolor="#3C9CD7" stroked="f">
              <v:path arrowok="t"/>
              <v:fill/>
            </v:shape>
            <v:shape style="position:absolute;left:7334;top:987;width:249;height:298" coordorigin="7334,987" coordsize="249,298" path="m7564,1044l7397,1044,7478,1046,7497,1056,7503,1075,7499,1092,7483,1103,7457,1107,7554,1107,7564,1088,7567,1065,7566,1048,7564,1044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83.591492pt;margin-top:49.34pt;width:.1pt;height:14.875pt;mso-position-horizontal-relative:page;mso-position-vertical-relative:paragraph;z-index:-8594" coordorigin="7672,987" coordsize="2,298">
            <v:shape style="position:absolute;left:7672;top:987;width:2;height:298" coordorigin="7672,987" coordsize="0,298" path="m7672,987l7672,1284e" filled="f" stroked="t" strokeweight="3.325pt" strokecolor="#3C9CD7">
              <v:path arrowok="t"/>
            </v:shape>
          </v:group>
          <w10:wrap type="none"/>
        </w:pict>
      </w:r>
      <w:r>
        <w:rPr/>
        <w:pict>
          <v:group style="position:absolute;margin-left:388.368011pt;margin-top:48.84pt;width:74.339pt;height:15.981pt;mso-position-horizontal-relative:page;mso-position-vertical-relative:paragraph;z-index:-8593" coordorigin="7767,977" coordsize="1487,320">
            <v:group style="position:absolute;left:7777;top:987;width:223;height:298" coordorigin="7777,987" coordsize="223,298">
              <v:shape style="position:absolute;left:7777;top:987;width:223;height:298" coordorigin="7777,987" coordsize="223,298" path="m7999,987l7777,987,7777,1284,8001,1284,8001,1226,7841,1226,7841,1164,7980,1164,7980,1105,7841,1105,7841,1045,7999,1045,7999,987e" filled="t" fillcolor="#3C9CD7" stroked="f">
                <v:path arrowok="t"/>
                <v:fill/>
              </v:shape>
            </v:group>
            <v:group style="position:absolute;left:8058;top:987;width:261;height:298" coordorigin="8058,987" coordsize="261,298">
              <v:shape style="position:absolute;left:8058;top:987;width:261;height:298" coordorigin="8058,987" coordsize="261,298" path="m8117,987l8058,987,8058,1284,8122,1284,8122,1095,8199,1095,8117,987e" filled="t" fillcolor="#3C9CD7" stroked="f">
                <v:path arrowok="t"/>
                <v:fill/>
              </v:shape>
              <v:shape style="position:absolute;left:8058;top:987;width:261;height:298" coordorigin="8058,987" coordsize="261,298" path="m8199,1095l8122,1095,8264,1284,8319,1284,8319,1170,8255,1170,8199,1095e" filled="t" fillcolor="#3C9CD7" stroked="f">
                <v:path arrowok="t"/>
                <v:fill/>
              </v:shape>
              <v:shape style="position:absolute;left:8058;top:987;width:261;height:298" coordorigin="8058,987" coordsize="261,298" path="m8319,987l8255,987,8255,1170,8319,1170,8319,987e" filled="t" fillcolor="#3C9CD7" stroked="f">
                <v:path arrowok="t"/>
                <v:fill/>
              </v:shape>
            </v:group>
            <v:group style="position:absolute;left:8364;top:987;width:294;height:300" coordorigin="8364,987" coordsize="294,300">
              <v:shape style="position:absolute;left:8364;top:987;width:294;height:300" coordorigin="8364,987" coordsize="294,300" path="m8435,987l8364,987,8482,1286,8539,1286,8575,1196,8512,1196,8435,987e" filled="t" fillcolor="#3C9CD7" stroked="f">
                <v:path arrowok="t"/>
                <v:fill/>
              </v:shape>
              <v:shape style="position:absolute;left:8364;top:987;width:294;height:300" coordorigin="8364,987" coordsize="294,300" path="m8658,987l8588,987,8512,1196,8575,1196,8658,987e" filled="t" fillcolor="#3C9CD7" stroked="f">
                <v:path arrowok="t"/>
                <v:fill/>
              </v:shape>
            </v:group>
            <v:group style="position:absolute;left:8703;top:987;width:223;height:298" coordorigin="8703,987" coordsize="223,298">
              <v:shape style="position:absolute;left:8703;top:987;width:223;height:298" coordorigin="8703,987" coordsize="223,298" path="m8924,987l8703,987,8703,1284,8926,1284,8926,1226,8767,1226,8767,1164,8905,1164,8905,1105,8767,1105,8767,1045,8924,1045,8924,987e" filled="t" fillcolor="#3C9CD7" stroked="f">
                <v:path arrowok="t"/>
                <v:fill/>
              </v:shape>
            </v:group>
            <v:group style="position:absolute;left:8984;top:987;width:261;height:298" coordorigin="8984,987" coordsize="261,298">
              <v:shape style="position:absolute;left:8984;top:987;width:261;height:298" coordorigin="8984,987" coordsize="261,298" path="m9043,987l8984,987,8984,1284,9047,1284,9047,1095,9124,1095,9043,987e" filled="t" fillcolor="#3C9CD7" stroked="f">
                <v:path arrowok="t"/>
                <v:fill/>
              </v:shape>
              <v:shape style="position:absolute;left:8984;top:987;width:261;height:298" coordorigin="8984,987" coordsize="261,298" path="m9124,1095l9047,1095,9189,1284,9244,1284,9244,1170,9180,1170,9124,1095e" filled="t" fillcolor="#3C9CD7" stroked="f">
                <v:path arrowok="t"/>
                <v:fill/>
              </v:shape>
              <v:shape style="position:absolute;left:8984;top:987;width:261;height:298" coordorigin="8984,987" coordsize="261,298" path="m9244,987l9180,987,9180,1170,9244,1170,9244,98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64.992004pt;margin-top:48.84pt;width:28.226pt;height:16.102227pt;mso-position-horizontal-relative:page;mso-position-vertical-relative:paragraph;z-index:-8592" coordorigin="9300,977" coordsize="565,322">
            <v:group style="position:absolute;left:9310;top:987;width:256;height:302" coordorigin="9310,987" coordsize="256,302">
              <v:shape style="position:absolute;left:9310;top:987;width:256;height:302" coordorigin="9310,987" coordsize="256,302" path="m9374,987l9310,987,9310,1157,9328,1235,9374,1275,9444,1289,9468,1286,9525,1260,9551,1226,9418,1226,9400,1218,9386,1203,9377,1182,9375,1157,9374,987e" filled="t" fillcolor="#3C9CD7" stroked="f">
                <v:path arrowok="t"/>
                <v:fill/>
              </v:shape>
              <v:shape style="position:absolute;left:9310;top:987;width:256;height:302" coordorigin="9310,987" coordsize="256,302" path="m9565,987l9501,987,9500,1170,9495,1191,9485,1207,9469,1219,9447,1225,9418,1226,9551,1226,9559,1206,9564,1182,9565,1157,9565,987e" filled="t" fillcolor="#3C9CD7" stroked="f">
                <v:path arrowok="t"/>
                <v:fill/>
              </v:shape>
            </v:group>
            <v:group style="position:absolute;left:9631;top:987;width:223;height:298" coordorigin="9631,987" coordsize="223,298">
              <v:shape style="position:absolute;left:9631;top:987;width:223;height:298" coordorigin="9631,987" coordsize="223,298" path="m9852,987l9631,987,9631,1284,9854,1284,9854,1226,9695,1226,9695,1164,9833,1164,9833,1105,9695,1105,9695,1045,9852,1045,9852,98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37.527008pt;margin-top:29.159275pt;width:108.21pt;height:12.797524pt;mso-position-horizontal-relative:page;mso-position-vertical-relative:paragraph;z-index:-8591" coordorigin="8751,583" coordsize="2164,256">
            <v:group style="position:absolute;left:8761;top:597;width:226;height:231" coordorigin="8761,597" coordsize="226,231">
              <v:shape style="position:absolute;left:8761;top:597;width:226;height:231" coordorigin="8761,597" coordsize="226,231" path="m8815,597l8761,597,8852,827,8896,827,8923,758,8874,758,8815,597e" filled="t" fillcolor="#3C9CD7" stroked="f">
                <v:path arrowok="t"/>
                <v:fill/>
              </v:shape>
              <v:shape style="position:absolute;left:8761;top:597;width:226;height:231" coordorigin="8761,597" coordsize="226,231" path="m8987,597l8933,597,8874,758,8923,758,8987,597e" filled="t" fillcolor="#3C9CD7" stroked="f">
                <v:path arrowok="t"/>
                <v:fill/>
              </v:shape>
            </v:group>
            <v:group style="position:absolute;left:9022;top:597;width:172;height:229" coordorigin="9022,597" coordsize="172,229">
              <v:shape style="position:absolute;left:9022;top:597;width:172;height:229" coordorigin="9022,597" coordsize="172,229" path="m9192,597l9022,597,9022,826,9193,826,9193,781,9071,781,9071,733,9177,733,9177,688,9071,688,9071,642,9192,642,9192,597e" filled="t" fillcolor="#3C9CD7" stroked="f">
                <v:path arrowok="t"/>
                <v:fill/>
              </v:shape>
            </v:group>
            <v:group style="position:absolute;left:9238;top:597;width:162;height:229" coordorigin="9238,597" coordsize="162,229">
              <v:shape style="position:absolute;left:9238;top:597;width:162;height:229" coordorigin="9238,597" coordsize="162,229" path="m9287,597l9238,597,9238,826,9400,826,9400,780,9287,780,9287,597e" filled="t" fillcolor="#3C9CD7" stroked="f">
                <v:path arrowok="t"/>
                <v:fill/>
              </v:shape>
            </v:group>
            <v:group style="position:absolute;left:9437;top:597;width:205;height:229" coordorigin="9437,597" coordsize="205,229">
              <v:shape style="position:absolute;left:9437;top:597;width:205;height:229" coordorigin="9437,597" coordsize="205,229" path="m9487,597l9437,597,9437,826,9487,826,9487,756,9513,728,9571,728,9549,697,9487,697,9487,597e" filled="t" fillcolor="#3C9CD7" stroked="f">
                <v:path arrowok="t"/>
                <v:fill/>
              </v:shape>
              <v:shape style="position:absolute;left:9437;top:597;width:205;height:229" coordorigin="9437,597" coordsize="205,229" path="m9571,728l9513,728,9583,826,9642,826,9571,728e" filled="t" fillcolor="#3C9CD7" stroked="f">
                <v:path arrowok="t"/>
                <v:fill/>
              </v:shape>
              <v:shape style="position:absolute;left:9437;top:597;width:205;height:229" coordorigin="9437,597" coordsize="205,229" path="m9638,597l9578,597,9487,697,9549,697,9546,694,9638,597e" filled="t" fillcolor="#3C9CD7" stroked="f">
                <v:path arrowok="t"/>
                <v:fill/>
              </v:shape>
            </v:group>
            <v:group style="position:absolute;left:9645;top:593;width:240;height:236" coordorigin="9645,593" coordsize="240,236">
              <v:shape style="position:absolute;left:9645;top:593;width:240;height:236" coordorigin="9645,593" coordsize="240,236" path="m9754,593l9691,617,9653,667,9645,711,9645,712,9671,786,9725,822,9775,829,9798,825,9819,817,9838,806,9854,791,9863,780,9743,780,9724,769,9709,754,9700,734,9697,711,9698,694,9757,644,9786,643,9863,643,9858,636,9843,622,9825,610,9804,601,9780,595,9754,593e" filled="t" fillcolor="#3C9CD7" stroked="f">
                <v:path arrowok="t"/>
                <v:fill/>
              </v:shape>
              <v:shape style="position:absolute;left:9645;top:593;width:240;height:236" coordorigin="9645,593" coordsize="240,236" path="m9863,643l9786,643,9805,653,9820,669,9829,688,9833,711,9833,712,9795,772,9743,780,9863,780,9867,774,9876,755,9882,734,9885,711,9883,693,9878,673,9870,654,9863,643e" filled="t" fillcolor="#3C9CD7" stroked="f">
                <v:path arrowok="t"/>
                <v:fill/>
              </v:shape>
            </v:group>
            <v:group style="position:absolute;left:9929;top:597;width:226;height:229" coordorigin="9929,597" coordsize="226,229">
              <v:shape style="position:absolute;left:9929;top:597;width:226;height:229" coordorigin="9929,597" coordsize="226,229" path="m9982,597l9929,597,9929,826,9977,826,9977,677,10031,677,9982,597e" filled="t" fillcolor="#3C9CD7" stroked="f">
                <v:path arrowok="t"/>
                <v:fill/>
              </v:shape>
              <v:shape style="position:absolute;left:9929;top:597;width:226;height:229" coordorigin="9929,597" coordsize="226,229" path="m10154,676l10105,676,10105,826,10154,826,10154,676e" filled="t" fillcolor="#3C9CD7" stroked="f">
                <v:path arrowok="t"/>
                <v:fill/>
              </v:shape>
              <v:shape style="position:absolute;left:9929;top:597;width:226;height:229" coordorigin="9929,597" coordsize="226,229" path="m10031,677l9977,677,10040,774,10042,774,10094,694,10042,694,10031,677e" filled="t" fillcolor="#3C9CD7" stroked="f">
                <v:path arrowok="t"/>
                <v:fill/>
              </v:shape>
              <v:shape style="position:absolute;left:9929;top:597;width:226;height:229" coordorigin="9929,597" coordsize="226,229" path="m10154,597l10101,597,10042,694,10094,694,10105,676,10154,676,10154,597e" filled="t" fillcolor="#3C9CD7" stroked="f">
                <v:path arrowok="t"/>
                <v:fill/>
              </v:shape>
            </v:group>
            <v:group style="position:absolute;left:10208;top:597;width:226;height:229" coordorigin="10208,597" coordsize="226,229">
              <v:shape style="position:absolute;left:10208;top:597;width:226;height:229" coordorigin="10208,597" coordsize="226,229" path="m10262,597l10208,597,10208,826,10257,826,10257,677,10311,677,10262,597e" filled="t" fillcolor="#3C9CD7" stroked="f">
                <v:path arrowok="t"/>
                <v:fill/>
              </v:shape>
              <v:shape style="position:absolute;left:10208;top:597;width:226;height:229" coordorigin="10208,597" coordsize="226,229" path="m10434,676l10385,676,10385,826,10434,826,10434,676e" filled="t" fillcolor="#3C9CD7" stroked="f">
                <v:path arrowok="t"/>
                <v:fill/>
              </v:shape>
              <v:shape style="position:absolute;left:10208;top:597;width:226;height:229" coordorigin="10208,597" coordsize="226,229" path="m10311,677l10257,677,10320,774,10321,774,10374,694,10321,694,10311,677e" filled="t" fillcolor="#3C9CD7" stroked="f">
                <v:path arrowok="t"/>
                <v:fill/>
              </v:shape>
              <v:shape style="position:absolute;left:10208;top:597;width:226;height:229" coordorigin="10208,597" coordsize="226,229" path="m10434,597l10381,597,10321,694,10374,694,10385,676,10434,676,10434,597e" filled="t" fillcolor="#3C9CD7" stroked="f">
                <v:path arrowok="t"/>
                <v:fill/>
              </v:shape>
            </v:group>
            <v:group style="position:absolute;left:10488;top:597;width:172;height:229" coordorigin="10488,597" coordsize="172,229">
              <v:shape style="position:absolute;left:10488;top:597;width:172;height:229" coordorigin="10488,597" coordsize="172,229" path="m10658,597l10488,597,10488,826,10660,826,10660,781,10538,781,10538,733,10644,733,10644,688,10538,688,10538,642,10658,642,10658,597e" filled="t" fillcolor="#3C9CD7" stroked="f">
                <v:path arrowok="t"/>
                <v:fill/>
              </v:shape>
            </v:group>
            <v:group style="position:absolute;left:10704;top:597;width:201;height:229" coordorigin="10704,597" coordsize="201,229">
              <v:shape style="position:absolute;left:10704;top:597;width:201;height:229" coordorigin="10704,597" coordsize="201,229" path="m10750,597l10704,597,10704,826,10753,826,10753,680,10813,680,10750,597e" filled="t" fillcolor="#3C9CD7" stroked="f">
                <v:path arrowok="t"/>
                <v:fill/>
              </v:shape>
              <v:shape style="position:absolute;left:10704;top:597;width:201;height:229" coordorigin="10704,597" coordsize="201,229" path="m10813,680l10753,680,10863,826,10905,826,10905,738,10856,738,10813,680e" filled="t" fillcolor="#3C9CD7" stroked="f">
                <v:path arrowok="t"/>
                <v:fill/>
              </v:shape>
              <v:shape style="position:absolute;left:10704;top:597;width:201;height:229" coordorigin="10704,597" coordsize="201,229" path="m10905,597l10856,597,10856,738,10905,738,10905,59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17.553009pt;margin-top:13.371pt;width:39.132pt;height:10.650028pt;mso-position-horizontal-relative:page;mso-position-vertical-relative:paragraph;z-index:-8590" coordorigin="8351,267" coordsize="783,213">
            <v:group style="position:absolute;left:8361;top:278;width:171;height:193" coordorigin="8361,278" coordsize="171,193">
              <v:shape style="position:absolute;left:8361;top:278;width:171;height:193" coordorigin="8361,278" coordsize="171,193" path="m8437,278l8382,311,8361,373,8361,374,8381,434,8436,468,8460,470,8483,468,8502,461,8518,450,8533,437,8523,432,8458,432,8436,428,8419,415,8408,396,8404,373,8405,363,8411,343,8424,328,8444,318,8470,315,8513,315,8521,295,8507,287,8490,281,8467,278,8437,278e" filled="t" fillcolor="#3C9CD7" stroked="f">
                <v:path arrowok="t"/>
                <v:fill/>
              </v:shape>
              <v:shape style="position:absolute;left:8361;top:278;width:171;height:193" coordorigin="8361,278" coordsize="171,193" path="m8495,419l8478,429,8458,432,8523,432,8495,419e" filled="t" fillcolor="#3C9CD7" stroked="f">
                <v:path arrowok="t"/>
                <v:fill/>
              </v:shape>
              <v:shape style="position:absolute;left:8361;top:278;width:171;height:193" coordorigin="8361,278" coordsize="171,193" path="m8513,315l8470,315,8488,322,8505,335,8513,315e" filled="t" fillcolor="#3C9CD7" stroked="f">
                <v:path arrowok="t"/>
                <v:fill/>
              </v:shape>
            </v:group>
            <v:group style="position:absolute;left:8565;top:279;width:141;height:188" coordorigin="8565,279" coordsize="141,188">
              <v:shape style="position:absolute;left:8565;top:279;width:141;height:188" coordorigin="8565,279" coordsize="141,188" path="m8705,279l8565,279,8565,467,8707,467,8707,430,8606,430,8606,391,8693,391,8693,354,8606,354,8606,316,8705,316,8705,279e" filled="t" fillcolor="#3C9CD7" stroked="f">
                <v:path arrowok="t"/>
                <v:fill/>
              </v:shape>
            </v:group>
            <v:group style="position:absolute;left:8727;top:277;width:197;height:190" coordorigin="8727,277" coordsize="197,190">
              <v:shape style="position:absolute;left:8727;top:277;width:197;height:190" coordorigin="8727,277" coordsize="197,190" path="m8844,277l8807,277,8727,467,8769,467,8786,425,8906,425,8891,388,8800,388,8825,327,8865,327,8844,277e" filled="t" fillcolor="#3C9CD7" stroked="f">
                <v:path arrowok="t"/>
                <v:fill/>
              </v:shape>
              <v:shape style="position:absolute;left:8727;top:277;width:197;height:190" coordorigin="8727,277" coordsize="197,190" path="m8906,425l8864,425,8881,467,8924,467,8906,425e" filled="t" fillcolor="#3C9CD7" stroked="f">
                <v:path arrowok="t"/>
                <v:fill/>
              </v:shape>
              <v:shape style="position:absolute;left:8727;top:277;width:197;height:190" coordorigin="8727,277" coordsize="197,190" path="m8865,327l8825,327,8850,388,8891,388,8865,327e" filled="t" fillcolor="#3C9CD7" stroked="f">
                <v:path arrowok="t"/>
                <v:fill/>
              </v:shape>
            </v:group>
            <v:group style="position:absolute;left:8953;top:279;width:171;height:188" coordorigin="8953,279" coordsize="171,188">
              <v:shape style="position:absolute;left:8953;top:279;width:171;height:188" coordorigin="8953,279" coordsize="171,188" path="m9025,279l8953,279,8953,467,9045,465,9102,434,9105,430,8993,430,8993,316,9105,316,9105,315,9090,300,9071,289,9049,281,9025,279e" filled="t" fillcolor="#3C9CD7" stroked="f">
                <v:path arrowok="t"/>
                <v:fill/>
              </v:shape>
              <v:shape style="position:absolute;left:8953;top:279;width:171;height:188" coordorigin="8953,279" coordsize="171,188" path="m9105,316l8993,316,9048,320,9065,332,9077,350,9081,373,9077,396,9066,414,9048,426,9025,430,9105,430,9114,416,9121,395,9124,373,9122,354,9116,333,9105,316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92.791992pt;margin-top:132.179993pt;width:47.449pt;height:7.08pt;mso-position-horizontal-relative:page;mso-position-vertical-relative:paragraph;z-index:-8589" coordorigin="9856,2644" coordsize="949,142">
            <v:group style="position:absolute;left:9866;top:2654;width:101;height:121" coordorigin="9866,2654" coordsize="101,121">
              <v:shape style="position:absolute;left:9866;top:2654;width:101;height:121" coordorigin="9866,2654" coordsize="101,121" path="m9935,2654l9866,2654,9866,2774,9943,2772,9961,2761,9964,2751,9891,2751,9891,2724,9967,2724,9958,2717,9945,2711,9953,2706,9957,2702,9891,2702,9891,2677,9960,2677,9960,2677,9958,2670,9945,2657,9935,2654e" filled="t" fillcolor="#3C9CD7" stroked="f">
                <v:path arrowok="t"/>
                <v:fill/>
              </v:shape>
              <v:shape style="position:absolute;left:9866;top:2654;width:101;height:121" coordorigin="9866,2654" coordsize="101,121" path="m9967,2724l9935,2724,9941,2729,9941,2747,9934,2751,9964,2751,9967,2741,9967,2724e" filled="t" fillcolor="#3C9CD7" stroked="f">
                <v:path arrowok="t"/>
                <v:fill/>
              </v:shape>
              <v:shape style="position:absolute;left:9866;top:2654;width:101;height:121" coordorigin="9866,2654" coordsize="101,121" path="m9960,2677l9928,2677,9934,2681,9934,2699,9927,2702,9957,2702,9960,2699,9960,2677e" filled="t" fillcolor="#3C9CD7" stroked="f">
                <v:path arrowok="t"/>
                <v:fill/>
              </v:shape>
            </v:group>
            <v:group style="position:absolute;left:9989;top:2654;width:91;height:121" coordorigin="9989,2654" coordsize="91,121">
              <v:shape style="position:absolute;left:9989;top:2654;width:91;height:121" coordorigin="9989,2654" coordsize="91,121" path="m10078,2654l9989,2654,9989,2774,10079,2774,10079,2751,10015,2751,10015,2725,10071,2725,10071,2702,10015,2702,10015,2677,10078,2677,10078,2654e" filled="t" fillcolor="#3C9CD7" stroked="f">
                <v:path arrowok="t"/>
                <v:fill/>
              </v:shape>
            </v:group>
            <v:group style="position:absolute;left:10102;top:2654;width:106;height:121" coordorigin="10102,2654" coordsize="106,121">
              <v:shape style="position:absolute;left:10102;top:2654;width:106;height:121" coordorigin="10102,2654" coordsize="106,121" path="m10127,2654l10102,2654,10102,2774,10128,2774,10128,2698,10160,2698,10127,2654e" filled="t" fillcolor="#3C9CD7" stroked="f">
                <v:path arrowok="t"/>
                <v:fill/>
              </v:shape>
              <v:shape style="position:absolute;left:10102;top:2654;width:106;height:121" coordorigin="10102,2654" coordsize="106,121" path="m10160,2698l10128,2698,10186,2774,10208,2774,10208,2728,10182,2728,10160,2698e" filled="t" fillcolor="#3C9CD7" stroked="f">
                <v:path arrowok="t"/>
                <v:fill/>
              </v:shape>
              <v:shape style="position:absolute;left:10102;top:2654;width:106;height:121" coordorigin="10102,2654" coordsize="106,121" path="m10208,2654l10182,2654,10182,2728,10208,2728,10208,2654e" filled="t" fillcolor="#3C9CD7" stroked="f">
                <v:path arrowok="t"/>
                <v:fill/>
              </v:shape>
            </v:group>
            <v:group style="position:absolute;left:10227;top:2654;width:119;height:122" coordorigin="10227,2654" coordsize="119,122">
              <v:shape style="position:absolute;left:10227;top:2654;width:119;height:122" coordorigin="10227,2654" coordsize="119,122" path="m10255,2654l10227,2654,10275,2775,10298,2775,10312,2739,10287,2739,10255,2654e" filled="t" fillcolor="#3C9CD7" stroked="f">
                <v:path arrowok="t"/>
                <v:fill/>
              </v:shape>
              <v:shape style="position:absolute;left:10227;top:2654;width:119;height:122" coordorigin="10227,2654" coordsize="119,122" path="m10346,2654l10318,2654,10287,2739,10312,2739,10346,2654e" filled="t" fillcolor="#3C9CD7" stroked="f">
                <v:path arrowok="t"/>
                <v:fill/>
              </v:shape>
            </v:group>
            <v:group style="position:absolute;left:10364;top:2654;width:91;height:121" coordorigin="10364,2654" coordsize="91,121">
              <v:shape style="position:absolute;left:10364;top:2654;width:91;height:121" coordorigin="10364,2654" coordsize="91,121" path="m10454,2654l10364,2654,10364,2774,10455,2774,10455,2751,10390,2751,10390,2725,10446,2725,10446,2702,10390,2702,10390,2677,10454,2677,10454,2654e" filled="t" fillcolor="#3C9CD7" stroked="f">
                <v:path arrowok="t"/>
                <v:fill/>
              </v:shape>
            </v:group>
            <v:group style="position:absolute;left:10478;top:2654;width:106;height:121" coordorigin="10478,2654" coordsize="106,121">
              <v:shape style="position:absolute;left:10478;top:2654;width:106;height:121" coordorigin="10478,2654" coordsize="106,121" path="m10502,2654l10478,2654,10478,2774,10504,2774,10504,2698,10535,2698,10502,2654e" filled="t" fillcolor="#3C9CD7" stroked="f">
                <v:path arrowok="t"/>
                <v:fill/>
              </v:shape>
              <v:shape style="position:absolute;left:10478;top:2654;width:106;height:121" coordorigin="10478,2654" coordsize="106,121" path="m10535,2698l10504,2698,10562,2774,10584,2774,10584,2728,10558,2728,10535,2698e" filled="t" fillcolor="#3C9CD7" stroked="f">
                <v:path arrowok="t"/>
                <v:fill/>
              </v:shape>
              <v:shape style="position:absolute;left:10478;top:2654;width:106;height:121" coordorigin="10478,2654" coordsize="106,121" path="m10584,2654l10558,2654,10558,2728,10584,2728,10584,2654e" filled="t" fillcolor="#3C9CD7" stroked="f">
                <v:path arrowok="t"/>
                <v:fill/>
              </v:shape>
            </v:group>
            <v:group style="position:absolute;left:10611;top:2654;width:104;height:120" coordorigin="10611,2654" coordsize="104,120">
              <v:shape style="position:absolute;left:10611;top:2654;width:104;height:120" coordorigin="10611,2654" coordsize="104,120" path="m10637,2654l10611,2654,10611,2723,10651,2772,10680,2774,10698,2764,10707,2752,10646,2752,10637,2742,10637,2654e" filled="t" fillcolor="#3C9CD7" stroked="f">
                <v:path arrowok="t"/>
                <v:fill/>
              </v:shape>
              <v:shape style="position:absolute;left:10611;top:2654;width:104;height:120" coordorigin="10611,2654" coordsize="104,120" path="m10714,2654l10688,2654,10688,2742,10678,2752,10707,2752,10710,2747,10714,2723,10714,2654e" filled="t" fillcolor="#3C9CD7" stroked="f">
                <v:path arrowok="t"/>
                <v:fill/>
              </v:shape>
            </v:group>
            <v:group style="position:absolute;left:10732;top:2654;width:62;height:121" coordorigin="10732,2654" coordsize="62,121">
              <v:shape style="position:absolute;left:10732;top:2654;width:62;height:121" coordorigin="10732,2654" coordsize="62,121" path="m10795,2678l10769,2678,10769,2774,10795,2774,10795,2678e" filled="t" fillcolor="#3C9CD7" stroked="f">
                <v:path arrowok="t"/>
                <v:fill/>
              </v:shape>
              <v:shape style="position:absolute;left:10732;top:2654;width:62;height:121" coordorigin="10732,2654" coordsize="62,121" path="m10831,2654l10732,2654,10732,2678,10831,2678,10831,2654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43.268982pt;margin-top:132.679993pt;width:.1pt;height:6.037pt;mso-position-horizontal-relative:page;mso-position-vertical-relative:paragraph;z-index:-8588" coordorigin="10865,2654" coordsize="2,121">
            <v:shape style="position:absolute;left:10865;top:2654;width:2;height:121" coordorigin="10865,2654" coordsize="0,121" path="m10865,2654l10865,2774e" filled="f" stroked="t" strokeweight="1.408pt" strokecolor="#3C9CD7">
              <v:path arrowok="t"/>
            </v:shape>
          </v:group>
          <w10:wrap type="none"/>
        </w:pict>
      </w:r>
      <w:r>
        <w:rPr/>
        <w:pict>
          <v:group style="position:absolute;margin-left:366.226013pt;margin-top:31.788pt;width:66.632pt;height:10.80568pt;mso-position-horizontal-relative:page;mso-position-vertical-relative:paragraph;z-index:-8587" coordorigin="7325,636" coordsize="1333,216">
            <v:group style="position:absolute;left:7335;top:687;width:151;height:154" coordorigin="7335,687" coordsize="151,154">
              <v:shape style="position:absolute;left:7335;top:687;width:151;height:154" coordorigin="7335,687" coordsize="151,154" path="m7371,687l7335,687,7396,842,7425,842,7443,795,7411,795,7371,687e" filled="t" fillcolor="#3C9CD7" stroked="f">
                <v:path arrowok="t"/>
                <v:fill/>
              </v:shape>
              <v:shape style="position:absolute;left:7335;top:687;width:151;height:154" coordorigin="7335,687" coordsize="151,154" path="m7486,687l7450,687,7411,795,7443,795,7486,687e" filled="t" fillcolor="#3C9CD7" stroked="f">
                <v:path arrowok="t"/>
                <v:fill/>
              </v:shape>
            </v:group>
            <v:group style="position:absolute;left:7496;top:646;width:160;height:195" coordorigin="7496,646" coordsize="160,195">
              <v:shape style="position:absolute;left:7496;top:646;width:160;height:195" coordorigin="7496,646" coordsize="160,195" path="m7592,686l7561,686,7496,841,7530,841,7544,806,7642,806,7630,776,7556,776,7576,727,7609,727,7592,686e" filled="t" fillcolor="#3C9CD7" stroked="f">
                <v:path arrowok="t"/>
                <v:fill/>
              </v:shape>
              <v:shape style="position:absolute;left:7496;top:646;width:160;height:195" coordorigin="7496,646" coordsize="160,195" path="m7642,806l7608,806,7622,841,7656,841,7642,806e" filled="t" fillcolor="#3C9CD7" stroked="f">
                <v:path arrowok="t"/>
                <v:fill/>
              </v:shape>
              <v:shape style="position:absolute;left:7496;top:646;width:160;height:195" coordorigin="7496,646" coordsize="160,195" path="m7609,727l7576,727,7596,776,7630,776,7609,727e" filled="t" fillcolor="#3C9CD7" stroked="f">
                <v:path arrowok="t"/>
                <v:fill/>
              </v:shape>
              <v:shape style="position:absolute;left:7496;top:646;width:160;height:195" coordorigin="7496,646" coordsize="160,195" path="m7569,646l7538,646,7538,675,7569,675,7569,646e" filled="t" fillcolor="#3C9CD7" stroked="f">
                <v:path arrowok="t"/>
                <v:fill/>
              </v:shape>
              <v:shape style="position:absolute;left:7496;top:646;width:160;height:195" coordorigin="7496,646" coordsize="160,195" path="m7615,646l7584,646,7584,675,7615,675,7615,646e" filled="t" fillcolor="#3C9CD7" stroked="f">
                <v:path arrowok="t"/>
                <v:fill/>
              </v:shape>
            </v:group>
            <v:group style="position:absolute;left:7680;top:687;width:109;height:153" coordorigin="7680,687" coordsize="109,153">
              <v:shape style="position:absolute;left:7680;top:687;width:109;height:153" coordorigin="7680,687" coordsize="109,153" path="m7713,687l7680,687,7680,841,7788,841,7788,810,7713,810,7713,687e" filled="t" fillcolor="#3C9CD7" stroked="f">
                <v:path arrowok="t"/>
                <v:fill/>
              </v:shape>
            </v:group>
            <v:group style="position:absolute;left:7813;top:687;width:137;height:153" coordorigin="7813,687" coordsize="137,153">
              <v:shape style="position:absolute;left:7813;top:687;width:137;height:153" coordorigin="7813,687" coordsize="137,153" path="m7847,687l7813,687,7813,841,7847,841,7847,794,7864,775,7903,775,7888,754,7847,754,7847,687e" filled="t" fillcolor="#3C9CD7" stroked="f">
                <v:path arrowok="t"/>
                <v:fill/>
              </v:shape>
              <v:shape style="position:absolute;left:7813;top:687;width:137;height:153" coordorigin="7813,687" coordsize="137,153" path="m7903,775l7864,775,7911,841,7951,841,7903,775e" filled="t" fillcolor="#3C9CD7" stroked="f">
                <v:path arrowok="t"/>
                <v:fill/>
              </v:shape>
              <v:shape style="position:absolute;left:7813;top:687;width:137;height:153" coordorigin="7813,687" coordsize="137,153" path="m7948,687l7908,687,7847,754,7888,754,7886,752,7948,687e" filled="t" fillcolor="#3C9CD7" stroked="f">
                <v:path arrowok="t"/>
                <v:fill/>
              </v:shape>
            </v:group>
            <v:group style="position:absolute;left:7952;top:686;width:160;height:156" coordorigin="7952,686" coordsize="160,156">
              <v:shape style="position:absolute;left:7952;top:686;width:160;height:156" coordorigin="7952,686" coordsize="160,156" path="m8017,686l7964,722,7952,764,7952,769,7997,833,8048,842,8069,835,8087,823,8096,812,8025,812,8005,803,7992,786,7987,764,7988,751,7998,733,8015,721,8040,716,8096,716,8086,706,8068,695,8045,688,8017,686e" filled="t" fillcolor="#3C9CD7" stroked="f">
                <v:path arrowok="t"/>
                <v:fill/>
              </v:shape>
              <v:shape style="position:absolute;left:7952;top:686;width:160;height:156" coordorigin="7952,686" coordsize="160,156" path="m8096,716l8040,716,8060,725,8073,742,8078,764,8078,764,8077,777,8067,795,8050,807,8025,812,8096,812,8101,806,8110,786,8113,764,8113,759,8109,739,8100,721,8096,716e" filled="t" fillcolor="#3C9CD7" stroked="f">
                <v:path arrowok="t"/>
                <v:fill/>
              </v:shape>
            </v:group>
            <v:group style="position:absolute;left:8142;top:687;width:151;height:153" coordorigin="8142,687" coordsize="151,153">
              <v:shape style="position:absolute;left:8142;top:687;width:151;height:153" coordorigin="8142,687" coordsize="151,153" path="m8178,687l8142,687,8142,841,8175,841,8175,741,8211,741,8178,687e" filled="t" fillcolor="#3C9CD7" stroked="f">
                <v:path arrowok="t"/>
                <v:fill/>
              </v:shape>
              <v:shape style="position:absolute;left:8142;top:687;width:151;height:153" coordorigin="8142,687" coordsize="151,153" path="m8293,741l8260,741,8260,841,8293,841,8293,741e" filled="t" fillcolor="#3C9CD7" stroked="f">
                <v:path arrowok="t"/>
                <v:fill/>
              </v:shape>
              <v:shape style="position:absolute;left:8142;top:687;width:151;height:153" coordorigin="8142,687" coordsize="151,153" path="m8211,741l8175,741,8217,806,8218,806,8253,752,8218,752,8211,741e" filled="t" fillcolor="#3C9CD7" stroked="f">
                <v:path arrowok="t"/>
                <v:fill/>
              </v:shape>
              <v:shape style="position:absolute;left:8142;top:687;width:151;height:153" coordorigin="8142,687" coordsize="151,153" path="m8293,687l8258,687,8218,752,8253,752,8260,741,8293,741,8293,687e" filled="t" fillcolor="#3C9CD7" stroked="f">
                <v:path arrowok="t"/>
                <v:fill/>
              </v:shape>
            </v:group>
            <v:group style="position:absolute;left:8330;top:687;width:134;height:153" coordorigin="8330,687" coordsize="134,153">
              <v:shape style="position:absolute;left:8330;top:687;width:134;height:153" coordorigin="8330,687" coordsize="134,153" path="m8360,687l8330,687,8330,841,8362,841,8362,743,8402,743,8360,687e" filled="t" fillcolor="#3C9CD7" stroked="f">
                <v:path arrowok="t"/>
                <v:fill/>
              </v:shape>
              <v:shape style="position:absolute;left:8330;top:687;width:134;height:153" coordorigin="8330,687" coordsize="134,153" path="m8402,743l8362,743,8435,841,8464,841,8464,782,8431,782,8402,743e" filled="t" fillcolor="#3C9CD7" stroked="f">
                <v:path arrowok="t"/>
                <v:fill/>
              </v:shape>
              <v:shape style="position:absolute;left:8330;top:687;width:134;height:153" coordorigin="8330,687" coordsize="134,153" path="m8464,687l8431,687,8431,782,8464,782,8464,687e" filled="t" fillcolor="#3C9CD7" stroked="f">
                <v:path arrowok="t"/>
                <v:fill/>
              </v:shape>
            </v:group>
            <v:group style="position:absolute;left:8487;top:686;width:160;height:154" coordorigin="8487,686" coordsize="160,154">
              <v:shape style="position:absolute;left:8487;top:686;width:160;height:154" coordorigin="8487,686" coordsize="160,154" path="m8582,686l8552,686,8487,841,8521,841,8535,806,8633,806,8620,776,8547,776,8567,727,8599,727,8582,686e" filled="t" fillcolor="#3C9CD7" stroked="f">
                <v:path arrowok="t"/>
                <v:fill/>
              </v:shape>
              <v:shape style="position:absolute;left:8487;top:686;width:160;height:154" coordorigin="8487,686" coordsize="160,154" path="m8633,806l8599,806,8612,841,8647,841,8633,806e" filled="t" fillcolor="#3C9CD7" stroked="f">
                <v:path arrowok="t"/>
                <v:fill/>
              </v:shape>
              <v:shape style="position:absolute;left:8487;top:686;width:160;height:154" coordorigin="8487,686" coordsize="160,154" path="m8599,727l8567,727,8587,776,8620,776,8599,72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5.641998pt;margin-top:-4.538pt;width:20.323pt;height:12.881pt;mso-position-horizontal-relative:page;mso-position-vertical-relative:paragraph;z-index:-8582" coordorigin="7313,-91" coordsize="406,258">
            <v:group style="position:absolute;left:7323;top:-68;width:314;height:212" coordorigin="7323,-68" coordsize="314,212">
              <v:shape style="position:absolute;left:7323;top:-68;width:314;height:212" coordorigin="7323,-68" coordsize="314,212" path="m7372,-67l7323,-67,7394,145,7433,145,7457,75,7415,75,7372,-67e" filled="t" fillcolor="#3C9CD7" stroked="f">
                <v:path arrowok="t"/>
                <v:fill/>
              </v:shape>
              <v:shape style="position:absolute;left:7323;top:-68;width:314;height:212" coordorigin="7323,-68" coordsize="314,212" path="m7524,7l7480,7,7527,145,7566,145,7589,75,7546,75,7524,7e" filled="t" fillcolor="#3C9CD7" stroked="f">
                <v:path arrowok="t"/>
                <v:fill/>
              </v:shape>
              <v:shape style="position:absolute;left:7323;top:-68;width:314;height:212" coordorigin="7323,-68" coordsize="314,212" path="m7500,-68l7461,-68,7415,75,7457,75,7480,7,7524,7,7500,-68e" filled="t" fillcolor="#3C9CD7" stroked="f">
                <v:path arrowok="t"/>
                <v:fill/>
              </v:shape>
              <v:shape style="position:absolute;left:7323;top:-68;width:314;height:212" coordorigin="7323,-68" coordsize="314,212" path="m7637,-67l7589,-67,7546,75,7589,75,7637,-67e" filled="t" fillcolor="#3C9CD7" stroked="f">
                <v:path arrowok="t"/>
                <v:fill/>
              </v:shape>
            </v:group>
            <v:group style="position:absolute;left:7696;top:-67;width:2;height:210" coordorigin="7696,-67" coordsize="2,210">
              <v:shape style="position:absolute;left:7696;top:-67;width:2;height:210" coordorigin="7696,-67" coordsize="0,210" path="m7696,-67l7696,143e" filled="f" stroked="t" strokeweight="2.378pt" strokecolor="#3C9CD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8.002991pt;margin-top:-3.963446pt;width:66.261pt;height:11.73244pt;mso-position-horizontal-relative:page;mso-position-vertical-relative:paragraph;z-index:-8581" coordorigin="7760,-79" coordsize="1325,235">
            <v:group style="position:absolute;left:7770;top:-67;width:149;height:210" coordorigin="7770,-67" coordsize="149,210">
              <v:shape style="position:absolute;left:7770;top:-67;width:149;height:210" coordorigin="7770,-67" coordsize="149,210" path="m7816,-67l7770,-67,7770,143,7919,143,7919,101,7816,101,7816,-67e" filled="t" fillcolor="#3C9CD7" stroked="f">
                <v:path arrowok="t"/>
                <v:fill/>
              </v:shape>
            </v:group>
            <v:group style="position:absolute;left:7953;top:-67;width:188;height:210" coordorigin="7953,-67" coordsize="188,210">
              <v:shape style="position:absolute;left:7953;top:-67;width:188;height:210" coordorigin="7953,-67" coordsize="188,210" path="m7999,-67l7953,-67,7953,143,7999,143,7999,79,8023,54,8076,54,8055,25,7999,25,7999,-67e" filled="t" fillcolor="#3C9CD7" stroked="f">
                <v:path arrowok="t"/>
                <v:fill/>
              </v:shape>
              <v:shape style="position:absolute;left:7953;top:-67;width:188;height:210" coordorigin="7953,-67" coordsize="188,210" path="m8076,54l8023,54,8087,143,8142,143,8076,54e" filled="t" fillcolor="#3C9CD7" stroked="f">
                <v:path arrowok="t"/>
                <v:fill/>
              </v:shape>
              <v:shape style="position:absolute;left:7953;top:-67;width:188;height:210" coordorigin="7953,-67" coordsize="188,210" path="m8138,-67l8083,-67,7999,25,8055,25,8053,22,8138,-67e" filled="t" fillcolor="#3C9CD7" stroked="f">
                <v:path arrowok="t"/>
                <v:fill/>
              </v:shape>
            </v:group>
            <v:group style="position:absolute;left:8144;top:-69;width:220;height:215" coordorigin="8144,-69" coordsize="220,215">
              <v:shape style="position:absolute;left:8144;top:-69;width:220;height:215" coordorigin="8144,-69" coordsize="220,215" path="m8236,-69l8177,-41,8146,15,8144,39,8144,47,8180,118,8244,144,8271,145,8294,140,8313,130,8331,117,8342,103,8241,103,8221,95,8205,80,8195,61,8191,39,8191,37,8194,17,8203,-1,8219,-15,8239,-24,8266,-27,8342,-27,8342,-27,8327,-42,8309,-53,8288,-62,8264,-68,8236,-69e" filled="t" fillcolor="#3C9CD7" stroked="f">
                <v:path arrowok="t"/>
                <v:fill/>
              </v:shape>
              <v:shape style="position:absolute;left:8144;top:-69;width:220;height:215" coordorigin="8144,-69" coordsize="220,215" path="m8342,-27l8266,-27,8287,-18,8302,-4,8312,15,8316,37,8316,39,8313,60,8304,77,8289,91,8268,100,8241,103,8342,103,8364,39,8364,37,8363,29,8360,9,8353,-10,8342,-27e" filled="t" fillcolor="#3C9CD7" stroked="f">
                <v:path arrowok="t"/>
                <v:fill/>
              </v:shape>
            </v:group>
            <v:group style="position:absolute;left:8404;top:-67;width:207;height:210" coordorigin="8404,-67" coordsize="207,210">
              <v:shape style="position:absolute;left:8404;top:-67;width:207;height:210" coordorigin="8404,-67" coordsize="207,210" path="m8453,-67l8404,-67,8404,143,8449,143,8449,7,8498,7,8453,-67e" filled="t" fillcolor="#3C9CD7" stroked="f">
                <v:path arrowok="t"/>
                <v:fill/>
              </v:shape>
              <v:shape style="position:absolute;left:8404;top:-67;width:207;height:210" coordorigin="8404,-67" coordsize="207,210" path="m8611,6l8566,6,8566,143,8611,143,8611,6e" filled="t" fillcolor="#3C9CD7" stroked="f">
                <v:path arrowok="t"/>
                <v:fill/>
              </v:shape>
              <v:shape style="position:absolute;left:8404;top:-67;width:207;height:210" coordorigin="8404,-67" coordsize="207,210" path="m8498,7l8449,7,8506,96,8508,96,8556,22,8508,22,8498,7e" filled="t" fillcolor="#3C9CD7" stroked="f">
                <v:path arrowok="t"/>
                <v:fill/>
              </v:shape>
              <v:shape style="position:absolute;left:8404;top:-67;width:207;height:210" coordorigin="8404,-67" coordsize="207,210" path="m8611,-67l8562,-67,8508,22,8556,22,8566,6,8611,6,8611,-67e" filled="t" fillcolor="#3C9CD7" stroked="f">
                <v:path arrowok="t"/>
                <v:fill/>
              </v:shape>
            </v:group>
            <v:group style="position:absolute;left:8661;top:-67;width:207;height:210" coordorigin="8661,-67" coordsize="207,210">
              <v:shape style="position:absolute;left:8661;top:-67;width:207;height:210" coordorigin="8661,-67" coordsize="207,210" path="m8710,-67l8661,-67,8661,143,8706,143,8706,7,8755,7,8710,-67e" filled="t" fillcolor="#3C9CD7" stroked="f">
                <v:path arrowok="t"/>
                <v:fill/>
              </v:shape>
              <v:shape style="position:absolute;left:8661;top:-67;width:207;height:210" coordorigin="8661,-67" coordsize="207,210" path="m8868,6l8823,6,8823,143,8868,143,8868,6e" filled="t" fillcolor="#3C9CD7" stroked="f">
                <v:path arrowok="t"/>
                <v:fill/>
              </v:shape>
              <v:shape style="position:absolute;left:8661;top:-67;width:207;height:210" coordorigin="8661,-67" coordsize="207,210" path="m8755,7l8706,7,8763,96,8764,96,8812,22,8764,22,8755,7e" filled="t" fillcolor="#3C9CD7" stroked="f">
                <v:path arrowok="t"/>
                <v:fill/>
              </v:shape>
              <v:shape style="position:absolute;left:8661;top:-67;width:207;height:210" coordorigin="8661,-67" coordsize="207,210" path="m8868,-67l8819,-67,8764,22,8812,22,8823,6,8868,6,8868,-67e" filled="t" fillcolor="#3C9CD7" stroked="f">
                <v:path arrowok="t"/>
                <v:fill/>
              </v:shape>
            </v:group>
            <v:group style="position:absolute;left:8918;top:-67;width:158;height:210" coordorigin="8918,-67" coordsize="158,210">
              <v:shape style="position:absolute;left:8918;top:-67;width:158;height:210" coordorigin="8918,-67" coordsize="158,210" path="m9074,-67l8918,-67,8918,143,9075,143,9075,102,8963,102,8963,58,9060,58,9060,17,8963,17,8963,-26,9074,-26,9074,-6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10.872009pt;margin-top:-29.426001pt;width:35.959266pt;height:23.870443pt;mso-position-horizontal-relative:page;mso-position-vertical-relative:paragraph;z-index:-8580" coordorigin="10217,-589" coordsize="719,477">
            <v:group style="position:absolute;left:10430;top:-334;width:497;height:213" coordorigin="10430,-334" coordsize="497,213">
              <v:shape style="position:absolute;left:10430;top:-334;width:497;height:213" coordorigin="10430,-334" coordsize="497,213" path="m10451,-334l10430,-334,10431,-327,10431,-326,10441,-262,10487,-223,10506,-221,10525,-210,10546,-150,10604,-121,10620,-128,10631,-151,10632,-163,10581,-163,10563,-171,10550,-186,10543,-205,10543,-230,10735,-230,10746,-234,10754,-237,10917,-237,10927,-245,10927,-260,10900,-260,10889,-263,10820,-263,10817,-264,10489,-264,10468,-271,10458,-290,10455,-309,10452,-327,10451,-334e" filled="t" fillcolor="#3C9CD7" stroked="f">
                <v:path arrowok="t"/>
                <v:fill/>
              </v:shape>
            </v:group>
            <v:group style="position:absolute;left:10543;top:-230;width:193;height:67" coordorigin="10543,-230" coordsize="193,67">
              <v:shape style="position:absolute;left:10543;top:-230;width:193;height:67" coordorigin="10543,-230" coordsize="193,67" path="m10735,-230l10543,-230,10555,-223,10578,-210,10595,-200,10601,-195,10606,-187,10609,-179,10607,-167,10581,-163,10632,-163,10604,-216,10607,-223,10684,-223,10687,-223,10707,-224,10727,-227,10735,-230e" filled="t" fillcolor="#3C9CD7" stroked="f">
                <v:path arrowok="t"/>
                <v:fill/>
              </v:shape>
            </v:group>
            <v:group style="position:absolute;left:10227;top:-486;width:224;height:276" coordorigin="10227,-486" coordsize="224,276">
              <v:shape style="position:absolute;left:10227;top:-486;width:224;height:276" coordorigin="10227,-486" coordsize="224,276" path="m10423,-486l10413,-471,10408,-455,10411,-434,10417,-413,10421,-394,10409,-324,10355,-268,10298,-241,10279,-234,10261,-226,10250,-222,10239,-219,10227,-215,10232,-211,10236,-210,10274,-212,10340,-220,10401,-273,10427,-333,10430,-334,10451,-334,10450,-343,10447,-363,10440,-409,10437,-429,10434,-449,10429,-468,10423,-486e" filled="t" fillcolor="#3C9CD7" stroked="f">
                <v:path arrowok="t"/>
                <v:fill/>
              </v:shape>
            </v:group>
            <v:group style="position:absolute;left:10607;top:-223;width:76;height:2" coordorigin="10607,-223" coordsize="76,2">
              <v:shape style="position:absolute;left:10607;top:-223;width:76;height:2" coordorigin="10607,-223" coordsize="76,0" path="m10684,-223l10607,-223,10667,-223,10684,-223e" filled="t" fillcolor="#3C9CD7" stroked="f">
                <v:path arrowok="t"/>
                <v:fill/>
              </v:shape>
            </v:group>
            <v:group style="position:absolute;left:10754;top:-237;width:163;height:14" coordorigin="10754,-237" coordsize="163,14">
              <v:shape style="position:absolute;left:10754;top:-237;width:163;height:14" coordorigin="10754,-237" coordsize="163,14" path="m10917,-237l10754,-237,10759,-237,10781,-227,10800,-223,10819,-223,10838,-227,10857,-234,10861,-236,10917,-236,10917,-237e" filled="t" fillcolor="#3C9CD7" stroked="f">
                <v:path arrowok="t"/>
                <v:fill/>
              </v:shape>
            </v:group>
            <v:group style="position:absolute;left:10861;top:-236;width:56;height:10" coordorigin="10861,-236" coordsize="56,10">
              <v:shape style="position:absolute;left:10861;top:-236;width:56;height:10" coordorigin="10861,-236" coordsize="56,10" path="m10917,-236l10861,-236,10868,-236,10876,-232,10892,-227,10909,-230,10917,-236e" filled="t" fillcolor="#3C9CD7" stroked="f">
                <v:path arrowok="t"/>
                <v:fill/>
              </v:shape>
            </v:group>
            <v:group style="position:absolute;left:10897;top:-336;width:30;height:76" coordorigin="10897,-336" coordsize="30,76">
              <v:shape style="position:absolute;left:10897;top:-336;width:30;height:76" coordorigin="10897,-336" coordsize="30,76" path="m10902,-336l10897,-324,10897,-323,10905,-307,10908,-303,10911,-298,10912,-285,10913,-272,10900,-260,10927,-260,10926,-269,10926,-285,10922,-304,10915,-321,10902,-336e" filled="t" fillcolor="#3C9CD7" stroked="f">
                <v:path arrowok="t"/>
                <v:fill/>
              </v:shape>
            </v:group>
            <v:group style="position:absolute;left:10820;top:-326;width:69;height:62" coordorigin="10820,-326" coordsize="69,62">
              <v:shape style="position:absolute;left:10820;top:-326;width:69;height:62" coordorigin="10820,-326" coordsize="69,62" path="m10854,-326l10854,-315,10855,-305,10852,-286,10850,-275,10837,-266,10820,-263,10889,-263,10862,-314,10859,-326,10854,-326e" filled="t" fillcolor="#3C9CD7" stroked="f">
                <v:path arrowok="t"/>
                <v:fill/>
              </v:shape>
            </v:group>
            <v:group style="position:absolute;left:10489;top:-366;width:328;height:102" coordorigin="10489,-366" coordsize="328,102">
              <v:shape style="position:absolute;left:10489;top:-366;width:328;height:102" coordorigin="10489,-366" coordsize="328,102" path="m10600,-366l10552,-309,10542,-286,10529,-271,10512,-264,10489,-264,10817,-264,10812,-265,10589,-265,10585,-266,10578,-266,10580,-267,10551,-267,10547,-273,10547,-273,10565,-299,10576,-316,10582,-323,10590,-331,10625,-331,10622,-348,10613,-363,10600,-366e" filled="t" fillcolor="#3C9CD7" stroked="f">
                <v:path arrowok="t"/>
                <v:fill/>
              </v:shape>
            </v:group>
            <v:group style="position:absolute;left:10713;top:-327;width:99;height:62" coordorigin="10713,-327" coordsize="99,62">
              <v:shape style="position:absolute;left:10713;top:-327;width:99;height:62" coordorigin="10713,-327" coordsize="99,62" path="m10748,-327l10746,-326,10746,-316,10746,-294,10746,-286,10737,-269,10713,-265,10812,-265,10759,-308,10751,-326,10748,-327e" filled="t" fillcolor="#3C9CD7" stroked="f">
                <v:path arrowok="t"/>
                <v:fill/>
              </v:shape>
            </v:group>
            <v:group style="position:absolute;left:10551;top:-331;width:74;height:64" coordorigin="10551,-331" coordsize="74,64">
              <v:shape style="position:absolute;left:10551;top:-331;width:74;height:64" coordorigin="10551,-331" coordsize="74,64" path="m10625,-331l10590,-331,10603,-320,10602,-304,10587,-285,10569,-276,10551,-267,10580,-267,10586,-270,10590,-273,10600,-279,10615,-292,10623,-307,10625,-324,10625,-327,10625,-331e" filled="t" fillcolor="#3C9CD7" stroked="f">
                <v:path arrowok="t"/>
                <v:fill/>
              </v:shape>
            </v:group>
            <v:group style="position:absolute;left:10240;top:-498;width:153;height:163" coordorigin="10240,-498" coordsize="153,163">
              <v:shape style="position:absolute;left:10240;top:-498;width:153;height:163" coordorigin="10240,-498" coordsize="153,163" path="m10358,-425l10315,-425,10325,-420,10332,-416,10344,-400,10356,-384,10393,-336,10392,-339,10391,-355,10384,-380,10376,-398,10365,-415,10358,-425e" filled="t" fillcolor="#3C9CD7" stroked="f">
                <v:path arrowok="t"/>
                <v:fill/>
              </v:shape>
              <v:shape style="position:absolute;left:10240;top:-498;width:153;height:163" coordorigin="10240,-498" coordsize="153,163" path="m10248,-498l10240,-490,10241,-464,10250,-446,10264,-431,10281,-419,10289,-414,10297,-409,10306,-424,10315,-425,10358,-425,10353,-431,10288,-480,10269,-489,10248,-498e" filled="t" fillcolor="#3C9CD7" stroked="f">
                <v:path arrowok="t"/>
                <v:fill/>
              </v:shape>
            </v:group>
            <v:group style="position:absolute;left:10228;top:-579;width:71;height:37" coordorigin="10228,-579" coordsize="71,37">
              <v:shape style="position:absolute;left:10228;top:-579;width:71;height:37" coordorigin="10228,-579" coordsize="71,37" path="m10299,-579l10279,-571,10259,-565,10241,-556,10228,-541,10247,-548,10266,-555,10284,-565,10299,-579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58.161987pt;margin-top:-29.499001pt;width:28.664943pt;height:19.470940pt;mso-position-horizontal-relative:page;mso-position-vertical-relative:paragraph;z-index:-8579" coordorigin="9163,-590" coordsize="573,389">
            <v:group style="position:absolute;left:9173;top:-494;width:223;height:283" coordorigin="9173,-494" coordsize="223,283">
              <v:shape style="position:absolute;left:9173;top:-494;width:223;height:283" coordorigin="9173,-494" coordsize="223,283" path="m9372,-494l9362,-479,9356,-464,9355,-446,9361,-425,9366,-407,9368,-389,9368,-388,9367,-368,9337,-297,9281,-258,9206,-228,9183,-218,9178,-217,9173,-215,9174,-212,9185,-211,9220,-212,9286,-220,9347,-273,9373,-334,9396,-334,9394,-350,9392,-369,9389,-389,9386,-411,9383,-435,9380,-454,9377,-474,9372,-494e" filled="t" fillcolor="#3C9CD7" stroked="f">
                <v:path arrowok="t"/>
                <v:fill/>
              </v:shape>
            </v:group>
            <v:group style="position:absolute;left:9514;top:-248;width:99;height:31" coordorigin="9514,-248" coordsize="99,31">
              <v:shape style="position:absolute;left:9514;top:-248;width:99;height:31" coordorigin="9514,-248" coordsize="99,31" path="m9612,-248l9514,-248,9519,-248,9529,-243,9547,-235,9565,-227,9584,-219,9588,-218,9597,-220,9603,-228,9612,-244,9612,-248e" filled="t" fillcolor="#3C9CD7" stroked="f">
                <v:path arrowok="t"/>
                <v:fill/>
              </v:shape>
            </v:group>
            <v:group style="position:absolute;left:9373;top:-334;width:241;height:110" coordorigin="9373,-334" coordsize="241,110">
              <v:shape style="position:absolute;left:9373;top:-334;width:241;height:110" coordorigin="9373,-334" coordsize="241,110" path="m9396,-334l9373,-334,9376,-334,9376,-326,9377,-319,9380,-302,9382,-287,9420,-226,9449,-224,9469,-227,9488,-234,9506,-244,9514,-248,9612,-248,9615,-259,9581,-259,9565,-265,9432,-265,9415,-269,9406,-283,9399,-314,9396,-332,9396,-334e" filled="t" fillcolor="#3C9CD7" stroked="f">
                <v:path arrowok="t"/>
                <v:fill/>
              </v:shape>
            </v:group>
            <v:group style="position:absolute;left:9562;top:-311;width:53;height:52" coordorigin="9562,-311" coordsize="53,52">
              <v:shape style="position:absolute;left:9562;top:-311;width:53;height:52" coordorigin="9562,-311" coordsize="53,52" path="m9599,-311l9562,-311,9565,-307,9576,-293,9584,-278,9581,-259,9615,-259,9615,-262,9611,-284,9603,-303,9599,-311e" filled="t" fillcolor="#3C9CD7" stroked="f">
                <v:path arrowok="t"/>
                <v:fill/>
              </v:shape>
            </v:group>
            <v:group style="position:absolute;left:9432;top:-405;width:149;height:140" coordorigin="9432,-405" coordsize="149,140">
              <v:shape style="position:absolute;left:9432;top:-405;width:149;height:140" coordorigin="9432,-405" coordsize="149,140" path="m9507,-405l9498,-388,9496,-373,9499,-355,9488,-338,9478,-321,9467,-302,9466,-288,9475,-269,9458,-267,9432,-265,9565,-265,9563,-266,9545,-275,9553,-290,9509,-290,9490,-308,9490,-328,9502,-338,9532,-339,9581,-339,9570,-354,9556,-369,9540,-382,9524,-394,9507,-405e" filled="t" fillcolor="#3C9CD7" stroked="f">
                <v:path arrowok="t"/>
                <v:fill/>
              </v:shape>
            </v:group>
            <v:group style="position:absolute;left:9509;top:-339;width:90;height:49" coordorigin="9509,-339" coordsize="90,49">
              <v:shape style="position:absolute;left:9509;top:-339;width:90;height:49" coordorigin="9509,-339" coordsize="90,49" path="m9581,-339l9532,-339,9537,-332,9537,-328,9537,-308,9525,-291,9509,-290,9553,-290,9562,-311,9599,-311,9594,-321,9582,-338,9581,-339e" filled="t" fillcolor="#3C9CD7" stroked="f">
                <v:path arrowok="t"/>
                <v:fill/>
              </v:shape>
            </v:group>
            <v:group style="position:absolute;left:9181;top:-502;width:157;height:168" coordorigin="9181,-502" coordsize="157,168">
              <v:shape style="position:absolute;left:9181;top:-502;width:157;height:168" coordorigin="9181,-502" coordsize="157,168" path="m9300,-430l9255,-430,9264,-425,9276,-416,9287,-405,9304,-384,9315,-367,9338,-334,9338,-351,9333,-373,9324,-393,9314,-411,9302,-428,9300,-430e" filled="t" fillcolor="#3C9CD7" stroked="f">
                <v:path arrowok="t"/>
                <v:fill/>
              </v:shape>
              <v:shape style="position:absolute;left:9181;top:-502;width:157;height:168" coordorigin="9181,-502" coordsize="157,168" path="m9188,-502l9181,-494,9184,-479,9190,-458,9200,-441,9215,-427,9233,-416,9237,-414,9245,-415,9255,-430,9300,-430,9239,-478,9202,-496,9188,-502e" filled="t" fillcolor="#3C9CD7" stroked="f">
                <v:path arrowok="t"/>
                <v:fill/>
              </v:shape>
            </v:group>
            <v:group style="position:absolute;left:9681;top:-502;width:46;height:277" coordorigin="9681,-502" coordsize="46,277">
              <v:shape style="position:absolute;left:9681;top:-502;width:46;height:277" coordorigin="9681,-502" coordsize="46,277" path="m9700,-502l9693,-493,9685,-475,9681,-453,9682,-437,9685,-418,9689,-392,9690,-372,9694,-332,9702,-229,9702,-225,9707,-225,9717,-242,9723,-260,9727,-280,9726,-302,9719,-380,9712,-441,9704,-501,9700,-502e" filled="t" fillcolor="#3C9CD7" stroked="f">
                <v:path arrowok="t"/>
                <v:fill/>
              </v:shape>
            </v:group>
            <v:group style="position:absolute;left:9667;top:-573;width:57;height:64" coordorigin="9667,-573" coordsize="57,64">
              <v:shape style="position:absolute;left:9667;top:-573;width:57;height:64" coordorigin="9667,-573" coordsize="57,64" path="m9681,-554l9673,-545,9671,-542,9679,-531,9683,-523,9667,-512,9668,-509,9687,-515,9724,-530,9723,-533,9716,-534,9697,-538,9681,-554e" filled="t" fillcolor="#3C9CD7" stroked="f">
                <v:path arrowok="t"/>
                <v:fill/>
              </v:shape>
              <v:shape style="position:absolute;left:9667;top:-573;width:57;height:64" coordorigin="9667,-573" coordsize="57,64" path="m9681,-554l9680,-554,9681,-554e" filled="t" fillcolor="#3C9CD7" stroked="f">
                <v:path arrowok="t"/>
                <v:fill/>
              </v:shape>
              <v:shape style="position:absolute;left:9667;top:-573;width:57;height:64" coordorigin="9667,-573" coordsize="57,64" path="m9702,-573l9686,-560,9681,-554,9712,-554,9714,-571,9702,-573e" filled="t" fillcolor="#3C9CD7" stroked="f">
                <v:path arrowok="t"/>
                <v:fill/>
              </v:shape>
            </v:group>
            <v:group style="position:absolute;left:9179;top:-580;width:70;height:39" coordorigin="9179,-580" coordsize="70,39">
              <v:shape style="position:absolute;left:9179;top:-580;width:70;height:39" coordorigin="9179,-580" coordsize="70,39" path="m9249,-580l9192,-559,9179,-541,9197,-549,9215,-556,9233,-566,9249,-580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94.557007pt;margin-top:-17.245001pt;width:9.391795pt;height:11.680231pt;mso-position-horizontal-relative:page;mso-position-vertical-relative:paragraph;z-index:-8578" coordorigin="9891,-345" coordsize="188,234">
            <v:shape style="position:absolute;left:9891;top:-345;width:188;height:234" coordorigin="9891,-345" coordsize="188,234" path="m9893,-148l9891,-144,9892,-143,9893,-140,9921,-128,9940,-120,9960,-113,9976,-111,9993,-114,10009,-121,10027,-133,10034,-140,9950,-140,9931,-140,9912,-144,9893,-148e" filled="t" fillcolor="#3C9CD7" stroked="f">
              <v:path arrowok="t"/>
              <v:fill/>
            </v:shape>
            <v:shape style="position:absolute;left:9891;top:-345;width:188;height:234" coordorigin="9891,-345" coordsize="188,234" path="m10058,-345l10009,-308,10000,-267,10005,-247,10019,-233,10040,-226,10047,-225,10054,-224,10006,-161,9950,-140,10034,-140,10073,-205,10079,-263,10061,-263,10051,-266,10040,-266,10026,-274,10023,-284,10022,-295,10030,-303,10074,-303,10070,-322,10066,-335,10058,-345e" filled="t" fillcolor="#3C9CD7" stroked="f">
              <v:path arrowok="t"/>
              <v:fill/>
            </v:shape>
            <v:shape style="position:absolute;left:9891;top:-345;width:188;height:234" coordorigin="9891,-345" coordsize="188,234" path="m10074,-303l10030,-303,10040,-302,10049,-299,10058,-287,10060,-277,10064,-268,10061,-263,10079,-263,10079,-266,10077,-284,10074,-303e" filled="t" fillcolor="#3C9CD7" stroked="f">
              <v:path arrowok="t"/>
              <v:fill/>
            </v:shape>
          </v:group>
          <w10:wrap type="none"/>
        </w:pict>
      </w:r>
      <w:r>
        <w:rPr/>
        <w:pict>
          <v:shape style="width:84.372775pt;height:24.375pt;mso-position-horizontal-relative:char;mso-position-vertical-relative:line" type="#_x0000_t75">
            <v:imagedata r:id="rId1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81" w:lineRule="auto"/>
        <w:ind w:right="73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group style="position:absolute;margin-left:443.179993pt;margin-top:-150.691055pt;width:81.948pt;height:11.651041pt;mso-position-horizontal-relative:page;mso-position-vertical-relative:paragraph;z-index:-8586" coordorigin="8864,-3014" coordsize="1639,233">
            <v:group style="position:absolute;left:8874;top:-3004;width:176;height:210" coordorigin="8874,-3004" coordsize="176,210">
              <v:shape style="position:absolute;left:8874;top:-3004;width:176;height:210" coordorigin="8874,-3004" coordsize="176,210" path="m8970,-3004l8874,-3004,8874,-2793,8995,-2795,9046,-2830,9047,-2834,8918,-2834,8918,-2880,9043,-2880,9034,-2896,9021,-2911,9028,-2919,8918,-2919,8918,-2963,9036,-2963,9030,-2975,9012,-2995,8993,-3001,8970,-3004e" filled="t" fillcolor="#3C9CD7" stroked="f">
                <v:path arrowok="t"/>
                <v:fill/>
              </v:shape>
              <v:shape style="position:absolute;left:8874;top:-3004;width:176;height:210" coordorigin="8874,-3004" coordsize="176,210" path="m9043,-2880l8918,-2880,8972,-2880,8997,-2874,9005,-2857,9005,-2841,8992,-2834,9047,-2834,9050,-2851,9050,-2858,9044,-2879,9043,-2880e" filled="t" fillcolor="#3C9CD7" stroked="f">
                <v:path arrowok="t"/>
                <v:fill/>
              </v:shape>
              <v:shape style="position:absolute;left:8874;top:-3004;width:176;height:210" coordorigin="8874,-3004" coordsize="176,210" path="m9036,-2963l8982,-2963,8993,-2955,8993,-2925,8980,-2919,9028,-2919,9034,-2926,9038,-2949,9037,-2959,9036,-2963e" filled="t" fillcolor="#3C9CD7" stroked="f">
                <v:path arrowok="t"/>
                <v:fill/>
              </v:shape>
            </v:group>
            <v:group style="position:absolute;left:9087;top:-3004;width:158;height:210" coordorigin="9087,-3004" coordsize="158,210">
              <v:shape style="position:absolute;left:9087;top:-3004;width:158;height:210" coordorigin="9087,-3004" coordsize="158,210" path="m9244,-3004l9087,-3004,9087,-2793,9245,-2793,9245,-2835,9133,-2835,9133,-2879,9231,-2879,9231,-2920,9133,-2920,9133,-2963,9244,-2963,9244,-3004e" filled="t" fillcolor="#3C9CD7" stroked="f">
                <v:path arrowok="t"/>
                <v:fill/>
              </v:shape>
            </v:group>
            <v:group style="position:absolute;left:9286;top:-3004;width:184;height:210" coordorigin="9286,-3004" coordsize="184,210">
              <v:shape style="position:absolute;left:9286;top:-3004;width:184;height:210" coordorigin="9286,-3004" coordsize="184,210" path="m9328,-3004l9286,-3004,9286,-2793,9331,-2793,9331,-2927,9386,-2927,9328,-3004e" filled="t" fillcolor="#3C9CD7" stroked="f">
                <v:path arrowok="t"/>
                <v:fill/>
              </v:shape>
              <v:shape style="position:absolute;left:9286;top:-3004;width:184;height:210" coordorigin="9286,-3004" coordsize="184,210" path="m9386,-2927l9331,-2927,9431,-2793,9470,-2793,9470,-2874,9425,-2874,9386,-2927e" filled="t" fillcolor="#3C9CD7" stroked="f">
                <v:path arrowok="t"/>
                <v:fill/>
              </v:shape>
              <v:shape style="position:absolute;left:9286;top:-3004;width:184;height:210" coordorigin="9286,-3004" coordsize="184,210" path="m9470,-3004l9425,-3004,9425,-2874,9470,-2874,9470,-3004e" filled="t" fillcolor="#3C9CD7" stroked="f">
                <v:path arrowok="t"/>
                <v:fill/>
              </v:shape>
            </v:group>
            <v:group style="position:absolute;left:9502;top:-3004;width:208;height:212" coordorigin="9502,-3004" coordsize="208,212">
              <v:shape style="position:absolute;left:9502;top:-3004;width:208;height:212" coordorigin="9502,-3004" coordsize="208,212" path="m9553,-3004l9502,-3004,9586,-2792,9626,-2792,9652,-2856,9607,-2856,9553,-3004e" filled="t" fillcolor="#3C9CD7" stroked="f">
                <v:path arrowok="t"/>
                <v:fill/>
              </v:shape>
              <v:shape style="position:absolute;left:9502;top:-3004;width:208;height:212" coordorigin="9502,-3004" coordsize="208,212" path="m9710,-3004l9661,-3004,9607,-2856,9652,-2856,9710,-3004e" filled="t" fillcolor="#3C9CD7" stroked="f">
                <v:path arrowok="t"/>
                <v:fill/>
              </v:shape>
            </v:group>
            <v:group style="position:absolute;left:9742;top:-3004;width:158;height:210" coordorigin="9742,-3004" coordsize="158,210">
              <v:shape style="position:absolute;left:9742;top:-3004;width:158;height:210" coordorigin="9742,-3004" coordsize="158,210" path="m9899,-3004l9742,-3004,9742,-2793,9900,-2793,9900,-2835,9787,-2835,9787,-2879,9885,-2879,9885,-2920,9787,-2920,9787,-2963,9899,-2963,9899,-3004e" filled="t" fillcolor="#3C9CD7" stroked="f">
                <v:path arrowok="t"/>
                <v:fill/>
              </v:shape>
            </v:group>
            <v:group style="position:absolute;left:9941;top:-3004;width:184;height:210" coordorigin="9941,-3004" coordsize="184,210">
              <v:shape style="position:absolute;left:9941;top:-3004;width:184;height:210" coordorigin="9941,-3004" coordsize="184,210" path="m9983,-3004l9941,-3004,9941,-2793,9986,-2793,9986,-2927,10040,-2927,9983,-3004e" filled="t" fillcolor="#3C9CD7" stroked="f">
                <v:path arrowok="t"/>
                <v:fill/>
              </v:shape>
              <v:shape style="position:absolute;left:9941;top:-3004;width:184;height:210" coordorigin="9941,-3004" coordsize="184,210" path="m10040,-2927l9986,-2927,10086,-2793,10125,-2793,10125,-2874,10080,-2874,10040,-2927e" filled="t" fillcolor="#3C9CD7" stroked="f">
                <v:path arrowok="t"/>
                <v:fill/>
              </v:shape>
              <v:shape style="position:absolute;left:9941;top:-3004;width:184;height:210" coordorigin="9941,-3004" coordsize="184,210" path="m10125,-3004l10080,-3004,10080,-2874,10125,-2874,10125,-3004e" filled="t" fillcolor="#3C9CD7" stroked="f">
                <v:path arrowok="t"/>
                <v:fill/>
              </v:shape>
            </v:group>
            <v:group style="position:absolute;left:10171;top:-3004;width:181;height:213" coordorigin="10171,-3004" coordsize="181,213">
              <v:shape style="position:absolute;left:10171;top:-3004;width:181;height:213" coordorigin="10171,-3004" coordsize="181,213" path="m10217,-3004l10171,-3004,10171,-2883,10190,-2821,10248,-2792,10275,-2791,10298,-2795,10316,-2805,10332,-2818,10341,-2834,10252,-2834,10233,-2842,10221,-2859,10217,-2884,10217,-3004e" filled="t" fillcolor="#3C9CD7" stroked="f">
                <v:path arrowok="t"/>
                <v:fill/>
              </v:shape>
              <v:shape style="position:absolute;left:10171;top:-3004;width:181;height:213" coordorigin="10171,-3004" coordsize="181,213" path="m10352,-3004l10307,-3004,10304,-2865,10295,-2847,10278,-2837,10252,-2834,10341,-2834,10343,-2836,10350,-2858,10352,-2883,10352,-3004e" filled="t" fillcolor="#3C9CD7" stroked="f">
                <v:path arrowok="t"/>
                <v:fill/>
              </v:shape>
            </v:group>
            <v:group style="position:absolute;left:10384;top:-3004;width:109;height:210" coordorigin="10384,-3004" coordsize="109,210">
              <v:shape style="position:absolute;left:10384;top:-3004;width:109;height:210" coordorigin="10384,-3004" coordsize="109,210" path="m10493,-2961l10447,-2961,10447,-2793,10493,-2793,10493,-2961e" filled="t" fillcolor="#3C9CD7" stroked="f">
                <v:path arrowok="t"/>
                <v:fill/>
              </v:shape>
              <v:shape style="position:absolute;left:10384;top:-3004;width:109;height:210" coordorigin="10384,-3004" coordsize="109,210" path="m10556,-3004l10384,-3004,10384,-2961,10556,-2961,10556,-3004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29.528992pt;margin-top:-150.190063pt;width:7.896pt;height:10.521pt;mso-position-horizontal-relative:page;mso-position-vertical-relative:paragraph;z-index:-8585" coordorigin="10591,-3004" coordsize="158,210">
            <v:shape style="position:absolute;left:10591;top:-3004;width:158;height:210" coordorigin="10591,-3004" coordsize="158,210" path="m10747,-3004l10591,-3004,10591,-2793,10748,-2793,10748,-2835,10636,-2835,10636,-2879,10734,-2879,10734,-2920,10636,-2920,10636,-2963,10747,-2963,10747,-3004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67.139008pt;margin-top:-136.345062pt;width:44.614083pt;height:15.66036pt;mso-position-horizontal-relative:page;mso-position-vertical-relative:paragraph;z-index:-8584" coordorigin="7343,-2727" coordsize="892,313">
            <v:group style="position:absolute;left:7353;top:-2701;width:160;height:229" coordorigin="7353,-2701" coordsize="160,229">
              <v:shape style="position:absolute;left:7353;top:-2701;width:160;height:229" coordorigin="7353,-2701" coordsize="160,229" path="m7382,-2701l7353,-2701,7353,-2472,7382,-2472,7382,-2559,7403,-2584,7437,-2584,7433,-2590,7382,-2590,7382,-2701e" filled="t" fillcolor="#3C9CD7" stroked="f">
                <v:path arrowok="t"/>
                <v:fill/>
              </v:shape>
              <v:shape style="position:absolute;left:7353;top:-2701;width:160;height:229" coordorigin="7353,-2701" coordsize="160,229" path="m7437,-2584l7403,-2584,7478,-2472,7512,-2472,7437,-2584e" filled="t" fillcolor="#3C9CD7" stroked="f">
                <v:path arrowok="t"/>
                <v:fill/>
              </v:shape>
              <v:shape style="position:absolute;left:7353;top:-2701;width:160;height:229" coordorigin="7353,-2701" coordsize="160,229" path="m7506,-2701l7470,-2701,7401,-2615,7395,-2607,7389,-2599,7383,-2590,7433,-2590,7424,-2604,7506,-2701e" filled="t" fillcolor="#3C9CD7" stroked="f">
                <v:path arrowok="t"/>
                <v:fill/>
              </v:shape>
            </v:group>
            <v:group style="position:absolute;left:7523;top:-2640;width:160;height:172" coordorigin="7523,-2640" coordsize="160,172">
              <v:shape style="position:absolute;left:7523;top:-2640;width:160;height:172" coordorigin="7523,-2640" coordsize="160,172" path="m7673,-2503l7644,-2503,7645,-2495,7655,-2474,7672,-2468,7676,-2468,7680,-2468,7682,-2469,7678,-2492,7673,-2503e" filled="t" fillcolor="#3C9CD7" stroked="f">
                <v:path arrowok="t"/>
                <v:fill/>
              </v:shape>
              <v:shape style="position:absolute;left:7523;top:-2640;width:160;height:172" coordorigin="7523,-2640" coordsize="160,172" path="m7589,-2640l7531,-2591,7523,-2537,7528,-2514,7538,-2494,7553,-2480,7572,-2471,7594,-2468,7615,-2474,7631,-2486,7636,-2492,7596,-2492,7586,-2493,7572,-2501,7561,-2517,7555,-2540,7553,-2570,7560,-2588,7573,-2602,7591,-2610,7617,-2611,7643,-2611,7630,-2627,7612,-2637,7589,-2640e" filled="t" fillcolor="#3C9CD7" stroked="f">
                <v:path arrowok="t"/>
                <v:fill/>
              </v:shape>
              <v:shape style="position:absolute;left:7523;top:-2640;width:160;height:172" coordorigin="7523,-2640" coordsize="160,172" path="m7643,-2611l7617,-2611,7632,-2595,7640,-2574,7641,-2569,7641,-2547,7596,-2492,7636,-2492,7644,-2503,7673,-2503,7671,-2505,7669,-2537,7669,-2547,7669,-2563,7670,-2586,7671,-2607,7646,-2607,7643,-2611e" filled="t" fillcolor="#3C9CD7" stroked="f">
                <v:path arrowok="t"/>
                <v:fill/>
              </v:shape>
              <v:shape style="position:absolute;left:7523;top:-2640;width:160;height:172" coordorigin="7523,-2640" coordsize="160,172" path="m7673,-2636l7649,-2636,7647,-2628,7646,-2620,7646,-2607,7671,-2607,7672,-2624,7673,-2636e" filled="t" fillcolor="#3C9CD7" stroked="f">
                <v:path arrowok="t"/>
                <v:fill/>
              </v:shape>
            </v:group>
            <v:group style="position:absolute;left:7699;top:-2717;width:151;height:245" coordorigin="7699,-2717" coordsize="151,245">
              <v:shape style="position:absolute;left:7699;top:-2717;width:151;height:245" coordorigin="7699,-2717" coordsize="151,245" path="m7762,-2693l7713,-2693,7721,-2692,7735,-2683,7747,-2665,7757,-2641,7759,-2637,7760,-2634,7760,-2630,7759,-2628,7758,-2624,7699,-2472,7730,-2472,7763,-2567,7767,-2578,7771,-2591,7773,-2602,7802,-2602,7787,-2640,7777,-2666,7766,-2687,7762,-2693e" filled="t" fillcolor="#3C9CD7" stroked="f">
                <v:path arrowok="t"/>
                <v:fill/>
              </v:shape>
              <v:shape style="position:absolute;left:7699;top:-2717;width:151;height:245" coordorigin="7699,-2717" coordsize="151,245" path="m7802,-2602l7775,-2602,7778,-2588,7786,-2566,7819,-2472,7850,-2472,7802,-2602e" filled="t" fillcolor="#3C9CD7" stroked="f">
                <v:path arrowok="t"/>
                <v:fill/>
              </v:shape>
              <v:shape style="position:absolute;left:7699;top:-2717;width:151;height:245" coordorigin="7699,-2717" coordsize="151,245" path="m7723,-2717l7719,-2717,7715,-2717,7712,-2716,7709,-2692,7711,-2693,7762,-2693,7754,-2703,7740,-2713,7723,-2717e" filled="t" fillcolor="#3C9CD7" stroked="f">
                <v:path arrowok="t"/>
                <v:fill/>
              </v:shape>
            </v:group>
            <v:group style="position:absolute;left:7869;top:-2705;width:206;height:236" coordorigin="7869,-2705" coordsize="206,236">
              <v:shape style="position:absolute;left:7869;top:-2705;width:206;height:236" coordorigin="7869,-2705" coordsize="206,236" path="m8001,-2497l7970,-2497,7971,-2496,7981,-2481,7999,-2472,8024,-2469,8039,-2475,8053,-2487,8057,-2494,8005,-2494,8001,-2497e" filled="t" fillcolor="#3C9CD7" stroked="f">
                <v:path arrowok="t"/>
                <v:fill/>
              </v:shape>
              <v:shape style="position:absolute;left:7869;top:-2705;width:206;height:236" coordorigin="7869,-2705" coordsize="206,236" path="m7923,-2636l7873,-2587,7869,-2533,7875,-2508,7886,-2490,7901,-2478,7919,-2471,7940,-2470,7958,-2480,7968,-2495,7921,-2495,7909,-2506,7900,-2527,7896,-2561,7899,-2584,7905,-2604,7913,-2622,7923,-2635,7923,-2636e" filled="t" fillcolor="#3C9CD7" stroked="f">
                <v:path arrowok="t"/>
                <v:fill/>
              </v:shape>
              <v:shape style="position:absolute;left:7869;top:-2705;width:206;height:236" coordorigin="7869,-2705" coordsize="206,236" path="m8047,-2636l8019,-2636,8022,-2632,8030,-2620,8036,-2605,8041,-2586,8043,-2563,8043,-2531,8035,-2510,8022,-2497,8005,-2494,8057,-2494,8065,-2506,8072,-2531,8075,-2561,8075,-2563,8072,-2587,8066,-2608,8057,-2625,8047,-2636e" filled="t" fillcolor="#3C9CD7" stroked="f">
                <v:path arrowok="t"/>
                <v:fill/>
              </v:shape>
              <v:shape style="position:absolute;left:7869;top:-2705;width:206;height:236" coordorigin="7869,-2705" coordsize="206,236" path="m7985,-2593l7957,-2593,7955,-2515,7943,-2499,7921,-2495,7968,-2495,7970,-2497,8001,-2497,7990,-2506,7984,-2530,7985,-2593e" filled="t" fillcolor="#3C9CD7" stroked="f">
                <v:path arrowok="t"/>
                <v:fill/>
              </v:shape>
              <v:shape style="position:absolute;left:7869;top:-2705;width:206;height:236" coordorigin="7869,-2705" coordsize="206,236" path="m8005,-2705l7976,-2705,7958,-2656,7978,-2656,8005,-2705e" filled="t" fillcolor="#3C9CD7" stroked="f">
                <v:path arrowok="t"/>
                <v:fill/>
              </v:shape>
            </v:group>
            <v:group style="position:absolute;left:8105;top:-2640;width:120;height:216" coordorigin="8105,-2640" coordsize="120,216">
              <v:shape style="position:absolute;left:8105;top:-2640;width:120;height:216" coordorigin="8105,-2640" coordsize="120,216" path="m8185,-2640l8119,-2599,8105,-2528,8114,-2508,8163,-2473,8197,-2466,8196,-2458,8190,-2437,8185,-2429,8206,-2424,8215,-2440,8222,-2461,8225,-2481,8225,-2485,8224,-2486,8218,-2487,8204,-2490,8186,-2495,8159,-2504,8144,-2517,8135,-2535,8132,-2560,8138,-2582,8150,-2600,8167,-2612,8190,-2617,8221,-2617,8225,-2633,8209,-2638,8185,-2640e" filled="t" fillcolor="#3C9CD7" stroked="f">
                <v:path arrowok="t"/>
                <v:fill/>
              </v:shape>
              <v:shape style="position:absolute;left:8105;top:-2640;width:120;height:216" coordorigin="8105,-2640" coordsize="120,216" path="m8221,-2617l8203,-2617,8212,-2614,8220,-2611,8221,-261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16.657593pt;margin-top:-135.766052pt;width:57.787395pt;height:16.0570pt;mso-position-horizontal-relative:page;mso-position-vertical-relative:paragraph;z-index:-8583" coordorigin="8333,-2715" coordsize="1156,321">
            <v:group style="position:absolute;left:8343;top:-2704;width:206;height:236" coordorigin="8343,-2704" coordsize="206,236">
              <v:shape style="position:absolute;left:8343;top:-2704;width:206;height:236" coordorigin="8343,-2704" coordsize="206,236" path="m8432,-2704l8367,-2663,8345,-2595,8343,-2565,8348,-2541,8384,-2488,8444,-2468,8465,-2470,8484,-2476,8502,-2485,8513,-2495,8426,-2495,8408,-2504,8393,-2519,8382,-2538,8375,-2561,8373,-2585,8374,-2595,8396,-2655,8458,-2679,8510,-2679,8501,-2687,8481,-2696,8458,-2702,8432,-2704e" filled="t" fillcolor="#3C9CD7" stroked="f">
                <v:path arrowok="t"/>
                <v:fill/>
              </v:shape>
              <v:shape style="position:absolute;left:8343;top:-2704;width:206;height:236" coordorigin="8343,-2704" coordsize="206,236" path="m8510,-2679l8458,-2679,8476,-2673,8491,-2661,8503,-2644,8511,-2622,8516,-2598,8517,-2571,8512,-2550,8453,-2496,8426,-2495,8513,-2495,8547,-2561,8549,-2589,8549,-2595,8546,-2619,8540,-2640,8530,-2658,8517,-2674,8510,-2679e" filled="t" fillcolor="#3C9CD7" stroked="f">
                <v:path arrowok="t"/>
                <v:fill/>
              </v:shape>
            </v:group>
            <v:group style="position:absolute;left:8584;top:-2639;width:153;height:235" coordorigin="8584,-2639" coordsize="153,235">
              <v:shape style="position:absolute;left:8584;top:-2639;width:153;height:235" coordorigin="8584,-2639" coordsize="153,235" path="m8650,-2639l8599,-2605,8584,-2540,8584,-2464,8584,-2439,8585,-2419,8588,-2404,8616,-2405,8614,-2423,8613,-2445,8613,-2492,8715,-2492,8717,-2494,8642,-2494,8625,-2506,8614,-2524,8613,-2528,8613,-2530,8613,-2540,8613,-2560,8620,-2585,8632,-2602,8649,-2612,8670,-2614,8717,-2614,8715,-2617,8698,-2629,8676,-2637,8650,-2639e" filled="t" fillcolor="#3C9CD7" stroked="f">
                <v:path arrowok="t"/>
                <v:fill/>
              </v:shape>
              <v:shape style="position:absolute;left:8584;top:-2639;width:153;height:235" coordorigin="8584,-2639" coordsize="153,235" path="m8715,-2492l8613,-2492,8619,-2486,8632,-2476,8652,-2471,8679,-2470,8697,-2477,8713,-2489,8715,-2492e" filled="t" fillcolor="#3C9CD7" stroked="f">
                <v:path arrowok="t"/>
                <v:fill/>
              </v:shape>
              <v:shape style="position:absolute;left:8584;top:-2639;width:153;height:235" coordorigin="8584,-2639" coordsize="153,235" path="m8717,-2614l8670,-2614,8686,-2607,8698,-2591,8705,-2569,8706,-2540,8700,-2520,8688,-2505,8669,-2496,8642,-2494,8717,-2494,8726,-2507,8734,-2530,8737,-2558,8734,-2581,8727,-2601,8717,-2614e" filled="t" fillcolor="#3C9CD7" stroked="f">
                <v:path arrowok="t"/>
                <v:fill/>
              </v:shape>
            </v:group>
            <v:group style="position:absolute;left:8774;top:-2705;width:50;height:238" coordorigin="8774,-2705" coordsize="50,238">
              <v:shape style="position:absolute;left:8774;top:-2705;width:50;height:238" coordorigin="8774,-2705" coordsize="50,238" path="m8804,-2636l8774,-2636,8776,-2491,8787,-2473,8804,-2468,8810,-2468,8815,-2468,8818,-2470,8820,-2491,8807,-2491,8804,-2497,8804,-2636e" filled="t" fillcolor="#3C9CD7" stroked="f">
                <v:path arrowok="t"/>
                <v:fill/>
              </v:shape>
              <v:shape style="position:absolute;left:8774;top:-2705;width:50;height:238" coordorigin="8774,-2705" coordsize="50,238" path="m8820,-2491l8807,-2491,8820,-2491,8820,-2491e" filled="t" fillcolor="#3C9CD7" stroked="f">
                <v:path arrowok="t"/>
                <v:fill/>
              </v:shape>
              <v:shape style="position:absolute;left:8774;top:-2705;width:50;height:238" coordorigin="8774,-2705" coordsize="50,238" path="m8824,-2705l8794,-2705,8777,-2657,8796,-2657,8824,-2705e" filled="t" fillcolor="#3C9CD7" stroked="f">
                <v:path arrowok="t"/>
                <v:fill/>
              </v:shape>
            </v:group>
            <v:group style="position:absolute;left:8844;top:-2640;width:167;height:172" coordorigin="8844,-2640" coordsize="167,172">
              <v:shape style="position:absolute;left:8844;top:-2640;width:167;height:172" coordorigin="8844,-2640" coordsize="167,172" path="m9011,-2640l8906,-2638,8851,-2586,8844,-2530,8852,-2509,8864,-2491,8880,-2479,8901,-2471,8924,-2468,8942,-2471,8959,-2479,8974,-2492,8974,-2492,8907,-2492,8893,-2501,8882,-2517,8875,-2541,8873,-2571,8880,-2588,8893,-2602,8913,-2611,8941,-2612,8972,-2612,8967,-2617,8971,-2618,9010,-2618,9011,-2640e" filled="t" fillcolor="#3C9CD7" stroked="f">
                <v:path arrowok="t"/>
                <v:fill/>
              </v:shape>
              <v:shape style="position:absolute;left:8844;top:-2640;width:167;height:172" coordorigin="8844,-2640" coordsize="167,172" path="m8972,-2612l8941,-2612,8957,-2597,8965,-2577,8968,-2555,8967,-2543,8961,-2521,8949,-2505,8931,-2495,8907,-2492,8974,-2492,8986,-2510,8994,-2534,8997,-2565,8992,-2585,8982,-2603,8972,-2612e" filled="t" fillcolor="#3C9CD7" stroked="f">
                <v:path arrowok="t"/>
                <v:fill/>
              </v:shape>
              <v:shape style="position:absolute;left:8844;top:-2640;width:167;height:172" coordorigin="8844,-2640" coordsize="167,172" path="m9010,-2618l8971,-2618,8996,-2617,9010,-2617,9010,-2618e" filled="t" fillcolor="#3C9CD7" stroked="f">
                <v:path arrowok="t"/>
                <v:fill/>
              </v:shape>
            </v:group>
            <v:group style="position:absolute;left:9028;top:-2640;width:160;height:172" coordorigin="9028,-2640" coordsize="160,172">
              <v:shape style="position:absolute;left:9028;top:-2640;width:160;height:172" coordorigin="9028,-2640" coordsize="160,172" path="m9178,-2503l9149,-2503,9151,-2495,9161,-2474,9178,-2468,9181,-2468,9186,-2468,9188,-2469,9184,-2492,9178,-2503e" filled="t" fillcolor="#3C9CD7" stroked="f">
                <v:path arrowok="t"/>
                <v:fill/>
              </v:shape>
              <v:shape style="position:absolute;left:9028;top:-2640;width:160;height:172" coordorigin="9028,-2640" coordsize="160,172" path="m9094,-2640l9037,-2591,9028,-2537,9034,-2514,9044,-2494,9059,-2480,9077,-2471,9100,-2468,9121,-2474,9137,-2486,9141,-2492,9101,-2492,9092,-2493,9077,-2501,9067,-2517,9060,-2540,9059,-2570,9066,-2588,9078,-2602,9097,-2610,9123,-2611,9148,-2611,9136,-2627,9118,-2637,9094,-2640e" filled="t" fillcolor="#3C9CD7" stroked="f">
                <v:path arrowok="t"/>
                <v:fill/>
              </v:shape>
              <v:shape style="position:absolute;left:9028;top:-2640;width:160;height:172" coordorigin="9028,-2640" coordsize="160,172" path="m9148,-2611l9123,-2611,9137,-2595,9145,-2574,9147,-2569,9147,-2547,9101,-2492,9141,-2492,9149,-2503,9178,-2503,9177,-2505,9175,-2537,9175,-2547,9175,-2563,9176,-2586,9177,-2607,9151,-2607,9148,-2611e" filled="t" fillcolor="#3C9CD7" stroked="f">
                <v:path arrowok="t"/>
                <v:fill/>
              </v:shape>
              <v:shape style="position:absolute;left:9028;top:-2640;width:160;height:172" coordorigin="9028,-2640" coordsize="160,172" path="m9179,-2636l9154,-2636,9153,-2628,9152,-2620,9151,-2607,9177,-2607,9178,-2624,9179,-2636e" filled="t" fillcolor="#3C9CD7" stroked="f">
                <v:path arrowok="t"/>
                <v:fill/>
              </v:shape>
            </v:group>
            <v:group style="position:absolute;left:9198;top:-2636;width:110;height:168" coordorigin="9198,-2636" coordsize="110,168">
              <v:shape style="position:absolute;left:9198;top:-2636;width:110;height:168" coordorigin="9198,-2636" coordsize="110,168" path="m9281,-2613l9252,-2613,9252,-2513,9257,-2488,9269,-2473,9290,-2468,9296,-2468,9303,-2469,9306,-2471,9307,-2492,9290,-2492,9281,-2497,9281,-2613e" filled="t" fillcolor="#3C9CD7" stroked="f">
                <v:path arrowok="t"/>
                <v:fill/>
              </v:shape>
              <v:shape style="position:absolute;left:9198;top:-2636;width:110;height:168" coordorigin="9198,-2636" coordsize="110,168" path="m9307,-2492l9305,-2492,9307,-2492,9307,-2492e" filled="t" fillcolor="#3C9CD7" stroked="f">
                <v:path arrowok="t"/>
                <v:fill/>
              </v:shape>
              <v:shape style="position:absolute;left:9198;top:-2636;width:110;height:168" coordorigin="9198,-2636" coordsize="110,168" path="m9335,-2636l9233,-2636,9210,-2633,9198,-2627,9202,-2610,9209,-2611,9217,-2613,9332,-2613,9335,-2636e" filled="t" fillcolor="#3C9CD7" stroked="f">
                <v:path arrowok="t"/>
                <v:fill/>
              </v:shape>
            </v:group>
            <v:group style="position:absolute;left:9352;top:-2640;width:127;height:172" coordorigin="9352,-2640" coordsize="127,172">
              <v:shape style="position:absolute;left:9352;top:-2640;width:127;height:172" coordorigin="9352,-2640" coordsize="127,172" path="m9418,-2640l9392,-2635,9374,-2624,9363,-2608,9360,-2588,9370,-2571,9391,-2561,9388,-2558,9369,-2550,9356,-2534,9352,-2511,9360,-2491,9376,-2477,9397,-2470,9421,-2468,9443,-2470,9463,-2475,9479,-2483,9470,-2491,9418,-2491,9400,-2497,9389,-2511,9388,-2536,9406,-2545,9433,-2548,9453,-2548,9453,-2570,9415,-2572,9396,-2581,9390,-2599,9402,-2613,9428,-2618,9465,-2618,9462,-2634,9443,-2638,9418,-2640e" filled="t" fillcolor="#3C9CD7" stroked="f">
                <v:path arrowok="t"/>
                <v:fill/>
              </v:shape>
              <v:shape style="position:absolute;left:9352;top:-2640;width:127;height:172" coordorigin="9352,-2640" coordsize="127,172" path="m9462,-2498l9443,-2493,9418,-2491,9470,-2491,9462,-2498e" filled="t" fillcolor="#3C9CD7" stroked="f">
                <v:path arrowok="t"/>
                <v:fill/>
              </v:shape>
              <v:shape style="position:absolute;left:9352;top:-2640;width:127;height:172" coordorigin="9352,-2640" coordsize="127,172" path="m9465,-2618l9428,-2618,9451,-2614,9467,-2608,9465,-2618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66.909485pt;margin-top:.939941pt;width:.1pt;height:98.929pt;mso-position-horizontal-relative:page;mso-position-vertical-relative:paragraph;z-index:-8574" coordorigin="7338,19" coordsize="2,1979">
            <v:shape style="position:absolute;left:7338;top:19;width:2;height:1979" coordorigin="7338,19" coordsize="0,1979" path="m7338,19l7338,1997e" filled="f" stroked="t" strokeweight="3.289pt" strokecolor="#3C9CD7">
              <v:path arrowok="t"/>
            </v:shape>
          </v:group>
          <w10:wrap type="none"/>
        </w:pict>
      </w:r>
      <w:r>
        <w:rPr/>
        <w:pict>
          <v:group style="position:absolute;margin-left:516.960815pt;margin-top:-34.566895pt;width:30.76921pt;height:27.990835pt;mso-position-horizontal-relative:page;mso-position-vertical-relative:paragraph;z-index:-8573" coordorigin="10339,-691" coordsize="615,560">
            <v:group style="position:absolute;left:10349;top:-678;width:278;height:536" coordorigin="10349,-678" coordsize="278,536">
              <v:shape style="position:absolute;left:10349;top:-678;width:278;height:536" coordorigin="10349,-678" coordsize="278,536" path="m10609,-678l10530,-659,10475,-635,10414,-585,10378,-531,10358,-474,10350,-393,10349,-270,10349,-147,10350,-144,10350,-142,10628,-142,10628,-419,10532,-419,10533,-427,10545,-489,10587,-533,10625,-549,10627,-552,10627,-568,10627,-590,10627,-653,10627,-674,10626,-676,10609,-678e" filled="t" fillcolor="#3C9CD7" stroked="f">
                <v:path arrowok="t"/>
                <v:fill/>
              </v:shape>
            </v:group>
            <v:group style="position:absolute;left:10666;top:-681;width:278;height:539" coordorigin="10666,-681" coordsize="278,539">
              <v:shape style="position:absolute;left:10666;top:-681;width:278;height:539" coordorigin="10666,-681" coordsize="278,539" path="m10941,-681l10862,-666,10790,-635,10742,-597,10701,-547,10674,-472,10667,-410,10666,-147,10667,-145,10667,-143,10945,-143,10945,-420,10849,-420,10849,-422,10866,-496,10913,-540,10942,-551,10944,-555,10943,-578,10943,-597,10943,-618,10943,-672,10941,-681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Tech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3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12"/>
          <w:b/>
          <w:bCs/>
        </w:rPr>
        <w:t>Europe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9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is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9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2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best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European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8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conference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on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Technology,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1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delivering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timely,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thoughtprovoking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1" w:after="0" w:line="281" w:lineRule="auto"/>
        <w:ind w:right="168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keynotes,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6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panels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networking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opportunities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6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senior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1" w:after="0" w:line="240" w:lineRule="auto"/>
        <w:ind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group style="position:absolute;margin-left:449.999176pt;margin-top:25.169249pt;width:42.58972pt;height:16.540664pt;mso-position-horizontal-relative:page;mso-position-vertical-relative:paragraph;z-index:-8577" coordorigin="9000,503" coordsize="852,331">
            <v:group style="position:absolute;left:9003;top:527;width:135;height:294" coordorigin="9003,527" coordsize="135,294">
              <v:shape style="position:absolute;left:9003;top:527;width:135;height:294" coordorigin="9003,527" coordsize="135,294" path="m9003,822l9003,527,9067,527,9090,529,9112,534,9131,544,9138,551,9028,551,9028,657,9127,657,9124,659,9107,666,9127,673,9136,680,9028,680,9028,798,9136,798,9126,806,9108,815,9087,819,9065,821,9003,822e" filled="t" fillcolor="#004A94" stroked="f">
                <v:path arrowok="t"/>
                <v:fill/>
              </v:shape>
            </v:group>
            <v:group style="position:absolute;left:9028;top:551;width:126;height:105" coordorigin="9028,551" coordsize="126,105">
              <v:shape style="position:absolute;left:9028;top:551;width:126;height:105" coordorigin="9028,551" coordsize="126,105" path="m9127,657l9061,657,9084,655,9105,648,9121,634,9129,614,9126,585,9115,566,9098,556,9078,552,9028,551,9138,551,9145,559,9155,579,9154,608,9148,631,9138,647,9127,657e" filled="t" fillcolor="#004A94" stroked="f">
                <v:path arrowok="t"/>
                <v:fill/>
              </v:shape>
            </v:group>
            <v:group style="position:absolute;left:9028;top:680;width:136;height:118" coordorigin="9028,680" coordsize="136,118">
              <v:shape style="position:absolute;left:9028;top:680;width:136;height:118" coordorigin="9028,680" coordsize="136,118" path="m9136,798l9059,798,9082,796,9103,791,9122,781,9134,763,9133,732,9095,685,9028,680,9136,680,9144,685,9157,702,9164,723,9162,753,9154,776,9142,793,9136,798e" filled="t" fillcolor="#004A94" stroked="f">
                <v:path arrowok="t"/>
                <v:fill/>
              </v:shape>
            </v:group>
            <v:group style="position:absolute;left:9187;top:599;width:170;height:227" coordorigin="9187,599" coordsize="170,227">
              <v:shape style="position:absolute;left:9187;top:599;width:170;height:227" coordorigin="9187,599" coordsize="170,227" path="m9306,826l9232,807,9195,760,9187,718,9189,693,9213,630,9266,599,9294,602,9317,610,9332,622,9294,622,9265,625,9244,634,9229,649,9219,666,9214,684,9333,695,9357,695,9358,703,9358,716,9212,716,9215,739,9248,792,9296,802,9336,802,9344,815,9325,822,9306,826e" filled="t" fillcolor="#004A94" stroked="f">
                <v:path arrowok="t"/>
                <v:fill/>
              </v:shape>
            </v:group>
            <v:group style="position:absolute;left:9294;top:622;width:63;height:73" coordorigin="9294,622" coordsize="63,73">
              <v:shape style="position:absolute;left:9294;top:622;width:63;height:73" coordorigin="9294,622" coordsize="63,73" path="m9357,695l9333,695,9330,672,9324,651,9313,633,9294,622,9332,622,9333,623,9345,640,9353,659,9357,681,9357,695e" filled="t" fillcolor="#004A94" stroked="f">
                <v:path arrowok="t"/>
                <v:fill/>
              </v:shape>
            </v:group>
            <v:group style="position:absolute;left:9296;top:796;width:40;height:6" coordorigin="9296,796" coordsize="40,6">
              <v:shape style="position:absolute;left:9296;top:796;width:40;height:6" coordorigin="9296,796" coordsize="40,6" path="m9336,802l9296,802,9317,800,9333,796,9336,802e" filled="t" fillcolor="#004A94" stroked="f">
                <v:path arrowok="t"/>
                <v:fill/>
              </v:shape>
            </v:group>
            <v:group style="position:absolute;left:9405;top:598;width:73;height:45" coordorigin="9405,598" coordsize="73,45">
              <v:shape style="position:absolute;left:9405;top:598;width:73;height:45" coordorigin="9405,598" coordsize="73,45" path="m9422,643l9405,643,9415,625,9429,609,9448,600,9466,598,9472,598,9478,600,9477,623,9460,623,9438,629,9422,643e" filled="t" fillcolor="#004A94" stroked="f">
                <v:path arrowok="t"/>
                <v:fill/>
              </v:shape>
            </v:group>
            <v:group style="position:absolute;left:9383;top:602;width:39;height:219" coordorigin="9383,602" coordsize="39,219">
              <v:shape style="position:absolute;left:9383;top:602;width:39;height:219" coordorigin="9383,602" coordsize="39,219" path="m9407,822l9384,822,9384,654,9384,634,9383,614,9403,602,9405,643,9422,643,9413,664,9409,686,9407,708,9407,822e" filled="t" fillcolor="#004A94" stroked="f">
                <v:path arrowok="t"/>
                <v:fill/>
              </v:shape>
            </v:group>
            <v:group style="position:absolute;left:9465;top:623;width:11;height:3" coordorigin="9465,623" coordsize="11,3">
              <v:shape style="position:absolute;left:9465;top:623;width:11;height:3" coordorigin="9465,623" coordsize="11,3" path="m9476,626l9471,624,9465,623,9477,623,9476,626e" filled="t" fillcolor="#004A94" stroked="f">
                <v:path arrowok="t"/>
                <v:fill/>
              </v:shape>
            </v:group>
            <v:group style="position:absolute;left:9488;top:598;width:117;height:205" coordorigin="9488,598" coordsize="117,205">
              <v:shape style="position:absolute;left:9488;top:598;width:117;height:205" coordorigin="9488,598" coordsize="117,205" path="m9590,803l9523,803,9550,800,9569,791,9578,775,9576,755,9567,740,9554,728,9539,719,9523,710,9508,700,9496,688,9488,672,9491,644,9500,623,9515,609,9533,601,9552,598,9573,599,9592,603,9595,621,9558,621,9535,624,9518,636,9519,655,9526,669,9537,681,9551,691,9566,700,9580,711,9593,723,9602,739,9605,759,9601,784,9590,803e" filled="t" fillcolor="#004A94" stroked="f">
                <v:path arrowok="t"/>
                <v:fill/>
              </v:shape>
            </v:group>
            <v:group style="position:absolute;left:9558;top:621;width:39;height:10" coordorigin="9558,621" coordsize="39,10">
              <v:shape style="position:absolute;left:9558;top:621;width:39;height:10" coordorigin="9558,621" coordsize="39,10" path="m9597,631l9578,624,9558,621,9595,621,9597,631e" filled="t" fillcolor="#004A94" stroked="f">
                <v:path arrowok="t"/>
                <v:fill/>
              </v:shape>
            </v:group>
            <v:group style="position:absolute;left:9483;top:791;width:107;height:34" coordorigin="9483,791" coordsize="107,34">
              <v:shape style="position:absolute;left:9483;top:791;width:107;height:34" coordorigin="9483,791" coordsize="107,34" path="m9528,825l9508,824,9491,820,9483,791,9503,799,9523,803,9590,803,9573,816,9553,824,9528,825e" filled="t" fillcolor="#004A94" stroked="f">
                <v:path arrowok="t"/>
                <v:fill/>
              </v:shape>
            </v:group>
            <v:group style="position:absolute;left:9645;top:516;width:2;height:306" coordorigin="9645,516" coordsize="2,306">
              <v:shape style="position:absolute;left:9645;top:516;width:2;height:306" coordorigin="9645,516" coordsize="0,306" path="m9645,822l9645,516e" filled="f" stroked="t" strokeweight="1.251384pt" strokecolor="#004A94">
                <v:path arrowok="t"/>
              </v:shape>
            </v:group>
            <v:group style="position:absolute;left:9710;top:598;width:122;height:43" coordorigin="9710,598" coordsize="122,43">
              <v:shape style="position:absolute;left:9710;top:598;width:122;height:43" coordorigin="9710,598" coordsize="122,43" path="m9733,641l9710,641,9722,622,9737,609,9756,601,9777,598,9803,601,9822,611,9831,621,9785,621,9758,625,9738,635,9733,641e" filled="t" fillcolor="#004A94" stroked="f">
                <v:path arrowok="t"/>
                <v:fill/>
              </v:shape>
            </v:group>
            <v:group style="position:absolute;left:9688;top:602;width:45;height:219" coordorigin="9688,602" coordsize="45,219">
              <v:shape style="position:absolute;left:9688;top:602;width:45;height:219" coordorigin="9688,602" coordsize="45,219" path="m9713,822l9690,822,9690,651,9689,634,9688,614,9708,602,9710,641,9733,641,9725,651,9717,670,9713,692,9713,822e" filled="t" fillcolor="#004A94" stroked="f">
                <v:path arrowok="t"/>
                <v:fill/>
              </v:shape>
            </v:group>
            <v:group style="position:absolute;left:9785;top:621;width:65;height:200" coordorigin="9785,621" coordsize="65,200">
              <v:shape style="position:absolute;left:9785;top:621;width:65;height:200" coordorigin="9785,621" coordsize="65,200" path="m9849,822l9826,822,9826,691,9825,666,9818,645,9806,629,9785,621,9831,621,9835,626,9844,645,9848,669,9849,822e" filled="t" fillcolor="#004A9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95.678345pt;margin-top:33.544353pt;width:8.829741pt;height:9.943163pt;mso-position-horizontal-relative:page;mso-position-vertical-relative:paragraph;z-index:-8576" coordorigin="9914,671" coordsize="177,199">
            <v:group style="position:absolute;left:9916;top:674;width:26;height:147" coordorigin="9916,674" coordsize="26,147">
              <v:shape style="position:absolute;left:9916;top:674;width:26;height:147" coordorigin="9916,674" coordsize="26,147" path="m9926,821l9916,821,9916,674,9927,674,9927,736,9938,736,9928,755,9928,781,9932,796,9938,806,9942,810,9930,810,9926,821e" filled="t" fillcolor="#004A94" stroked="f">
                <v:path arrowok="t"/>
                <v:fill/>
              </v:shape>
            </v:group>
            <v:group style="position:absolute;left:9927;top:717;width:55;height:19" coordorigin="9927,717" coordsize="55,19">
              <v:shape style="position:absolute;left:9927;top:717;width:55;height:19" coordorigin="9927,717" coordsize="55,19" path="m9938,736l9927,736,9932,724,9945,717,9957,717,9979,724,9982,728,9959,728,9938,736,9938,736e" filled="t" fillcolor="#004A94" stroked="f">
                <v:path arrowok="t"/>
                <v:fill/>
              </v:shape>
            </v:group>
            <v:group style="position:absolute;left:9956;top:728;width:40;height:84" coordorigin="9956,728" coordsize="40,84">
              <v:shape style="position:absolute;left:9956;top:728;width:40;height:84" coordorigin="9956,728" coordsize="40,84" path="m9981,812l9956,812,9976,803,9984,783,9983,755,9975,736,9959,728,9982,728,9992,740,9996,763,9994,788,9986,809,9981,812e" filled="t" fillcolor="#004A94" stroked="f">
                <v:path arrowok="t"/>
                <v:fill/>
              </v:shape>
            </v:group>
            <v:group style="position:absolute;left:9930;top:810;width:50;height:11" coordorigin="9930,810" coordsize="50,11">
              <v:shape style="position:absolute;left:9930;top:810;width:50;height:11" coordorigin="9930,810" coordsize="50,11" path="m9970,821l9945,819,9930,810,9942,810,9945,812,9981,812,9970,821e" filled="t" fillcolor="#004A94" stroked="f">
                <v:path arrowok="t"/>
                <v:fill/>
              </v:shape>
            </v:group>
            <v:group style="position:absolute;left:10008;top:719;width:79;height:148" coordorigin="10008,719" coordsize="79,148">
              <v:shape style="position:absolute;left:10008;top:719;width:79;height:148" coordorigin="10008,719" coordsize="79,148" path="m10042,856l10032,856,10038,839,10040,831,10042,824,10008,719,10020,719,10048,809,10057,809,10047,840,10042,856e" filled="t" fillcolor="#004A94" stroked="f">
                <v:path arrowok="t"/>
                <v:fill/>
              </v:shape>
              <v:shape style="position:absolute;left:10008;top:719;width:79;height:148" coordorigin="10008,719" coordsize="79,148" path="m10057,809l10048,809,10076,719,10087,719,10057,809e" filled="t" fillcolor="#004A94" stroked="f">
                <v:path arrowok="t"/>
                <v:fill/>
              </v:shape>
              <v:shape style="position:absolute;left:10008;top:719;width:79;height:148" coordorigin="10008,719" coordsize="79,148" path="m10034,867l10017,867,10012,866,10013,855,10018,856,10042,856,10034,867e" filled="t" fillcolor="#004A9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07.649841pt;margin-top:32.766258pt;width:39.571745pt;height:9.142183pt;mso-position-horizontal-relative:page;mso-position-vertical-relative:paragraph;z-index:-8575" coordorigin="10153,655" coordsize="791,183">
            <v:group style="position:absolute;left:10291;top:712;width:99;height:111" coordorigin="10291,712" coordsize="99,111">
              <v:shape style="position:absolute;left:10291;top:712;width:99;height:111" coordorigin="10291,712" coordsize="99,111" path="m10356,822l10294,785,10291,757,10297,739,10309,724,10329,714,10357,712,10376,723,10383,735,10330,735,10323,744,10323,753,10388,753,10390,763,10390,769,10389,775,10388,777,10324,777,10326,790,10338,795,10379,795,10383,815,10378,817,10372,819,10362,821,10356,822e" filled="t" fillcolor="#004A94" stroked="f">
                <v:path arrowok="t"/>
                <v:fill/>
              </v:shape>
            </v:group>
            <v:group style="position:absolute;left:10354;top:735;width:34;height:19" coordorigin="10354,735" coordsize="34,19">
              <v:shape style="position:absolute;left:10354;top:735;width:34;height:19" coordorigin="10354,735" coordsize="34,19" path="m10388,753l10358,753,10358,747,10354,735,10383,735,10386,741,10388,753e" filled="t" fillcolor="#004A94" stroked="f">
                <v:path arrowok="t"/>
                <v:fill/>
              </v:shape>
            </v:group>
            <v:group style="position:absolute;left:10357;top:790;width:21;height:5" coordorigin="10357,790" coordsize="21,5">
              <v:shape style="position:absolute;left:10357;top:790;width:21;height:5" coordorigin="10357,790" coordsize="21,5" path="m10379,795l10357,795,10362,794,10370,793,10374,792,10378,790,10379,795e" filled="t" fillcolor="#004A94" stroked="f">
                <v:path arrowok="t"/>
                <v:fill/>
              </v:shape>
            </v:group>
            <v:group style="position:absolute;left:10423;top:674;width:2;height:146" coordorigin="10423,674" coordsize="2,146">
              <v:shape style="position:absolute;left:10423;top:674;width:2;height:146" coordorigin="10423,674" coordsize="0,146" path="m10423,820l10423,674e" filled="f" stroked="t" strokeweight="1.840668pt" strokecolor="#004A94">
                <v:path arrowok="t"/>
              </v:shape>
            </v:group>
            <v:group style="position:absolute;left:10457;top:713;width:103;height:109" coordorigin="10457,713" coordsize="103,109">
              <v:shape style="position:absolute;left:10457;top:713;width:103;height:109" coordorigin="10457,713" coordsize="103,109" path="m10510,822l10460,781,10457,753,10464,737,10477,724,10499,715,10531,713,10546,723,10554,736,10496,736,10491,752,10491,784,10499,795,10556,795,10547,808,10530,819,10510,822e" filled="t" fillcolor="#004A94" stroked="f">
                <v:path arrowok="t"/>
                <v:fill/>
              </v:shape>
              <v:shape style="position:absolute;left:10457;top:713;width:103;height:109" coordorigin="10457,713" coordsize="103,109" path="m10556,795l10521,795,10528,784,10528,752,10524,736,10554,736,10556,740,10560,762,10560,790,10556,795e" filled="t" fillcolor="#004A94" stroked="f">
                <v:path arrowok="t"/>
                <v:fill/>
              </v:shape>
            </v:group>
            <v:group style="position:absolute;left:10597;top:712;width:2;height:108" coordorigin="10597,712" coordsize="2,108">
              <v:shape style="position:absolute;left:10597;top:712;width:2;height:108" coordorigin="10597,712" coordsize="0,108" path="m10597,820l10597,712e" filled="f" stroked="t" strokeweight="1.840935pt" strokecolor="#004A94">
                <v:path arrowok="t"/>
              </v:shape>
            </v:group>
            <v:group style="position:absolute;left:10579;top:706;width:119;height:2" coordorigin="10579,706" coordsize="119,2">
              <v:shape style="position:absolute;left:10579;top:706;width:119;height:2" coordorigin="10579,706" coordsize="119,0" path="m10579,706l10698,706e" filled="f" stroked="t" strokeweight="3.345974pt" strokecolor="#004A94">
                <v:path arrowok="t"/>
              </v:shape>
            </v:group>
            <v:group style="position:absolute;left:10642;top:679;width:34;height:33" coordorigin="10642,679" coordsize="34,33">
              <v:shape style="position:absolute;left:10642;top:679;width:34;height:33" coordorigin="10642,679" coordsize="34,33" path="m10676,712l10642,712,10642,683,10676,679,10676,712e" filled="t" fillcolor="#004A94" stroked="f">
                <v:path arrowok="t"/>
                <v:fill/>
              </v:shape>
            </v:group>
            <v:group style="position:absolute;left:10642;top:739;width:60;height:83" coordorigin="10642,739" coordsize="60,83">
              <v:shape style="position:absolute;left:10642;top:739;width:60;height:83" coordorigin="10642,739" coordsize="60,83" path="m10682,822l10662,819,10647,806,10642,783,10642,739,10676,739,10676,783,10678,786,10683,792,10687,792,10701,792,10702,819,10700,819,10696,820,10687,821,10682,822e" filled="t" fillcolor="#004A94" stroked="f">
                <v:path arrowok="t"/>
                <v:fill/>
              </v:shape>
            </v:group>
            <v:group style="position:absolute;left:10692;top:790;width:9;height:2" coordorigin="10692,790" coordsize="9,2">
              <v:shape style="position:absolute;left:10692;top:790;width:9;height:2" coordorigin="10692,790" coordsize="9,2" path="m10701,792l10692,792,10700,791,10701,790,10701,792e" filled="t" fillcolor="#004A94" stroked="f">
                <v:path arrowok="t"/>
                <v:fill/>
              </v:shape>
            </v:group>
            <v:group style="position:absolute;left:10790;top:712;width:99;height:111" coordorigin="10790,712" coordsize="99,111">
              <v:shape style="position:absolute;left:10790;top:712;width:99;height:111" coordorigin="10790,712" coordsize="99,111" path="m10854,822l10793,785,10790,757,10795,739,10808,724,10828,714,10856,712,10874,723,10881,735,10828,735,10822,744,10822,753,10887,753,10888,763,10888,769,10887,775,10887,777,10823,777,10825,790,10836,795,10877,795,10881,815,10877,817,10871,819,10860,821,10854,822e" filled="t" fillcolor="#004A94" stroked="f">
                <v:path arrowok="t"/>
                <v:fill/>
              </v:shape>
            </v:group>
            <v:group style="position:absolute;left:10852;top:735;width:34;height:19" coordorigin="10852,735" coordsize="34,19">
              <v:shape style="position:absolute;left:10852;top:735;width:34;height:19" coordorigin="10852,735" coordsize="34,19" path="m10887,753l10856,753,10856,747,10852,735,10881,735,10885,741,10887,753e" filled="t" fillcolor="#004A94" stroked="f">
                <v:path arrowok="t"/>
                <v:fill/>
              </v:shape>
            </v:group>
            <v:group style="position:absolute;left:10856;top:790;width:21;height:5" coordorigin="10856,790" coordsize="21,5">
              <v:shape style="position:absolute;left:10856;top:790;width:21;height:5" coordorigin="10856,790" coordsize="21,5" path="m10877,795l10856,795,10861,794,10869,793,10873,792,10876,790,10877,795e" filled="t" fillcolor="#004A94" stroked="f">
                <v:path arrowok="t"/>
                <v:fill/>
              </v:shape>
            </v:group>
            <v:group style="position:absolute;left:10722;top:679;width:34;height:33" coordorigin="10722,679" coordsize="34,33">
              <v:shape style="position:absolute;left:10722;top:679;width:34;height:33" coordorigin="10722,679" coordsize="34,33" path="m10757,712l10722,712,10722,683,10757,679,10757,712e" filled="t" fillcolor="#004A94" stroked="f">
                <v:path arrowok="t"/>
                <v:fill/>
              </v:shape>
            </v:group>
            <v:group style="position:absolute;left:10709;top:712;width:70;height:27" coordorigin="10709,712" coordsize="70,27">
              <v:shape style="position:absolute;left:10709;top:712;width:70;height:27" coordorigin="10709,712" coordsize="70,27" path="m10709,725l10779,725e" filled="f" stroked="t" strokeweight="1.435346pt" strokecolor="#004A94">
                <v:path arrowok="t"/>
              </v:shape>
            </v:group>
            <v:group style="position:absolute;left:10722;top:739;width:60;height:83" coordorigin="10722,739" coordsize="60,83">
              <v:shape style="position:absolute;left:10722;top:739;width:60;height:83" coordorigin="10722,739" coordsize="60,83" path="m10762,822l10742,819,10727,806,10722,783,10722,739,10757,739,10757,783,10758,786,10763,792,10767,792,10782,792,10782,819,10781,819,10777,820,10767,821,10762,822e" filled="t" fillcolor="#004A94" stroked="f">
                <v:path arrowok="t"/>
                <v:fill/>
              </v:shape>
            </v:group>
            <v:group style="position:absolute;left:10773;top:790;width:9;height:2" coordorigin="10773,790" coordsize="9,2">
              <v:shape style="position:absolute;left:10773;top:790;width:9;height:2" coordorigin="10773,790" coordsize="9,2" path="m10782,792l10773,792,10781,791,10782,790,10782,792e" filled="t" fillcolor="#004A94" stroked="f">
                <v:path arrowok="t"/>
                <v:fill/>
              </v:shape>
            </v:group>
            <v:group style="position:absolute;left:10903;top:782;width:39;height:40" coordorigin="10903,782" coordsize="39,40">
              <v:shape style="position:absolute;left:10903;top:782;width:39;height:40" coordorigin="10903,782" coordsize="39,40" path="m10933,822l10912,822,10903,813,10903,791,10912,782,10933,782,10942,791,10942,813,10933,822e" filled="t" fillcolor="#99CA49" stroked="f">
                <v:path arrowok="t"/>
                <v:fill/>
              </v:shape>
            </v:group>
            <v:group style="position:absolute;left:10156;top:672;width:110;height:148" coordorigin="10156,672" coordsize="110,148">
              <v:shape style="position:absolute;left:10156;top:672;width:110;height:148" coordorigin="10156,672" coordsize="110,148" path="m10198,820l10156,820,10157,673,10171,672,10189,672,10218,673,10239,679,10257,691,10265,701,10199,701,10194,701,10190,704,10190,791,10266,791,10251,805,10231,815,10204,820,10201,820,10198,820e" filled="t" fillcolor="#004A94" stroked="f">
                <v:path arrowok="t"/>
                <v:fill/>
              </v:shape>
            </v:group>
            <v:group style="position:absolute;left:10202;top:701;width:78;height:90" coordorigin="10202,701" coordsize="78,90">
              <v:shape style="position:absolute;left:10202;top:701;width:78;height:90" coordorigin="10202,701" coordsize="78,90" path="m10266,791l10202,791,10205,791,10207,791,10224,786,10238,771,10244,744,10237,719,10221,705,10202,701,10265,701,10269,706,10277,727,10280,752,10276,773,10266,791,10266,791e" filled="t" fillcolor="#004A94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leaders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from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8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around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4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globe.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6396" w:space="554"/>
            <w:col w:w="3570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9"/>
        </w:rPr>
        <w:t>WHY</w:t>
      </w:r>
      <w:r>
        <w:rPr>
          <w:rFonts w:ascii="Arial" w:hAnsi="Arial" w:cs="Arial" w:eastAsia="Arial"/>
          <w:sz w:val="70"/>
          <w:szCs w:val="70"/>
          <w:color w:val="3C9CD7"/>
          <w:spacing w:val="-34"/>
          <w:w w:val="79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-42"/>
          <w:w w:val="75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</w:rPr>
        <w:t>TTEND?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8" w:lineRule="auto"/>
        <w:ind w:left="120" w:right="23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-26"/>
          <w:w w:val="70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9"/>
        </w:rPr>
        <w:t>estimo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89"/>
        </w:rPr>
        <w:t>n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39"/>
          <w:w w:val="10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to</w:t>
      </w:r>
      <w:r>
        <w:rPr>
          <w:rFonts w:ascii="Arial" w:hAnsi="Arial" w:cs="Arial" w:eastAsia="Arial"/>
          <w:sz w:val="36"/>
          <w:szCs w:val="36"/>
          <w:color w:val="4D4D4F"/>
          <w:spacing w:val="11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our</w:t>
      </w:r>
      <w:r>
        <w:rPr>
          <w:rFonts w:ascii="Arial" w:hAnsi="Arial" w:cs="Arial" w:eastAsia="Arial"/>
          <w:sz w:val="36"/>
          <w:szCs w:val="36"/>
          <w:color w:val="4D4D4F"/>
          <w:spacing w:val="4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success</w:t>
      </w:r>
      <w:r>
        <w:rPr>
          <w:rFonts w:ascii="Arial" w:hAnsi="Arial" w:cs="Arial" w:eastAsia="Arial"/>
          <w:sz w:val="36"/>
          <w:szCs w:val="36"/>
          <w:color w:val="4D4D4F"/>
          <w:spacing w:val="5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3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3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er</w:t>
      </w:r>
      <w:r>
        <w:rPr>
          <w:rFonts w:ascii="Arial" w:hAnsi="Arial" w:cs="Arial" w:eastAsia="Arial"/>
          <w:sz w:val="36"/>
          <w:szCs w:val="36"/>
          <w:color w:val="4D4D4F"/>
          <w:spacing w:val="-9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the</w:t>
      </w:r>
      <w:r>
        <w:rPr>
          <w:rFonts w:ascii="Arial" w:hAnsi="Arial" w:cs="Arial" w:eastAsia="Arial"/>
          <w:sz w:val="36"/>
          <w:szCs w:val="36"/>
          <w:color w:val="4D4D4F"/>
          <w:spacing w:val="8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last</w:t>
      </w:r>
      <w:r>
        <w:rPr>
          <w:rFonts w:ascii="Arial" w:hAnsi="Arial" w:cs="Arial" w:eastAsia="Arial"/>
          <w:sz w:val="36"/>
          <w:szCs w:val="36"/>
          <w:color w:val="4D4D4F"/>
          <w:spacing w:val="29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3</w:t>
      </w:r>
      <w:r>
        <w:rPr>
          <w:rFonts w:ascii="Arial" w:hAnsi="Arial" w:cs="Arial" w:eastAsia="Arial"/>
          <w:sz w:val="36"/>
          <w:szCs w:val="36"/>
          <w:color w:val="4D4D4F"/>
          <w:spacing w:val="-8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3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83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ars</w:t>
      </w:r>
      <w:r>
        <w:rPr>
          <w:rFonts w:ascii="Arial" w:hAnsi="Arial" w:cs="Arial" w:eastAsia="Arial"/>
          <w:sz w:val="36"/>
          <w:szCs w:val="36"/>
          <w:color w:val="4D4D4F"/>
          <w:spacing w:val="-18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in</w:t>
      </w:r>
      <w:r>
        <w:rPr>
          <w:rFonts w:ascii="Arial" w:hAnsi="Arial" w:cs="Arial" w:eastAsia="Arial"/>
          <w:sz w:val="36"/>
          <w:szCs w:val="36"/>
          <w:color w:val="4D4D4F"/>
          <w:spacing w:val="9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83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xponentially</w:t>
      </w:r>
      <w:r>
        <w:rPr>
          <w:rFonts w:ascii="Arial" w:hAnsi="Arial" w:cs="Arial" w:eastAsia="Arial"/>
          <w:sz w:val="36"/>
          <w:szCs w:val="36"/>
          <w:color w:val="4D4D4F"/>
          <w:spacing w:val="81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g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83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3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wing</w:t>
      </w:r>
      <w:r>
        <w:rPr>
          <w:rFonts w:ascii="Arial" w:hAnsi="Arial" w:cs="Arial" w:eastAsia="Arial"/>
          <w:sz w:val="36"/>
          <w:szCs w:val="36"/>
          <w:color w:val="4D4D4F"/>
          <w:spacing w:val="38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8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8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ents</w:t>
      </w:r>
      <w:r>
        <w:rPr>
          <w:rFonts w:ascii="Arial" w:hAnsi="Arial" w:cs="Arial" w:eastAsia="Arial"/>
          <w:sz w:val="36"/>
          <w:szCs w:val="36"/>
          <w:color w:val="4D4D4F"/>
          <w:spacing w:val="62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8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ar</w:t>
      </w:r>
      <w:r>
        <w:rPr>
          <w:rFonts w:ascii="Arial" w:hAnsi="Arial" w:cs="Arial" w:eastAsia="Arial"/>
          <w:sz w:val="36"/>
          <w:szCs w:val="36"/>
          <w:color w:val="4D4D4F"/>
          <w:spacing w:val="2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on</w:t>
      </w:r>
      <w:r>
        <w:rPr>
          <w:rFonts w:ascii="Arial" w:hAnsi="Arial" w:cs="Arial" w:eastAsia="Arial"/>
          <w:sz w:val="36"/>
          <w:szCs w:val="36"/>
          <w:color w:val="4D4D4F"/>
          <w:spacing w:val="11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8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ar</w:t>
      </w:r>
      <w:r>
        <w:rPr>
          <w:rFonts w:ascii="Arial" w:hAnsi="Arial" w:cs="Arial" w:eastAsia="Arial"/>
          <w:sz w:val="36"/>
          <w:szCs w:val="36"/>
          <w:color w:val="4D4D4F"/>
          <w:spacing w:val="2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HR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78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ech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Eu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78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ope</w:t>
      </w:r>
      <w:r>
        <w:rPr>
          <w:rFonts w:ascii="Arial" w:hAnsi="Arial" w:cs="Arial" w:eastAsia="Arial"/>
          <w:sz w:val="36"/>
          <w:szCs w:val="36"/>
          <w:color w:val="4D4D4F"/>
          <w:spacing w:val="3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2015</w:t>
      </w:r>
      <w:r>
        <w:rPr>
          <w:rFonts w:ascii="Arial" w:hAnsi="Arial" w:cs="Arial" w:eastAsia="Arial"/>
          <w:sz w:val="36"/>
          <w:szCs w:val="36"/>
          <w:color w:val="4D4D4F"/>
          <w:spacing w:val="24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8"/>
        </w:rPr>
        <w:t>L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ondon</w:t>
      </w:r>
      <w:r>
        <w:rPr>
          <w:rFonts w:ascii="Arial" w:hAnsi="Arial" w:cs="Arial" w:eastAsia="Arial"/>
          <w:sz w:val="36"/>
          <w:szCs w:val="36"/>
          <w:color w:val="4D4D4F"/>
          <w:spacing w:val="5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m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8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8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es</w:t>
      </w:r>
      <w:r>
        <w:rPr>
          <w:rFonts w:ascii="Arial" w:hAnsi="Arial" w:cs="Arial" w:eastAsia="Arial"/>
          <w:sz w:val="36"/>
          <w:szCs w:val="36"/>
          <w:color w:val="4D4D4F"/>
          <w:spacing w:val="47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up</w:t>
      </w:r>
      <w:r>
        <w:rPr>
          <w:rFonts w:ascii="Arial" w:hAnsi="Arial" w:cs="Arial" w:eastAsia="Arial"/>
          <w:sz w:val="36"/>
          <w:szCs w:val="36"/>
          <w:color w:val="4D4D4F"/>
          <w:spacing w:val="27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g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ar</w:t>
      </w:r>
      <w:r>
        <w:rPr>
          <w:rFonts w:ascii="Arial" w:hAnsi="Arial" w:cs="Arial" w:eastAsia="Arial"/>
          <w:sz w:val="36"/>
          <w:szCs w:val="36"/>
          <w:color w:val="4D4D4F"/>
          <w:spacing w:val="27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and</w:t>
      </w:r>
      <w:r>
        <w:rPr>
          <w:rFonts w:ascii="Arial" w:hAnsi="Arial" w:cs="Arial" w:eastAsia="Arial"/>
          <w:sz w:val="36"/>
          <w:szCs w:val="36"/>
          <w:color w:val="4D4D4F"/>
          <w:spacing w:val="31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m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86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84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es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</w:rPr>
        <w:t>to</w:t>
      </w:r>
      <w:r>
        <w:rPr>
          <w:rFonts w:ascii="Arial" w:hAnsi="Arial" w:cs="Arial" w:eastAsia="Arial"/>
          <w:sz w:val="36"/>
          <w:szCs w:val="36"/>
          <w:color w:val="4D4D4F"/>
          <w:spacing w:val="39"/>
          <w:w w:val="7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6"/>
        </w:rPr>
        <w:t>L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</w:rPr>
        <w:t>ondon</w:t>
      </w:r>
      <w:r>
        <w:rPr>
          <w:rFonts w:ascii="Arial" w:hAnsi="Arial" w:cs="Arial" w:eastAsia="Arial"/>
          <w:sz w:val="36"/>
          <w:szCs w:val="36"/>
          <w:color w:val="4D4D4F"/>
          <w:spacing w:val="76"/>
          <w:w w:val="7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</w:rPr>
        <w:t>ExCel,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7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the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home</w:t>
      </w:r>
      <w:r>
        <w:rPr>
          <w:rFonts w:ascii="Arial" w:hAnsi="Arial" w:cs="Arial" w:eastAsia="Arial"/>
          <w:sz w:val="36"/>
          <w:szCs w:val="36"/>
          <w:color w:val="4D4D4F"/>
          <w:spacing w:val="-24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to</w:t>
      </w:r>
      <w:r>
        <w:rPr>
          <w:rFonts w:ascii="Arial" w:hAnsi="Arial" w:cs="Arial" w:eastAsia="Arial"/>
          <w:sz w:val="36"/>
          <w:szCs w:val="36"/>
          <w:color w:val="4D4D4F"/>
          <w:spacing w:val="3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many</w:t>
      </w:r>
      <w:r>
        <w:rPr>
          <w:rFonts w:ascii="Arial" w:hAnsi="Arial" w:cs="Arial" w:eastAsia="Arial"/>
          <w:sz w:val="36"/>
          <w:szCs w:val="36"/>
          <w:color w:val="4D4D4F"/>
          <w:spacing w:val="-24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of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the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85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orld’s</w:t>
      </w:r>
      <w:r>
        <w:rPr>
          <w:rFonts w:ascii="Arial" w:hAnsi="Arial" w:cs="Arial" w:eastAsia="Arial"/>
          <w:sz w:val="36"/>
          <w:szCs w:val="36"/>
          <w:color w:val="4D4D4F"/>
          <w:spacing w:val="26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l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5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ading</w:t>
      </w:r>
      <w:r>
        <w:rPr>
          <w:rFonts w:ascii="Arial" w:hAnsi="Arial" w:cs="Arial" w:eastAsia="Arial"/>
          <w:sz w:val="36"/>
          <w:szCs w:val="36"/>
          <w:color w:val="4D4D4F"/>
          <w:spacing w:val="10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79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0"/>
        </w:rPr>
        <w:t>xhibitions.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12" w:lineRule="exact"/>
        <w:ind w:left="190" w:right="-20"/>
        <w:jc w:val="left"/>
        <w:tabs>
          <w:tab w:pos="5480" w:val="left"/>
        </w:tabs>
        <w:rPr>
          <w:rFonts w:ascii="Arial" w:hAnsi="Arial" w:cs="Arial" w:eastAsia="Arial"/>
          <w:sz w:val="36"/>
          <w:szCs w:val="36"/>
        </w:rPr>
      </w:pPr>
      <w:rPr/>
      <w:r>
        <w:rPr/>
        <w:pict>
          <v:group style="position:absolute;margin-left:34.015999pt;margin-top:-4.941238pt;width:66.260pt;height:27.638pt;mso-position-horizontal-relative:page;mso-position-vertical-relative:paragraph;z-index:-8570" coordorigin="680,-99" coordsize="1325,553">
            <v:shape style="position:absolute;left:680;top:-99;width:1325;height:553" coordorigin="680,-99" coordsize="1325,553" path="m680,454l2006,454,2006,-99,680,-99,680,454e" filled="t" fillcolor="#CC202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99.054993pt;margin-top:-4.941238pt;width:90.886pt;height:27.638pt;mso-position-horizontal-relative:page;mso-position-vertical-relative:paragraph;z-index:-8569" coordorigin="5981,-99" coordsize="1818,553">
            <v:shape style="position:absolute;left:5981;top:-99;width:1818;height:553" coordorigin="5981,-99" coordsize="1818,553" path="m5981,454l7799,454,7799,-99,5981,-99,5981,454e" filled="t" fillcolor="#CC202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  <w:position w:val="-1"/>
        </w:rPr>
        <w:t>LONDON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  <w:position w:val="-1"/>
        </w:rPr>
        <w:t>MAIN</w:t>
      </w:r>
      <w:r>
        <w:rPr>
          <w:rFonts w:ascii="Arial" w:hAnsi="Arial" w:cs="Arial" w:eastAsia="Arial"/>
          <w:sz w:val="36"/>
          <w:szCs w:val="36"/>
          <w:color w:val="FFFFFF"/>
          <w:spacing w:val="20"/>
          <w:w w:val="78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0"/>
          <w:position w:val="-1"/>
        </w:rPr>
        <w:t>S</w:t>
      </w:r>
      <w:r>
        <w:rPr>
          <w:rFonts w:ascii="Arial" w:hAnsi="Arial" w:cs="Arial" w:eastAsia="Arial"/>
          <w:sz w:val="36"/>
          <w:szCs w:val="36"/>
          <w:color w:val="FFFFFF"/>
          <w:spacing w:val="-23"/>
          <w:w w:val="70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FFFFFF"/>
          <w:spacing w:val="-4"/>
          <w:w w:val="75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69"/>
          <w:position w:val="-1"/>
        </w:rPr>
        <w:t>GE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1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pgMar w:header="679" w:footer="221" w:top="1480" w:bottom="420" w:left="560" w:right="760"/>
          <w:pgSz w:w="11920" w:h="16840"/>
        </w:sectPr>
      </w:pPr>
      <w:rPr/>
    </w:p>
    <w:p>
      <w:pPr>
        <w:spacing w:before="45" w:after="0" w:line="318" w:lineRule="auto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offers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promise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unique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blend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hot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4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opics,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orld-class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ertainment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hospitality.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more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than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ything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else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want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members,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enj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experience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2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4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orld.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4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offer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5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access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best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spea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5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2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solution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viders,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indust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peers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research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enabling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6"/>
        </w:rPr>
        <w:t>eam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2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6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2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go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back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office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ta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3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elligent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action!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already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seen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ombined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delegations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60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ountries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ombined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influence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some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40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million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empl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ees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ac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oss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3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4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b/>
          <w:bCs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20" w:right="153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2015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see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9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those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2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numbers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2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significantly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gr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ensuring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9"/>
        </w:rPr>
        <w:t>that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2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3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ommunity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ollecti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influence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ma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real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difference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helping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3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shape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future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2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ork.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59" w:after="0" w:line="319" w:lineRule="auto"/>
        <w:ind w:right="443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age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once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again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some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citing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werful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global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eyno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es.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orld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acclaimed,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Thin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50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lis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essor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  <w:b/>
          <w:bCs/>
        </w:rPr>
        <w:t>Inn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1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1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  <w:b/>
          <w:bCs/>
        </w:rPr>
        <w:t>ation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Schoo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96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Markides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joining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ogether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  <w:b/>
          <w:bCs/>
        </w:rPr>
        <w:t>Hinssen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arguably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urope’s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thought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leaders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disrupti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echnologies,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erprise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egy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inn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vation,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achel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Botsman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whose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global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thought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leadership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ollaboration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through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echnology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cutting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edge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discussions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digital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orkplace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re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olution.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60" w:lineRule="exact"/>
        <w:ind w:right="728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0.047001pt;margin-top:52.604012pt;width:517.54pt;height:311.161pt;mso-position-horizontal-relative:page;mso-position-vertical-relative:paragraph;z-index:-8572" coordorigin="601,1052" coordsize="10351,6223">
            <v:group style="position:absolute;left:680;top:7268;width:10261;height:2" coordorigin="680,7268" coordsize="10261,2">
              <v:shape style="position:absolute;left:680;top:7268;width:10261;height:2" coordorigin="680,7268" coordsize="10261,0" path="m680,7268l10942,7268e" filled="f" stroked="t" strokeweight=".25pt" strokecolor="#A7A9AC">
                <v:path arrowok="t"/>
              </v:shape>
            </v:group>
            <v:group style="position:absolute;left:680;top:1889;width:10261;height:5376" coordorigin="680,1889" coordsize="10261,5376">
              <v:shape style="position:absolute;left:680;top:1889;width:10261;height:5376" coordorigin="680,1889" coordsize="10261,5376" path="m680,7265l10942,7265,10942,1889,680,1889,680,7265e" filled="t" fillcolor="#000000" stroked="f">
                <v:path arrowok="t"/>
                <v:fill/>
              </v:shape>
              <v:shape style="position:absolute;left:680;top:1889;width:10261;height:5376" type="#_x0000_t75">
                <v:imagedata r:id="rId20" o:title=""/>
              </v:shape>
            </v:group>
            <v:group style="position:absolute;left:611;top:1062;width:4035;height:4429" coordorigin="611,1062" coordsize="4035,4429">
              <v:shape style="position:absolute;left:611;top:1062;width:4035;height:4429" coordorigin="611,1062" coordsize="4035,4429" path="m611,5491l4646,5491,4646,1062,611,1062,611,5491e" filled="t" fillcolor="#FFFFFF" stroked="f">
                <v:path arrowok="t"/>
                <v:fill/>
              </v:shape>
            </v:group>
            <v:group style="position:absolute;left:712;top:1934;width:2;height:2666" coordorigin="712,1934" coordsize="2,2666">
              <v:shape style="position:absolute;left:712;top:1934;width:2;height:2666" coordorigin="712,1934" coordsize="0,2666" path="m712,1934l712,4600e" filled="f" stroked="t" strokeweight="3.289pt" strokecolor="#3C9CD7">
                <v:path arrowok="t"/>
              </v:shape>
            </v:group>
            <v:group style="position:absolute;left:3723;top:1237;width:278;height:536" coordorigin="3723,1237" coordsize="278,536">
              <v:shape style="position:absolute;left:3723;top:1237;width:278;height:536" coordorigin="3723,1237" coordsize="278,536" path="m3983,1237l3904,1256,3849,1280,3788,1330,3752,1384,3732,1441,3724,1522,3723,1625,3723,1768,3724,1771,3724,1774,4002,1774,4002,1496,3906,1496,3907,1488,3919,1426,3961,1382,3999,1366,4001,1363,4001,1347,4001,1325,4001,1262,4001,1241,4000,1239,3983,1237e" filled="t" fillcolor="#3C9CD7" stroked="f">
                <v:path arrowok="t"/>
                <v:fill/>
              </v:shape>
            </v:group>
            <v:group style="position:absolute;left:4040;top:1234;width:278;height:539" coordorigin="4040,1234" coordsize="278,539">
              <v:shape style="position:absolute;left:4040;top:1234;width:278;height:539" coordorigin="4040,1234" coordsize="278,539" path="m4315,1234l4236,1250,4164,1280,4116,1318,4075,1369,4048,1443,4041,1505,4040,1768,4041,1770,4041,1773,4319,1773,4319,1495,4223,1495,4223,1493,4240,1419,4287,1375,4316,1365,4318,1360,4317,1338,4317,1318,4317,1298,4317,1243,4315,1234e" filled="t" fillcolor="#3C9CD7" stroked="f">
                <v:path arrowok="t"/>
                <v:fill/>
              </v:shape>
              <v:shape style="position:absolute;left:2930;top:4885;width:1327;height:432" type="#_x0000_t75">
                <v:imagedata r:id="rId21" o:title=""/>
              </v:shape>
            </v:group>
            <v:group style="position:absolute;left:4278;top:4918;width:38;height:38" coordorigin="4278,4918" coordsize="38,38">
              <v:shape style="position:absolute;left:4278;top:4918;width:38;height:38" coordorigin="4278,4918" coordsize="38,38" path="m4307,4918l4286,4918,4278,4927,4278,4947,4286,4956,4307,4956,4309,4954,4287,4954,4280,4947,4280,4928,4287,4920,4309,4920,4307,4918e" filled="t" fillcolor="#000000" stroked="f">
                <v:path arrowok="t"/>
                <v:fill/>
              </v:shape>
              <v:shape style="position:absolute;left:4278;top:4918;width:38;height:38" coordorigin="4278,4918" coordsize="38,38" path="m4309,4920l4306,4920,4314,4928,4314,4947,4306,4954,4309,4954,4316,4947,4316,4927,4309,4920e" filled="t" fillcolor="#000000" stroked="f">
                <v:path arrowok="t"/>
                <v:fill/>
              </v:shape>
            </v:group>
            <v:group style="position:absolute;left:4284;top:4930;width:6;height:15" coordorigin="4284,4930" coordsize="6,15">
              <v:shape style="position:absolute;left:4284;top:4930;width:6;height:15" coordorigin="4284,4930" coordsize="6,15" path="m4289,4932l4288,4932,4288,4945,4289,4945,4289,4932e" filled="t" fillcolor="#000000" stroked="f">
                <v:path arrowok="t"/>
                <v:fill/>
              </v:shape>
              <v:shape style="position:absolute;left:4284;top:4930;width:6;height:15" coordorigin="4284,4930" coordsize="6,15" path="m4294,4930l4284,4930,4284,4932,4294,4932,4294,4930e" filled="t" fillcolor="#000000" stroked="f">
                <v:path arrowok="t"/>
                <v:fill/>
              </v:shape>
            </v:group>
            <v:group style="position:absolute;left:4295;top:4930;width:13;height:15" coordorigin="4295,4930" coordsize="13,15">
              <v:shape style="position:absolute;left:4295;top:4930;width:13;height:15" coordorigin="4295,4930" coordsize="13,15" path="m4297,4930l4295,4930,4295,4945,4297,4945,4297,4934,4299,4934,4297,4930e" filled="t" fillcolor="#000000" stroked="f">
                <v:path arrowok="t"/>
                <v:fill/>
              </v:shape>
              <v:shape style="position:absolute;left:4295;top:4930;width:13;height:15" coordorigin="4295,4930" coordsize="13,15" path="m4308,4934l4307,4934,4307,4945,4308,4945,4308,4934e" filled="t" fillcolor="#000000" stroked="f">
                <v:path arrowok="t"/>
                <v:fill/>
              </v:shape>
              <v:shape style="position:absolute;left:4295;top:4930;width:13;height:15" coordorigin="4295,4930" coordsize="13,15" path="m4299,4934l4297,4934,4301,4943,4303,4943,4303,4941,4302,4941,4299,4934e" filled="t" fillcolor="#000000" stroked="f">
                <v:path arrowok="t"/>
                <v:fill/>
              </v:shape>
              <v:shape style="position:absolute;left:4295;top:4930;width:13;height:15" coordorigin="4295,4930" coordsize="13,15" path="m4308,4930l4307,4930,4302,4941,4303,4941,4307,4934,4308,4934,4308,4930e" filled="t" fillcolor="#000000" stroked="f">
                <v:path arrowok="t"/>
                <v:fill/>
              </v:shape>
            </v:group>
            <v:group style="position:absolute;left:4278;top:4918;width:38;height:38" coordorigin="4278,4918" coordsize="38,38">
              <v:shape style="position:absolute;left:4278;top:4918;width:38;height:38" coordorigin="4278,4918" coordsize="38,38" path="m4307,4918l4286,4918,4278,4927,4278,4948,4286,4956,4307,4956,4309,4955,4287,4955,4280,4947,4280,4928,4287,4920,4309,4920,4307,4918e" filled="t" fillcolor="#000000" stroked="f">
                <v:path arrowok="t"/>
                <v:fill/>
              </v:shape>
              <v:shape style="position:absolute;left:4278;top:4918;width:38;height:38" coordorigin="4278,4918" coordsize="38,38" path="m4309,4920l4306,4920,4314,4928,4314,4947,4306,4955,4309,4955,4316,4948,4316,4927,4309,4920e" filled="t" fillcolor="#000000" stroked="f">
                <v:path arrowok="t"/>
                <v:fill/>
              </v:shape>
            </v:group>
            <v:group style="position:absolute;left:4284;top:4931;width:6;height:15" coordorigin="4284,4931" coordsize="6,15">
              <v:shape style="position:absolute;left:4284;top:4931;width:6;height:15" coordorigin="4284,4931" coordsize="6,15" path="m4289,4932l4288,4932,4288,4946,4289,4946,4289,4932e" filled="t" fillcolor="#000000" stroked="f">
                <v:path arrowok="t"/>
                <v:fill/>
              </v:shape>
              <v:shape style="position:absolute;left:4284;top:4931;width:6;height:15" coordorigin="4284,4931" coordsize="6,15" path="m4294,4931l4284,4931,4284,4932,4294,4932,4294,4931e" filled="t" fillcolor="#000000" stroked="f">
                <v:path arrowok="t"/>
                <v:fill/>
              </v:shape>
            </v:group>
            <v:group style="position:absolute;left:4295;top:4931;width:13;height:15" coordorigin="4295,4931" coordsize="13,15">
              <v:shape style="position:absolute;left:4295;top:4931;width:13;height:15" coordorigin="4295,4931" coordsize="13,15" path="m4297,4931l4295,4931,4295,4946,4297,4946,4297,4934,4299,4934,4297,4931e" filled="t" fillcolor="#000000" stroked="f">
                <v:path arrowok="t"/>
                <v:fill/>
              </v:shape>
              <v:shape style="position:absolute;left:4295;top:4931;width:13;height:15" coordorigin="4295,4931" coordsize="13,15" path="m4308,4934l4307,4934,4307,4946,4308,4946,4308,4934e" filled="t" fillcolor="#000000" stroked="f">
                <v:path arrowok="t"/>
                <v:fill/>
              </v:shape>
              <v:shape style="position:absolute;left:4295;top:4931;width:13;height:15" coordorigin="4295,4931" coordsize="13,15" path="m4299,4934l4297,4934,4301,4943,4303,4943,4303,4941,4302,4941,4299,4934e" filled="t" fillcolor="#000000" stroked="f">
                <v:path arrowok="t"/>
                <v:fill/>
              </v:shape>
              <v:shape style="position:absolute;left:4295;top:4931;width:13;height:15" coordorigin="4295,4931" coordsize="13,15" path="m4308,4931l4307,4931,4302,4941,4303,4941,4307,4934,4308,4934,4308,4931e" filled="t" fillcolor="#000000" stroked="f">
                <v:path arrowok="t"/>
                <v:fill/>
              </v:shape>
            </v:group>
            <v:group style="position:absolute;left:2576;top:4943;width:119;height:139" coordorigin="2576,4943" coordsize="119,139">
              <v:shape style="position:absolute;left:2576;top:4943;width:119;height:139" coordorigin="2576,4943" coordsize="119,139" path="m2649,4943l2644,4943,2578,4982,2576,4986,2576,5036,2578,5040,2649,5082,2653,5082,2692,5058,2695,5054,2695,5043,2658,5043,2600,5009,2600,5006,2658,4975,2695,4975,2695,4972,2692,4968,2649,4943e" filled="t" fillcolor="#DFE5C8" stroked="f">
                <v:path arrowok="t"/>
                <v:fill/>
              </v:shape>
              <v:shape style="position:absolute;left:2576;top:4943;width:119;height:139" coordorigin="2576,4943" coordsize="119,139" path="m2695,4975l2658,4975,2660,4976,2660,5041,2658,5043,2695,5043,2695,4975e" filled="t" fillcolor="#DFE5C8" stroked="f">
                <v:path arrowok="t"/>
                <v:fill/>
              </v:shape>
            </v:group>
            <v:group style="position:absolute;left:2576;top:5040;width:73;height:87" coordorigin="2576,5040" coordsize="73,87">
              <v:shape style="position:absolute;left:2576;top:5040;width:73;height:87" coordorigin="2576,5040" coordsize="73,87" path="m2578,5040l2576,5042,2576,5126,2578,5127,2649,5085,2649,5082,2578,5040e" filled="t" fillcolor="#7E9E37" stroked="f">
                <v:path arrowok="t"/>
                <v:fill/>
              </v:shape>
            </v:group>
            <v:group style="position:absolute;left:2576;top:4901;width:68;height:81" coordorigin="2576,4901" coordsize="68,81">
              <v:shape style="position:absolute;left:2576;top:4901;width:68;height:81" coordorigin="2576,4901" coordsize="68,81" path="m2578,4901l2576,4902,2576,4981,2578,4982,2644,4943,2644,4940,2578,4901e" filled="t" fillcolor="#7E9E37" stroked="f">
                <v:path arrowok="t"/>
                <v:fill/>
              </v:shape>
            </v:group>
            <v:group style="position:absolute;left:2695;top:4971;width:71;height:85" coordorigin="2695,4971" coordsize="71,85">
              <v:shape style="position:absolute;left:2695;top:4971;width:71;height:85" coordorigin="2695,4971" coordsize="71,85" path="m2697,4971l2695,4972,2695,5054,2697,5056,2766,5014,2766,5012,2697,4971e" filled="t" fillcolor="#7E9E37" stroked="f">
                <v:path arrowok="t"/>
                <v:fill/>
              </v:shape>
            </v:group>
            <v:group style="position:absolute;left:2551;top:4856;width:119;height:141" coordorigin="2551,4856" coordsize="119,141">
              <v:shape style="position:absolute;left:2551;top:4856;width:119;height:141" coordorigin="2551,4856" coordsize="119,141" path="m2552,4857l2551,4857,2551,4996,2554,4998,2573,4986,2576,4982,2576,4903,2578,4902,2631,4902,2555,4857,2552,4857e" filled="t" fillcolor="#8DAE3E" stroked="f">
                <v:path arrowok="t"/>
                <v:fill/>
              </v:shape>
              <v:shape style="position:absolute;left:2551;top:4856;width:119;height:141" coordorigin="2551,4856" coordsize="119,141" path="m2631,4902l2578,4902,2644,4941,2649,4941,2670,4928,2670,4925,2631,4902e" filled="t" fillcolor="#8DAE3E" stroked="f">
                <v:path arrowok="t"/>
                <v:fill/>
              </v:shape>
            </v:group>
            <v:group style="position:absolute;left:2551;top:5026;width:119;height:142" coordorigin="2551,5026" coordsize="119,142">
              <v:shape style="position:absolute;left:2551;top:5026;width:119;height:142" coordorigin="2551,5026" coordsize="119,142" path="m2554,5026l2551,5027,2551,5166,2554,5168,2621,5127,2578,5127,2576,5126,2576,5042,2573,5037,2554,5026e" filled="t" fillcolor="#8DAE3E" stroked="f">
                <v:path arrowok="t"/>
                <v:fill/>
              </v:shape>
              <v:shape style="position:absolute;left:2551;top:5026;width:119;height:142" coordorigin="2551,5026" coordsize="119,142" path="m2653,5085l2649,5085,2578,5127,2621,5127,2670,5098,2670,5095,2653,5085e" filled="t" fillcolor="#8DAE3E" stroked="f">
                <v:path arrowok="t"/>
                <v:fill/>
              </v:shape>
            </v:group>
            <v:group style="position:absolute;left:2695;top:4940;width:119;height:142" coordorigin="2695,4940" coordsize="119,142">
              <v:shape style="position:absolute;left:2695;top:4940;width:119;height:142" coordorigin="2695,4940" coordsize="119,142" path="m2697,4940l2695,4941,2695,4967,2697,4971,2766,5012,2766,5015,2697,5056,2695,5060,2695,5080,2697,5082,2814,5012,2814,5009,2697,4940e" filled="t" fillcolor="#8DAE3E" stroked="f">
                <v:path arrowok="t"/>
                <v:fill/>
              </v:shape>
            </v:group>
            <v:group style="position:absolute;left:2600;top:4975;width:60;height:68" coordorigin="2600,4975" coordsize="60,68">
              <v:shape style="position:absolute;left:2600;top:4975;width:60;height:68" coordorigin="2600,4975" coordsize="60,68" path="m2658,4975l2600,5006,2600,5009,2658,5043,2660,5041,2660,4976,2658,4975e" filled="t" fillcolor="#7E9E37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What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2015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look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e?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find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out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2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next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ouple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pages,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sure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eep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pos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those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plans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ideas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introduced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between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next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Spring,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whilst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eeping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some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surprises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up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slee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ent!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  <w:cols w:num="2" w:equalWidth="0">
            <w:col w:w="4870" w:space="551"/>
            <w:col w:w="5179"/>
          </w:cols>
        </w:sectPr>
      </w:pPr>
      <w:rPr/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571" coordorigin="680,850" coordsize="718,624">
            <v:shape style="position:absolute;left:680;top:850;width:718;height:448" type="#_x0000_t75">
              <v:imagedata r:id="rId22" o:title=""/>
            </v:shape>
            <v:shape style="position:absolute;left:690;top:861;width:699;height:613" type="#_x0000_t75">
              <v:imagedata r:id="rId23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3" w:after="0" w:line="281" w:lineRule="auto"/>
        <w:ind w:left="323" w:right="6818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Once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again,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Tech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3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12"/>
          <w:b/>
          <w:bCs/>
        </w:rPr>
        <w:t>Europe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provided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1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us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6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best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7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possible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platform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demonstrate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0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our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solutions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new,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8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exciting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prospects.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2"/>
          <w:w w:val="119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4"/>
          <w:b/>
          <w:bCs/>
        </w:rPr>
        <w:t>Spring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4"/>
          <w:b/>
          <w:bCs/>
        </w:rPr>
        <w:t>Warm-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1" w:after="0" w:line="281" w:lineRule="auto"/>
        <w:ind w:left="323" w:right="6776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Up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does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5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exactly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what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8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its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name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suggests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2"/>
          <w:w w:val="12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–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it’s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4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first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major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7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technology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expo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of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2014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7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got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our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sales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4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team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prepped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8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5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raring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go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for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9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rest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of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7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9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year!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</w:sectPr>
      </w:pPr>
      <w:rPr/>
    </w:p>
    <w:p>
      <w:pPr>
        <w:spacing w:before="0" w:after="0" w:line="797" w:lineRule="exact"/>
        <w:ind w:left="3589" w:right="3564"/>
        <w:jc w:val="center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FFFFFF"/>
          <w:spacing w:val="0"/>
          <w:w w:val="70"/>
          <w:position w:val="-1"/>
        </w:rPr>
        <w:t>DIFFERENCE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12" w:lineRule="exact"/>
        <w:ind w:left="63" w:right="47"/>
        <w:jc w:val="center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-15"/>
          <w:w w:val="78"/>
          <w:position w:val="-1"/>
        </w:rPr>
        <w:t>W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FFFFFF"/>
          <w:spacing w:val="-14"/>
          <w:w w:val="78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87"/>
          <w:position w:val="-1"/>
        </w:rPr>
        <w:t>f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ocus</w:t>
      </w:r>
      <w:r>
        <w:rPr>
          <w:rFonts w:ascii="Arial" w:hAnsi="Arial" w:cs="Arial" w:eastAsia="Arial"/>
          <w:sz w:val="36"/>
          <w:szCs w:val="36"/>
          <w:color w:val="FFFFFF"/>
          <w:spacing w:val="-23"/>
          <w:w w:val="87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5"/>
          <w:position w:val="-1"/>
        </w:rPr>
        <w:t>on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94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94"/>
          <w:position w:val="-1"/>
        </w:rPr>
        <w:t>w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3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83"/>
          <w:position w:val="-1"/>
        </w:rPr>
        <w:t>k</w:t>
      </w:r>
      <w:r>
        <w:rPr>
          <w:rFonts w:ascii="Arial" w:hAnsi="Arial" w:cs="Arial" w:eastAsia="Arial"/>
          <w:sz w:val="36"/>
          <w:szCs w:val="36"/>
          <w:color w:val="FFFFFF"/>
          <w:spacing w:val="-7"/>
          <w:w w:val="83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3"/>
          <w:position w:val="-1"/>
        </w:rPr>
        <w:t>y</w:t>
      </w:r>
      <w:r>
        <w:rPr>
          <w:rFonts w:ascii="Arial" w:hAnsi="Arial" w:cs="Arial" w:eastAsia="Arial"/>
          <w:sz w:val="36"/>
          <w:szCs w:val="36"/>
          <w:color w:val="FFFFFF"/>
          <w:spacing w:val="-20"/>
          <w:w w:val="8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FFFFFF"/>
          <w:spacing w:val="-1"/>
          <w:w w:val="87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-2"/>
          <w:w w:val="79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2"/>
          <w:position w:val="-1"/>
        </w:rPr>
        <w:t>as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90"/>
          <w:position w:val="-1"/>
        </w:rPr>
        <w:t>th</w:t>
      </w:r>
      <w:r>
        <w:rPr>
          <w:rFonts w:ascii="Arial" w:hAnsi="Arial" w:cs="Arial" w:eastAsia="Arial"/>
          <w:sz w:val="36"/>
          <w:szCs w:val="36"/>
          <w:color w:val="FFFFFF"/>
          <w:spacing w:val="-12"/>
          <w:w w:val="90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15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8"/>
          <w:position w:val="-1"/>
        </w:rPr>
        <w:t>help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87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87"/>
          <w:position w:val="-1"/>
        </w:rPr>
        <w:t>g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aniz</w:t>
      </w:r>
      <w:r>
        <w:rPr>
          <w:rFonts w:ascii="Arial" w:hAnsi="Arial" w:cs="Arial" w:eastAsia="Arial"/>
          <w:sz w:val="36"/>
          <w:szCs w:val="36"/>
          <w:color w:val="FFFFFF"/>
          <w:spacing w:val="-10"/>
          <w:w w:val="8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tions</w:t>
      </w:r>
      <w:r>
        <w:rPr>
          <w:rFonts w:ascii="Arial" w:hAnsi="Arial" w:cs="Arial" w:eastAsia="Arial"/>
          <w:sz w:val="36"/>
          <w:szCs w:val="36"/>
          <w:color w:val="FFFFFF"/>
          <w:spacing w:val="-16"/>
          <w:w w:val="87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5"/>
          <w:position w:val="-1"/>
        </w:rPr>
        <w:t>become</w:t>
      </w:r>
      <w:r>
        <w:rPr>
          <w:rFonts w:ascii="Arial" w:hAnsi="Arial" w:cs="Arial" w:eastAsia="Arial"/>
          <w:sz w:val="36"/>
          <w:szCs w:val="36"/>
          <w:color w:val="FFFFFF"/>
          <w:spacing w:val="-41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5"/>
          <w:position w:val="-1"/>
        </w:rPr>
        <w:t>mo</w:t>
      </w:r>
      <w:r>
        <w:rPr>
          <w:rFonts w:ascii="Arial" w:hAnsi="Arial" w:cs="Arial" w:eastAsia="Arial"/>
          <w:sz w:val="36"/>
          <w:szCs w:val="36"/>
          <w:color w:val="FFFFFF"/>
          <w:spacing w:val="-1"/>
          <w:w w:val="85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5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FFFFFF"/>
          <w:spacing w:val="-20"/>
          <w:w w:val="85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87"/>
          <w:position w:val="-1"/>
        </w:rPr>
        <w:t>successful.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688" w:lineRule="exact"/>
        <w:ind w:left="2330" w:right="-20"/>
        <w:jc w:val="left"/>
        <w:tabs>
          <w:tab w:pos="7560" w:val="left"/>
        </w:tabs>
        <w:rPr>
          <w:rFonts w:ascii="Arial" w:hAnsi="Arial" w:cs="Arial" w:eastAsia="Arial"/>
          <w:sz w:val="63"/>
          <w:szCs w:val="63"/>
        </w:rPr>
      </w:pPr>
      <w:rPr/>
      <w:r>
        <w:rPr/>
        <w:pict>
          <v:group style="position:absolute;margin-left:34.505001pt;margin-top:-247.138443pt;width:247.073pt;height:213.69pt;mso-position-horizontal-relative:page;mso-position-vertical-relative:paragraph;z-index:-8565" coordorigin="690,-4943" coordsize="4941,4274">
            <v:shape style="position:absolute;left:750;top:-4883;width:4821;height:4154" type="#_x0000_t75">
              <v:imagedata r:id="rId26" o:title=""/>
            </v:shape>
            <v:group style="position:absolute;left:750;top:-4883;width:4821;height:4154" coordorigin="750,-4883" coordsize="4821,4154">
              <v:shape style="position:absolute;left:750;top:-4883;width:4821;height:4154" coordorigin="750,-4883" coordsize="4821,4154" path="m4366,-4883l1955,-4883,750,-2806,1955,-729,4366,-729,5572,-2806,4366,-4883xe" filled="f" stroked="t" strokeweight="6pt" strokecolor="#CC2027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9.526001pt;margin-top:-247.138443pt;width:247.681pt;height:213.69pt;mso-position-horizontal-relative:page;mso-position-vertical-relative:paragraph;z-index:-8564" coordorigin="5991,-4943" coordsize="4954,4274">
            <v:shape style="position:absolute;left:6051;top:-4883;width:4834;height:4154" type="#_x0000_t75">
              <v:imagedata r:id="rId27" o:title=""/>
            </v:shape>
            <v:group style="position:absolute;left:6051;top:-4883;width:4834;height:4154" coordorigin="6051,-4883" coordsize="4834,4154">
              <v:shape style="position:absolute;left:6051;top:-4883;width:4834;height:4154" coordorigin="6051,-4883" coordsize="4834,4154" path="m9676,-4883l7259,-4883,6051,-2806,7259,-729,9676,-729,10884,-2806,9676,-4883xe" filled="f" stroked="t" strokeweight="6pt" strokecolor="#3C9CD7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63"/>
          <w:szCs w:val="63"/>
          <w:color w:val="CC2027"/>
          <w:spacing w:val="0"/>
          <w:w w:val="75"/>
          <w:position w:val="-1"/>
        </w:rPr>
        <w:t>01</w:t>
      </w:r>
      <w:r>
        <w:rPr>
          <w:rFonts w:ascii="Arial" w:hAnsi="Arial" w:cs="Arial" w:eastAsia="Arial"/>
          <w:sz w:val="63"/>
          <w:szCs w:val="63"/>
          <w:color w:val="CC202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63"/>
          <w:szCs w:val="63"/>
          <w:color w:val="CC2027"/>
          <w:spacing w:val="0"/>
          <w:w w:val="100"/>
          <w:position w:val="-1"/>
        </w:rPr>
      </w:r>
      <w:r>
        <w:rPr>
          <w:rFonts w:ascii="Arial" w:hAnsi="Arial" w:cs="Arial" w:eastAsia="Arial"/>
          <w:sz w:val="63"/>
          <w:szCs w:val="63"/>
          <w:color w:val="3C9CD7"/>
          <w:spacing w:val="0"/>
          <w:w w:val="100"/>
          <w:position w:val="-1"/>
        </w:rPr>
        <w:t>02</w:t>
      </w:r>
      <w:r>
        <w:rPr>
          <w:rFonts w:ascii="Arial" w:hAnsi="Arial" w:cs="Arial" w:eastAsia="Arial"/>
          <w:sz w:val="63"/>
          <w:szCs w:val="63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8" w:after="0" w:line="432" w:lineRule="exact"/>
        <w:ind w:left="1862" w:right="-20"/>
        <w:jc w:val="left"/>
        <w:tabs>
          <w:tab w:pos="6960" w:val="left"/>
        </w:tabs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CC2027"/>
          <w:spacing w:val="0"/>
          <w:w w:val="73"/>
          <w:position w:val="-1"/>
        </w:rPr>
        <w:t>RESEA</w:t>
      </w:r>
      <w:r>
        <w:rPr>
          <w:rFonts w:ascii="Arial" w:hAnsi="Arial" w:cs="Arial" w:eastAsia="Arial"/>
          <w:sz w:val="36"/>
          <w:szCs w:val="36"/>
          <w:color w:val="CC2027"/>
          <w:spacing w:val="-7"/>
          <w:w w:val="73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CC2027"/>
          <w:spacing w:val="0"/>
          <w:w w:val="73"/>
          <w:position w:val="-1"/>
        </w:rPr>
        <w:t>CH</w:t>
      </w:r>
      <w:r>
        <w:rPr>
          <w:rFonts w:ascii="Arial" w:hAnsi="Arial" w:cs="Arial" w:eastAsia="Arial"/>
          <w:sz w:val="36"/>
          <w:szCs w:val="36"/>
          <w:color w:val="CC2027"/>
          <w:spacing w:val="-64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CC202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36"/>
          <w:szCs w:val="36"/>
          <w:color w:val="CC2027"/>
          <w:spacing w:val="0"/>
          <w:w w:val="100"/>
          <w:position w:val="-1"/>
        </w:rPr>
      </w:r>
      <w:r>
        <w:rPr>
          <w:rFonts w:ascii="Arial" w:hAnsi="Arial" w:cs="Arial" w:eastAsia="Arial"/>
          <w:sz w:val="36"/>
          <w:szCs w:val="36"/>
          <w:color w:val="3C9CD7"/>
          <w:spacing w:val="-4"/>
          <w:w w:val="77"/>
          <w:position w:val="1"/>
        </w:rPr>
        <w:t>N</w:t>
      </w:r>
      <w:r>
        <w:rPr>
          <w:rFonts w:ascii="Arial" w:hAnsi="Arial" w:cs="Arial" w:eastAsia="Arial"/>
          <w:sz w:val="36"/>
          <w:szCs w:val="36"/>
          <w:color w:val="3C9CD7"/>
          <w:spacing w:val="-4"/>
          <w:w w:val="72"/>
          <w:position w:val="1"/>
        </w:rPr>
        <w:t>ET</w:t>
      </w:r>
      <w:r>
        <w:rPr>
          <w:rFonts w:ascii="Arial" w:hAnsi="Arial" w:cs="Arial" w:eastAsia="Arial"/>
          <w:sz w:val="36"/>
          <w:szCs w:val="36"/>
          <w:color w:val="3C9CD7"/>
          <w:spacing w:val="-12"/>
          <w:w w:val="72"/>
          <w:position w:val="1"/>
        </w:rPr>
        <w:t>W</w:t>
      </w:r>
      <w:r>
        <w:rPr>
          <w:rFonts w:ascii="Arial" w:hAnsi="Arial" w:cs="Arial" w:eastAsia="Arial"/>
          <w:sz w:val="36"/>
          <w:szCs w:val="36"/>
          <w:color w:val="3C9CD7"/>
          <w:spacing w:val="-4"/>
          <w:w w:val="78"/>
          <w:position w:val="1"/>
        </w:rPr>
        <w:t>ORKIN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5"/>
          <w:position w:val="1"/>
        </w:rPr>
        <w:t>G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0" w:footer="0" w:top="1420" w:bottom="280" w:left="560" w:right="860"/>
          <w:headerReference w:type="default" r:id="rId24"/>
          <w:footerReference w:type="default" r:id="rId25"/>
          <w:pgSz w:w="11920" w:h="16840"/>
        </w:sectPr>
      </w:pPr>
      <w:rPr/>
    </w:p>
    <w:p>
      <w:pPr>
        <w:spacing w:before="45" w:after="0" w:line="319" w:lineRule="auto"/>
        <w:ind w:left="842" w:right="-35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Through</w:t>
      </w:r>
      <w:r>
        <w:rPr>
          <w:rFonts w:ascii="Arial" w:hAnsi="Arial" w:cs="Arial" w:eastAsia="Arial"/>
          <w:sz w:val="17"/>
          <w:szCs w:val="17"/>
          <w:color w:val="FFFFF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various</w:t>
      </w:r>
      <w:r>
        <w:rPr>
          <w:rFonts w:ascii="Arial" w:hAnsi="Arial" w:cs="Arial" w:eastAsia="Arial"/>
          <w:sz w:val="17"/>
          <w:szCs w:val="17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research</w:t>
      </w:r>
      <w:r>
        <w:rPr>
          <w:rFonts w:ascii="Arial" w:hAnsi="Arial" w:cs="Arial" w:eastAsia="Arial"/>
          <w:sz w:val="17"/>
          <w:szCs w:val="17"/>
          <w:color w:val="FFFFF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platforms</w:t>
      </w:r>
      <w:r>
        <w:rPr>
          <w:rFonts w:ascii="Arial" w:hAnsi="Arial" w:cs="Arial" w:eastAsia="Arial"/>
          <w:sz w:val="17"/>
          <w:szCs w:val="17"/>
          <w:color w:val="FFFFF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FFFFF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feed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fuel</w:t>
      </w:r>
      <w:r>
        <w:rPr>
          <w:rFonts w:ascii="Arial" w:hAnsi="Arial" w:cs="Arial" w:eastAsia="Arial"/>
          <w:sz w:val="17"/>
          <w:szCs w:val="17"/>
          <w:color w:val="FFFFF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inn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7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vation,</w:t>
      </w:r>
      <w:r>
        <w:rPr>
          <w:rFonts w:ascii="Arial" w:hAnsi="Arial" w:cs="Arial" w:eastAsia="Arial"/>
          <w:sz w:val="17"/>
          <w:szCs w:val="17"/>
          <w:color w:val="FFFFF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searching</w:t>
      </w:r>
      <w:r>
        <w:rPr>
          <w:rFonts w:ascii="Arial" w:hAnsi="Arial" w:cs="Arial" w:eastAsia="Arial"/>
          <w:sz w:val="17"/>
          <w:szCs w:val="17"/>
          <w:color w:val="FFFFF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9"/>
        </w:rPr>
        <w:t>for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early</w:t>
      </w:r>
      <w:r>
        <w:rPr>
          <w:rFonts w:ascii="Arial" w:hAnsi="Arial" w:cs="Arial" w:eastAsia="Arial"/>
          <w:sz w:val="17"/>
          <w:szCs w:val="17"/>
          <w:color w:val="FFFFF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indica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ors</w:t>
      </w:r>
      <w:r>
        <w:rPr>
          <w:rFonts w:ascii="Arial" w:hAnsi="Arial" w:cs="Arial" w:eastAsia="Arial"/>
          <w:sz w:val="17"/>
          <w:szCs w:val="17"/>
          <w:color w:val="FFFFF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9"/>
        </w:rPr>
        <w:t>pat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9"/>
        </w:rPr>
        <w:t>erns</w:t>
      </w:r>
      <w:r>
        <w:rPr>
          <w:rFonts w:ascii="Arial" w:hAnsi="Arial" w:cs="Arial" w:eastAsia="Arial"/>
          <w:sz w:val="17"/>
          <w:szCs w:val="17"/>
          <w:color w:val="FFFFFF"/>
          <w:spacing w:val="-8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FFFFF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96"/>
        </w:rPr>
        <w:t>success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highlighting</w:t>
      </w:r>
      <w:r>
        <w:rPr>
          <w:rFonts w:ascii="Arial" w:hAnsi="Arial" w:cs="Arial" w:eastAsia="Arial"/>
          <w:sz w:val="17"/>
          <w:szCs w:val="17"/>
          <w:color w:val="FFFFF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areas</w:t>
      </w:r>
      <w:r>
        <w:rPr>
          <w:rFonts w:ascii="Arial" w:hAnsi="Arial" w:cs="Arial" w:eastAsia="Arial"/>
          <w:sz w:val="17"/>
          <w:szCs w:val="17"/>
          <w:color w:val="FFFFF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FFFFF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weakness</w:t>
      </w:r>
      <w:r>
        <w:rPr>
          <w:rFonts w:ascii="Arial" w:hAnsi="Arial" w:cs="Arial" w:eastAsia="Arial"/>
          <w:sz w:val="17"/>
          <w:szCs w:val="17"/>
          <w:color w:val="FFFFF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help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left="1706" w:right="829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businesses</w:t>
      </w:r>
      <w:r>
        <w:rPr>
          <w:rFonts w:ascii="Arial" w:hAnsi="Arial" w:cs="Arial" w:eastAsia="Arial"/>
          <w:sz w:val="17"/>
          <w:szCs w:val="17"/>
          <w:color w:val="FFFFFF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get</w:t>
      </w:r>
      <w:r>
        <w:rPr>
          <w:rFonts w:ascii="Arial" w:hAnsi="Arial" w:cs="Arial" w:eastAsia="Arial"/>
          <w:sz w:val="17"/>
          <w:szCs w:val="17"/>
          <w:color w:val="FFFFFF"/>
          <w:spacing w:val="2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ahead.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319" w:lineRule="auto"/>
        <w:ind w:left="-4" w:right="307"/>
        <w:jc w:val="center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FFFFF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oice</w:t>
      </w:r>
      <w:r>
        <w:rPr>
          <w:rFonts w:ascii="Arial" w:hAnsi="Arial" w:cs="Arial" w:eastAsia="Arial"/>
          <w:sz w:val="17"/>
          <w:szCs w:val="17"/>
          <w:color w:val="FFFFF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FFFFF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research</w:t>
      </w:r>
      <w:r>
        <w:rPr>
          <w:rFonts w:ascii="Arial" w:hAnsi="Arial" w:cs="Arial" w:eastAsia="Arial"/>
          <w:sz w:val="17"/>
          <w:szCs w:val="17"/>
          <w:color w:val="FFFFF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FFFFF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produce</w:t>
      </w:r>
      <w:r>
        <w:rPr>
          <w:rFonts w:ascii="Arial" w:hAnsi="Arial" w:cs="Arial" w:eastAsia="Arial"/>
          <w:sz w:val="17"/>
          <w:szCs w:val="17"/>
          <w:color w:val="FFFFF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host</w:t>
      </w:r>
      <w:r>
        <w:rPr>
          <w:rFonts w:ascii="Arial" w:hAnsi="Arial" w:cs="Arial" w:eastAsia="Arial"/>
          <w:sz w:val="17"/>
          <w:szCs w:val="17"/>
          <w:color w:val="FFFFF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leading</w:t>
      </w:r>
      <w:r>
        <w:rPr>
          <w:rFonts w:ascii="Arial" w:hAnsi="Arial" w:cs="Arial" w:eastAsia="Arial"/>
          <w:sz w:val="17"/>
          <w:szCs w:val="17"/>
          <w:color w:val="FFFFF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2"/>
        </w:rPr>
        <w:t>thin</w:t>
      </w:r>
      <w:r>
        <w:rPr>
          <w:rFonts w:ascii="Arial" w:hAnsi="Arial" w:cs="Arial" w:eastAsia="Arial"/>
          <w:sz w:val="17"/>
          <w:szCs w:val="17"/>
          <w:color w:val="FFFFFF"/>
          <w:spacing w:val="-5"/>
          <w:w w:val="112"/>
        </w:rPr>
        <w:t>k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91"/>
        </w:rPr>
        <w:t>-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9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tanks</w:t>
      </w:r>
      <w:r>
        <w:rPr>
          <w:rFonts w:ascii="Arial" w:hAnsi="Arial" w:cs="Arial" w:eastAsia="Arial"/>
          <w:sz w:val="17"/>
          <w:szCs w:val="17"/>
          <w:color w:val="FFFFF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across</w:t>
      </w:r>
      <w:r>
        <w:rPr>
          <w:rFonts w:ascii="Arial" w:hAnsi="Arial" w:cs="Arial" w:eastAsia="Arial"/>
          <w:sz w:val="17"/>
          <w:szCs w:val="17"/>
          <w:color w:val="FFFFF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urope.</w:t>
      </w:r>
      <w:r>
        <w:rPr>
          <w:rFonts w:ascii="Arial" w:hAnsi="Arial" w:cs="Arial" w:eastAsia="Arial"/>
          <w:sz w:val="17"/>
          <w:szCs w:val="17"/>
          <w:color w:val="FFFFF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FFFFF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trade</w:t>
      </w:r>
      <w:r>
        <w:rPr>
          <w:rFonts w:ascii="Arial" w:hAnsi="Arial" w:cs="Arial" w:eastAsia="Arial"/>
          <w:sz w:val="17"/>
          <w:szCs w:val="17"/>
          <w:color w:val="FFFFF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FFFFF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face-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2"/>
        </w:rPr>
        <w:t>o-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face</w:t>
      </w:r>
      <w:r>
        <w:rPr>
          <w:rFonts w:ascii="Arial" w:hAnsi="Arial" w:cs="Arial" w:eastAsia="Arial"/>
          <w:sz w:val="17"/>
          <w:szCs w:val="17"/>
          <w:color w:val="FFFFF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onnection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still</w:t>
      </w:r>
      <w:r>
        <w:rPr>
          <w:rFonts w:ascii="Arial" w:hAnsi="Arial" w:cs="Arial" w:eastAsia="Arial"/>
          <w:sz w:val="17"/>
          <w:szCs w:val="17"/>
          <w:color w:val="FFFFF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6"/>
        </w:rPr>
        <w:t>ca</w:t>
      </w:r>
      <w:r>
        <w:rPr>
          <w:rFonts w:ascii="Arial" w:hAnsi="Arial" w:cs="Arial" w:eastAsia="Arial"/>
          <w:sz w:val="17"/>
          <w:szCs w:val="17"/>
          <w:color w:val="FFFFFF"/>
          <w:spacing w:val="-5"/>
          <w:w w:val="106"/>
        </w:rPr>
        <w:t>n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6"/>
        </w:rPr>
        <w:t>’t</w:t>
      </w:r>
      <w:r>
        <w:rPr>
          <w:rFonts w:ascii="Arial" w:hAnsi="Arial" w:cs="Arial" w:eastAsia="Arial"/>
          <w:sz w:val="17"/>
          <w:szCs w:val="17"/>
          <w:color w:val="FFFFFF"/>
          <w:spacing w:val="-8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bea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en;</w:t>
      </w:r>
      <w:r>
        <w:rPr>
          <w:rFonts w:ascii="Arial" w:hAnsi="Arial" w:cs="Arial" w:eastAsia="Arial"/>
          <w:sz w:val="17"/>
          <w:szCs w:val="17"/>
          <w:color w:val="FFFFF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34"/>
        </w:rPr>
        <w:t>it</w:t>
      </w:r>
      <w:r>
        <w:rPr>
          <w:rFonts w:ascii="Arial" w:hAnsi="Arial" w:cs="Arial" w:eastAsia="Arial"/>
          <w:sz w:val="17"/>
          <w:szCs w:val="17"/>
          <w:color w:val="FFFFFF"/>
          <w:spacing w:val="-23"/>
          <w:w w:val="134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vides</w:t>
      </w:r>
      <w:r>
        <w:rPr>
          <w:rFonts w:ascii="Arial" w:hAnsi="Arial" w:cs="Arial" w:eastAsia="Arial"/>
          <w:sz w:val="17"/>
          <w:szCs w:val="17"/>
          <w:color w:val="FFFFF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95"/>
        </w:rPr>
        <w:t>access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-33" w:right="278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FFFFF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open</w:t>
      </w:r>
      <w:r>
        <w:rPr>
          <w:rFonts w:ascii="Arial" w:hAnsi="Arial" w:cs="Arial" w:eastAsia="Arial"/>
          <w:sz w:val="17"/>
          <w:szCs w:val="17"/>
          <w:color w:val="FFFFF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kn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7"/>
        </w:rPr>
        <w:t>o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wledge</w:t>
      </w:r>
      <w:r>
        <w:rPr>
          <w:rFonts w:ascii="Arial" w:hAnsi="Arial" w:cs="Arial" w:eastAsia="Arial"/>
          <w:sz w:val="17"/>
          <w:szCs w:val="17"/>
          <w:color w:val="FFFFF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sharing</w:t>
      </w:r>
      <w:r>
        <w:rPr>
          <w:rFonts w:ascii="Arial" w:hAnsi="Arial" w:cs="Arial" w:eastAsia="Arial"/>
          <w:sz w:val="17"/>
          <w:szCs w:val="17"/>
          <w:color w:val="FFFFF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FFFFF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FFFFF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FFFFF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7"/>
        </w:rPr>
        <w:t>help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73" w:right="384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you</w:t>
      </w:r>
      <w:r>
        <w:rPr>
          <w:rFonts w:ascii="Arial" w:hAnsi="Arial" w:cs="Arial" w:eastAsia="Arial"/>
          <w:sz w:val="17"/>
          <w:szCs w:val="17"/>
          <w:color w:val="FFFFF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be</w:t>
      </w:r>
      <w:r>
        <w:rPr>
          <w:rFonts w:ascii="Arial" w:hAnsi="Arial" w:cs="Arial" w:eastAsia="Arial"/>
          <w:sz w:val="17"/>
          <w:szCs w:val="17"/>
          <w:color w:val="FFFFF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ome</w:t>
      </w:r>
      <w:r>
        <w:rPr>
          <w:rFonts w:ascii="Arial" w:hAnsi="Arial" w:cs="Arial" w:eastAsia="Arial"/>
          <w:sz w:val="17"/>
          <w:szCs w:val="17"/>
          <w:color w:val="FFFFF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more</w:t>
      </w:r>
      <w:r>
        <w:rPr>
          <w:rFonts w:ascii="Arial" w:hAnsi="Arial" w:cs="Arial" w:eastAsia="Arial"/>
          <w:sz w:val="17"/>
          <w:szCs w:val="17"/>
          <w:color w:val="FFFFF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successful</w:t>
      </w:r>
      <w:r>
        <w:rPr>
          <w:rFonts w:ascii="Arial" w:hAnsi="Arial" w:cs="Arial" w:eastAsia="Arial"/>
          <w:sz w:val="17"/>
          <w:szCs w:val="17"/>
          <w:color w:val="FFFFFF"/>
          <w:spacing w:val="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in</w:t>
      </w:r>
      <w:r>
        <w:rPr>
          <w:rFonts w:ascii="Arial" w:hAnsi="Arial" w:cs="Arial" w:eastAsia="Arial"/>
          <w:sz w:val="17"/>
          <w:szCs w:val="17"/>
          <w:color w:val="FFFFF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building</w:t>
      </w:r>
      <w:r>
        <w:rPr>
          <w:rFonts w:ascii="Arial" w:hAnsi="Arial" w:cs="Arial" w:eastAsia="Arial"/>
          <w:sz w:val="17"/>
          <w:szCs w:val="17"/>
          <w:color w:val="FFFFFF"/>
          <w:spacing w:val="4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your</w:t>
      </w:r>
      <w:r>
        <w:rPr>
          <w:rFonts w:ascii="Arial" w:hAnsi="Arial" w:cs="Arial" w:eastAsia="Arial"/>
          <w:sz w:val="17"/>
          <w:szCs w:val="17"/>
          <w:color w:val="FFFFFF"/>
          <w:spacing w:val="1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FFFFFF"/>
          <w:spacing w:val="0"/>
          <w:w w:val="100"/>
          <w:position w:val="-1"/>
        </w:rPr>
        <w:t>business.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560" w:right="860"/>
          <w:cols w:num="2" w:equalWidth="0">
            <w:col w:w="4345" w:space="1316"/>
            <w:col w:w="4839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60"/>
        </w:sectPr>
      </w:pPr>
      <w:rPr/>
    </w:p>
    <w:p>
      <w:pPr>
        <w:spacing w:before="8" w:after="0" w:line="412" w:lineRule="exact"/>
        <w:ind w:left="121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939598"/>
          <w:w w:val="78"/>
          <w:position w:val="-1"/>
        </w:rPr>
        <w:t>INN</w:t>
      </w:r>
      <w:r>
        <w:rPr>
          <w:rFonts w:ascii="Arial" w:hAnsi="Arial" w:cs="Arial" w:eastAsia="Arial"/>
          <w:sz w:val="36"/>
          <w:szCs w:val="36"/>
          <w:color w:val="939598"/>
          <w:spacing w:val="-1"/>
          <w:w w:val="78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939598"/>
          <w:spacing w:val="-22"/>
          <w:w w:val="76"/>
          <w:position w:val="-1"/>
        </w:rPr>
        <w:t>V</w:t>
      </w:r>
      <w:r>
        <w:rPr>
          <w:rFonts w:ascii="Arial" w:hAnsi="Arial" w:cs="Arial" w:eastAsia="Arial"/>
          <w:sz w:val="36"/>
          <w:szCs w:val="36"/>
          <w:color w:val="939598"/>
          <w:spacing w:val="-21"/>
          <w:w w:val="75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939598"/>
          <w:spacing w:val="0"/>
          <w:w w:val="66"/>
          <w:position w:val="-1"/>
        </w:rPr>
        <w:t>TE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8" w:after="0" w:line="412" w:lineRule="exact"/>
        <w:ind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939598"/>
          <w:spacing w:val="0"/>
          <w:w w:val="72"/>
          <w:position w:val="-1"/>
        </w:rPr>
        <w:t>ENABLE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8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939598"/>
          <w:spacing w:val="0"/>
          <w:w w:val="76"/>
          <w:position w:val="-1"/>
        </w:rPr>
        <w:t>FUN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60"/>
          <w:cols w:num="3" w:equalWidth="0">
            <w:col w:w="1458" w:space="2262"/>
            <w:col w:w="1033" w:space="2406"/>
            <w:col w:w="3341"/>
          </w:cols>
        </w:sectPr>
      </w:pPr>
      <w:rPr/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0015pt;width:595.275pt;height:841.89pt;mso-position-horizontal-relative:page;mso-position-vertical-relative:page;z-index:-8568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2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left="1566" w:right="-20"/>
                    <w:jc w:val="left"/>
                    <w:tabs>
                      <w:tab w:pos="8600" w:val="left"/>
                    </w:tabs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HR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11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EU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4"/>
                      <w:w w:val="72"/>
                      <w:position w:val="-4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OPE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3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84"/>
                      <w:position w:val="-4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london.hrtecheu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84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ope.com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16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|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2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#hrtecheu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100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ope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  <w:position w:val="0"/>
                    </w:rPr>
                  </w:r>
                </w:p>
                <w:p>
                  <w:pPr>
                    <w:spacing w:before="8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24-25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33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MA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4"/>
                      <w:w w:val="78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5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83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3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LONDON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18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EXCEL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3" w:after="0" w:line="110" w:lineRule="exact"/>
                    <w:jc w:val="left"/>
                    <w:rPr>
                      <w:sz w:val="11"/>
                      <w:szCs w:val="11"/>
                    </w:rPr>
                  </w:pPr>
                  <w:rPr/>
                  <w:r>
                    <w:rPr>
                      <w:sz w:val="11"/>
                      <w:szCs w:val="11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200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95"/>
                    </w:rPr>
                    <w:t>4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34.015999pt;margin-top:42.520016pt;width:35.899pt;height:31.181pt;mso-position-horizontal-relative:page;mso-position-vertical-relative:page;z-index:-8567" coordorigin="680,850" coordsize="718,624">
            <v:shape style="position:absolute;left:680;top:850;width:718;height:448" type="#_x0000_t75">
              <v:imagedata r:id="rId28" o:title=""/>
            </v:shape>
            <v:shape style="position:absolute;left:690;top:861;width:699;height:613" type="#_x0000_t75">
              <v:imagedata r:id="rId29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2253pt;margin-top:427.197021pt;width:514.952700pt;height:414.693pt;mso-position-horizontal-relative:page;mso-position-vertical-relative:page;z-index:-8566" coordorigin="665,8544" coordsize="10299,8294">
            <v:group style="position:absolute;left:681;top:9180;width:10272;height:7657" coordorigin="681,9180" coordsize="10272,7657">
              <v:shape style="position:absolute;left:681;top:9180;width:10272;height:7657" coordorigin="681,9180" coordsize="10272,7657" path="m8385,9180l3249,9180,681,13647,2515,16838,9119,16838,10954,13647,8385,9180e" filled="t" fillcolor="#3C9CD7" stroked="f">
                <v:path arrowok="t"/>
                <v:fill/>
              </v:shape>
            </v:group>
            <v:group style="position:absolute;left:2508;top:8561;width:1294;height:1294" coordorigin="2508,8561" coordsize="1294,1294">
              <v:shape style="position:absolute;left:2508;top:8561;width:1294;height:1294" coordorigin="2508,8561" coordsize="1294,1294" path="m3155,9856l3260,9847,3360,9823,3453,9783,3537,9731,3613,9666,3677,9591,3730,9506,3769,9413,3794,9313,3802,9209,3800,9155,3784,9053,3751,8957,3705,8868,3647,8787,3576,8717,3496,8658,3407,8612,3311,8580,3208,8564,3155,8561,3102,8564,3000,8580,2903,8612,2814,8658,2734,8717,2664,8787,2605,8868,2559,8957,2527,9053,2510,9155,2508,9209,2510,9262,2527,9364,2559,9460,2605,9549,2664,9630,2734,9700,2814,9759,2903,9805,3000,9837,3102,9853,3155,9856xe" filled="f" stroked="t" strokeweight="1.746pt" strokecolor="#CC2027">
                <v:path arrowok="t"/>
              </v:shape>
            </v:group>
            <v:group style="position:absolute;left:7816;top:8561;width:1294;height:1294" coordorigin="7816,8561" coordsize="1294,1294">
              <v:shape style="position:absolute;left:7816;top:8561;width:1294;height:1294" coordorigin="7816,8561" coordsize="1294,1294" path="m8463,9856l8568,9847,8668,9823,8761,9783,8845,9731,8921,9666,8985,9591,9038,9506,9077,9413,9102,9313,9110,9209,9108,9155,9091,9053,9059,8957,9013,8868,8954,8787,8884,8717,8804,8658,8715,8612,8619,8580,8516,8564,8463,8561,8410,8564,8308,8580,8211,8612,8122,8658,8042,8717,7972,8787,7913,8868,7867,8957,7835,9053,7818,9155,7816,9209,7818,9262,7835,9364,7867,9460,7913,9549,7972,9630,8042,9700,8122,9759,8211,9805,8308,9837,8410,9853,8463,9856xe" filled="f" stroked="t" strokeweight="1.746pt" strokecolor="#3C9CD7">
                <v:path arrowok="t"/>
              </v:shape>
            </v:group>
            <v:group style="position:absolute;left:670;top:12980;width:10272;height:2" coordorigin="670,12980" coordsize="10272,2">
              <v:shape style="position:absolute;left:670;top:12980;width:10272;height:2" coordorigin="670,12980" coordsize="10272,1" path="m670,12981l10942,12980e" filled="f" stroked="t" strokeweight=".5pt" strokecolor="#939598">
                <v:path arrowok="t"/>
              </v:shape>
            </v:group>
            <w10:wrap type="none"/>
          </v:group>
        </w:pict>
      </w:r>
      <w:r>
        <w:rPr>
          <w:sz w:val="16"/>
          <w:szCs w:val="16"/>
        </w:rPr>
      </w:r>
    </w:p>
    <w:p>
      <w:pPr>
        <w:spacing w:before="0" w:after="0" w:line="319" w:lineRule="auto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Through</w:t>
      </w:r>
      <w:r>
        <w:rPr>
          <w:rFonts w:ascii="Arial" w:hAnsi="Arial" w:cs="Arial" w:eastAsia="Arial"/>
          <w:sz w:val="17"/>
          <w:szCs w:val="17"/>
          <w:color w:val="939598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research</w:t>
      </w:r>
      <w:r>
        <w:rPr>
          <w:rFonts w:ascii="Arial" w:hAnsi="Arial" w:cs="Arial" w:eastAsia="Arial"/>
          <w:sz w:val="17"/>
          <w:szCs w:val="17"/>
          <w:color w:val="939598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8"/>
        </w:rPr>
        <w:t>net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8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8"/>
        </w:rPr>
        <w:t>orking</w:t>
      </w:r>
      <w:r>
        <w:rPr>
          <w:rFonts w:ascii="Arial" w:hAnsi="Arial" w:cs="Arial" w:eastAsia="Arial"/>
          <w:sz w:val="17"/>
          <w:szCs w:val="17"/>
          <w:color w:val="939598"/>
          <w:spacing w:val="8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8"/>
        </w:rPr>
        <w:t>we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00"/>
        </w:rPr>
        <w:t>find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inn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"/>
          <w:w w:val="119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va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ors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4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pragmatists.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bring</w:t>
      </w:r>
      <w:r>
        <w:rPr>
          <w:rFonts w:ascii="Arial" w:hAnsi="Arial" w:cs="Arial" w:eastAsia="Arial"/>
          <w:sz w:val="17"/>
          <w:szCs w:val="17"/>
          <w:color w:val="939598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939598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939598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people</w:t>
      </w:r>
      <w:r>
        <w:rPr>
          <w:rFonts w:ascii="Arial" w:hAnsi="Arial" w:cs="Arial" w:eastAsia="Arial"/>
          <w:sz w:val="17"/>
          <w:szCs w:val="17"/>
          <w:color w:val="939598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who</w:t>
      </w:r>
      <w:r>
        <w:rPr>
          <w:rFonts w:ascii="Arial" w:hAnsi="Arial" w:cs="Arial" w:eastAsia="Arial"/>
          <w:sz w:val="17"/>
          <w:szCs w:val="17"/>
          <w:color w:val="939598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6"/>
        </w:rPr>
        <w:t>open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0"/>
        </w:rPr>
        <w:t>motiva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0"/>
        </w:rPr>
        <w:t>ed</w:t>
      </w:r>
      <w:r>
        <w:rPr>
          <w:rFonts w:ascii="Arial" w:hAnsi="Arial" w:cs="Arial" w:eastAsia="Arial"/>
          <w:sz w:val="17"/>
          <w:szCs w:val="17"/>
          <w:color w:val="939598"/>
          <w:spacing w:val="-1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sharing</w:t>
      </w:r>
      <w:r>
        <w:rPr>
          <w:rFonts w:ascii="Arial" w:hAnsi="Arial" w:cs="Arial" w:eastAsia="Arial"/>
          <w:sz w:val="17"/>
          <w:szCs w:val="17"/>
          <w:color w:val="939598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4"/>
        </w:rPr>
        <w:t>valuable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7"/>
        </w:rPr>
        <w:t>kn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7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7"/>
        </w:rPr>
        <w:t>wledge</w:t>
      </w:r>
      <w:r>
        <w:rPr>
          <w:rFonts w:ascii="Arial" w:hAnsi="Arial" w:cs="Arial" w:eastAsia="Arial"/>
          <w:sz w:val="17"/>
          <w:szCs w:val="17"/>
          <w:color w:val="939598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insight</w:t>
      </w:r>
      <w:r>
        <w:rPr>
          <w:rFonts w:ascii="Arial" w:hAnsi="Arial" w:cs="Arial" w:eastAsia="Arial"/>
          <w:sz w:val="17"/>
          <w:szCs w:val="17"/>
          <w:color w:val="939598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939598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what</w:t>
      </w:r>
      <w:r>
        <w:rPr>
          <w:rFonts w:ascii="Arial" w:hAnsi="Arial" w:cs="Arial" w:eastAsia="Arial"/>
          <w:sz w:val="17"/>
          <w:szCs w:val="17"/>
          <w:color w:val="939598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orks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939598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939598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their</w:t>
      </w:r>
      <w:r>
        <w:rPr>
          <w:rFonts w:ascii="Arial" w:hAnsi="Arial" w:cs="Arial" w:eastAsia="Arial"/>
          <w:sz w:val="17"/>
          <w:szCs w:val="17"/>
          <w:color w:val="939598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organizations,</w:t>
      </w:r>
      <w:r>
        <w:rPr>
          <w:rFonts w:ascii="Arial" w:hAnsi="Arial" w:cs="Arial" w:eastAsia="Arial"/>
          <w:sz w:val="17"/>
          <w:szCs w:val="17"/>
          <w:color w:val="939598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areas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where</w:t>
      </w:r>
      <w:r>
        <w:rPr>
          <w:rFonts w:ascii="Arial" w:hAnsi="Arial" w:cs="Arial" w:eastAsia="Arial"/>
          <w:sz w:val="17"/>
          <w:szCs w:val="17"/>
          <w:color w:val="939598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they</w:t>
      </w:r>
      <w:r>
        <w:rPr>
          <w:rFonts w:ascii="Arial" w:hAnsi="Arial" w:cs="Arial" w:eastAsia="Arial"/>
          <w:sz w:val="17"/>
          <w:szCs w:val="17"/>
          <w:color w:val="939598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need</w:t>
      </w:r>
      <w:r>
        <w:rPr>
          <w:rFonts w:ascii="Arial" w:hAnsi="Arial" w:cs="Arial" w:eastAsia="Arial"/>
          <w:sz w:val="17"/>
          <w:szCs w:val="17"/>
          <w:color w:val="939598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9"/>
        </w:rPr>
        <w:t>impr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9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98"/>
        </w:rPr>
        <w:t>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319" w:lineRule="auto"/>
        <w:ind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939598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enable</w:t>
      </w:r>
      <w:r>
        <w:rPr>
          <w:rFonts w:ascii="Arial" w:hAnsi="Arial" w:cs="Arial" w:eastAsia="Arial"/>
          <w:sz w:val="17"/>
          <w:szCs w:val="17"/>
          <w:color w:val="939598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members</w:t>
      </w:r>
      <w:r>
        <w:rPr>
          <w:rFonts w:ascii="Arial" w:hAnsi="Arial" w:cs="Arial" w:eastAsia="Arial"/>
          <w:sz w:val="17"/>
          <w:szCs w:val="17"/>
          <w:color w:val="939598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0"/>
        </w:rPr>
        <w:t>ta</w:t>
      </w:r>
      <w:r>
        <w:rPr>
          <w:rFonts w:ascii="Arial" w:hAnsi="Arial" w:cs="Arial" w:eastAsia="Arial"/>
          <w:sz w:val="17"/>
          <w:szCs w:val="17"/>
          <w:color w:val="939598"/>
          <w:spacing w:val="-5"/>
          <w:w w:val="110"/>
        </w:rPr>
        <w:t>k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7"/>
        </w:rPr>
        <w:t>immedia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7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-8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939598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3"/>
        </w:rPr>
        <w:t>in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3"/>
        </w:rPr>
        <w:t>elligent</w:t>
      </w:r>
      <w:r>
        <w:rPr>
          <w:rFonts w:ascii="Arial" w:hAnsi="Arial" w:cs="Arial" w:eastAsia="Arial"/>
          <w:sz w:val="17"/>
          <w:szCs w:val="17"/>
          <w:color w:val="939598"/>
          <w:spacing w:val="-7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action</w:t>
      </w:r>
      <w:r>
        <w:rPr>
          <w:rFonts w:ascii="Arial" w:hAnsi="Arial" w:cs="Arial" w:eastAsia="Arial"/>
          <w:sz w:val="17"/>
          <w:szCs w:val="17"/>
          <w:color w:val="939598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6"/>
        </w:rPr>
        <w:t>when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they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7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return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6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9"/>
        </w:rPr>
        <w:t>office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2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12"/>
        </w:rPr>
        <w:t>making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-7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2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939598"/>
          <w:spacing w:val="0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set</w:t>
      </w:r>
      <w:r>
        <w:rPr>
          <w:rFonts w:ascii="Arial" w:hAnsi="Arial" w:cs="Arial" w:eastAsia="Arial"/>
          <w:sz w:val="17"/>
          <w:szCs w:val="17"/>
          <w:color w:val="939598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939598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re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5"/>
        </w:rPr>
        <w:t>c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ommendations</w:t>
      </w:r>
      <w:r>
        <w:rPr>
          <w:rFonts w:ascii="Arial" w:hAnsi="Arial" w:cs="Arial" w:eastAsia="Arial"/>
          <w:sz w:val="17"/>
          <w:szCs w:val="17"/>
          <w:color w:val="939598"/>
          <w:spacing w:val="-3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939598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eam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and/or</w:t>
      </w:r>
      <w:r>
        <w:rPr>
          <w:rFonts w:ascii="Arial" w:hAnsi="Arial" w:cs="Arial" w:eastAsia="Arial"/>
          <w:sz w:val="17"/>
          <w:szCs w:val="17"/>
          <w:color w:val="939598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senior</w:t>
      </w:r>
      <w:r>
        <w:rPr>
          <w:rFonts w:ascii="Arial" w:hAnsi="Arial" w:cs="Arial" w:eastAsia="Arial"/>
          <w:sz w:val="17"/>
          <w:szCs w:val="17"/>
          <w:color w:val="939598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managemen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5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319" w:lineRule="auto"/>
        <w:ind w:right="36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939598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1"/>
        </w:rPr>
        <w:t>net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11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1"/>
        </w:rPr>
        <w:t>ork</w:t>
      </w:r>
      <w:r>
        <w:rPr>
          <w:rFonts w:ascii="Arial" w:hAnsi="Arial" w:cs="Arial" w:eastAsia="Arial"/>
          <w:sz w:val="17"/>
          <w:szCs w:val="17"/>
          <w:color w:val="939598"/>
          <w:spacing w:val="-11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939598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also</w:t>
      </w:r>
      <w:r>
        <w:rPr>
          <w:rFonts w:ascii="Arial" w:hAnsi="Arial" w:cs="Arial" w:eastAsia="Arial"/>
          <w:sz w:val="17"/>
          <w:szCs w:val="17"/>
          <w:color w:val="939598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fun!</w:t>
      </w:r>
      <w:r>
        <w:rPr>
          <w:rFonts w:ascii="Arial" w:hAnsi="Arial" w:cs="Arial" w:eastAsia="Arial"/>
          <w:sz w:val="17"/>
          <w:szCs w:val="17"/>
          <w:color w:val="939598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939598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managed</w:t>
      </w:r>
      <w:r>
        <w:rPr>
          <w:rFonts w:ascii="Arial" w:hAnsi="Arial" w:cs="Arial" w:eastAsia="Arial"/>
          <w:sz w:val="17"/>
          <w:szCs w:val="17"/>
          <w:color w:val="939598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ollect</w:t>
      </w:r>
      <w:r>
        <w:rPr>
          <w:rFonts w:ascii="Arial" w:hAnsi="Arial" w:cs="Arial" w:eastAsia="Arial"/>
          <w:sz w:val="17"/>
          <w:szCs w:val="17"/>
          <w:color w:val="939598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lots</w:t>
      </w:r>
      <w:r>
        <w:rPr>
          <w:rFonts w:ascii="Arial" w:hAnsi="Arial" w:cs="Arial" w:eastAsia="Arial"/>
          <w:sz w:val="17"/>
          <w:szCs w:val="17"/>
          <w:color w:val="939598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939598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4"/>
        </w:rPr>
        <w:t>charac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4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ers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along</w:t>
      </w:r>
      <w:r>
        <w:rPr>
          <w:rFonts w:ascii="Arial" w:hAnsi="Arial" w:cs="Arial" w:eastAsia="Arial"/>
          <w:sz w:val="17"/>
          <w:szCs w:val="17"/>
          <w:color w:val="939598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939598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939598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who</w:t>
      </w:r>
      <w:r>
        <w:rPr>
          <w:rFonts w:ascii="Arial" w:hAnsi="Arial" w:cs="Arial" w:eastAsia="Arial"/>
          <w:sz w:val="17"/>
          <w:szCs w:val="17"/>
          <w:color w:val="939598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highly</w:t>
      </w:r>
      <w:r>
        <w:rPr>
          <w:rFonts w:ascii="Arial" w:hAnsi="Arial" w:cs="Arial" w:eastAsia="Arial"/>
          <w:sz w:val="17"/>
          <w:szCs w:val="17"/>
          <w:color w:val="939598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4"/>
        </w:rPr>
        <w:t>gif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4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ed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yet</w:t>
      </w:r>
      <w:r>
        <w:rPr>
          <w:rFonts w:ascii="Arial" w:hAnsi="Arial" w:cs="Arial" w:eastAsia="Arial"/>
          <w:sz w:val="17"/>
          <w:szCs w:val="17"/>
          <w:color w:val="939598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remain</w:t>
      </w:r>
      <w:r>
        <w:rPr>
          <w:rFonts w:ascii="Arial" w:hAnsi="Arial" w:cs="Arial" w:eastAsia="Arial"/>
          <w:sz w:val="17"/>
          <w:szCs w:val="17"/>
          <w:color w:val="939598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939598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939598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wn</w:t>
      </w:r>
      <w:r>
        <w:rPr>
          <w:rFonts w:ascii="Arial" w:hAnsi="Arial" w:cs="Arial" w:eastAsia="Arial"/>
          <w:sz w:val="17"/>
          <w:szCs w:val="17"/>
          <w:color w:val="939598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939598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earth</w:t>
      </w:r>
      <w:r>
        <w:rPr>
          <w:rFonts w:ascii="Arial" w:hAnsi="Arial" w:cs="Arial" w:eastAsia="Arial"/>
          <w:sz w:val="17"/>
          <w:szCs w:val="17"/>
          <w:color w:val="939598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approachable;</w:t>
      </w:r>
      <w:r>
        <w:rPr>
          <w:rFonts w:ascii="Arial" w:hAnsi="Arial" w:cs="Arial" w:eastAsia="Arial"/>
          <w:sz w:val="17"/>
          <w:szCs w:val="17"/>
          <w:color w:val="939598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939598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rarity</w:t>
      </w:r>
      <w:r>
        <w:rPr>
          <w:rFonts w:ascii="Arial" w:hAnsi="Arial" w:cs="Arial" w:eastAsia="Arial"/>
          <w:sz w:val="17"/>
          <w:szCs w:val="17"/>
          <w:color w:val="939598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939598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4"/>
        </w:rPr>
        <w:t>od</w:t>
      </w:r>
      <w:r>
        <w:rPr>
          <w:rFonts w:ascii="Arial" w:hAnsi="Arial" w:cs="Arial" w:eastAsia="Arial"/>
          <w:sz w:val="17"/>
          <w:szCs w:val="17"/>
          <w:color w:val="939598"/>
          <w:spacing w:val="-3"/>
          <w:w w:val="104"/>
        </w:rPr>
        <w:t>a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98"/>
        </w:rPr>
        <w:t>y’s</w:t>
      </w:r>
      <w:r>
        <w:rPr>
          <w:rFonts w:ascii="Arial" w:hAnsi="Arial" w:cs="Arial" w:eastAsia="Arial"/>
          <w:sz w:val="17"/>
          <w:szCs w:val="17"/>
          <w:color w:val="939598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1"/>
        </w:rPr>
        <w:t>fast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paced</w:t>
      </w:r>
      <w:r>
        <w:rPr>
          <w:rFonts w:ascii="Arial" w:hAnsi="Arial" w:cs="Arial" w:eastAsia="Arial"/>
          <w:sz w:val="17"/>
          <w:szCs w:val="17"/>
          <w:color w:val="939598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939598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939598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939598"/>
          <w:spacing w:val="0"/>
          <w:w w:val="111"/>
        </w:rPr>
        <w:t>orld!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60"/>
          <w:cols w:num="3" w:equalWidth="0">
            <w:col w:w="3171" w:space="549"/>
            <w:col w:w="2889" w:space="550"/>
            <w:col w:w="3341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9"/>
        </w:rPr>
        <w:t>WHY</w:t>
      </w:r>
      <w:r>
        <w:rPr>
          <w:rFonts w:ascii="Arial" w:hAnsi="Arial" w:cs="Arial" w:eastAsia="Arial"/>
          <w:sz w:val="70"/>
          <w:szCs w:val="70"/>
          <w:color w:val="3C9CD7"/>
          <w:spacing w:val="-34"/>
          <w:w w:val="79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9"/>
        </w:rPr>
        <w:t>SPONSOR?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12" w:lineRule="exact"/>
        <w:ind w:left="120"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-14"/>
          <w:w w:val="83"/>
          <w:position w:val="-1"/>
        </w:rPr>
        <w:t>Ou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68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9"/>
          <w:w w:val="79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18"/>
          <w:w w:val="84"/>
          <w:position w:val="-1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8"/>
          <w:position w:val="-1"/>
        </w:rPr>
        <w:t>ent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8"/>
          <w:position w:val="-1"/>
        </w:rPr>
        <w:t>s</w:t>
      </w:r>
      <w:r>
        <w:rPr>
          <w:rFonts w:ascii="Arial" w:hAnsi="Arial" w:cs="Arial" w:eastAsia="Arial"/>
          <w:sz w:val="36"/>
          <w:szCs w:val="36"/>
          <w:color w:val="4D4D4F"/>
          <w:spacing w:val="-68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7"/>
          <w:position w:val="-1"/>
        </w:rPr>
        <w:t>autom</w:t>
      </w:r>
      <w:r>
        <w:rPr>
          <w:rFonts w:ascii="Arial" w:hAnsi="Arial" w:cs="Arial" w:eastAsia="Arial"/>
          <w:sz w:val="36"/>
          <w:szCs w:val="36"/>
          <w:color w:val="4D4D4F"/>
          <w:spacing w:val="-27"/>
          <w:w w:val="8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4"/>
          <w:position w:val="-1"/>
        </w:rPr>
        <w:t>ticall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4"/>
          <w:position w:val="-1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1"/>
          <w:position w:val="-1"/>
        </w:rPr>
        <w:t>qualif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1"/>
          <w:position w:val="-1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74"/>
          <w:position w:val="-1"/>
        </w:rPr>
        <w:t>C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0"/>
          <w:position w:val="-1"/>
        </w:rPr>
        <w:t>orpo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90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26"/>
          <w:w w:val="80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1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1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68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6"/>
          <w:position w:val="-1"/>
        </w:rPr>
        <w:t>Enterprise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  <w:position w:val="-1"/>
        </w:rPr>
        <w:t>s</w:t>
      </w:r>
      <w:r>
        <w:rPr>
          <w:rFonts w:ascii="Arial" w:hAnsi="Arial" w:cs="Arial" w:eastAsia="Arial"/>
          <w:sz w:val="36"/>
          <w:szCs w:val="36"/>
          <w:color w:val="4D4D4F"/>
          <w:spacing w:val="-68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4"/>
          <w:position w:val="-1"/>
        </w:rPr>
        <w:t>i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4"/>
          <w:position w:val="-1"/>
        </w:rPr>
        <w:t>n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79"/>
          <w:position w:val="-1"/>
        </w:rPr>
        <w:t>Eu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9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5"/>
          <w:position w:val="-1"/>
        </w:rPr>
        <w:t>op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7"/>
          <w:position w:val="-1"/>
        </w:rPr>
        <w:t>vi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0"/>
          <w:position w:val="-1"/>
        </w:rPr>
        <w:t>3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90"/>
          <w:position w:val="-1"/>
        </w:rPr>
        <w:t>simpl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0"/>
          <w:position w:val="-1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67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9"/>
          <w:w w:val="85"/>
          <w:position w:val="-1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-23"/>
          <w:w w:val="80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82"/>
          <w:position w:val="-1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82"/>
          <w:position w:val="-1"/>
        </w:rPr>
        <w:t>s: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688" w:lineRule="exact"/>
        <w:ind w:left="1467" w:right="-20"/>
        <w:jc w:val="left"/>
        <w:tabs>
          <w:tab w:pos="4920" w:val="left"/>
          <w:tab w:pos="8440" w:val="left"/>
        </w:tabs>
        <w:rPr>
          <w:rFonts w:ascii="Arial" w:hAnsi="Arial" w:cs="Arial" w:eastAsia="Arial"/>
          <w:sz w:val="63"/>
          <w:szCs w:val="63"/>
        </w:rPr>
      </w:pPr>
      <w:rPr/>
      <w:r>
        <w:rPr/>
        <w:pict>
          <v:group style="position:absolute;margin-left:385.950989pt;margin-top:-33.691444pt;width:161.135pt;height:173.371pt;mso-position-horizontal-relative:page;mso-position-vertical-relative:paragraph;z-index:-8561" coordorigin="7719,-674" coordsize="3223,3467">
            <v:shape style="position:absolute;left:7719;top:-674;width:3223;height:3467" coordorigin="7719,-674" coordsize="3223,3467" path="m10942,-674l7719,-674,7719,2453,9330,2794,10942,2453,10942,-674e" filled="t" fillcolor="#DE7D21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34.015701pt;margin-top:-33.691444pt;width:161.135pt;height:173.371pt;mso-position-horizontal-relative:page;mso-position-vertical-relative:paragraph;z-index:-8560" coordorigin="680,-674" coordsize="3223,3467">
            <v:shape style="position:absolute;left:680;top:-674;width:3223;height:3467" coordorigin="680,-674" coordsize="3223,3467" path="m3903,-674l680,-674,680,2453,2292,2794,3903,2453,3903,-674e" filled="t" fillcolor="#3C9CD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09.983994pt;margin-top:-33.691444pt;width:161.135pt;height:173.371pt;mso-position-horizontal-relative:page;mso-position-vertical-relative:paragraph;z-index:-8559" coordorigin="4200,-674" coordsize="3223,3467">
            <v:shape style="position:absolute;left:4200;top:-674;width:3223;height:3467" coordorigin="4200,-674" coordsize="3223,3467" path="m7422,-674l4200,-674,4200,2453,5811,2794,7422,2453,7422,-674e" filled="t" fillcolor="#CC202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63"/>
          <w:szCs w:val="63"/>
          <w:color w:val="FFFFFF"/>
          <w:spacing w:val="0"/>
          <w:w w:val="75"/>
          <w:position w:val="-1"/>
        </w:rPr>
        <w:t>01</w:t>
      </w:r>
      <w:r>
        <w:rPr>
          <w:rFonts w:ascii="Arial" w:hAnsi="Arial" w:cs="Arial" w:eastAsia="Arial"/>
          <w:sz w:val="63"/>
          <w:szCs w:val="63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63"/>
          <w:szCs w:val="63"/>
          <w:color w:val="FFFFFF"/>
          <w:spacing w:val="0"/>
          <w:w w:val="100"/>
          <w:position w:val="-1"/>
        </w:rPr>
        <w:t>02</w:t>
      </w:r>
      <w:r>
        <w:rPr>
          <w:rFonts w:ascii="Arial" w:hAnsi="Arial" w:cs="Arial" w:eastAsia="Arial"/>
          <w:sz w:val="63"/>
          <w:szCs w:val="63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63"/>
          <w:szCs w:val="63"/>
          <w:color w:val="FFFFFF"/>
          <w:spacing w:val="0"/>
          <w:w w:val="100"/>
          <w:position w:val="-1"/>
        </w:rPr>
        <w:t>03</w:t>
      </w:r>
      <w:r>
        <w:rPr>
          <w:rFonts w:ascii="Arial" w:hAnsi="Arial" w:cs="Arial" w:eastAsia="Arial"/>
          <w:sz w:val="63"/>
          <w:szCs w:val="63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pgNumType w:start="5"/>
          <w:pgMar w:header="679" w:footer="221" w:top="1480" w:bottom="420" w:left="560" w:right="840"/>
          <w:headerReference w:type="default" r:id="rId30"/>
          <w:footerReference w:type="default" r:id="rId31"/>
          <w:pgSz w:w="11920" w:h="16840"/>
        </w:sectPr>
      </w:pPr>
      <w:rPr/>
    </w:p>
    <w:p>
      <w:pPr>
        <w:spacing w:before="38" w:after="0" w:line="240" w:lineRule="auto"/>
        <w:ind w:left="888" w:right="-70"/>
        <w:jc w:val="left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In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erest</w:t>
      </w:r>
      <w:r>
        <w:rPr>
          <w:rFonts w:ascii="Arial" w:hAnsi="Arial" w:cs="Arial" w:eastAsia="Arial"/>
          <w:sz w:val="20"/>
          <w:szCs w:val="20"/>
          <w:color w:val="FFFFFF"/>
          <w:spacing w:val="3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focus.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18" w:after="0" w:line="260" w:lineRule="exact"/>
        <w:ind w:left="-17" w:right="-37"/>
        <w:jc w:val="center"/>
        <w:rPr>
          <w:rFonts w:ascii="Arial" w:hAnsi="Arial" w:cs="Arial" w:eastAsia="Arial"/>
          <w:sz w:val="20"/>
          <w:szCs w:val="20"/>
        </w:rPr>
      </w:pPr>
      <w:rPr/>
      <w:r>
        <w:rPr/>
        <w:br w:type="column"/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At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endees</w:t>
      </w:r>
      <w:r>
        <w:rPr>
          <w:rFonts w:ascii="Arial" w:hAnsi="Arial" w:cs="Arial" w:eastAsia="Arial"/>
          <w:sz w:val="20"/>
          <w:szCs w:val="20"/>
          <w:color w:val="FFFFFF"/>
          <w:spacing w:val="3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are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in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"/>
          <w:w w:val="113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egra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13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ors,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32"/>
          <w:w w:val="113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influencers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budget</w:t>
      </w:r>
      <w:r>
        <w:rPr>
          <w:rFonts w:ascii="Arial" w:hAnsi="Arial" w:cs="Arial" w:eastAsia="Arial"/>
          <w:sz w:val="20"/>
          <w:szCs w:val="20"/>
          <w:color w:val="FFFFFF"/>
          <w:spacing w:val="34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2"/>
        </w:rPr>
        <w:t>holders.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18" w:after="0" w:line="260" w:lineRule="exact"/>
        <w:ind w:right="360" w:firstLine="221"/>
        <w:jc w:val="left"/>
        <w:rPr>
          <w:rFonts w:ascii="Arial" w:hAnsi="Arial" w:cs="Arial" w:eastAsia="Arial"/>
          <w:sz w:val="20"/>
          <w:szCs w:val="20"/>
        </w:rPr>
      </w:pPr>
      <w:rPr/>
      <w:r>
        <w:rPr/>
        <w:br w:type="column"/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In</w:t>
      </w:r>
      <w:r>
        <w:rPr>
          <w:rFonts w:ascii="Arial" w:hAnsi="Arial" w:cs="Arial" w:eastAsia="Arial"/>
          <w:sz w:val="20"/>
          <w:szCs w:val="20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7"/>
        </w:rPr>
        <w:t>c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7"/>
        </w:rPr>
        <w:t>ompetiti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7"/>
        </w:rPr>
        <w:t>v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7"/>
        </w:rPr>
        <w:t>e</w:t>
      </w:r>
      <w:r>
        <w:rPr>
          <w:rFonts w:ascii="Arial" w:hAnsi="Arial" w:cs="Arial" w:eastAsia="Arial"/>
          <w:sz w:val="20"/>
          <w:szCs w:val="20"/>
          <w:color w:val="FFFFFF"/>
          <w:spacing w:val="-10"/>
          <w:w w:val="10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times</w:t>
      </w:r>
      <w:r>
        <w:rPr>
          <w:rFonts w:ascii="Arial" w:hAnsi="Arial" w:cs="Arial" w:eastAsia="Arial"/>
          <w:sz w:val="20"/>
          <w:szCs w:val="20"/>
          <w:color w:val="FFFFFF"/>
          <w:spacing w:val="1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10"/>
        </w:rPr>
        <w:t>the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20"/>
        </w:rPr>
        <w:t>delega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9"/>
          <w:w w:val="12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list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is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reflection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0"/>
          <w:w w:val="117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of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c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ompanies</w:t>
      </w:r>
      <w:r>
        <w:rPr>
          <w:rFonts w:ascii="Arial" w:hAnsi="Arial" w:cs="Arial" w:eastAsia="Arial"/>
          <w:sz w:val="20"/>
          <w:szCs w:val="20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who</w:t>
      </w:r>
      <w:r>
        <w:rPr>
          <w:rFonts w:ascii="Arial" w:hAnsi="Arial" w:cs="Arial" w:eastAsia="Arial"/>
          <w:sz w:val="20"/>
          <w:szCs w:val="20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h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a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v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20"/>
          <w:szCs w:val="20"/>
          <w:color w:val="FFFFFF"/>
          <w:spacing w:val="-13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6"/>
        </w:rPr>
        <w:t>budget!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576" w:space="1614"/>
            <w:col w:w="2121" w:space="1138"/>
            <w:col w:w="3071"/>
          </w:cols>
        </w:sectPr>
      </w:pPr>
      <w:rPr/>
    </w:p>
    <w:p>
      <w:pPr>
        <w:spacing w:before="0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319" w:lineRule="auto"/>
        <w:ind w:left="120" w:right="27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ccess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opean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Ne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ork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means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being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able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eract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ommunica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urope’s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wing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leading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orpora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ork.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partners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enj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unparalleled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3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clusi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opportunity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engage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ommunity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</w:rPr>
        <w:t>target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mar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5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60" w:lineRule="exact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0.047001pt;margin-top:77.983017pt;width:517.54pt;height:215.015pt;mso-position-horizontal-relative:page;mso-position-vertical-relative:paragraph;z-index:-8563" coordorigin="601,1560" coordsize="10351,4300">
            <v:group style="position:absolute;left:680;top:5852;width:10261;height:2" coordorigin="680,5852" coordsize="10261,2">
              <v:shape style="position:absolute;left:680;top:5852;width:10261;height:2" coordorigin="680,5852" coordsize="10261,0" path="m680,5852l10942,5852e" filled="f" stroked="t" strokeweight=".25pt" strokecolor="#A7A9AC">
                <v:path arrowok="t"/>
              </v:shape>
            </v:group>
            <v:group style="position:absolute;left:680;top:1683;width:10261;height:4167" coordorigin="680,1683" coordsize="10261,4167">
              <v:shape style="position:absolute;left:680;top:1683;width:10261;height:4167" coordorigin="680,1683" coordsize="10261,4167" path="m680,5850l10942,5850,10942,1683,680,1683,680,5850e" filled="t" fillcolor="#000000" stroked="f">
                <v:path arrowok="t"/>
                <v:fill/>
              </v:shape>
              <v:shape style="position:absolute;left:680;top:1683;width:10261;height:4167" type="#_x0000_t75">
                <v:imagedata r:id="rId32" o:title=""/>
              </v:shape>
            </v:group>
            <v:group style="position:absolute;left:611;top:1570;width:5200;height:3713" coordorigin="611,1570" coordsize="5200,3713">
              <v:shape style="position:absolute;left:611;top:1570;width:5200;height:3713" coordorigin="611,1570" coordsize="5200,3713" path="m611,5283l5811,5283,5811,1570,611,1570,611,5283e" filled="t" fillcolor="#FFFFFF" stroked="f">
                <v:path arrowok="t"/>
                <v:fill/>
              </v:shape>
            </v:group>
            <v:group style="position:absolute;left:712;top:2442;width:2;height:1804" coordorigin="712,2442" coordsize="2,1804">
              <v:shape style="position:absolute;left:712;top:2442;width:2;height:1804" coordorigin="712,2442" coordsize="0,1804" path="m712,2442l712,4246e" filled="f" stroked="t" strokeweight="3.289pt" strokecolor="#3C9CD7">
                <v:path arrowok="t"/>
              </v:shape>
            </v:group>
            <v:group style="position:absolute;left:4970;top:1745;width:278;height:536" coordorigin="4970,1745" coordsize="278,536">
              <v:shape style="position:absolute;left:4970;top:1745;width:278;height:536" coordorigin="4970,1745" coordsize="278,536" path="m5230,1745l5151,1763,5096,1787,5035,1838,4999,1892,4979,1949,4971,2030,4970,2133,4970,2276,4971,2279,4971,2281,5249,2281,5249,2003,5153,2003,5154,1996,5166,1934,5208,1889,5246,1873,5248,1871,5248,1854,5248,1833,5248,1770,5247,1749,5247,1747,5230,1745e" filled="t" fillcolor="#3C9CD7" stroked="f">
                <v:path arrowok="t"/>
                <v:fill/>
              </v:shape>
            </v:group>
            <v:group style="position:absolute;left:5287;top:1741;width:278;height:539" coordorigin="5287,1741" coordsize="278,539">
              <v:shape style="position:absolute;left:5287;top:1741;width:278;height:539" coordorigin="5287,1741" coordsize="278,539" path="m5562,1741l5483,1757,5411,1788,5362,1825,5322,1876,5295,1951,5288,2013,5287,2275,5288,2278,5288,2280,5565,2280,5565,2003,5470,2003,5470,2001,5487,1927,5534,1883,5563,1872,5565,1867,5564,1845,5564,1825,5564,1805,5563,1750,5562,1741e" filled="t" fillcolor="#3C9CD7" stroked="f">
                <v:path arrowok="t"/>
                <v:fill/>
              </v:shape>
              <v:shape style="position:absolute;left:4072;top:4525;width:1484;height:589" type="#_x0000_t75">
                <v:imagedata r:id="rId33" o:title="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00"/>
          <w:b/>
          <w:bCs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gai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6"/>
        </w:rPr>
        <w:t>uniqu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6"/>
        </w:rPr>
        <w:t>acces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3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3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3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20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os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effecti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0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8"/>
        </w:rPr>
        <w:t>spreading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warenes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amon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decisio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6"/>
        </w:rPr>
        <w:t>organisation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vide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vice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produc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and/o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solutio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meet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4"/>
        </w:rPr>
        <w:t>their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needs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Increas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busines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5"/>
        </w:rPr>
        <w:t>succes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bein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par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success!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right="107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about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ablishing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eloping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16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b/>
          <w:bCs/>
        </w:rPr>
        <w:t>asting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  <w:b/>
          <w:bCs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7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ationships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well,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werful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impact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</w:rPr>
        <w:t>bot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</w:rPr>
        <w:t>om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line.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seek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319" w:lineRule="auto"/>
        <w:ind w:right="123"/>
        <w:jc w:val="both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build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trust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long-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erm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yalty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through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egrity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transparen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1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y.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HRN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9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urope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orks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hard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ma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difference,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4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vide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cus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omers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best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mar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3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6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3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3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3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offe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60" w:lineRule="atLeast"/>
        <w:ind w:right="9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stimulating,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earth,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rewarding,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fun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enj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yable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what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do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want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share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6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experience.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Designa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packages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vailable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</w:rPr>
        <w:t>tailo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4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-made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bespo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solutions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also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eloped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reques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5048" w:space="373"/>
            <w:col w:w="5099"/>
          </w:cols>
        </w:sectPr>
      </w:pPr>
      <w:rPr/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562" coordorigin="680,850" coordsize="718,624">
            <v:shape style="position:absolute;left:680;top:850;width:718;height:448" type="#_x0000_t75">
              <v:imagedata r:id="rId34" o:title=""/>
            </v:shape>
            <v:shape style="position:absolute;left:690;top:861;width:699;height:613" type="#_x0000_t75">
              <v:imagedata r:id="rId35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3" w:after="0" w:line="281" w:lineRule="auto"/>
        <w:ind w:left="323" w:right="5698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00"/>
          <w:b/>
          <w:bCs/>
        </w:rPr>
        <w:t>Tech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3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11"/>
          <w:b/>
          <w:bCs/>
        </w:rPr>
        <w:t>Europe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2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0"/>
          <w:w w:val="111"/>
          <w:b/>
          <w:bCs/>
        </w:rPr>
        <w:t>London</w:t>
      </w:r>
      <w:r>
        <w:rPr>
          <w:rFonts w:ascii="Times New Roman" w:hAnsi="Times New Roman" w:cs="Times New Roman" w:eastAsia="Times New Roman"/>
          <w:sz w:val="20"/>
          <w:szCs w:val="20"/>
          <w:color w:val="211F1E"/>
          <w:spacing w:val="-15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surpassed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1"/>
          <w:w w:val="119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my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expectations.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event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5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was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7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well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7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managed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4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content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3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8"/>
          <w:b/>
          <w:bCs/>
        </w:rPr>
        <w:t>proved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4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to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be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very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2"/>
          <w:w w:val="119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valuable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9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to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2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attendees.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More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importantly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were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level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5"/>
          <w:w w:val="12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of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2"/>
          <w:w w:val="12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attendees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3"/>
          <w:w w:val="12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9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conversations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6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we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had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0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2"/>
          <w:b/>
          <w:bCs/>
        </w:rPr>
        <w:t>them.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9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We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had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great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discussions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6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many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23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interested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5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leaders.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CONFIRMED</w:t>
      </w:r>
      <w:r>
        <w:rPr>
          <w:rFonts w:ascii="Arial" w:hAnsi="Arial" w:cs="Arial" w:eastAsia="Arial"/>
          <w:sz w:val="70"/>
          <w:szCs w:val="70"/>
          <w:color w:val="3C9CD7"/>
          <w:spacing w:val="19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SPEAKERS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8" w:after="0" w:line="412" w:lineRule="exact"/>
        <w:ind w:left="656" w:right="-20"/>
        <w:jc w:val="left"/>
        <w:tabs>
          <w:tab w:pos="3980" w:val="left"/>
          <w:tab w:pos="7440" w:val="left"/>
        </w:tabs>
        <w:rPr>
          <w:rFonts w:ascii="Arial" w:hAnsi="Arial" w:cs="Arial" w:eastAsia="Arial"/>
          <w:sz w:val="36"/>
          <w:szCs w:val="36"/>
        </w:rPr>
      </w:pPr>
      <w:rPr/>
      <w:r>
        <w:rPr/>
        <w:pict>
          <v:group style="position:absolute;margin-left:33.515701pt;margin-top:-4.650197pt;width:162.2603pt;height:174.371pt;mso-position-horizontal-relative:page;mso-position-vertical-relative:paragraph;z-index:-8556" coordorigin="670,-93" coordsize="3245,3487">
            <v:group style="position:absolute;left:680;top:-83;width:3223;height:3467" coordorigin="680,-83" coordsize="3223,3467">
              <v:shape style="position:absolute;left:680;top:-83;width:3223;height:3467" coordorigin="680,-83" coordsize="3223,3467" path="m3903,-83l680,-83,680,3043,2292,3384,3903,3043,3903,-83e" filled="t" fillcolor="#3C9CD7" stroked="f">
                <v:path arrowok="t"/>
                <v:fill/>
              </v:shape>
              <v:shape style="position:absolute;left:680;top:282;width:3223;height:3102" type="#_x0000_t75">
                <v:imagedata r:id="rId36" o:title=""/>
              </v:shape>
            </v:group>
            <v:group style="position:absolute;left:680;top:-83;width:3223;height:553" coordorigin="680,-83" coordsize="3223,553">
              <v:shape style="position:absolute;left:680;top:-83;width:3223;height:553" coordorigin="680,-83" coordsize="3223,553" path="m680,470l3903,470,3903,-83,680,-83,680,470e" filled="t" fillcolor="#CC2027" stroked="f">
                <v:path arrowok="t"/>
                <v:fill/>
              </v:shape>
            </v:group>
            <v:group style="position:absolute;left:3061;top:2179;width:852;height:852" coordorigin="3061,2179" coordsize="852,852">
              <v:shape style="position:absolute;left:3061;top:2179;width:852;height:852" coordorigin="3061,2179" coordsize="852,852" path="m3061,3031l3913,3031,3913,2179,3061,2179,3061,3031e" filled="t" fillcolor="#FFFFFF" stroked="f">
                <v:path arrowok="t"/>
                <v:fill/>
              </v:shape>
              <v:shape style="position:absolute;left:3159;top:2386;width:744;height:414" type="#_x0000_t75">
                <v:imagedata r:id="rId37" o:title=""/>
              </v:shape>
            </v:group>
            <w10:wrap type="none"/>
          </v:group>
        </w:pict>
      </w:r>
      <w:r>
        <w:rPr/>
        <w:pict>
          <v:group style="position:absolute;margin-left:385.825989pt;margin-top:-4.275197pt;width:161.385pt;height:173.621pt;mso-position-horizontal-relative:page;mso-position-vertical-relative:paragraph;z-index:-8548" coordorigin="7717,-86" coordsize="3228,3472">
            <v:group style="position:absolute;left:7719;top:-83;width:3223;height:3467" coordorigin="7719,-83" coordsize="3223,3467">
              <v:shape style="position:absolute;left:7719;top:-83;width:3223;height:3467" coordorigin="7719,-83" coordsize="3223,3467" path="m10942,-83l7719,-83,7719,3043,9330,3384,10942,3043,10942,-83e" filled="t" fillcolor="#3C9CD7" stroked="f">
                <v:path arrowok="t"/>
                <v:fill/>
              </v:shape>
              <v:shape style="position:absolute;left:7719;top:253;width:3223;height:3131" type="#_x0000_t75">
                <v:imagedata r:id="rId38" o:title=""/>
              </v:shape>
            </v:group>
            <v:group style="position:absolute;left:7719;top:-83;width:3223;height:553" coordorigin="7719,-83" coordsize="3223,553">
              <v:shape style="position:absolute;left:7719;top:-83;width:3223;height:553" coordorigin="7719,-83" coordsize="3223,553" path="m7719,470l10942,470,10942,-83,7719,-83,7719,470e" filled="t" fillcolor="#CC2027" stroked="f">
                <v:path arrowok="t"/>
                <v:fill/>
              </v:shape>
              <v:shape style="position:absolute;left:10066;top:470;width:875;height:1081" type="#_x0000_t75">
                <v:imagedata r:id="rId39" o:title=""/>
              </v:shape>
              <v:shape style="position:absolute;left:10070;top:2169;width:872;height:872" type="#_x0000_t75">
                <v:imagedata r:id="rId40" o:title=""/>
              </v:shape>
            </v:group>
            <w10:wrap type="none"/>
          </v:group>
        </w:pict>
      </w:r>
      <w:r>
        <w:rPr/>
        <w:pict>
          <v:group style="position:absolute;margin-left:209.858994pt;margin-top:-4.275197pt;width:161.385pt;height:173.621pt;mso-position-horizontal-relative:page;mso-position-vertical-relative:paragraph;z-index:-8547" coordorigin="4197,-86" coordsize="3228,3472">
            <v:group style="position:absolute;left:4200;top:-83;width:3223;height:3467" coordorigin="4200,-83" coordsize="3223,3467">
              <v:shape style="position:absolute;left:4200;top:-83;width:3223;height:3467" coordorigin="4200,-83" coordsize="3223,3467" path="m7422,-83l4200,-83,4200,3043,5811,3384,7422,3043,7422,-83e" filled="t" fillcolor="#3C9CD7" stroked="f">
                <v:path arrowok="t"/>
                <v:fill/>
              </v:shape>
              <v:shape style="position:absolute;left:4200;top:213;width:3223;height:3171" type="#_x0000_t75">
                <v:imagedata r:id="rId41" o:title=""/>
              </v:shape>
            </v:group>
            <v:group style="position:absolute;left:4200;top:-83;width:3223;height:553" coordorigin="4200,-83" coordsize="3223,553">
              <v:shape style="position:absolute;left:4200;top:-83;width:3223;height:553" coordorigin="4200,-83" coordsize="3223,553" path="m4200,470l7422,470,7422,-83,4200,-83,4200,470e" filled="t" fillcolor="#CC202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69"/>
          <w:position w:val="-1"/>
        </w:rPr>
        <w:t>PETER</w:t>
      </w:r>
      <w:r>
        <w:rPr>
          <w:rFonts w:ascii="Arial" w:hAnsi="Arial" w:cs="Arial" w:eastAsia="Arial"/>
          <w:sz w:val="36"/>
          <w:szCs w:val="36"/>
          <w:color w:val="FFFFFF"/>
          <w:spacing w:val="-8"/>
          <w:w w:val="69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HINSSEN</w:t>
      </w:r>
      <w:r>
        <w:rPr>
          <w:rFonts w:ascii="Arial" w:hAnsi="Arial" w:cs="Arial" w:eastAsia="Arial"/>
          <w:sz w:val="36"/>
          <w:szCs w:val="36"/>
          <w:color w:val="FFFFFF"/>
          <w:spacing w:val="7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73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-3"/>
          <w:w w:val="73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CHEL</w:t>
      </w:r>
      <w:r>
        <w:rPr>
          <w:rFonts w:ascii="Arial" w:hAnsi="Arial" w:cs="Arial" w:eastAsia="Arial"/>
          <w:sz w:val="36"/>
          <w:szCs w:val="36"/>
          <w:color w:val="FFFFFF"/>
          <w:spacing w:val="-6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B</w:t>
      </w:r>
      <w:r>
        <w:rPr>
          <w:rFonts w:ascii="Arial" w:hAnsi="Arial" w:cs="Arial" w:eastAsia="Arial"/>
          <w:sz w:val="36"/>
          <w:szCs w:val="36"/>
          <w:color w:val="FFFFFF"/>
          <w:spacing w:val="-6"/>
          <w:w w:val="73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TSMAN</w:t>
      </w:r>
      <w:r>
        <w:rPr>
          <w:rFonts w:ascii="Arial" w:hAnsi="Arial" w:cs="Arial" w:eastAsia="Arial"/>
          <w:sz w:val="36"/>
          <w:szCs w:val="36"/>
          <w:color w:val="FFFFFF"/>
          <w:spacing w:val="14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COS</w:t>
      </w:r>
      <w:r>
        <w:rPr>
          <w:rFonts w:ascii="Arial" w:hAnsi="Arial" w:cs="Arial" w:eastAsia="Arial"/>
          <w:sz w:val="36"/>
          <w:szCs w:val="36"/>
          <w:color w:val="FFFFFF"/>
          <w:spacing w:val="-17"/>
          <w:w w:val="73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-1"/>
        </w:rPr>
        <w:t>AS</w:t>
      </w:r>
      <w:r>
        <w:rPr>
          <w:rFonts w:ascii="Arial" w:hAnsi="Arial" w:cs="Arial" w:eastAsia="Arial"/>
          <w:sz w:val="36"/>
          <w:szCs w:val="36"/>
          <w:color w:val="FFFFFF"/>
          <w:spacing w:val="24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  <w:position w:val="-1"/>
        </w:rPr>
        <w:t>MARKIDES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pgMar w:header="679" w:footer="221" w:top="1480" w:bottom="420" w:left="560" w:right="720"/>
          <w:pgSz w:w="11920" w:h="16840"/>
        </w:sectPr>
      </w:pPr>
      <w:rPr/>
    </w:p>
    <w:p>
      <w:pPr>
        <w:spacing w:before="45" w:after="0" w:line="240" w:lineRule="auto"/>
        <w:ind w:left="914" w:right="732"/>
        <w:jc w:val="center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701pt;margin-top:15.997909pt;width:161.135pt;height:.1pt;mso-position-horizontal-relative:page;mso-position-vertical-relative:paragraph;z-index:-8539" coordorigin="680,320" coordsize="3223,2">
            <v:shape style="position:absolute;left:680;top:320;width:3223;height:2" coordorigin="680,320" coordsize="3223,0" path="m680,320l3903,320e" filled="f" stroked="t" strokeweight=".25pt" strokecolor="#939598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b/>
          <w:bCs/>
        </w:rPr>
        <w:t>Chairman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7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&amp;</w:t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89"/>
          <w:b/>
          <w:bCs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99"/>
          <w:b/>
          <w:bCs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b/>
          <w:bCs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b/>
          <w:bCs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ounder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83" w:lineRule="auto"/>
        <w:ind w:left="150" w:right="-32"/>
        <w:jc w:val="center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o-founder</w:t>
      </w:r>
      <w:r>
        <w:rPr>
          <w:rFonts w:ascii="Arial" w:hAnsi="Arial" w:cs="Arial" w:eastAsia="Arial"/>
          <w:sz w:val="14"/>
          <w:szCs w:val="14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Chairman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4"/>
          <w:szCs w:val="14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Ne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0"/>
        </w:rPr>
        <w:t>x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x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orks,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7"/>
        </w:rPr>
        <w:t>of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7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orld’s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thought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leaders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disrupti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5"/>
        </w:rPr>
        <w:t>inn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5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vation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.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4"/>
          <w:szCs w:val="14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Spea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4"/>
          <w:szCs w:val="14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3"/>
        </w:rPr>
        <w:t>@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3"/>
        </w:rPr>
        <w:t>HR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3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93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3"/>
        </w:rPr>
        <w:t>ech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93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urope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2012.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5" w:after="0" w:line="240" w:lineRule="auto"/>
        <w:ind w:left="874" w:right="855"/>
        <w:jc w:val="center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  <w:b/>
          <w:bCs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b/>
          <w:bCs/>
        </w:rPr>
        <w:t>ri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  <w:b/>
          <w:bCs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b/>
          <w:bCs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18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&amp;</w:t>
      </w:r>
      <w:r>
        <w:rPr>
          <w:rFonts w:ascii="Arial" w:hAnsi="Arial" w:cs="Arial" w:eastAsia="Arial"/>
          <w:sz w:val="14"/>
          <w:szCs w:val="14"/>
          <w:color w:val="4D4D4F"/>
          <w:spacing w:val="-14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3"/>
          <w:b/>
          <w:bCs/>
        </w:rPr>
        <w:t>Ent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3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3"/>
          <w:b/>
          <w:bCs/>
        </w:rPr>
        <w:t>ep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3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  <w:b/>
          <w:bCs/>
        </w:rPr>
        <w:t>eneur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atLeast"/>
        <w:ind w:left="-12" w:right="-32"/>
        <w:jc w:val="center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09.983994pt;margin-top:-4.307389pt;width:161.135pt;height:.1pt;mso-position-horizontal-relative:page;mso-position-vertical-relative:paragraph;z-index:-8538" coordorigin="4200,-86" coordsize="3223,2">
            <v:shape style="position:absolute;left:4200;top:-86;width:3223;height:2" coordorigin="4200,-86" coordsize="3223,0" path="m4200,-86l7422,-86e" filled="f" stroked="t" strokeweight=".25pt" strokecolor="#939598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201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4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97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7"/>
        </w:rPr>
        <w:t>as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97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7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7"/>
        </w:rPr>
        <w:t>ompa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7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7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Mos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Creati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eopl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6"/>
        </w:rPr>
        <w:t>Business.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Name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2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0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7"/>
        </w:rPr>
        <w:t>Spea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7"/>
        </w:rPr>
        <w:t>er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</w:rPr>
        <w:t>s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97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orl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4"/>
          <w:szCs w:val="14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19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-19"/>
          <w:w w:val="119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h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5"/>
        </w:rPr>
        <w:t>your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5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onference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Name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oun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Globa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eade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b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10"/>
        </w:rPr>
        <w:t>the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1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orl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4"/>
          <w:szCs w:val="14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9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9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9"/>
        </w:rPr>
        <w:t>onomi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9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99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87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3"/>
        </w:rPr>
        <w:t>orum.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8" w:after="0" w:line="240" w:lineRule="auto"/>
        <w:ind w:left="106" w:right="341"/>
        <w:jc w:val="center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b/>
          <w:bCs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essor</w:t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of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St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b/>
          <w:bCs/>
        </w:rPr>
        <w:t>g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and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  <w:b/>
          <w:bCs/>
        </w:rPr>
        <w:t>Ent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3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  <w:b/>
          <w:bCs/>
        </w:rPr>
        <w:t>ep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3"/>
          <w:b/>
          <w:bCs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9"/>
          <w:b/>
          <w:bCs/>
        </w:rPr>
        <w:t>eneurship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atLeast"/>
        <w:ind w:left="-12" w:right="226"/>
        <w:jc w:val="center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85.950989pt;margin-top:-4.454392pt;width:161.135pt;height:.1pt;mso-position-horizontal-relative:page;mso-position-vertical-relative:paragraph;z-index:-8537" coordorigin="7719,-89" coordsize="3223,2">
            <v:shape style="position:absolute;left:7719;top:-89;width:3223;height:2" coordorigin="7719,-89" coordsize="3223,0" path="m7719,-89l10942,-89e" filled="f" stroked="t" strokeweight=".25pt" strokecolor="#939598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Professo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Stra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eg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an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Entrepreneurshi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</w:rPr>
        <w:t>and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hold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Rober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14"/>
          <w:w w:val="91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1"/>
        </w:rPr>
        <w:t>.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9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1"/>
        </w:rPr>
        <w:t>Bauma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1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32"/>
          <w:w w:val="9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1"/>
        </w:rPr>
        <w:t>Chai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1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14"/>
          <w:w w:val="9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6"/>
        </w:rPr>
        <w:t>Stra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6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</w:rPr>
        <w:t>egic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eadershi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ondo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6"/>
        </w:rPr>
        <w:t>Busines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</w:rPr>
        <w:t>s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6"/>
        </w:rPr>
        <w:t>School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</w:rPr>
        <w:t>.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se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5"/>
        </w:rPr>
        <w:t>es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5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di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oria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Board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4"/>
          <w:szCs w:val="14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se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era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7"/>
        </w:rPr>
        <w:t>academi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7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3"/>
        </w:rPr>
        <w:t>journals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.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560" w:right="720"/>
          <w:cols w:num="3" w:equalWidth="0">
            <w:col w:w="3301" w:space="339"/>
            <w:col w:w="3247" w:space="284"/>
            <w:col w:w="3469"/>
          </w:cols>
        </w:sectPr>
      </w:pPr>
      <w:rPr/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5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3.890701pt;margin-top:-4.152110pt;width:513.071pt;height:.1pt;mso-position-horizontal-relative:page;mso-position-vertical-relative:paragraph;z-index:-8540" coordorigin="678,-83" coordsize="10261,2">
            <v:shape style="position:absolute;left:678;top:-83;width:10261;height:2" coordorigin="678,-83" coordsize="10261,0" path="m678,-83l10939,-83e" filled="f" stroked="t" strokeweight=".25pt" strokecolor="#939598">
              <v:path arrowok="t"/>
            </v:shape>
          </v:group>
          <w10:wrap type="none"/>
        </w:pict>
      </w:r>
      <w:r>
        <w:rPr/>
        <w:pict>
          <v:group style="position:absolute;margin-left:385.575989pt;margin-top:20.826891pt;width:81.227pt;height:87.319pt;mso-position-horizontal-relative:page;mso-position-vertical-relative:paragraph;z-index:-8535" coordorigin="7712,417" coordsize="1625,1746">
            <v:group style="position:absolute;left:7722;top:427;width:1605;height:1726" coordorigin="7722,427" coordsize="1605,1726">
              <v:shape style="position:absolute;left:7722;top:427;width:1605;height:1726" coordorigin="7722,427" coordsize="1605,1726" path="m9326,427l7722,427,7722,1983,8524,2153,9326,1983,9326,427e" filled="t" fillcolor="#3C9CD7" stroked="f">
                <v:path arrowok="t"/>
                <v:fill/>
              </v:shape>
              <v:shape style="position:absolute;left:7722;top:427;width:1605;height:1726" type="#_x0000_t75">
                <v:imagedata r:id="rId42" o:title=""/>
              </v:shape>
            </v:group>
            <v:group style="position:absolute;left:7722;top:427;width:1605;height:1726" coordorigin="7722,427" coordsize="1605,1726">
              <v:shape style="position:absolute;left:7722;top:427;width:1605;height:1726" coordorigin="7722,427" coordsize="1605,1726" path="m7722,427l7722,1983,8524,2153,9326,1983,9326,427,7722,42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09.983994pt;margin-top:21.201891pt;width:80.477pt;height:86.569pt;mso-position-horizontal-relative:page;mso-position-vertical-relative:paragraph;z-index:-8532" coordorigin="4200,424" coordsize="1610,1731">
            <v:group style="position:absolute;left:4202;top:427;width:1605;height:1726" coordorigin="4202,427" coordsize="1605,1726">
              <v:shape style="position:absolute;left:4202;top:427;width:1605;height:1726" coordorigin="4202,427" coordsize="1605,1726" path="m5807,427l4202,427,4202,1983,5004,2153,5807,1983,5807,427e" filled="t" fillcolor="#3C9CD7" stroked="f">
                <v:path arrowok="t"/>
                <v:fill/>
              </v:shape>
              <v:shape style="position:absolute;left:4202;top:427;width:1605;height:1726" type="#_x0000_t75">
                <v:imagedata r:id="rId43" o:title=""/>
              </v:shape>
            </v:group>
            <v:group style="position:absolute;left:4202;top:427;width:1605;height:1726" coordorigin="4202,427" coordsize="1605,1726">
              <v:shape style="position:absolute;left:4202;top:427;width:1605;height:1726" coordorigin="4202,427" coordsize="1605,1726" path="m4202,427l4202,1983,5004,2153,5807,1983,5807,427,4202,427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Thought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  <w:b/>
          <w:bCs/>
          <w:position w:val="-1"/>
        </w:rPr>
        <w:t>Leaders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1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</w:sectPr>
      </w:pPr>
      <w:rPr/>
    </w:p>
    <w:p>
      <w:pPr>
        <w:spacing w:before="28" w:after="0" w:line="240" w:lineRule="auto"/>
        <w:ind w:left="1878" w:right="-53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3.890701pt;margin-top:-1.035134pt;width:80.477pt;height:86.569pt;mso-position-horizontal-relative:page;mso-position-vertical-relative:paragraph;z-index:-8554" coordorigin="678,-21" coordsize="1610,1731">
            <v:group style="position:absolute;left:680;top:-18;width:1605;height:1726" coordorigin="680,-18" coordsize="1605,1726">
              <v:shape style="position:absolute;left:680;top:-18;width:1605;height:1726" coordorigin="680,-18" coordsize="1605,1726" path="m2285,-18l680,-18,680,1538,1483,1708,2285,1538,2285,-18e" filled="t" fillcolor="#3C9CD7" stroked="f">
                <v:path arrowok="t"/>
                <v:fill/>
              </v:shape>
              <v:shape style="position:absolute;left:680;top:-18;width:1605;height:1726" type="#_x0000_t75">
                <v:imagedata r:id="rId44" o:title=""/>
              </v:shape>
            </v:group>
            <v:group style="position:absolute;left:680;top:-18;width:1605;height:1726" coordorigin="680,-18" coordsize="1605,1726">
              <v:shape style="position:absolute;left:680;top:-18;width:1605;height:1726" coordorigin="680,-18" coordsize="1605,1726" path="m680,-18l680,1538,1483,1708,2285,1538,2285,-18,680,-18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298.421997pt;margin-top:43.251865pt;width:58.208pt;height:16.581pt;mso-position-horizontal-relative:page;mso-position-vertical-relative:paragraph;z-index:-8531" type="#_x0000_t75">
            <v:imagedata r:id="rId45" o:title=""/>
          </v:shape>
        </w:pic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E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4"/>
        </w:rPr>
        <w:t>U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AN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4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SEMPLE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96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</w:rPr>
        <w:t>ech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85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vangelist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euansemple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  <w:b/>
          <w:bCs/>
        </w:rPr>
        <w:t>.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  <w:b/>
          <w:bCs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b/>
          <w:bCs/>
        </w:rPr>
        <w:t>om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28" w:after="0" w:line="260" w:lineRule="auto"/>
        <w:ind w:right="292"/>
        <w:jc w:val="both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w w:val="76"/>
        </w:rPr>
        <w:t>VIC</w:t>
      </w:r>
      <w:r>
        <w:rPr>
          <w:rFonts w:ascii="Arial" w:hAnsi="Arial" w:cs="Arial" w:eastAsia="Arial"/>
          <w:sz w:val="22"/>
          <w:szCs w:val="22"/>
          <w:color w:val="4D4D4F"/>
          <w:spacing w:val="-8"/>
          <w:w w:val="76"/>
        </w:rPr>
        <w:t>T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7"/>
        </w:rPr>
        <w:t>ORIA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7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6"/>
        </w:rPr>
        <w:t>SORZANO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Duty</w:t>
      </w:r>
      <w:r>
        <w:rPr>
          <w:rFonts w:ascii="Arial" w:hAnsi="Arial" w:cs="Arial" w:eastAsia="Arial"/>
          <w:sz w:val="14"/>
          <w:szCs w:val="14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85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7"/>
        </w:rPr>
        <w:t>di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17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9"/>
        </w:rPr>
        <w:t>or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28" w:after="0" w:line="253" w:lineRule="auto"/>
        <w:ind w:right="493"/>
        <w:jc w:val="left"/>
        <w:rPr>
          <w:rFonts w:ascii="Times New Roman" w:hAnsi="Times New Roman" w:cs="Times New Roman" w:eastAsia="Times New Roman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spacing w:val="-3"/>
          <w:w w:val="62"/>
        </w:rPr>
        <w:t>J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7"/>
        </w:rPr>
        <w:t>ASON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7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-16"/>
          <w:w w:val="75"/>
        </w:rPr>
        <w:t>A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5"/>
        </w:rPr>
        <w:t>VERBOOK</w:t>
      </w:r>
      <w:r>
        <w:rPr>
          <w:rFonts w:ascii="Arial" w:hAnsi="Arial" w:cs="Arial" w:eastAsia="Arial"/>
          <w:sz w:val="22"/>
          <w:szCs w:val="22"/>
          <w:color w:val="4D4D4F"/>
          <w:spacing w:val="-2"/>
          <w:w w:val="75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Chief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1"/>
        </w:rPr>
        <w:t>Inn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2"/>
          <w:w w:val="111"/>
        </w:rPr>
        <w:t>o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1"/>
        </w:rPr>
        <w:t>vation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5"/>
          <w:w w:val="111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1"/>
        </w:rPr>
        <w:t>Officer</w:t>
      </w:r>
      <w:r>
        <w:rPr>
          <w:rFonts w:ascii="Times New Roman" w:hAnsi="Times New Roman" w:cs="Times New Roman" w:eastAsia="Times New Roman"/>
          <w:sz w:val="14"/>
          <w:szCs w:val="14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  <w:cols w:num="3" w:equalWidth="0">
            <w:col w:w="3037" w:space="2357"/>
            <w:col w:w="1179" w:space="2342"/>
            <w:col w:w="1725"/>
          </w:cols>
        </w:sectPr>
      </w:pPr>
      <w:rPr/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1381" w:right="-20"/>
        <w:jc w:val="left"/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3.890701pt;margin-top:-17.596167pt;width:513.071pt;height:.1pt;mso-position-horizontal-relative:page;mso-position-vertical-relative:paragraph;z-index:-8536" coordorigin="678,-352" coordsize="10261,2">
            <v:shape style="position:absolute;left:678;top:-352;width:10261;height:2" coordorigin="678,-352" coordsize="10261,0" path="m678,-352l10939,-352e" filled="f" stroked="t" strokeweight="1pt" strokecolor="#939598">
              <v:path arrowok="t"/>
            </v:shape>
          </v:group>
          <w10:wrap type="none"/>
        </w:pict>
      </w:r>
      <w:r>
        <w:rPr/>
        <w:pict>
          <v:group style="position:absolute;margin-left:477.562012pt;margin-top:-71.795166pt;width:35.817pt;height:16.582pt;mso-position-horizontal-relative:page;mso-position-vertical-relative:paragraph;z-index:-8534" coordorigin="9551,-1436" coordsize="716,332">
            <v:shape style="position:absolute;left:10068;top:-1277;width:140;height:173" type="#_x0000_t75">
              <v:imagedata r:id="rId46" o:title=""/>
            </v:shape>
            <v:shape style="position:absolute;left:9561;top:-1433;width:153;height:186" type="#_x0000_t75">
              <v:imagedata r:id="rId47" o:title=""/>
            </v:shape>
            <v:shape style="position:absolute;left:9710;top:-1433;width:507;height:329" type="#_x0000_t75">
              <v:imagedata r:id="rId48" o:title=""/>
            </v:shape>
            <v:shape style="position:absolute;left:9551;top:-1433;width:506;height:329" type="#_x0000_t75">
              <v:imagedata r:id="rId49" o:title=""/>
            </v:shape>
            <v:group style="position:absolute;left:10232;top:-1433;width:33;height:33" coordorigin="10232,-1433" coordsize="33,33">
              <v:shape style="position:absolute;left:10232;top:-1433;width:33;height:33" coordorigin="10232,-1433" coordsize="33,33" path="m10253,-1433l10244,-1433,10240,-1432,10234,-1425,10232,-1422,10232,-1413,10234,-1409,10240,-1402,10244,-1401,10253,-1401,10257,-1402,10259,-1405,10245,-1405,10242,-1406,10238,-1411,10236,-1414,10236,-1420,10238,-1423,10242,-1428,10245,-1429,10259,-1429,10257,-1432,10253,-1433e" filled="t" fillcolor="#77787B" stroked="f">
                <v:path arrowok="t"/>
                <v:fill/>
              </v:shape>
              <v:shape style="position:absolute;left:10232;top:-1433;width:33;height:33" coordorigin="10232,-1433" coordsize="33,33" path="m10259,-1429l10252,-1429,10255,-1428,10260,-1423,10261,-1420,10261,-1414,10260,-1411,10255,-1406,10252,-1405,10259,-1405,10264,-1409,10265,-1413,10265,-1422,10264,-1425,10259,-1429e" filled="t" fillcolor="#77787B" stroked="f">
                <v:path arrowok="t"/>
                <v:fill/>
              </v:shape>
              <v:shape style="position:absolute;left:10232;top:-1433;width:33;height:33" coordorigin="10232,-1433" coordsize="33,33" path="m10252,-1427l10243,-1427,10243,-1408,10247,-1408,10247,-1415,10252,-1415,10252,-1416,10254,-1417,10255,-1419,10247,-1419,10247,-1423,10255,-1423,10255,-1425,10252,-1427e" filled="t" fillcolor="#77787B" stroked="f">
                <v:path arrowok="t"/>
                <v:fill/>
              </v:shape>
              <v:shape style="position:absolute;left:10232;top:-1433;width:33;height:33" coordorigin="10232,-1433" coordsize="33,33" path="m10252,-1415l10248,-1415,10252,-1408,10257,-1408,10252,-1415e" filled="t" fillcolor="#77787B" stroked="f">
                <v:path arrowok="t"/>
                <v:fill/>
              </v:shape>
              <v:shape style="position:absolute;left:10232;top:-1433;width:33;height:33" coordorigin="10232,-1433" coordsize="33,33" path="m10255,-1423l10250,-1423,10251,-1422,10251,-1420,10250,-1419,10250,-1419,10247,-1419,10255,-1419,10255,-1423e" filled="t" fillcolor="#77787B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3.605011pt;margin-top:-52.186665pt;width:39.935740pt;height:8.447pt;mso-position-horizontal-relative:page;mso-position-vertical-relative:paragraph;z-index:-8533" coordorigin="9472,-1044" coordsize="799,169">
            <v:group style="position:absolute;left:9475;top:-1035;width:120;height:149" coordorigin="9475,-1035" coordsize="120,149">
              <v:shape style="position:absolute;left:9475;top:-1035;width:120;height:149" coordorigin="9475,-1035" coordsize="120,149" path="m9540,-1035l9534,-1035,9475,-886,9497,-886,9508,-917,9583,-917,9578,-932,9513,-932,9536,-996,9554,-996,9540,-1035e" filled="t" fillcolor="#000000" stroked="f">
                <v:path arrowok="t"/>
                <v:fill/>
              </v:shape>
              <v:shape style="position:absolute;left:9475;top:-1035;width:120;height:149" coordorigin="9475,-1035" coordsize="120,149" path="m9583,-917l9563,-917,9573,-886,9595,-886,9583,-917e" filled="t" fillcolor="#000000" stroked="f">
                <v:path arrowok="t"/>
                <v:fill/>
              </v:shape>
              <v:shape style="position:absolute;left:9475;top:-1035;width:120;height:149" coordorigin="9475,-1035" coordsize="120,149" path="m9554,-996l9536,-996,9557,-932,9578,-932,9554,-996e" filled="t" fillcolor="#000000" stroked="f">
                <v:path arrowok="t"/>
                <v:fill/>
              </v:shape>
            </v:group>
            <v:group style="position:absolute;left:9624;top:-1034;width:88;height:148" coordorigin="9624,-1034" coordsize="88,148">
              <v:shape style="position:absolute;left:9624;top:-1034;width:88;height:148" coordorigin="9624,-1034" coordsize="88,148" path="m9651,-1034l9648,-1034,9624,-1033,9624,-886,9644,-886,9644,-942,9671,-942,9689,-947,9703,-959,9657,-959,9644,-960,9644,-1015,9648,-1015,9652,-1016,9706,-1016,9700,-1022,9680,-1031,9651,-1034e" filled="t" fillcolor="#000000" stroked="f">
                <v:path arrowok="t"/>
                <v:fill/>
              </v:shape>
              <v:shape style="position:absolute;left:9624;top:-1034;width:88;height:148" coordorigin="9624,-1034" coordsize="88,148" path="m9671,-942l9644,-942,9651,-942,9656,-941,9670,-942,9671,-942e" filled="t" fillcolor="#000000" stroked="f">
                <v:path arrowok="t"/>
                <v:fill/>
              </v:shape>
              <v:shape style="position:absolute;left:9624;top:-1034;width:88;height:148" coordorigin="9624,-1034" coordsize="88,148" path="m9706,-1016l9652,-1016,9673,-1014,9689,-1003,9694,-980,9682,-965,9657,-959,9703,-959,9711,-979,9712,-1008,9706,-1016e" filled="t" fillcolor="#000000" stroked="f">
                <v:path arrowok="t"/>
                <v:fill/>
              </v:shape>
            </v:group>
            <v:group style="position:absolute;left:9752;top:-1034;width:88;height:148" coordorigin="9752,-1034" coordsize="88,148">
              <v:shape style="position:absolute;left:9752;top:-1034;width:88;height:148" coordorigin="9752,-1034" coordsize="88,148" path="m9779,-1034l9776,-1034,9752,-1033,9752,-886,9772,-886,9772,-942,9799,-942,9817,-947,9831,-959,9785,-959,9772,-960,9772,-1015,9776,-1015,9780,-1016,9833,-1016,9828,-1022,9808,-1031,9779,-1034e" filled="t" fillcolor="#000000" stroked="f">
                <v:path arrowok="t"/>
                <v:fill/>
              </v:shape>
              <v:shape style="position:absolute;left:9752;top:-1034;width:88;height:148" coordorigin="9752,-1034" coordsize="88,148" path="m9799,-942l9772,-942,9779,-942,9784,-941,9797,-942,9799,-942e" filled="t" fillcolor="#000000" stroked="f">
                <v:path arrowok="t"/>
                <v:fill/>
              </v:shape>
              <v:shape style="position:absolute;left:9752;top:-1034;width:88;height:148" coordorigin="9752,-1034" coordsize="88,148" path="m9833,-1016l9780,-1016,9800,-1014,9817,-1003,9821,-980,9810,-965,9785,-959,9831,-959,9839,-979,9840,-1008,9833,-1016e" filled="t" fillcolor="#000000" stroked="f">
                <v:path arrowok="t"/>
                <v:fill/>
              </v:shape>
            </v:group>
            <v:group style="position:absolute;left:9893;top:-1033;width:2;height:147" coordorigin="9893,-1033" coordsize="2,147">
              <v:shape style="position:absolute;left:9893;top:-1033;width:2;height:147" coordorigin="9893,-1033" coordsize="0,147" path="m9893,-1033l9893,-886e" filled="f" stroked="t" strokeweight="1.103pt" strokecolor="#000000">
                <v:path arrowok="t"/>
              </v:shape>
            </v:group>
            <v:group style="position:absolute;left:9951;top:-1034;width:103;height:148" coordorigin="9951,-1034" coordsize="103,148">
              <v:shape style="position:absolute;left:9951;top:-1034;width:103;height:148" coordorigin="9951,-1034" coordsize="103,148" path="m9988,-1034l9983,-1034,9976,-1034,9952,-1033,9951,-1033,9951,-886,9971,-886,9971,-950,10014,-950,10012,-953,10020,-955,10026,-960,10031,-966,9980,-966,9976,-966,9971,-967,9971,-1015,9977,-1015,9981,-1016,10033,-1016,10032,-1019,10014,-1031,9988,-1034e" filled="t" fillcolor="#000000" stroked="f">
                <v:path arrowok="t"/>
                <v:fill/>
              </v:shape>
              <v:shape style="position:absolute;left:9951;top:-1034;width:103;height:148" coordorigin="9951,-1034" coordsize="103,148" path="m10014,-950l9971,-950,9981,-949,9988,-949,9992,-949,10031,-886,10054,-886,10014,-950e" filled="t" fillcolor="#000000" stroked="f">
                <v:path arrowok="t"/>
                <v:fill/>
              </v:shape>
              <v:shape style="position:absolute;left:9951;top:-1034;width:103;height:148" coordorigin="9951,-1034" coordsize="103,148" path="m10033,-1016l9995,-1016,10005,-1014,10017,-1007,10019,-1001,10019,-983,10017,-976,10006,-968,9997,-966,10031,-966,10038,-975,10041,-983,10040,-1001,10033,-1016e" filled="t" fillcolor="#000000" stroked="f">
                <v:path arrowok="t"/>
                <v:fill/>
              </v:shape>
            </v:group>
            <v:group style="position:absolute;left:10096;top:-1033;width:2;height:147" coordorigin="10096,-1033" coordsize="2,147">
              <v:shape style="position:absolute;left:10096;top:-1033;width:2;height:147" coordorigin="10096,-1033" coordsize="0,147" path="m10096,-1033l10096,-886e" filled="f" stroked="t" strokeweight="1.103pt" strokecolor="#000000">
                <v:path arrowok="t"/>
              </v:shape>
            </v:group>
            <v:group style="position:absolute;left:10146;top:-1035;width:122;height:150" coordorigin="10146,-1035" coordsize="122,150">
              <v:shape style="position:absolute;left:10146;top:-1035;width:122;height:150" coordorigin="10146,-1035" coordsize="122,150" path="m10204,-1035l10154,-1001,10146,-961,10146,-960,10176,-892,10222,-885,10239,-893,10248,-901,10193,-901,10184,-907,10176,-921,10169,-939,10167,-961,10168,-969,10171,-988,10180,-1006,10194,-1014,10221,-1015,10251,-1015,10244,-1024,10226,-1032,10204,-1035e" filled="t" fillcolor="#000000" stroked="f">
                <v:path arrowok="t"/>
                <v:fill/>
              </v:shape>
              <v:shape style="position:absolute;left:10146;top:-1035;width:122;height:150" coordorigin="10146,-1035" coordsize="122,150" path="m10251,-1015l10221,-1015,10236,-1004,10244,-984,10237,-917,10219,-901,10248,-901,10255,-908,10263,-923,10267,-943,10268,-968,10265,-987,10258,-1005,10251,-1015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4D4D4F"/>
          <w:spacing w:val="-10"/>
          <w:w w:val="84"/>
          <w:position w:val="-1"/>
        </w:rPr>
        <w:t>P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84"/>
          <w:position w:val="-1"/>
        </w:rPr>
        <w:t>ast</w:t>
      </w:r>
      <w:r>
        <w:rPr>
          <w:rFonts w:ascii="Arial" w:hAnsi="Arial" w:cs="Arial" w:eastAsia="Arial"/>
          <w:sz w:val="26"/>
          <w:szCs w:val="26"/>
          <w:color w:val="4D4D4F"/>
          <w:spacing w:val="-15"/>
          <w:w w:val="84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84"/>
          <w:position w:val="-1"/>
        </w:rPr>
        <w:t>Sp</w:t>
      </w:r>
      <w:r>
        <w:rPr>
          <w:rFonts w:ascii="Arial" w:hAnsi="Arial" w:cs="Arial" w:eastAsia="Arial"/>
          <w:sz w:val="26"/>
          <w:szCs w:val="26"/>
          <w:color w:val="4D4D4F"/>
          <w:spacing w:val="-2"/>
          <w:w w:val="84"/>
          <w:position w:val="-1"/>
        </w:rPr>
        <w:t>e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84"/>
          <w:position w:val="-1"/>
        </w:rPr>
        <w:t>a</w:t>
      </w:r>
      <w:r>
        <w:rPr>
          <w:rFonts w:ascii="Arial" w:hAnsi="Arial" w:cs="Arial" w:eastAsia="Arial"/>
          <w:sz w:val="26"/>
          <w:szCs w:val="26"/>
          <w:color w:val="4D4D4F"/>
          <w:spacing w:val="-3"/>
          <w:w w:val="84"/>
          <w:position w:val="-1"/>
        </w:rPr>
        <w:t>k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84"/>
          <w:position w:val="-1"/>
        </w:rPr>
        <w:t>ers</w:t>
      </w:r>
      <w:r>
        <w:rPr>
          <w:rFonts w:ascii="Arial" w:hAnsi="Arial" w:cs="Arial" w:eastAsia="Arial"/>
          <w:sz w:val="26"/>
          <w:szCs w:val="26"/>
          <w:color w:val="4D4D4F"/>
          <w:spacing w:val="-9"/>
          <w:w w:val="84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56"/>
          <w:position w:val="-1"/>
        </w:rPr>
        <w:t>-</w:t>
      </w:r>
      <w:r>
        <w:rPr>
          <w:rFonts w:ascii="Arial" w:hAnsi="Arial" w:cs="Arial" w:eastAsia="Arial"/>
          <w:sz w:val="26"/>
          <w:szCs w:val="26"/>
          <w:color w:val="4D4D4F"/>
          <w:spacing w:val="4"/>
          <w:w w:val="56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-3"/>
          <w:w w:val="78"/>
          <w:position w:val="-1"/>
        </w:rPr>
        <w:t>T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he</w:t>
      </w:r>
      <w:r>
        <w:rPr>
          <w:rFonts w:ascii="Arial" w:hAnsi="Arial" w:cs="Arial" w:eastAsia="Arial"/>
          <w:sz w:val="26"/>
          <w:szCs w:val="26"/>
          <w:color w:val="4D4D4F"/>
          <w:spacing w:val="-11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Bi</w:t>
      </w:r>
      <w:r>
        <w:rPr>
          <w:rFonts w:ascii="Arial" w:hAnsi="Arial" w:cs="Arial" w:eastAsia="Arial"/>
          <w:sz w:val="26"/>
          <w:szCs w:val="26"/>
          <w:color w:val="4D4D4F"/>
          <w:spacing w:val="-2"/>
          <w:w w:val="78"/>
          <w:position w:val="-1"/>
        </w:rPr>
        <w:t>g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gest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18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and</w:t>
      </w:r>
      <w:r>
        <w:rPr>
          <w:rFonts w:ascii="Arial" w:hAnsi="Arial" w:cs="Arial" w:eastAsia="Arial"/>
          <w:sz w:val="26"/>
          <w:szCs w:val="26"/>
          <w:color w:val="4D4D4F"/>
          <w:spacing w:val="23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-3"/>
          <w:w w:val="78"/>
          <w:position w:val="-1"/>
        </w:rPr>
        <w:t>T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he</w:t>
      </w:r>
      <w:r>
        <w:rPr>
          <w:rFonts w:ascii="Arial" w:hAnsi="Arial" w:cs="Arial" w:eastAsia="Arial"/>
          <w:sz w:val="26"/>
          <w:szCs w:val="26"/>
          <w:color w:val="4D4D4F"/>
          <w:spacing w:val="-11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Best</w:t>
      </w:r>
      <w:r>
        <w:rPr>
          <w:rFonts w:ascii="Arial" w:hAnsi="Arial" w:cs="Arial" w:eastAsia="Arial"/>
          <w:sz w:val="26"/>
          <w:szCs w:val="26"/>
          <w:color w:val="4D4D4F"/>
          <w:spacing w:val="35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in</w:t>
      </w:r>
      <w:r>
        <w:rPr>
          <w:rFonts w:ascii="Arial" w:hAnsi="Arial" w:cs="Arial" w:eastAsia="Arial"/>
          <w:sz w:val="26"/>
          <w:szCs w:val="26"/>
          <w:color w:val="4D4D4F"/>
          <w:spacing w:val="20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the</w:t>
      </w:r>
      <w:r>
        <w:rPr>
          <w:rFonts w:ascii="Arial" w:hAnsi="Arial" w:cs="Arial" w:eastAsia="Arial"/>
          <w:sz w:val="26"/>
          <w:szCs w:val="26"/>
          <w:color w:val="4D4D4F"/>
          <w:spacing w:val="28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-10"/>
          <w:w w:val="78"/>
          <w:position w:val="-1"/>
        </w:rPr>
        <w:t>W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orld</w:t>
      </w:r>
      <w:r>
        <w:rPr>
          <w:rFonts w:ascii="Arial" w:hAnsi="Arial" w:cs="Arial" w:eastAsia="Arial"/>
          <w:sz w:val="26"/>
          <w:szCs w:val="26"/>
          <w:color w:val="4D4D4F"/>
          <w:spacing w:val="51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sp</w:t>
      </w:r>
      <w:r>
        <w:rPr>
          <w:rFonts w:ascii="Arial" w:hAnsi="Arial" w:cs="Arial" w:eastAsia="Arial"/>
          <w:sz w:val="26"/>
          <w:szCs w:val="26"/>
          <w:color w:val="4D4D4F"/>
          <w:spacing w:val="-2"/>
          <w:w w:val="78"/>
          <w:position w:val="-1"/>
        </w:rPr>
        <w:t>e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ak</w:t>
      </w:r>
      <w:r>
        <w:rPr>
          <w:rFonts w:ascii="Arial" w:hAnsi="Arial" w:cs="Arial" w:eastAsia="Arial"/>
          <w:sz w:val="26"/>
          <w:szCs w:val="26"/>
          <w:color w:val="4D4D4F"/>
          <w:spacing w:val="39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-9"/>
          <w:w w:val="80"/>
          <w:position w:val="-1"/>
        </w:rPr>
        <w:t>a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115"/>
          <w:position w:val="-1"/>
        </w:rPr>
        <w:t>t</w:t>
      </w:r>
      <w:r>
        <w:rPr>
          <w:rFonts w:ascii="Arial" w:hAnsi="Arial" w:cs="Arial" w:eastAsia="Arial"/>
          <w:sz w:val="26"/>
          <w:szCs w:val="26"/>
          <w:color w:val="4D4D4F"/>
          <w:spacing w:val="-28"/>
          <w:w w:val="100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HR</w:t>
      </w:r>
      <w:r>
        <w:rPr>
          <w:rFonts w:ascii="Arial" w:hAnsi="Arial" w:cs="Arial" w:eastAsia="Arial"/>
          <w:sz w:val="26"/>
          <w:szCs w:val="26"/>
          <w:color w:val="4D4D4F"/>
          <w:spacing w:val="-12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-15"/>
          <w:w w:val="78"/>
          <w:position w:val="-1"/>
        </w:rPr>
        <w:t>T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8"/>
          <w:position w:val="-1"/>
        </w:rPr>
        <w:t>ech</w:t>
      </w:r>
      <w:r>
        <w:rPr>
          <w:rFonts w:ascii="Arial" w:hAnsi="Arial" w:cs="Arial" w:eastAsia="Arial"/>
          <w:sz w:val="26"/>
          <w:szCs w:val="26"/>
          <w:color w:val="4D4D4F"/>
          <w:spacing w:val="-4"/>
          <w:w w:val="78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79"/>
          <w:position w:val="-1"/>
        </w:rPr>
        <w:t>Eu</w:t>
      </w:r>
      <w:r>
        <w:rPr>
          <w:rFonts w:ascii="Arial" w:hAnsi="Arial" w:cs="Arial" w:eastAsia="Arial"/>
          <w:sz w:val="26"/>
          <w:szCs w:val="26"/>
          <w:color w:val="4D4D4F"/>
          <w:spacing w:val="-1"/>
          <w:w w:val="79"/>
          <w:position w:val="-1"/>
        </w:rPr>
        <w:t>r</w:t>
      </w:r>
      <w:r>
        <w:rPr>
          <w:rFonts w:ascii="Arial" w:hAnsi="Arial" w:cs="Arial" w:eastAsia="Arial"/>
          <w:sz w:val="26"/>
          <w:szCs w:val="26"/>
          <w:color w:val="4D4D4F"/>
          <w:spacing w:val="0"/>
          <w:w w:val="82"/>
          <w:position w:val="-1"/>
        </w:rPr>
        <w:t>ope!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</w:sectPr>
      </w:pPr>
      <w:rPr/>
    </w:p>
    <w:p>
      <w:pPr>
        <w:spacing w:before="28" w:after="0" w:line="240" w:lineRule="auto"/>
        <w:ind w:left="1878"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/>
        <w:pict>
          <v:group style="position:absolute;margin-left:33.515701pt;margin-top:-1.407124pt;width:81.227pt;height:87.319pt;mso-position-horizontal-relative:page;mso-position-vertical-relative:paragraph;z-index:-8555" coordorigin="670,-28" coordsize="1625,1746">
            <v:group style="position:absolute;left:680;top:-18;width:1605;height:1726" coordorigin="680,-18" coordsize="1605,1726">
              <v:shape style="position:absolute;left:680;top:-18;width:1605;height:1726" coordorigin="680,-18" coordsize="1605,1726" path="m2285,-18l680,-18,680,1538,1483,1708,2285,1538,2285,-18e" filled="t" fillcolor="#3C9CD7" stroked="f">
                <v:path arrowok="t"/>
                <v:fill/>
              </v:shape>
              <v:shape style="position:absolute;left:680;top:-18;width:1605;height:1726" type="#_x0000_t75">
                <v:imagedata r:id="rId50" o:title=""/>
              </v:shape>
            </v:group>
            <v:group style="position:absolute;left:680;top:-18;width:1605;height:1726" coordorigin="680,-18" coordsize="1605,1726">
              <v:shape style="position:absolute;left:680;top:-18;width:1605;height:1726" coordorigin="680,-18" coordsize="1605,1726" path="m680,-18l680,1538,1483,1708,2285,1538,2285,-18,680,-18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22"/>
          <w:szCs w:val="22"/>
          <w:color w:val="4D4D4F"/>
          <w:spacing w:val="-5"/>
          <w:w w:val="75"/>
        </w:rPr>
        <w:t>D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5"/>
        </w:rPr>
        <w:t>AN</w:t>
      </w:r>
      <w:r>
        <w:rPr>
          <w:rFonts w:ascii="Arial" w:hAnsi="Arial" w:cs="Arial" w:eastAsia="Arial"/>
          <w:sz w:val="22"/>
          <w:szCs w:val="22"/>
          <w:color w:val="4D4D4F"/>
          <w:spacing w:val="-5"/>
          <w:w w:val="75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80"/>
        </w:rPr>
        <w:t>PINK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0" w:after="0" w:line="155" w:lineRule="exact"/>
        <w:ind w:left="1878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4"/>
          <w:szCs w:val="14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ork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Times</w:t>
      </w:r>
      <w:r>
        <w:rPr>
          <w:rFonts w:ascii="Arial" w:hAnsi="Arial" w:cs="Arial" w:eastAsia="Arial"/>
          <w:sz w:val="14"/>
          <w:szCs w:val="14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2" w:after="0" w:line="160" w:lineRule="exact"/>
        <w:ind w:left="1878" w:right="-44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shape style="position:absolute;margin-left:121.902pt;margin-top:20.614994pt;width:30.761pt;height:37.981pt;mso-position-horizontal-relative:page;mso-position-vertical-relative:paragraph;z-index:-8546" type="#_x0000_t75">
            <v:imagedata r:id="rId51" o:title=""/>
          </v:shape>
        </w:pic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Street</w:t>
      </w:r>
      <w:r>
        <w:rPr>
          <w:rFonts w:ascii="Arial" w:hAnsi="Arial" w:cs="Arial" w:eastAsia="Arial"/>
          <w:sz w:val="14"/>
          <w:szCs w:val="14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Journal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bestselling</w:t>
      </w:r>
      <w:r>
        <w:rPr>
          <w:rFonts w:ascii="Arial" w:hAnsi="Arial" w:cs="Arial" w:eastAsia="Arial"/>
          <w:sz w:val="14"/>
          <w:szCs w:val="14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7"/>
        </w:rPr>
        <w:t>author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28" w:after="0" w:line="240" w:lineRule="auto"/>
        <w:ind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7"/>
        </w:rPr>
        <w:t>MA</w:t>
      </w:r>
      <w:r>
        <w:rPr>
          <w:rFonts w:ascii="Arial" w:hAnsi="Arial" w:cs="Arial" w:eastAsia="Arial"/>
          <w:sz w:val="22"/>
          <w:szCs w:val="22"/>
          <w:color w:val="4D4D4F"/>
          <w:spacing w:val="-5"/>
          <w:w w:val="77"/>
        </w:rPr>
        <w:t>R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7"/>
        </w:rPr>
        <w:t>C</w:t>
      </w:r>
      <w:r>
        <w:rPr>
          <w:rFonts w:ascii="Arial" w:hAnsi="Arial" w:cs="Arial" w:eastAsia="Arial"/>
          <w:sz w:val="22"/>
          <w:szCs w:val="22"/>
          <w:color w:val="4D4D4F"/>
          <w:spacing w:val="-5"/>
          <w:w w:val="77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9"/>
        </w:rPr>
        <w:t>HURD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0" w:after="0" w:line="155" w:lineRule="exact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97.946838pt;margin-top:13.26595pt;width:70.821177pt;height:9.063pt;mso-position-horizontal-relative:page;mso-position-vertical-relative:paragraph;z-index:-8545" coordorigin="5959,265" coordsize="1416,181">
            <v:group style="position:absolute;left:5961;top:269;width:1361;height:175" coordorigin="5961,269" coordsize="1361,175">
              <v:shape style="position:absolute;left:5961;top:269;width:1361;height:175" coordorigin="5961,269" coordsize="1361,175" path="m6961,269l6928,269,6928,432,6929,436,6936,442,6940,444,7099,444,7118,413,6961,413,6961,269e" filled="t" fillcolor="#ED1D24" stroked="f">
                <v:path arrowok="t"/>
                <v:fill/>
              </v:shape>
              <v:shape style="position:absolute;left:5961;top:269;width:1361;height:175" coordorigin="5961,269" coordsize="1361,175" path="m7320,269l7199,269,7176,272,7124,310,7111,352,7114,376,7150,429,7303,444,7322,413,7201,413,7179,409,7162,397,7149,380,7290,372,7310,341,7146,341,7156,322,7171,308,7191,300,7300,300,7320,269e" filled="t" fillcolor="#ED1D24" stroked="f">
                <v:path arrowok="t"/>
                <v:fill/>
              </v:shape>
              <v:shape style="position:absolute;left:5961;top:269;width:1361;height:175" coordorigin="5961,269" coordsize="1361,175" path="m6600,267l6583,267,6575,271,6570,278,6464,444,6504,444,6591,306,6630,306,6612,278,6607,271,6600,267e" filled="t" fillcolor="#ED1D24" stroked="f">
                <v:path arrowok="t"/>
                <v:fill/>
              </v:shape>
              <v:shape style="position:absolute;left:5961;top:269;width:1361;height:175" coordorigin="5961,269" coordsize="1361,175" path="m6630,306l6591,306,6639,382,6549,382,6569,413,6660,413,6678,444,6718,444,6630,306e" filled="t" fillcolor="#ED1D24" stroked="f">
                <v:path arrowok="t"/>
                <v:fill/>
              </v:shape>
              <v:shape style="position:absolute;left:5961;top:269;width:1361;height:175" coordorigin="5961,269" coordsize="1361,175" path="m6910,269l6780,269,6724,298,6701,361,6705,383,6746,433,6789,444,6893,444,6912,413,6790,413,6768,409,6751,396,6739,378,6734,356,6739,334,6751,316,6769,304,6791,300,6890,300,6910,269e" filled="t" fillcolor="#ED1D24" stroked="f">
                <v:path arrowok="t"/>
                <v:fill/>
              </v:shape>
              <v:shape style="position:absolute;left:5961;top:269;width:1361;height:175" coordorigin="5961,269" coordsize="1361,175" path="m6151,269l6041,269,5984,298,5961,361,5965,383,6006,433,6049,444,6159,444,6180,439,6199,429,6215,415,6217,413,6051,413,6029,409,6011,396,5999,378,5994,356,5999,334,6011,316,6029,304,6051,300,6217,300,6211,293,6194,280,6173,272,6151,269e" filled="t" fillcolor="#ED1D24" stroked="f">
                <v:path arrowok="t"/>
                <v:fill/>
              </v:shape>
              <v:shape style="position:absolute;left:5961;top:269;width:1361;height:175" coordorigin="5961,269" coordsize="1361,175" path="m6217,300l6051,300,6149,300,6171,304,6189,317,6201,335,6205,357,6201,379,6189,397,6171,409,6149,413,6217,413,6228,397,6236,376,6238,352,6234,330,6225,310,6217,300e" filled="t" fillcolor="#ED1D24" stroked="f">
                <v:path arrowok="t"/>
                <v:fill/>
              </v:shape>
              <v:shape style="position:absolute;left:5961;top:269;width:1361;height:175" coordorigin="5961,269" coordsize="1361,175" path="m6256,269l6256,444,6290,444,6290,300,6454,300,6448,290,6432,276,6412,269,6256,269e" filled="t" fillcolor="#ED1D24" stroked="f">
                <v:path arrowok="t"/>
                <v:fill/>
              </v:shape>
              <v:shape style="position:absolute;left:5961;top:269;width:1361;height:175" coordorigin="5961,269" coordsize="1361,175" path="m6454,300l6402,300,6422,308,6430,328,6422,348,6402,356,6307,356,6407,444,6456,444,6388,387,6404,387,6426,383,6444,371,6455,356,6402,356,6455,356,6457,354,6463,332,6459,309,6454,300e" filled="t" fillcolor="#ED1D24" stroked="f">
                <v:path arrowok="t"/>
                <v:fill/>
              </v:shape>
              <v:shape style="position:absolute;left:5961;top:269;width:1361;height:175" coordorigin="5961,269" coordsize="1361,175" path="m6404,387l6388,387,6404,387e" filled="t" fillcolor="#ED1D24" stroked="f">
                <v:path arrowok="t"/>
                <v:fill/>
              </v:shape>
            </v:group>
            <v:group style="position:absolute;left:7333;top:268;width:39;height:39" coordorigin="7333,268" coordsize="39,39">
              <v:shape style="position:absolute;left:7333;top:268;width:39;height:39" coordorigin="7333,268" coordsize="39,39" path="m7364,268l7342,268,7333,277,7333,298,7342,307,7364,307,7368,303,7345,303,7338,296,7338,279,7345,272,7368,272,7364,268e" filled="t" fillcolor="#ED1D24" stroked="f">
                <v:path arrowok="t"/>
                <v:fill/>
              </v:shape>
              <v:shape style="position:absolute;left:7333;top:268;width:39;height:39" coordorigin="7333,268" coordsize="39,39" path="m7368,272l7362,272,7369,279,7369,296,7362,303,7368,303,7373,298,7373,277,7368,272e" filled="t" fillcolor="#ED1D24" stroked="f">
                <v:path arrowok="t"/>
                <v:fill/>
              </v:shape>
              <v:shape style="position:absolute;left:7333;top:268;width:39;height:39" coordorigin="7333,268" coordsize="39,39" path="m7351,276l7346,276,7346,298,7350,298,7350,289,7358,289,7357,289,7358,288,7358,288,7360,287,7361,286,7350,286,7350,279,7361,279,7361,278,7357,276,7356,276,7351,276e" filled="t" fillcolor="#ED1D24" stroked="f">
                <v:path arrowok="t"/>
                <v:fill/>
              </v:shape>
              <v:shape style="position:absolute;left:7333;top:268;width:39;height:39" coordorigin="7333,268" coordsize="39,39" path="m7358,289l7353,289,7358,298,7362,298,7358,289e" filled="t" fillcolor="#ED1D24" stroked="f">
                <v:path arrowok="t"/>
                <v:fill/>
              </v:shape>
              <v:shape style="position:absolute;left:7333;top:268;width:39;height:39" coordorigin="7333,268" coordsize="39,39" path="m7361,279l7354,279,7355,280,7356,280,7357,281,7357,284,7356,286,7353,286,7361,286,7361,284,7361,279e" filled="t" fillcolor="#ED1D24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President</w:t>
      </w:r>
      <w:r>
        <w:rPr>
          <w:rFonts w:ascii="Arial" w:hAnsi="Arial" w:cs="Arial" w:eastAsia="Arial"/>
          <w:sz w:val="14"/>
          <w:szCs w:val="14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ortune</w:t>
      </w:r>
      <w:r>
        <w:rPr>
          <w:rFonts w:ascii="Arial" w:hAnsi="Arial" w:cs="Arial" w:eastAsia="Arial"/>
          <w:sz w:val="14"/>
          <w:szCs w:val="14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Magazine’s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0" w:after="0" w:line="160" w:lineRule="exact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25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4"/>
          <w:szCs w:val="14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1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6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0"/>
        </w:rPr>
        <w:t>werful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0" w:after="0" w:line="154" w:lineRule="exact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09.858994pt;margin-top:41.560596pt;width:80.477pt;height:86.569pt;mso-position-horizontal-relative:page;mso-position-vertical-relative:paragraph;z-index:-8550" coordorigin="4197,831" coordsize="1610,1731">
            <v:group style="position:absolute;left:4200;top:834;width:1605;height:1726" coordorigin="4200,834" coordsize="1605,1726">
              <v:shape style="position:absolute;left:4200;top:834;width:1605;height:1726" coordorigin="4200,834" coordsize="1605,1726" path="m5804,834l4200,834,4200,2390,5002,2560,5804,2390,5804,834e" filled="t" fillcolor="#3C9CD7" stroked="f">
                <v:path arrowok="t"/>
                <v:fill/>
              </v:shape>
              <v:shape style="position:absolute;left:4200;top:834;width:1605;height:1726" type="#_x0000_t75">
                <v:imagedata r:id="rId52" o:title=""/>
              </v:shape>
            </v:group>
            <v:group style="position:absolute;left:4200;top:834;width:1605;height:1726" coordorigin="4200,834" coordsize="1605,1726">
              <v:shape style="position:absolute;left:4200;top:834;width:1605;height:1726" coordorigin="4200,834" coordsize="1605,1726" path="m4200,834l4200,2390,5002,2560,5804,2390,5804,834,4200,834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5.825989pt;margin-top:41.560596pt;width:80.477pt;height:86.569pt;mso-position-horizontal-relative:page;mso-position-vertical-relative:paragraph;z-index:-8549" coordorigin="7717,831" coordsize="1610,1731">
            <v:group style="position:absolute;left:7719;top:834;width:1605;height:1726" coordorigin="7719,834" coordsize="1605,1726">
              <v:shape style="position:absolute;left:7719;top:834;width:1605;height:1726" coordorigin="7719,834" coordsize="1605,1726" path="m9324,834l7719,834,7719,2390,8521,2560,9324,2390,9324,834e" filled="t" fillcolor="#3C9CD7" stroked="f">
                <v:path arrowok="t"/>
                <v:fill/>
              </v:shape>
              <v:shape style="position:absolute;left:7719;top:834;width:1605;height:1726" type="#_x0000_t75">
                <v:imagedata r:id="rId53" o:title=""/>
              </v:shape>
            </v:group>
            <v:group style="position:absolute;left:7719;top:834;width:1605;height:1726" coordorigin="7719,834" coordsize="1605,1726">
              <v:shape style="position:absolute;left:7719;top:834;width:1605;height:1726" coordorigin="7719,834" coordsize="1605,1726" path="m7719,834l7719,2390,8521,2560,9324,2390,9324,834,7719,834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  <w:position w:val="-1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eople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Business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31" w:after="0" w:line="236" w:lineRule="auto"/>
        <w:ind w:left="3" w:right="476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GA</w:t>
      </w:r>
      <w:r>
        <w:rPr>
          <w:rFonts w:ascii="Arial" w:hAnsi="Arial" w:cs="Arial" w:eastAsia="Arial"/>
          <w:sz w:val="22"/>
          <w:szCs w:val="22"/>
          <w:color w:val="4D4D4F"/>
          <w:spacing w:val="-7"/>
          <w:w w:val="74"/>
        </w:rPr>
        <w:t>R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Y</w:t>
      </w:r>
      <w:r>
        <w:rPr>
          <w:rFonts w:ascii="Arial" w:hAnsi="Arial" w:cs="Arial" w:eastAsia="Arial"/>
          <w:sz w:val="22"/>
          <w:szCs w:val="22"/>
          <w:color w:val="4D4D4F"/>
          <w:spacing w:val="-6"/>
          <w:w w:val="74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6"/>
        </w:rPr>
        <w:t>HAMEL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Ran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4"/>
          <w:szCs w:val="14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#1</w:t>
      </w:r>
      <w:r>
        <w:rPr>
          <w:rFonts w:ascii="Arial" w:hAnsi="Arial" w:cs="Arial" w:eastAsia="Arial"/>
          <w:sz w:val="14"/>
          <w:szCs w:val="14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</w:rPr>
        <w:t>Thin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1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er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4"/>
          <w:szCs w:val="14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8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8"/>
        </w:rPr>
        <w:t>orld!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  <w:cols w:num="3" w:equalWidth="0">
            <w:col w:w="3095" w:space="2298"/>
            <w:col w:w="1242" w:space="2273"/>
            <w:col w:w="1732"/>
          </w:cols>
        </w:sectPr>
      </w:pPr>
      <w:rPr/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</w:sectPr>
      </w:pPr>
      <w:rPr/>
    </w:p>
    <w:p>
      <w:pPr>
        <w:spacing w:before="28" w:after="0" w:line="252" w:lineRule="exact"/>
        <w:ind w:left="1878" w:right="-73"/>
        <w:jc w:val="left"/>
        <w:rPr>
          <w:rFonts w:ascii="Arial" w:hAnsi="Arial" w:cs="Arial" w:eastAsia="Arial"/>
          <w:sz w:val="22"/>
          <w:szCs w:val="22"/>
        </w:rPr>
      </w:pPr>
      <w:rPr/>
      <w:r>
        <w:rPr/>
        <w:pict>
          <v:group style="position:absolute;margin-left:209.858994pt;margin-top:-102.155136pt;width:80.477pt;height:86.569pt;mso-position-horizontal-relative:page;mso-position-vertical-relative:paragraph;z-index:-8553" coordorigin="4197,-2043" coordsize="1610,1731">
            <v:group style="position:absolute;left:4200;top:-2041;width:1605;height:1726" coordorigin="4200,-2041" coordsize="1605,1726">
              <v:shape style="position:absolute;left:4200;top:-2041;width:1605;height:1726" coordorigin="4200,-2041" coordsize="1605,1726" path="m5804,-2041l4200,-2041,4200,-484,5002,-314,5804,-484,5804,-2041e" filled="t" fillcolor="#3C9CD7" stroked="f">
                <v:path arrowok="t"/>
                <v:fill/>
              </v:shape>
              <v:shape style="position:absolute;left:4200;top:-2041;width:1605;height:1726" type="#_x0000_t75">
                <v:imagedata r:id="rId54" o:title=""/>
              </v:shape>
            </v:group>
            <v:group style="position:absolute;left:4200;top:-2041;width:1605;height:1726" coordorigin="4200,-2041" coordsize="1605,1726">
              <v:shape style="position:absolute;left:4200;top:-2041;width:1605;height:1726" coordorigin="4200,-2041" coordsize="1605,1726" path="m4200,-2041l4200,-484,5002,-314,5804,-484,5804,-2041,4200,-2041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5.825989pt;margin-top:-102.155136pt;width:80.477pt;height:86.569pt;mso-position-horizontal-relative:page;mso-position-vertical-relative:paragraph;z-index:-8552" coordorigin="7717,-2043" coordsize="1610,1731">
            <v:group style="position:absolute;left:7719;top:-2041;width:1605;height:1726" coordorigin="7719,-2041" coordsize="1605,1726">
              <v:shape style="position:absolute;left:7719;top:-2041;width:1605;height:1726" coordorigin="7719,-2041" coordsize="1605,1726" path="m9324,-2041l7719,-2041,7719,-484,8521,-314,9324,-484,9324,-2041e" filled="t" fillcolor="#3C9CD7" stroked="f">
                <v:path arrowok="t"/>
                <v:fill/>
              </v:shape>
              <v:shape style="position:absolute;left:7719;top:-2041;width:1605;height:1726" type="#_x0000_t75">
                <v:imagedata r:id="rId55" o:title=""/>
              </v:shape>
            </v:group>
            <v:group style="position:absolute;left:7719;top:-2041;width:1605;height:1726" coordorigin="7719,-2041" coordsize="1605,1726">
              <v:shape style="position:absolute;left:7719;top:-2041;width:1605;height:1726" coordorigin="7719,-2041" coordsize="1605,1726" path="m7719,-2041l7719,-484,8521,-314,9324,-484,9324,-2041,7719,-2041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.015701pt;margin-top:-1.849133pt;width:80.477pt;height:86.569pt;mso-position-horizontal-relative:page;mso-position-vertical-relative:paragraph;z-index:-8551" coordorigin="680,-37" coordsize="1610,1731">
            <v:shape style="position:absolute;left:683;top:-35;width:1605;height:1726" type="#_x0000_t75">
              <v:imagedata r:id="rId56" o:title=""/>
            </v:shape>
            <v:group style="position:absolute;left:683;top:-34;width:1605;height:1726" coordorigin="683,-34" coordsize="1605,1726">
              <v:shape style="position:absolute;left:683;top:-34;width:1605;height:1726" coordorigin="683,-34" coordsize="1605,1726" path="m683,-34l683,1522,1485,1692,2287,1522,2287,-34,683,-34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473.425995pt;margin-top:-66.995132pt;width:80.477pt;height:8.42pt;mso-position-horizontal-relative:page;mso-position-vertical-relative:paragraph;z-index:-8541" type="#_x0000_t75">
            <v:imagedata r:id="rId57" o:title=""/>
          </v:shape>
        </w:pic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LEIGHANNE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28" w:after="0" w:line="252" w:lineRule="exact"/>
        <w:ind w:right="-20"/>
        <w:jc w:val="left"/>
        <w:tabs>
          <w:tab w:pos="3500" w:val="left"/>
        </w:tabs>
        <w:rPr>
          <w:rFonts w:ascii="Arial" w:hAnsi="Arial" w:cs="Arial" w:eastAsia="Arial"/>
          <w:sz w:val="22"/>
          <w:szCs w:val="22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THOMAS</w:t>
      </w:r>
      <w:r>
        <w:rPr>
          <w:rFonts w:ascii="Arial" w:hAnsi="Arial" w:cs="Arial" w:eastAsia="Arial"/>
          <w:sz w:val="22"/>
          <w:szCs w:val="22"/>
          <w:color w:val="4D4D4F"/>
          <w:spacing w:val="31"/>
          <w:w w:val="74"/>
        </w:rPr>
        <w:t> </w:t>
      </w:r>
      <w:r>
        <w:rPr>
          <w:rFonts w:ascii="Arial" w:hAnsi="Arial" w:cs="Arial" w:eastAsia="Arial"/>
          <w:sz w:val="22"/>
          <w:szCs w:val="22"/>
          <w:color w:val="4D4D4F"/>
          <w:spacing w:val="-4"/>
          <w:w w:val="74"/>
        </w:rPr>
        <w:t>O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TTER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100"/>
        </w:rPr>
        <w:tab/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1"/>
        </w:rPr>
        <w:t>GRE</w:t>
      </w:r>
      <w:r>
        <w:rPr>
          <w:rFonts w:ascii="Arial" w:hAnsi="Arial" w:cs="Arial" w:eastAsia="Arial"/>
          <w:sz w:val="22"/>
          <w:szCs w:val="22"/>
          <w:color w:val="4D4D4F"/>
          <w:spacing w:val="-8"/>
          <w:w w:val="71"/>
        </w:rPr>
        <w:t>T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4"/>
        </w:rPr>
        <w:t>CHEN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  <w:cols w:num="2" w:equalWidth="0">
            <w:col w:w="2829" w:space="2564"/>
            <w:col w:w="5247"/>
          </w:cols>
        </w:sectPr>
      </w:pPr>
      <w:rPr/>
    </w:p>
    <w:p>
      <w:pPr>
        <w:spacing w:before="28" w:after="0" w:line="240" w:lineRule="auto"/>
        <w:ind w:left="1878" w:right="-73"/>
        <w:jc w:val="left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22"/>
          <w:szCs w:val="22"/>
          <w:color w:val="4D4D4F"/>
          <w:spacing w:val="0"/>
          <w:w w:val="72"/>
        </w:rPr>
        <w:t>LEVENSALER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33" w:after="0" w:line="160" w:lineRule="exact"/>
        <w:ind w:right="-44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Vice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</w:rPr>
        <w:t>Presiden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3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,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Product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4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</w:rPr>
        <w:t>Managemen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3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</w:rPr>
        <w:t>,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28" w:after="0" w:line="240" w:lineRule="auto"/>
        <w:ind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/>
        <w:br w:type="column"/>
      </w:r>
      <w:r>
        <w:rPr>
          <w:rFonts w:ascii="Arial" w:hAnsi="Arial" w:cs="Arial" w:eastAsia="Arial"/>
          <w:sz w:val="22"/>
          <w:szCs w:val="22"/>
          <w:color w:val="4D4D4F"/>
          <w:w w:val="74"/>
        </w:rPr>
        <w:t>ALA</w:t>
      </w:r>
      <w:r>
        <w:rPr>
          <w:rFonts w:ascii="Arial" w:hAnsi="Arial" w:cs="Arial" w:eastAsia="Arial"/>
          <w:sz w:val="22"/>
          <w:szCs w:val="22"/>
          <w:color w:val="4D4D4F"/>
          <w:spacing w:val="-6"/>
          <w:w w:val="74"/>
        </w:rPr>
        <w:t>R</w:t>
      </w:r>
      <w:r>
        <w:rPr>
          <w:rFonts w:ascii="Arial" w:hAnsi="Arial" w:cs="Arial" w:eastAsia="Arial"/>
          <w:sz w:val="22"/>
          <w:szCs w:val="22"/>
          <w:color w:val="4D4D4F"/>
          <w:spacing w:val="0"/>
          <w:w w:val="75"/>
        </w:rPr>
        <w:t>CON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20"/>
          <w:cols w:num="3" w:equalWidth="0">
            <w:col w:w="2918" w:space="2503"/>
            <w:col w:w="1418" w:space="2072"/>
            <w:col w:w="1729"/>
          </w:cols>
        </w:sectPr>
      </w:pPr>
      <w:rPr/>
    </w:p>
    <w:p>
      <w:pPr>
        <w:spacing w:before="0" w:after="0" w:line="105" w:lineRule="exact"/>
        <w:ind w:left="1878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557" coordorigin="680,850" coordsize="718,624">
            <v:shape style="position:absolute;left:680;top:850;width:718;height:448" type="#_x0000_t75">
              <v:imagedata r:id="rId58" o:title=""/>
            </v:shape>
            <v:shape style="position:absolute;left:690;top:861;width:699;height:613" type="#_x0000_t75">
              <v:imagedata r:id="rId59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Vice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  <w:position w:val="1"/>
        </w:rPr>
        <w:t>President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0" w:after="0" w:line="160" w:lineRule="exact"/>
        <w:ind w:left="1878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Human</w:t>
      </w:r>
      <w:r>
        <w:rPr>
          <w:rFonts w:ascii="Arial" w:hAnsi="Arial" w:cs="Arial" w:eastAsia="Arial"/>
          <w:sz w:val="14"/>
          <w:szCs w:val="14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2"/>
        </w:rPr>
        <w:t>Capital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0" w:after="0" w:line="160" w:lineRule="exact"/>
        <w:ind w:left="1878"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701pt;margin-top:54.139297pt;width:513.071pt;height:.1pt;mso-position-horizontal-relative:page;mso-position-vertical-relative:paragraph;z-index:-8558" coordorigin="680,1083" coordsize="10261,2">
            <v:shape style="position:absolute;left:680;top:1083;width:10261;height:2" coordorigin="680,1083" coordsize="10261,0" path="m680,1083l10942,1083e" filled="f" stroked="t" strokeweight=".25pt" strokecolor="#A7A9AC">
              <v:path arrowok="t"/>
            </v:shape>
          </v:group>
          <w10:wrap type="none"/>
        </w:pict>
      </w:r>
      <w:r>
        <w:rPr/>
        <w:pict>
          <v:group style="position:absolute;margin-left:121.776001pt;margin-top:17.025827pt;width:58.383pt;height:23.630171pt;mso-position-horizontal-relative:page;mso-position-vertical-relative:paragraph;z-index:-8543" coordorigin="2436,341" coordsize="1168,473">
            <v:group style="position:absolute;left:2438;top:617;width:205;height:137" coordorigin="2438,617" coordsize="205,137">
              <v:shape style="position:absolute;left:2438;top:617;width:205;height:137" coordorigin="2438,617" coordsize="205,137" path="m2465,617l2441,617,2439,619,2439,623,2439,624,2473,749,2474,753,2476,754,2510,754,2512,752,2513,749,2515,742,2494,742,2493,733,2492,722,2490,712,2468,622,2467,618,2465,617e" filled="t" fillcolor="#0068AC" stroked="f">
                <v:path arrowok="t"/>
                <v:fill/>
              </v:shape>
              <v:shape style="position:absolute;left:2438;top:617;width:205;height:137" coordorigin="2438,617" coordsize="205,137" path="m2562,633l2541,633,2542,643,2543,653,2569,749,2570,753,2572,754,2605,754,2608,752,2609,749,2610,742,2589,742,2588,733,2587,722,2584,712,2562,633e" filled="t" fillcolor="#0068AC" stroked="f">
                <v:path arrowok="t"/>
                <v:fill/>
              </v:shape>
              <v:shape style="position:absolute;left:2438;top:617;width:205;height:137" coordorigin="2438,617" coordsize="205,137" path="m2555,617l2528,617,2524,619,2523,624,2499,712,2497,722,2495,733,2494,742,2515,742,2536,662,2539,653,2540,643,2541,633,2562,633,2559,619,2555,617e" filled="t" fillcolor="#0068AC" stroked="f">
                <v:path arrowok="t"/>
                <v:fill/>
              </v:shape>
              <v:shape style="position:absolute;left:2438;top:617;width:205;height:137" coordorigin="2438,617" coordsize="205,137" path="m2641,617l2618,617,2615,619,2614,623,2594,712,2592,722,2591,733,2589,742,2610,742,2642,623,2643,619,2641,617e" filled="t" fillcolor="#0068AC" stroked="f">
                <v:path arrowok="t"/>
                <v:fill/>
              </v:shape>
            </v:group>
            <v:group style="position:absolute;left:2677;top:616;width:127;height:140" coordorigin="2677,616" coordsize="127,140">
              <v:shape style="position:absolute;left:2677;top:616;width:127;height:140" coordorigin="2677,616" coordsize="127,140" path="m2727,616l2679,674,2677,705,2685,726,2699,742,2717,752,2740,755,2761,752,2779,743,2785,736,2733,736,2716,728,2707,710,2703,681,2708,654,2720,639,2739,634,2784,634,2775,626,2754,618,2727,616e" filled="t" fillcolor="#0068AC" stroked="f">
                <v:path arrowok="t"/>
                <v:fill/>
              </v:shape>
              <v:shape style="position:absolute;left:2677;top:616;width:127;height:140" coordorigin="2677,616" coordsize="127,140" path="m2784,634l2739,634,2750,635,2764,645,2772,664,2775,696,2769,718,2755,732,2733,736,2785,736,2793,727,2801,706,2804,679,2800,657,2790,639,2784,634e" filled="t" fillcolor="#0068AC" stroked="f">
                <v:path arrowok="t"/>
                <v:fill/>
              </v:shape>
            </v:group>
            <v:group style="position:absolute;left:2851;top:615;width:84;height:139" coordorigin="2851,615" coordsize="84,139">
              <v:shape style="position:absolute;left:2851;top:615;width:84;height:139" coordorigin="2851,615" coordsize="84,139" path="m2870,617l2855,617,2851,619,2851,751,2855,754,2875,754,2878,751,2879,670,2887,646,2901,638,2930,638,2930,636,2878,636,2873,621,2872,618,2870,617e" filled="t" fillcolor="#0068AC" stroked="f">
                <v:path arrowok="t"/>
                <v:fill/>
              </v:shape>
              <v:shape style="position:absolute;left:2851;top:615;width:84;height:139" coordorigin="2851,615" coordsize="84,139" path="m2930,638l2908,638,2916,640,2920,641,2926,643,2929,640,2930,638e" filled="t" fillcolor="#0068AC" stroked="f">
                <v:path arrowok="t"/>
                <v:fill/>
              </v:shape>
              <v:shape style="position:absolute;left:2851;top:615;width:84;height:139" coordorigin="2851,615" coordsize="84,139" path="m2927,615l2912,615,2893,622,2878,636,2930,636,2933,625,2935,619,2927,615e" filled="t" fillcolor="#0068AC" stroked="f">
                <v:path arrowok="t"/>
                <v:fill/>
              </v:shape>
            </v:group>
            <v:group style="position:absolute;left:3128;top:552;width:117;height:203" coordorigin="3128,552" coordsize="117,203">
              <v:shape style="position:absolute;left:3128;top:552;width:117;height:203" coordorigin="3128,552" coordsize="117,203" path="m3174,615l3129,671,3128,701,3134,724,3145,741,3162,752,3185,755,3205,750,3219,736,3185,736,3169,730,3159,713,3156,683,3159,659,3165,645,3169,637,3177,633,3246,633,3246,628,3214,628,3198,618,3174,615e" filled="t" fillcolor="#0068AC" stroked="f">
                <v:path arrowok="t"/>
                <v:fill/>
              </v:shape>
              <v:shape style="position:absolute;left:3128;top:552;width:117;height:203" coordorigin="3128,552" coordsize="117,203" path="m3246,736l3220,736,3223,747,3224,751,3226,753,3242,753,3246,750,3246,736e" filled="t" fillcolor="#0068AC" stroked="f">
                <v:path arrowok="t"/>
                <v:fill/>
              </v:shape>
              <v:shape style="position:absolute;left:3128;top:552;width:117;height:203" coordorigin="3128,552" coordsize="117,203" path="m3246,633l3187,633,3191,634,3207,641,3217,659,3220,688,3216,715,3204,731,3185,736,3219,736,3220,736,3246,736,3246,633e" filled="t" fillcolor="#0068AC" stroked="f">
                <v:path arrowok="t"/>
                <v:fill/>
              </v:shape>
              <v:shape style="position:absolute;left:3128;top:552;width:117;height:203" coordorigin="3128,552" coordsize="117,203" path="m3242,552l3223,552,3219,554,3219,557,3214,628,3246,628,3246,554,3242,552e" filled="t" fillcolor="#0068AC" stroked="f">
                <v:path arrowok="t"/>
                <v:fill/>
              </v:shape>
            </v:group>
            <v:group style="position:absolute;left:2978;top:553;width:113;height:201" coordorigin="2978,553" coordsize="113,201">
              <v:shape style="position:absolute;left:2978;top:553;width:113;height:201" coordorigin="2978,553" coordsize="113,201" path="m3001,553l2981,553,2978,555,2978,752,2981,754,3001,754,3004,752,3004,683,3034,683,3032,681,3032,681,3004,681,3004,555,3001,553e" filled="t" fillcolor="#0068AC" stroked="f">
                <v:path arrowok="t"/>
                <v:fill/>
              </v:shape>
              <v:shape style="position:absolute;left:2978;top:553;width:113;height:201" coordorigin="2978,553" coordsize="113,201" path="m3034,683l3004,683,3056,749,3058,752,3061,754,3090,754,3091,750,3089,747,3034,683e" filled="t" fillcolor="#0068AC" stroked="f">
                <v:path arrowok="t"/>
                <v:fill/>
              </v:shape>
              <v:shape style="position:absolute;left:2978;top:553;width:113;height:201" coordorigin="2978,553" coordsize="113,201" path="m3090,617l3062,617,3060,619,3058,621,3004,681,3032,681,3089,624,3091,621,3090,617e" filled="t" fillcolor="#0068AC" stroked="f">
                <v:path arrowok="t"/>
                <v:fill/>
              </v:shape>
            </v:group>
            <v:group style="position:absolute;left:2738;top:343;width:457;height:227" coordorigin="2738,343" coordsize="457,227">
              <v:shape style="position:absolute;left:2738;top:343;width:457;height:227" coordorigin="2738,343" coordsize="457,227" path="m3051,343l2983,349,2921,367,2865,396,2816,434,2776,481,2744,534,2738,549,2738,562,2747,570,2765,570,2772,565,2774,558,2783,539,2818,486,2862,443,2915,409,2975,387,3040,379,3195,379,3177,370,3116,351,3073,344,3051,343e" filled="t" fillcolor="#F6A01A" stroked="f">
                <v:path arrowok="t"/>
                <v:fill/>
              </v:shape>
            </v:group>
            <v:group style="position:absolute;left:3040;top:379;width:311;height:191" coordorigin="3040,379" coordsize="311,191">
              <v:shape style="position:absolute;left:3040;top:379;width:311;height:191" coordorigin="3040,379" coordsize="311,191" path="m3195,379l3040,379,3063,380,3085,382,3148,398,3205,427,3253,466,3292,514,3317,565,3324,570,3342,570,3351,562,3351,549,3350,547,3319,489,3280,441,3232,401,3196,379,3195,379e" filled="t" fillcolor="#F6A01A" stroked="f">
                <v:path arrowok="t"/>
                <v:fill/>
              </v:shape>
            </v:group>
            <v:group style="position:absolute;left:3443;top:617;width:129;height:194" coordorigin="3443,617" coordsize="129,194">
              <v:shape style="position:absolute;left:3443;top:617;width:129;height:194" coordorigin="3443,617" coordsize="129,194" path="m3471,617l3447,617,3443,619,3445,623,3498,760,3488,779,3473,790,3467,792,3464,793,3462,798,3464,800,3469,808,3470,810,3472,811,3477,811,3478,810,3494,804,3509,790,3519,773,3537,720,3510,720,3510,715,3508,709,3507,705,3475,622,3474,619,3471,617e" filled="t" fillcolor="#0068AC" stroked="f">
                <v:path arrowok="t"/>
                <v:fill/>
              </v:shape>
              <v:shape style="position:absolute;left:3443;top:617;width:129;height:194" coordorigin="3443,617" coordsize="129,194" path="m3569,617l3546,617,3542,619,3541,623,3516,700,3514,707,3511,716,3510,720,3537,720,3572,619,3569,617e" filled="t" fillcolor="#0068AC" stroked="f">
                <v:path arrowok="t"/>
                <v:fill/>
              </v:shape>
            </v:group>
            <v:group style="position:absolute;left:3293;top:615;width:120;height:140" coordorigin="3293,615" coordsize="120,140">
              <v:shape style="position:absolute;left:3293;top:615;width:120;height:140" coordorigin="3293,615" coordsize="120,140" path="m3354,615l3331,618,3313,628,3301,645,3293,667,3295,698,3327,750,3352,755,3372,751,3387,736,3414,736,3354,736,3335,731,3324,715,3320,687,3323,658,3333,640,3351,634,3398,634,3388,624,3368,616,3354,615e" filled="t" fillcolor="#0068AC" stroked="f">
                <v:path arrowok="t"/>
                <v:fill/>
              </v:shape>
              <v:shape style="position:absolute;left:3293;top:615;width:120;height:140" coordorigin="3293,615" coordsize="120,140" path="m3414,736l3387,736,3391,747,3392,751,3394,753,3410,753,3414,750,3414,736e" filled="t" fillcolor="#0068AC" stroked="f">
                <v:path arrowok="t"/>
                <v:fill/>
              </v:shape>
              <v:shape style="position:absolute;left:3293;top:615;width:120;height:140" coordorigin="3293,615" coordsize="120,140" path="m3398,634l3351,634,3371,639,3383,654,3388,680,3385,710,3375,728,3360,736,3354,736,3414,736,3414,684,3411,658,3402,638,3398,634e" filled="t" fillcolor="#0068AC" stroked="f">
                <v:path arrowok="t"/>
                <v:fill/>
              </v:shape>
            </v:group>
            <v:group style="position:absolute;left:3564;top:716;width:37;height:37" coordorigin="3564,716" coordsize="37,37">
              <v:shape style="position:absolute;left:3564;top:716;width:37;height:37" coordorigin="3564,716" coordsize="37,37" path="m3585,716l3579,716,3576,717,3564,737,3564,739,3580,753,3585,753,3587,753,3589,752,3592,751,3593,750,3580,750,3578,750,3567,737,3567,731,3576,720,3578,720,3580,719,3593,719,3592,719,3587,717,3585,716e" filled="t" fillcolor="#0068AC" stroked="f">
                <v:path arrowok="t"/>
                <v:fill/>
              </v:shape>
              <v:shape style="position:absolute;left:3564;top:716;width:37;height:37" coordorigin="3564,716" coordsize="37,37" path="m3586,724l3575,724,3575,745,3580,745,3580,736,3587,736,3587,735,3588,735,3589,734,3590,733,3580,733,3580,727,3591,727,3591,727,3588,725,3586,724e" filled="t" fillcolor="#0068AC" stroked="f">
                <v:path arrowok="t"/>
                <v:fill/>
              </v:shape>
              <v:shape style="position:absolute;left:3564;top:716;width:37;height:37" coordorigin="3564,716" coordsize="37,37" path="m3587,736l3582,736,3586,745,3591,745,3587,736e" filled="t" fillcolor="#0068AC" stroked="f">
                <v:path arrowok="t"/>
                <v:fill/>
              </v:shape>
              <v:shape style="position:absolute;left:3564;top:716;width:37;height:37" coordorigin="3564,716" coordsize="37,37" path="m3591,727l3583,727,3584,728,3586,729,3586,729,3586,731,3586,732,3585,733,3584,733,3590,733,3591,732,3591,731,3591,728,3591,727e" filled="t" fillcolor="#0068AC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Management</w:t>
      </w:r>
      <w:r>
        <w:rPr>
          <w:rFonts w:ascii="Arial" w:hAnsi="Arial" w:cs="Arial" w:eastAsia="Arial"/>
          <w:sz w:val="14"/>
          <w:szCs w:val="14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2"/>
        </w:rPr>
        <w:t>Products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0" w:after="0" w:line="137" w:lineRule="exact"/>
        <w:ind w:left="31" w:right="-20"/>
        <w:jc w:val="left"/>
        <w:tabs>
          <w:tab w:pos="35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2"/>
        </w:rPr>
        <w:t>Empl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2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2"/>
        </w:rPr>
        <w:t>yee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-2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2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2"/>
        </w:rPr>
        <w:t>entral</w:t>
      </w:r>
      <w:r>
        <w:rPr>
          <w:rFonts w:ascii="Arial" w:hAnsi="Arial" w:cs="Arial" w:eastAsia="Arial"/>
          <w:sz w:val="14"/>
          <w:szCs w:val="14"/>
          <w:color w:val="4D4D4F"/>
          <w:spacing w:val="-26"/>
          <w:w w:val="100"/>
          <w:position w:val="-2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2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3"/>
        </w:rPr>
        <w:t>Group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3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3"/>
        </w:rPr>
        <w:t>Vice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  <w:position w:val="3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  <w:position w:val="3"/>
        </w:rPr>
        <w:t>Presiden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3"/>
          <w:position w:val="3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88"/>
          <w:position w:val="3"/>
        </w:rPr>
        <w:t>,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0" w:after="0" w:line="128" w:lineRule="exact"/>
        <w:ind w:right="615"/>
        <w:jc w:val="righ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473.432831pt;margin-top:13.126203pt;width:70.820177pt;height:9.062900pt;mso-position-horizontal-relative:page;mso-position-vertical-relative:paragraph;z-index:-8544" coordorigin="9469,263" coordsize="1416,181">
            <v:group style="position:absolute;left:9471;top:266;width:1361;height:175" coordorigin="9471,266" coordsize="1361,175">
              <v:shape style="position:absolute;left:9471;top:266;width:1361;height:175" coordorigin="9471,266" coordsize="1361,175" path="m10471,266l10437,266,10437,429,10439,433,10446,439,10450,441,10608,441,10628,410,10471,410,10471,266e" filled="t" fillcolor="#ED1D24" stroked="f">
                <v:path arrowok="t"/>
                <v:fill/>
              </v:shape>
              <v:shape style="position:absolute;left:9471;top:266;width:1361;height:175" coordorigin="9471,266" coordsize="1361,175" path="m10829,266l10708,266,10686,269,10634,307,10621,349,10623,373,10660,426,10812,441,10832,410,10710,410,10689,406,10671,395,10659,378,10800,369,10820,338,10656,338,10665,319,10681,305,10701,298,10809,297,10829,266e" filled="t" fillcolor="#ED1D24" stroked="f">
                <v:path arrowok="t"/>
                <v:fill/>
              </v:shape>
              <v:shape style="position:absolute;left:9471;top:266;width:1361;height:175" coordorigin="9471,266" coordsize="1361,175" path="m10109,264l10092,264,10085,268,10080,275,9974,441,10014,441,10101,303,10139,303,10121,275,10117,268,10109,264e" filled="t" fillcolor="#ED1D24" stroked="f">
                <v:path arrowok="t"/>
                <v:fill/>
              </v:shape>
              <v:shape style="position:absolute;left:9471;top:266;width:1361;height:175" coordorigin="9471,266" coordsize="1361,175" path="m10139,303l10101,303,10148,379,10059,379,10078,410,10170,410,10188,441,10228,441,10139,303e" filled="t" fillcolor="#ED1D24" stroked="f">
                <v:path arrowok="t"/>
                <v:fill/>
              </v:shape>
              <v:shape style="position:absolute;left:9471;top:266;width:1361;height:175" coordorigin="9471,266" coordsize="1361,175" path="m10419,266l10290,266,10234,295,10211,358,10215,380,10255,430,10298,441,10402,441,10422,410,10300,410,10278,406,10260,394,10248,375,10244,353,10248,331,10261,313,10279,301,10301,297,10400,297,10419,266e" filled="t" fillcolor="#ED1D24" stroked="f">
                <v:path arrowok="t"/>
                <v:fill/>
              </v:shape>
              <v:shape style="position:absolute;left:9471;top:266;width:1361;height:175" coordorigin="9471,266" coordsize="1361,175" path="m9661,266l9550,266,9494,295,9471,358,9475,380,9516,430,9559,441,9669,441,9690,436,9709,426,9725,412,9726,410,9560,410,9539,406,9521,394,9509,375,9504,353,9509,331,9521,313,9539,301,9561,297,9726,297,9721,290,9704,277,9683,269,9661,266e" filled="t" fillcolor="#ED1D24" stroked="f">
                <v:path arrowok="t"/>
                <v:fill/>
              </v:shape>
              <v:shape style="position:absolute;left:9471;top:266;width:1361;height:175" coordorigin="9471,266" coordsize="1361,175" path="m9726,297l9561,297,9659,297,9681,301,9699,314,9711,332,9715,354,9710,376,9698,394,9680,406,9658,410,9726,410,9737,394,9745,373,9748,349,9744,327,9735,307,9726,297e" filled="t" fillcolor="#ED1D24" stroked="f">
                <v:path arrowok="t"/>
                <v:fill/>
              </v:shape>
              <v:shape style="position:absolute;left:9471;top:266;width:1361;height:175" coordorigin="9471,266" coordsize="1361,175" path="m9766,266l9766,441,9800,441,9800,297,9964,297,9958,287,9942,273,9921,266,9766,266e" filled="t" fillcolor="#ED1D24" stroked="f">
                <v:path arrowok="t"/>
                <v:fill/>
              </v:shape>
              <v:shape style="position:absolute;left:9471;top:266;width:1361;height:175" coordorigin="9471,266" coordsize="1361,175" path="m9964,297l9911,297,9931,305,9940,325,9931,345,9912,354,9816,354,9917,441,9966,441,9898,384,9914,384,9936,380,9954,369,9965,354,9912,354,9965,354,9967,351,9973,330,9969,306,9964,297e" filled="t" fillcolor="#ED1D24" stroked="f">
                <v:path arrowok="t"/>
                <v:fill/>
              </v:shape>
              <v:shape style="position:absolute;left:9471;top:266;width:1361;height:175" coordorigin="9471,266" coordsize="1361,175" path="m9914,384l9898,384,9914,385e" filled="t" fillcolor="#ED1D24" stroked="f">
                <v:path arrowok="t"/>
                <v:fill/>
              </v:shape>
            </v:group>
            <v:group style="position:absolute;left:10843;top:265;width:39;height:39" coordorigin="10843,265" coordsize="39,39">
              <v:shape style="position:absolute;left:10843;top:265;width:39;height:39" coordorigin="10843,265" coordsize="39,39" path="m10874,265l10852,265,10843,274,10843,296,10852,304,10874,304,10878,300,10854,300,10847,293,10847,276,10854,269,10878,269,10874,265e" filled="t" fillcolor="#ED1D24" stroked="f">
                <v:path arrowok="t"/>
                <v:fill/>
              </v:shape>
              <v:shape style="position:absolute;left:10843;top:265;width:39;height:39" coordorigin="10843,265" coordsize="39,39" path="m10878,269l10871,269,10878,276,10878,293,10871,300,10878,300,10883,296,10883,274,10878,269e" filled="t" fillcolor="#ED1D24" stroked="f">
                <v:path arrowok="t"/>
                <v:fill/>
              </v:shape>
              <v:shape style="position:absolute;left:10843;top:265;width:39;height:39" coordorigin="10843,265" coordsize="39,39" path="m10861,273l10855,273,10855,295,10860,295,10860,287,10867,287,10867,286,10868,286,10868,285,10870,284,10870,283,10860,283,10860,277,10871,277,10871,275,10867,274,10865,273,10861,273e" filled="t" fillcolor="#ED1D24" stroked="f">
                <v:path arrowok="t"/>
                <v:fill/>
              </v:shape>
              <v:shape style="position:absolute;left:10843;top:265;width:39;height:39" coordorigin="10843,265" coordsize="39,39" path="m10867,287l10863,287,10867,295,10872,295,10867,287e" filled="t" fillcolor="#ED1D24" stroked="f">
                <v:path arrowok="t"/>
                <v:fill/>
              </v:shape>
              <v:shape style="position:absolute;left:10843;top:265;width:39;height:39" coordorigin="10843,265" coordsize="39,39" path="m10871,277l10864,277,10865,277,10866,278,10867,279,10867,281,10865,283,10863,283,10870,283,10871,281,10871,277e" filled="t" fillcolor="#ED1D24" stroked="f">
                <v:path arrowok="t"/>
                <v:fill/>
              </v:shape>
            </v:group>
            <w10:wrap type="none"/>
          </v:group>
        </w:pict>
      </w:r>
      <w:r>
        <w:rPr/>
        <w:pict>
          <v:shape style="position:absolute;margin-left:297.520782pt;margin-top:10.376102pt;width:71.247206pt;height:13.674pt;mso-position-horizontal-relative:page;mso-position-vertical-relative:paragraph;z-index:-8542" type="#_x0000_t75">
            <v:imagedata r:id="rId60" o:title=""/>
          </v:shape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Product</w:t>
      </w:r>
      <w:r>
        <w:rPr>
          <w:rFonts w:ascii="Arial" w:hAnsi="Arial" w:cs="Arial" w:eastAsia="Arial"/>
          <w:sz w:val="14"/>
          <w:szCs w:val="14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Stra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6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</w:rPr>
        <w:t>egy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jc w:val="right"/>
        <w:spacing w:after="0"/>
        <w:sectPr>
          <w:type w:val="continuous"/>
          <w:pgSz w:w="11920" w:h="16840"/>
          <w:pgMar w:top="1560" w:bottom="280" w:left="560" w:right="720"/>
          <w:cols w:num="2" w:equalWidth="0">
            <w:col w:w="3322" w:space="2068"/>
            <w:col w:w="5250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</w:rPr>
        <w:t>KEY</w:t>
      </w:r>
      <w:r>
        <w:rPr>
          <w:rFonts w:ascii="Arial" w:hAnsi="Arial" w:cs="Arial" w:eastAsia="Arial"/>
          <w:sz w:val="70"/>
          <w:szCs w:val="70"/>
          <w:color w:val="3C9CD7"/>
          <w:spacing w:val="-22"/>
          <w:w w:val="73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</w:rPr>
        <w:t>INVESTMENT</w:t>
      </w:r>
      <w:r>
        <w:rPr>
          <w:rFonts w:ascii="Arial" w:hAnsi="Arial" w:cs="Arial" w:eastAsia="Arial"/>
          <w:sz w:val="70"/>
          <w:szCs w:val="70"/>
          <w:color w:val="3C9CD7"/>
          <w:spacing w:val="22"/>
          <w:w w:val="74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</w:rPr>
        <w:t>AREAS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80" w:lineRule="atLeast"/>
        <w:ind w:left="120" w:right="168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HR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78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ech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Eu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78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ope</w:t>
      </w:r>
      <w:r>
        <w:rPr>
          <w:rFonts w:ascii="Arial" w:hAnsi="Arial" w:cs="Arial" w:eastAsia="Arial"/>
          <w:sz w:val="36"/>
          <w:szCs w:val="36"/>
          <w:color w:val="4D4D4F"/>
          <w:spacing w:val="3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is</w:t>
      </w:r>
      <w:r>
        <w:rPr>
          <w:rFonts w:ascii="Arial" w:hAnsi="Arial" w:cs="Arial" w:eastAsia="Arial"/>
          <w:sz w:val="36"/>
          <w:szCs w:val="36"/>
          <w:color w:val="4D4D4F"/>
          <w:spacing w:val="-6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86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our</w:t>
      </w:r>
      <w:r>
        <w:rPr>
          <w:rFonts w:ascii="Arial" w:hAnsi="Arial" w:cs="Arial" w:eastAsia="Arial"/>
          <w:sz w:val="36"/>
          <w:szCs w:val="36"/>
          <w:color w:val="4D4D4F"/>
          <w:spacing w:val="-22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best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opportunity</w:t>
      </w:r>
      <w:r>
        <w:rPr>
          <w:rFonts w:ascii="Arial" w:hAnsi="Arial" w:cs="Arial" w:eastAsia="Arial"/>
          <w:sz w:val="36"/>
          <w:szCs w:val="36"/>
          <w:color w:val="4D4D4F"/>
          <w:spacing w:val="82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in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Eu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82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ope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82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in</w:t>
      </w:r>
      <w:r>
        <w:rPr>
          <w:rFonts w:ascii="Arial" w:hAnsi="Arial" w:cs="Arial" w:eastAsia="Arial"/>
          <w:sz w:val="36"/>
          <w:szCs w:val="36"/>
          <w:color w:val="4D4D4F"/>
          <w:spacing w:val="13"/>
          <w:w w:val="82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2015</w:t>
      </w:r>
      <w:r>
        <w:rPr>
          <w:rFonts w:ascii="Arial" w:hAnsi="Arial" w:cs="Arial" w:eastAsia="Arial"/>
          <w:sz w:val="36"/>
          <w:szCs w:val="36"/>
          <w:color w:val="4D4D4F"/>
          <w:spacing w:val="-12"/>
          <w:w w:val="82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2"/>
        </w:rPr>
        <w:t>to</w:t>
      </w:r>
      <w:r>
        <w:rPr>
          <w:rFonts w:ascii="Arial" w:hAnsi="Arial" w:cs="Arial" w:eastAsia="Arial"/>
          <w:sz w:val="36"/>
          <w:szCs w:val="36"/>
          <w:color w:val="4D4D4F"/>
          <w:spacing w:val="15"/>
          <w:w w:val="82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100"/>
        </w:rPr>
        <w:t>g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ain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4"/>
        </w:rPr>
        <w:t>unpa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84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4"/>
        </w:rPr>
        <w:t>alleled</w:t>
      </w:r>
      <w:r>
        <w:rPr>
          <w:rFonts w:ascii="Arial" w:hAnsi="Arial" w:cs="Arial" w:eastAsia="Arial"/>
          <w:sz w:val="36"/>
          <w:szCs w:val="36"/>
          <w:color w:val="4D4D4F"/>
          <w:spacing w:val="67"/>
          <w:w w:val="84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4"/>
        </w:rPr>
        <w:t>access</w:t>
      </w:r>
      <w:r>
        <w:rPr>
          <w:rFonts w:ascii="Arial" w:hAnsi="Arial" w:cs="Arial" w:eastAsia="Arial"/>
          <w:sz w:val="36"/>
          <w:szCs w:val="36"/>
          <w:color w:val="4D4D4F"/>
          <w:spacing w:val="-23"/>
          <w:w w:val="84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4"/>
        </w:rPr>
        <w:t>to</w:t>
      </w:r>
      <w:r>
        <w:rPr>
          <w:rFonts w:ascii="Arial" w:hAnsi="Arial" w:cs="Arial" w:eastAsia="Arial"/>
          <w:sz w:val="36"/>
          <w:szCs w:val="36"/>
          <w:color w:val="4D4D4F"/>
          <w:spacing w:val="7"/>
          <w:w w:val="84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4"/>
        </w:rPr>
        <w:t>senior</w:t>
      </w:r>
      <w:r>
        <w:rPr>
          <w:rFonts w:ascii="Arial" w:hAnsi="Arial" w:cs="Arial" w:eastAsia="Arial"/>
          <w:sz w:val="36"/>
          <w:szCs w:val="36"/>
          <w:color w:val="4D4D4F"/>
          <w:spacing w:val="16"/>
          <w:w w:val="84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HR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decision</w:t>
      </w:r>
      <w:r>
        <w:rPr>
          <w:rFonts w:ascii="Arial" w:hAnsi="Arial" w:cs="Arial" w:eastAsia="Arial"/>
          <w:sz w:val="36"/>
          <w:szCs w:val="36"/>
          <w:color w:val="4D4D4F"/>
          <w:spacing w:val="15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ma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6"/>
        </w:rPr>
        <w:t>k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ers</w:t>
      </w:r>
      <w:r>
        <w:rPr>
          <w:rFonts w:ascii="Arial" w:hAnsi="Arial" w:cs="Arial" w:eastAsia="Arial"/>
          <w:sz w:val="36"/>
          <w:szCs w:val="36"/>
          <w:color w:val="4D4D4F"/>
          <w:spacing w:val="-19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&amp;</w:t>
      </w:r>
      <w:r>
        <w:rPr>
          <w:rFonts w:ascii="Arial" w:hAnsi="Arial" w:cs="Arial" w:eastAsia="Arial"/>
          <w:sz w:val="36"/>
          <w:szCs w:val="36"/>
          <w:color w:val="4D4D4F"/>
          <w:spacing w:val="4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elopment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85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xecuti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5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5"/>
        </w:rPr>
        <w:t>es.</w:t>
      </w:r>
      <w:r>
        <w:rPr>
          <w:rFonts w:ascii="Arial" w:hAnsi="Arial" w:cs="Arial" w:eastAsia="Arial"/>
          <w:sz w:val="36"/>
          <w:szCs w:val="36"/>
          <w:color w:val="4D4D4F"/>
          <w:spacing w:val="-23"/>
          <w:w w:val="85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8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he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100"/>
        </w:rPr>
        <w:t>list</w:t>
      </w:r>
      <w:r>
        <w:rPr>
          <w:rFonts w:ascii="Arial" w:hAnsi="Arial" w:cs="Arial" w:eastAsia="Arial"/>
          <w:sz w:val="36"/>
          <w:szCs w:val="36"/>
          <w:color w:val="4D4D4F"/>
          <w:spacing w:val="-34"/>
          <w:w w:val="10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bel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6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86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eflects</w:t>
      </w:r>
      <w:r>
        <w:rPr>
          <w:rFonts w:ascii="Arial" w:hAnsi="Arial" w:cs="Arial" w:eastAsia="Arial"/>
          <w:sz w:val="36"/>
          <w:szCs w:val="36"/>
          <w:color w:val="4D4D4F"/>
          <w:spacing w:val="42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6"/>
        </w:rPr>
        <w:t>the</w:t>
      </w:r>
      <w:r>
        <w:rPr>
          <w:rFonts w:ascii="Arial" w:hAnsi="Arial" w:cs="Arial" w:eastAsia="Arial"/>
          <w:sz w:val="36"/>
          <w:szCs w:val="36"/>
          <w:color w:val="4D4D4F"/>
          <w:spacing w:val="-10"/>
          <w:w w:val="8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0"/>
          <w:w w:val="80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0"/>
        </w:rPr>
        <w:t>op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8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0"/>
        </w:rPr>
        <w:t>40+</w:t>
      </w:r>
      <w:r>
        <w:rPr>
          <w:rFonts w:ascii="Arial" w:hAnsi="Arial" w:cs="Arial" w:eastAsia="Arial"/>
          <w:sz w:val="36"/>
          <w:szCs w:val="36"/>
          <w:color w:val="4D4D4F"/>
          <w:spacing w:val="-6"/>
          <w:w w:val="8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In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3"/>
        </w:rPr>
        <w:t>v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estment</w:t>
      </w:r>
      <w:r>
        <w:rPr>
          <w:rFonts w:ascii="Arial" w:hAnsi="Arial" w:cs="Arial" w:eastAsia="Arial"/>
          <w:sz w:val="36"/>
          <w:szCs w:val="36"/>
          <w:color w:val="4D4D4F"/>
          <w:spacing w:val="73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83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83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as</w:t>
      </w:r>
      <w:r>
        <w:rPr>
          <w:rFonts w:ascii="Arial" w:hAnsi="Arial" w:cs="Arial" w:eastAsia="Arial"/>
          <w:sz w:val="36"/>
          <w:szCs w:val="36"/>
          <w:color w:val="4D4D4F"/>
          <w:spacing w:val="-21"/>
          <w:w w:val="8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0"/>
        </w:rPr>
        <w:t>confirmed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0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8"/>
        </w:rPr>
        <w:t>b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13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the</w:t>
      </w:r>
      <w:r>
        <w:rPr>
          <w:rFonts w:ascii="Arial" w:hAnsi="Arial" w:cs="Arial" w:eastAsia="Arial"/>
          <w:sz w:val="36"/>
          <w:szCs w:val="36"/>
          <w:color w:val="4D4D4F"/>
          <w:spacing w:val="38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8"/>
        </w:rPr>
        <w:t>P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an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Eu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78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op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an</w:t>
      </w:r>
      <w:r>
        <w:rPr>
          <w:rFonts w:ascii="Arial" w:hAnsi="Arial" w:cs="Arial" w:eastAsia="Arial"/>
          <w:sz w:val="36"/>
          <w:szCs w:val="36"/>
          <w:color w:val="4D4D4F"/>
          <w:spacing w:val="54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HR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Net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8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ork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22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9"/>
        </w:rPr>
        <w:t>Res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9"/>
        </w:rPr>
        <w:t>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7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87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83"/>
        </w:rPr>
        <w:t>ch.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pgMar w:header="679" w:footer="221" w:top="1480" w:bottom="420" w:left="560" w:right="840"/>
          <w:pgSz w:w="11920" w:h="16840"/>
        </w:sectPr>
      </w:pPr>
      <w:rPr/>
    </w:p>
    <w:p>
      <w:pPr>
        <w:spacing w:before="46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Analytics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Megatrends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201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Predicti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e,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Mobile,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ssessment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elligence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8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4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cellence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ollaborati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ools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ompensation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onsulting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Cloud/SaaS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CRM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ata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Management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(Big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ata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Empl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ommunications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Empl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Sel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3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-Se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96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vice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Empl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Empl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yer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Branding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erprise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Mobility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5" w:after="0" w:line="188" w:lineRule="exact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31.516001pt;margin-top:39.712536pt;width:516.111pt;height:278.128300pt;mso-position-horizontal-relative:page;mso-position-vertical-relative:paragraph;z-index:-8530" coordorigin="630,794" coordsize="10322,5563">
            <v:group style="position:absolute;left:680;top:6354;width:10261;height:2" coordorigin="680,6354" coordsize="10261,2">
              <v:shape style="position:absolute;left:680;top:6354;width:10261;height:2" coordorigin="680,6354" coordsize="10261,0" path="m680,6354l10942,6354e" filled="f" stroked="t" strokeweight=".25pt" strokecolor="#A7A9AC">
                <v:path arrowok="t"/>
              </v:shape>
              <v:shape style="position:absolute;left:680;top:824;width:10272;height:5528" type="#_x0000_t75">
                <v:imagedata r:id="rId61" o:title=""/>
              </v:shape>
            </v:group>
            <v:group style="position:absolute;left:640;top:804;width:3005;height:3743" coordorigin="640,804" coordsize="3005,3743">
              <v:shape style="position:absolute;left:640;top:804;width:3005;height:3743" coordorigin="640,804" coordsize="3005,3743" path="m640,4547l3645,4547,3645,804,640,804,640,4547e" filled="t" fillcolor="#FFFFFF" stroked="f">
                <v:path arrowok="t"/>
                <v:fill/>
              </v:shape>
            </v:group>
            <v:group style="position:absolute;left:716;top:2025;width:2;height:2161" coordorigin="716,2025" coordsize="2,2161">
              <v:shape style="position:absolute;left:716;top:2025;width:2;height:2161" coordorigin="716,2025" coordsize="0,2161" path="m716,2025l716,4186e" filled="f" stroked="t" strokeweight="2.475pt" strokecolor="#3C9CD7">
                <v:path arrowok="t"/>
              </v:shape>
            </v:group>
            <v:group style="position:absolute;left:2808;top:940;width:634;height:522" coordorigin="2808,940" coordsize="634,522">
              <v:shape style="position:absolute;left:2808;top:940;width:634;height:522" coordorigin="2808,940" coordsize="634,522" path="m2808,1403l2875,1439,2935,1456,2999,1462,3035,1460,3102,1449,3161,1428,3204,1404,2825,1404,2808,1403e" filled="t" fillcolor="#3C9CD7" stroked="f">
                <v:path arrowok="t"/>
                <v:fill/>
              </v:shape>
              <v:shape style="position:absolute;left:2808;top:940;width:634;height:522" coordorigin="2808,940" coordsize="634,522" path="m2871,1256l2904,1310,2958,1342,2980,1347,2967,1360,2897,1396,2825,1404,3204,1404,3260,1360,3314,1294,3334,1259,2888,1259,2879,1258,2871,1256e" filled="t" fillcolor="#3C9CD7" stroked="f">
                <v:path arrowok="t"/>
                <v:fill/>
              </v:shape>
              <v:shape style="position:absolute;left:2808;top:940;width:634;height:522" coordorigin="2808,940" coordsize="634,522" path="m2825,1124l2825,1125,2827,1147,2853,1206,2903,1245,2923,1252,2920,1257,2908,1259,3334,1259,3361,1193,3373,1135,2860,1135,2840,1130,2825,1124e" filled="t" fillcolor="#3C9CD7" stroked="f">
                <v:path arrowok="t"/>
                <v:fill/>
              </v:shape>
              <v:shape style="position:absolute;left:2808;top:940;width:634;height:522" coordorigin="2808,940" coordsize="634,522" path="m2845,965l2836,982,2829,1001,2826,1022,2828,1045,2849,1104,2876,1133,2860,1135,3373,1135,3375,1113,3376,1096,3115,1096,3093,1096,3031,1085,2973,1065,2920,1034,2873,995,2859,980,2845,965e" filled="t" fillcolor="#3C9CD7" stroked="f">
                <v:path arrowok="t"/>
                <v:fill/>
              </v:shape>
              <v:shape style="position:absolute;left:2808;top:940;width:634;height:522" coordorigin="2808,940" coordsize="634,522" path="m3257,940l3187,955,3137,995,3114,1054,3113,1081,3115,1096,3376,1096,3376,1090,3376,1073,3376,1070,3392,1057,3407,1044,3421,1029,3429,1019,3385,1019,3393,1007,3404,991,3411,979,3350,979,3332,967,3314,957,3295,949,3276,943,3257,940e" filled="t" fillcolor="#3C9CD7" stroked="f">
                <v:path arrowok="t"/>
                <v:fill/>
              </v:shape>
              <v:shape style="position:absolute;left:2808;top:940;width:634;height:522" coordorigin="2808,940" coordsize="634,522" path="m3442,1001l3423,1009,3404,1015,3385,1019,3429,1019,3433,1013,3442,1001e" filled="t" fillcolor="#3C9CD7" stroked="f">
                <v:path arrowok="t"/>
                <v:fill/>
              </v:shape>
              <v:shape style="position:absolute;left:2808;top:940;width:634;height:522" coordorigin="2808,940" coordsize="634,522" path="m3424,950l3407,959,3388,967,3369,974,3350,979,3411,979,3415,971,3424,950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1"/>
          <w:position w:val="-1"/>
        </w:rPr>
        <w:t>Gamification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6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HCM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HRIS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wledge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Management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earning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yalty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Metrics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Mobile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data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applications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MOO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’s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boarding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Online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Video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8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viewing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Operational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Outsourcing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5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5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yroll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erformance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Management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Re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ognition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  <w:position w:val="-1"/>
        </w:rPr>
        <w:t>Recruitment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Security,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Priva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Risk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vice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Deli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8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Software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Shared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vices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Succession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Planning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alent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Management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esting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endance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raining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elopment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ransformation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User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doption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5" w:after="0" w:line="240" w:lineRule="auto"/>
        <w:ind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•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Video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87"/>
        </w:rPr>
        <w:t>&amp;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8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0"/>
        </w:rPr>
        <w:t>Unified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95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ommunications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Visualization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6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orkforce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Management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5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orkforce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Planning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90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7"/>
          <w:position w:val="-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  <w:position w:val="-1"/>
        </w:rPr>
        <w:t>orkforce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7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  <w:position w:val="-1"/>
        </w:rPr>
        <w:t>Mobility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908" w:space="717"/>
            <w:col w:w="2319" w:space="1185"/>
            <w:col w:w="3391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529" coordorigin="680,850" coordsize="718,624">
            <v:shape style="position:absolute;left:680;top:850;width:718;height:448" type="#_x0000_t75">
              <v:imagedata r:id="rId62" o:title=""/>
            </v:shape>
            <v:shape style="position:absolute;left:690;top:861;width:699;height:613" type="#_x0000_t75">
              <v:imagedata r:id="rId63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33" w:after="0" w:line="281" w:lineRule="auto"/>
        <w:ind w:left="283" w:right="7742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PwC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UK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00"/>
          <w:b/>
          <w:bCs/>
        </w:rPr>
        <w:t>@PwC_UK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6"/>
          <w:b/>
          <w:bCs/>
        </w:rPr>
        <w:t>Packing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1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up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after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1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great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time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4"/>
          <w:w w:val="123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00"/>
          <w:b/>
          <w:bCs/>
        </w:rPr>
        <w:t>at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11"/>
          <w:b/>
          <w:bCs/>
        </w:rPr>
        <w:t>#HRTechEurope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2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33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12"/>
          <w:b/>
          <w:bCs/>
        </w:rPr>
        <w:t>@cmurrayuk</w:t>
      </w:r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-21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7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#HRTransformation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team,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8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0"/>
          <w:b/>
          <w:bCs/>
        </w:rPr>
        <w:t>shaping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3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4"/>
          <w:b/>
          <w:bCs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1" w:after="0" w:line="240" w:lineRule="auto"/>
        <w:ind w:left="283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14"/>
          <w:b/>
          <w:bCs/>
        </w:rPr>
        <w:t>#FutureOfWork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-10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4D4D4F"/>
          <w:spacing w:val="0"/>
          <w:w w:val="123"/>
          <w:b/>
          <w:bCs/>
        </w:rPr>
        <w:t>with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spacing w:before="40" w:after="0" w:line="240" w:lineRule="auto"/>
        <w:ind w:left="283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3C9CD7"/>
          <w:spacing w:val="0"/>
          <w:w w:val="119"/>
          <w:b/>
          <w:bCs/>
        </w:rPr>
        <w:t>#SaaS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764" w:lineRule="exact"/>
        <w:ind w:left="1371" w:right="1651"/>
        <w:jc w:val="center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FFFFFF"/>
          <w:spacing w:val="0"/>
          <w:w w:val="72"/>
        </w:rPr>
        <w:t>HR</w:t>
      </w:r>
      <w:r>
        <w:rPr>
          <w:rFonts w:ascii="Arial" w:hAnsi="Arial" w:cs="Arial" w:eastAsia="Arial"/>
          <w:sz w:val="70"/>
          <w:szCs w:val="70"/>
          <w:color w:val="FFFFFF"/>
          <w:spacing w:val="40"/>
          <w:w w:val="72"/>
        </w:rPr>
        <w:t> 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72"/>
        </w:rPr>
        <w:t>TECH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72"/>
        </w:rPr>
        <w:t> 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72"/>
        </w:rPr>
        <w:t>EU</w:t>
      </w:r>
      <w:r>
        <w:rPr>
          <w:rFonts w:ascii="Arial" w:hAnsi="Arial" w:cs="Arial" w:eastAsia="Arial"/>
          <w:sz w:val="70"/>
          <w:szCs w:val="70"/>
          <w:color w:val="FFFFFF"/>
          <w:spacing w:val="-14"/>
          <w:w w:val="72"/>
        </w:rPr>
        <w:t>R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72"/>
        </w:rPr>
        <w:t>OPE</w:t>
      </w:r>
      <w:r>
        <w:rPr>
          <w:rFonts w:ascii="Arial" w:hAnsi="Arial" w:cs="Arial" w:eastAsia="Arial"/>
          <w:sz w:val="70"/>
          <w:szCs w:val="70"/>
          <w:color w:val="FFFFFF"/>
          <w:spacing w:val="-12"/>
          <w:w w:val="72"/>
        </w:rPr>
        <w:t> 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83"/>
        </w:rPr>
        <w:t>2015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92" w:lineRule="auto"/>
        <w:ind w:left="1494" w:right="1788"/>
        <w:jc w:val="center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The</w:t>
      </w:r>
      <w:r>
        <w:rPr>
          <w:rFonts w:ascii="Arial" w:hAnsi="Arial" w:cs="Arial" w:eastAsia="Arial"/>
          <w:sz w:val="20"/>
          <w:szCs w:val="20"/>
          <w:color w:val="FFFFFF"/>
          <w:spacing w:val="-1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c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onferencing</w:t>
      </w:r>
      <w:r>
        <w:rPr>
          <w:rFonts w:ascii="Arial" w:hAnsi="Arial" w:cs="Arial" w:eastAsia="Arial"/>
          <w:sz w:val="20"/>
          <w:szCs w:val="20"/>
          <w:color w:val="FFFFFF"/>
          <w:spacing w:val="3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schedule</w:t>
      </w:r>
      <w:r>
        <w:rPr>
          <w:rFonts w:ascii="Arial" w:hAnsi="Arial" w:cs="Arial" w:eastAsia="Arial"/>
          <w:sz w:val="20"/>
          <w:szCs w:val="20"/>
          <w:color w:val="FFFFFF"/>
          <w:spacing w:val="-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is</w:t>
      </w:r>
      <w:r>
        <w:rPr>
          <w:rFonts w:ascii="Arial" w:hAnsi="Arial" w:cs="Arial" w:eastAsia="Arial"/>
          <w:sz w:val="20"/>
          <w:szCs w:val="20"/>
          <w:color w:val="FFFFFF"/>
          <w:spacing w:val="-1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designed</w:t>
      </w:r>
      <w:r>
        <w:rPr>
          <w:rFonts w:ascii="Arial" w:hAnsi="Arial" w:cs="Arial" w:eastAsia="Arial"/>
          <w:sz w:val="20"/>
          <w:szCs w:val="20"/>
          <w:color w:val="FFFFFF"/>
          <w:spacing w:val="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119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19"/>
        </w:rPr>
        <w:t>o</w:t>
      </w:r>
      <w:r>
        <w:rPr>
          <w:rFonts w:ascii="Arial" w:hAnsi="Arial" w:cs="Arial" w:eastAsia="Arial"/>
          <w:sz w:val="20"/>
          <w:szCs w:val="20"/>
          <w:color w:val="FFFFFF"/>
          <w:spacing w:val="-20"/>
          <w:w w:val="119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7"/>
        </w:rPr>
        <w:t>sh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97"/>
        </w:rPr>
        <w:t>o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97"/>
        </w:rPr>
        <w:t>w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7"/>
        </w:rPr>
        <w:t>case</w:t>
      </w:r>
      <w:r>
        <w:rPr>
          <w:rFonts w:ascii="Arial" w:hAnsi="Arial" w:cs="Arial" w:eastAsia="Arial"/>
          <w:sz w:val="20"/>
          <w:szCs w:val="20"/>
          <w:color w:val="FFFFFF"/>
          <w:spacing w:val="1"/>
          <w:w w:val="9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the</w:t>
      </w:r>
      <w:r>
        <w:rPr>
          <w:rFonts w:ascii="Arial" w:hAnsi="Arial" w:cs="Arial" w:eastAsia="Arial"/>
          <w:sz w:val="20"/>
          <w:szCs w:val="20"/>
          <w:color w:val="FFFFFF"/>
          <w:spacing w:val="1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5"/>
        </w:rPr>
        <w:t>best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2"/>
        </w:rPr>
        <w:t>inn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12"/>
        </w:rPr>
        <w:t>o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2"/>
        </w:rPr>
        <w:t>vations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7"/>
          <w:w w:val="112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HR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2"/>
          <w:w w:val="109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9"/>
        </w:rPr>
        <w:t>echnology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09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25"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6"/>
          <w:w w:val="125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first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half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2015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6"/>
        </w:rPr>
        <w:t>in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6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100"/>
        </w:rPr>
        <w:t>E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urope,</w:t>
      </w:r>
      <w:r>
        <w:rPr>
          <w:rFonts w:ascii="Arial" w:hAnsi="Arial" w:cs="Arial" w:eastAsia="Arial"/>
          <w:sz w:val="20"/>
          <w:szCs w:val="20"/>
          <w:color w:val="FFFFFF"/>
          <w:spacing w:val="-12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9"/>
        </w:rPr>
        <w:t>attracting</w:t>
      </w:r>
      <w:r>
        <w:rPr>
          <w:rFonts w:ascii="Arial" w:hAnsi="Arial" w:cs="Arial" w:eastAsia="Arial"/>
          <w:sz w:val="20"/>
          <w:szCs w:val="20"/>
          <w:color w:val="FFFFFF"/>
          <w:spacing w:val="-14"/>
          <w:w w:val="109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appr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o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xima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ely</w:t>
      </w:r>
      <w:r>
        <w:rPr>
          <w:rFonts w:ascii="Arial" w:hAnsi="Arial" w:cs="Arial" w:eastAsia="Arial"/>
          <w:sz w:val="20"/>
          <w:szCs w:val="20"/>
          <w:color w:val="FFFFFF"/>
          <w:spacing w:val="4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1000</w:t>
      </w:r>
      <w:r>
        <w:rPr>
          <w:rFonts w:ascii="Arial" w:hAnsi="Arial" w:cs="Arial" w:eastAsia="Arial"/>
          <w:sz w:val="20"/>
          <w:szCs w:val="20"/>
          <w:color w:val="FFFFFF"/>
          <w:spacing w:val="-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5"/>
        </w:rPr>
        <w:t>I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5"/>
        </w:rPr>
        <w:t>n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5"/>
        </w:rPr>
        <w:t>vitation-Only</w:t>
      </w:r>
      <w:r>
        <w:rPr>
          <w:rFonts w:ascii="Arial" w:hAnsi="Arial" w:cs="Arial" w:eastAsia="Arial"/>
          <w:sz w:val="20"/>
          <w:szCs w:val="20"/>
          <w:color w:val="FFFFFF"/>
          <w:spacing w:val="-7"/>
          <w:w w:val="105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Senior</w:t>
      </w:r>
      <w:r>
        <w:rPr>
          <w:rFonts w:ascii="Arial" w:hAnsi="Arial" w:cs="Arial" w:eastAsia="Arial"/>
          <w:sz w:val="20"/>
          <w:szCs w:val="20"/>
          <w:color w:val="FFFFFF"/>
          <w:spacing w:val="-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2"/>
        </w:rPr>
        <w:t>HR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2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11"/>
          <w:w w:val="100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echnology</w:t>
      </w:r>
      <w:r>
        <w:rPr>
          <w:rFonts w:ascii="Arial" w:hAnsi="Arial" w:cs="Arial" w:eastAsia="Arial"/>
          <w:sz w:val="20"/>
          <w:szCs w:val="20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Decision</w:t>
      </w:r>
      <w:r>
        <w:rPr>
          <w:rFonts w:ascii="Arial" w:hAnsi="Arial" w:cs="Arial" w:eastAsia="Arial"/>
          <w:sz w:val="20"/>
          <w:szCs w:val="20"/>
          <w:color w:val="FFFFFF"/>
          <w:spacing w:val="-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Ma</w:t>
      </w:r>
      <w:r>
        <w:rPr>
          <w:rFonts w:ascii="Arial" w:hAnsi="Arial" w:cs="Arial" w:eastAsia="Arial"/>
          <w:sz w:val="20"/>
          <w:szCs w:val="20"/>
          <w:color w:val="FFFFFF"/>
          <w:spacing w:val="-5"/>
          <w:w w:val="100"/>
        </w:rPr>
        <w:t>k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ers</w:t>
      </w:r>
      <w:r>
        <w:rPr>
          <w:rFonts w:ascii="Arial" w:hAnsi="Arial" w:cs="Arial" w:eastAsia="Arial"/>
          <w:sz w:val="20"/>
          <w:szCs w:val="20"/>
          <w:color w:val="FFFFFF"/>
          <w:spacing w:val="-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Buyers</w:t>
      </w:r>
      <w:r>
        <w:rPr>
          <w:rFonts w:ascii="Arial" w:hAnsi="Arial" w:cs="Arial" w:eastAsia="Arial"/>
          <w:sz w:val="20"/>
          <w:szCs w:val="20"/>
          <w:color w:val="FFFFFF"/>
          <w:spacing w:val="-1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from</w:t>
      </w:r>
      <w:r>
        <w:rPr>
          <w:rFonts w:ascii="Arial" w:hAnsi="Arial" w:cs="Arial" w:eastAsia="Arial"/>
          <w:sz w:val="20"/>
          <w:szCs w:val="20"/>
          <w:color w:val="FFFFFF"/>
          <w:spacing w:val="3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Large</w:t>
      </w:r>
      <w:r>
        <w:rPr>
          <w:rFonts w:ascii="Arial" w:hAnsi="Arial" w:cs="Arial" w:eastAsia="Arial"/>
          <w:sz w:val="20"/>
          <w:szCs w:val="20"/>
          <w:color w:val="FFFFFF"/>
          <w:spacing w:val="-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3"/>
        </w:rPr>
        <w:t>Mar</w:t>
      </w:r>
      <w:r>
        <w:rPr>
          <w:rFonts w:ascii="Arial" w:hAnsi="Arial" w:cs="Arial" w:eastAsia="Arial"/>
          <w:sz w:val="20"/>
          <w:szCs w:val="20"/>
          <w:color w:val="FFFFFF"/>
          <w:spacing w:val="-5"/>
          <w:w w:val="103"/>
        </w:rPr>
        <w:t>k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15"/>
        </w:rPr>
        <w:t>et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15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En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0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erprises</w:t>
      </w:r>
      <w:r>
        <w:rPr>
          <w:rFonts w:ascii="Arial" w:hAnsi="Arial" w:cs="Arial" w:eastAsia="Arial"/>
          <w:sz w:val="20"/>
          <w:szCs w:val="20"/>
          <w:color w:val="FFFFFF"/>
          <w:spacing w:val="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6"/>
        </w:rPr>
        <w:t>across</w:t>
      </w:r>
      <w:r>
        <w:rPr>
          <w:rFonts w:ascii="Arial" w:hAnsi="Arial" w:cs="Arial" w:eastAsia="Arial"/>
          <w:sz w:val="20"/>
          <w:szCs w:val="20"/>
          <w:color w:val="FFFFFF"/>
          <w:spacing w:val="-7"/>
          <w:w w:val="96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85"/>
        </w:rPr>
        <w:t>E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3"/>
        </w:rPr>
        <w:t>urope.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80" w:lineRule="exact"/>
        <w:ind w:left="1492" w:right="1786"/>
        <w:jc w:val="center"/>
        <w:rPr>
          <w:rFonts w:ascii="Arial" w:hAnsi="Arial" w:cs="Arial" w:eastAsia="Arial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6"/>
          <w:w w:val="100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"/>
          <w:w w:val="100"/>
        </w:rPr>
        <w:t>w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ys,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all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under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2"/>
          <w:w w:val="117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roo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0"/>
          <w:w w:val="100"/>
        </w:rPr>
        <w:t>f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9"/>
        </w:rPr>
        <w:t>offers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8"/>
          <w:w w:val="119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9"/>
        </w:rPr>
        <w:t>delega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9"/>
        </w:rPr>
        <w:t>es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6"/>
          <w:w w:val="119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choice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from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major</w:t>
      </w:r>
      <w:r>
        <w:rPr>
          <w:rFonts w:ascii="Arial" w:hAnsi="Arial" w:cs="Arial" w:eastAsia="Arial"/>
          <w:sz w:val="20"/>
          <w:szCs w:val="20"/>
          <w:color w:val="FFFFFF"/>
          <w:spacing w:val="11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plena</w:t>
      </w:r>
      <w:r>
        <w:rPr>
          <w:rFonts w:ascii="Arial" w:hAnsi="Arial" w:cs="Arial" w:eastAsia="Arial"/>
          <w:sz w:val="20"/>
          <w:szCs w:val="20"/>
          <w:color w:val="FFFFFF"/>
          <w:spacing w:val="4"/>
          <w:w w:val="100"/>
        </w:rPr>
        <w:t>r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y</w:t>
      </w:r>
      <w:r>
        <w:rPr>
          <w:rFonts w:ascii="Arial" w:hAnsi="Arial" w:cs="Arial" w:eastAsia="Arial"/>
          <w:sz w:val="20"/>
          <w:szCs w:val="20"/>
          <w:color w:val="FFFFFF"/>
          <w:spacing w:val="12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c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onference</w:t>
      </w:r>
      <w:r>
        <w:rPr>
          <w:rFonts w:ascii="Arial" w:hAnsi="Arial" w:cs="Arial" w:eastAsia="Arial"/>
          <w:sz w:val="20"/>
          <w:szCs w:val="20"/>
          <w:color w:val="FFFFFF"/>
          <w:spacing w:val="20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Brea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k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out</w:t>
      </w:r>
      <w:r>
        <w:rPr>
          <w:rFonts w:ascii="Arial" w:hAnsi="Arial" w:cs="Arial" w:eastAsia="Arial"/>
          <w:sz w:val="20"/>
          <w:szCs w:val="20"/>
          <w:color w:val="FFFFFF"/>
          <w:spacing w:val="24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4"/>
        </w:rPr>
        <w:t>Sessions.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94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The</w:t>
      </w:r>
      <w:r>
        <w:rPr>
          <w:rFonts w:ascii="Arial" w:hAnsi="Arial" w:cs="Arial" w:eastAsia="Arial"/>
          <w:sz w:val="20"/>
          <w:szCs w:val="20"/>
          <w:color w:val="FFFFFF"/>
          <w:spacing w:val="-1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scheduled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7"/>
        </w:rPr>
        <w:t>net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7"/>
        </w:rPr>
        <w:t>w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7"/>
        </w:rPr>
        <w:t>orking</w:t>
      </w:r>
      <w:r>
        <w:rPr>
          <w:rFonts w:ascii="Arial" w:hAnsi="Arial" w:cs="Arial" w:eastAsia="Arial"/>
          <w:sz w:val="20"/>
          <w:szCs w:val="20"/>
          <w:color w:val="FFFFFF"/>
          <w:spacing w:val="-10"/>
          <w:w w:val="10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times</w:t>
      </w:r>
      <w:r>
        <w:rPr>
          <w:rFonts w:ascii="Arial" w:hAnsi="Arial" w:cs="Arial" w:eastAsia="Arial"/>
          <w:sz w:val="20"/>
          <w:szCs w:val="20"/>
          <w:color w:val="FFFFFF"/>
          <w:spacing w:val="1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will</w:t>
      </w:r>
      <w:r>
        <w:rPr>
          <w:rFonts w:ascii="Arial" w:hAnsi="Arial" w:cs="Arial" w:eastAsia="Arial"/>
          <w:sz w:val="20"/>
          <w:szCs w:val="20"/>
          <w:color w:val="FFFFFF"/>
          <w:spacing w:val="2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include</w:t>
      </w:r>
      <w:r>
        <w:rPr>
          <w:rFonts w:ascii="Arial" w:hAnsi="Arial" w:cs="Arial" w:eastAsia="Arial"/>
          <w:sz w:val="20"/>
          <w:szCs w:val="20"/>
          <w:color w:val="FFFFFF"/>
          <w:spacing w:val="10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Early</w:t>
      </w:r>
      <w:r>
        <w:rPr>
          <w:rFonts w:ascii="Arial" w:hAnsi="Arial" w:cs="Arial" w:eastAsia="Arial"/>
          <w:sz w:val="20"/>
          <w:szCs w:val="20"/>
          <w:color w:val="FFFFFF"/>
          <w:spacing w:val="-1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Morning</w:t>
      </w:r>
      <w:r>
        <w:rPr>
          <w:rFonts w:ascii="Arial" w:hAnsi="Arial" w:cs="Arial" w:eastAsia="Arial"/>
          <w:sz w:val="20"/>
          <w:szCs w:val="20"/>
          <w:color w:val="FFFFFF"/>
          <w:spacing w:val="2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4"/>
        </w:rPr>
        <w:t>Registration,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4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Morning</w:t>
      </w:r>
      <w:r>
        <w:rPr>
          <w:rFonts w:ascii="Arial" w:hAnsi="Arial" w:cs="Arial" w:eastAsia="Arial"/>
          <w:sz w:val="20"/>
          <w:szCs w:val="20"/>
          <w:color w:val="FFFFFF"/>
          <w:spacing w:val="27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Break,</w:t>
      </w:r>
      <w:r>
        <w:rPr>
          <w:rFonts w:ascii="Arial" w:hAnsi="Arial" w:cs="Arial" w:eastAsia="Arial"/>
          <w:sz w:val="20"/>
          <w:szCs w:val="20"/>
          <w:color w:val="FFFFFF"/>
          <w:spacing w:val="-15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2</w:t>
      </w:r>
      <w:r>
        <w:rPr>
          <w:rFonts w:ascii="Arial" w:hAnsi="Arial" w:cs="Arial" w:eastAsia="Arial"/>
          <w:sz w:val="20"/>
          <w:szCs w:val="20"/>
          <w:color w:val="FFFFFF"/>
          <w:spacing w:val="-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Hour</w:t>
      </w:r>
      <w:r>
        <w:rPr>
          <w:rFonts w:ascii="Arial" w:hAnsi="Arial" w:cs="Arial" w:eastAsia="Arial"/>
          <w:sz w:val="20"/>
          <w:szCs w:val="20"/>
          <w:color w:val="FFFFFF"/>
          <w:spacing w:val="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Lunch,</w:t>
      </w:r>
      <w:r>
        <w:rPr>
          <w:rFonts w:ascii="Arial" w:hAnsi="Arial" w:cs="Arial" w:eastAsia="Arial"/>
          <w:sz w:val="20"/>
          <w:szCs w:val="20"/>
          <w:color w:val="FFFFFF"/>
          <w:spacing w:val="-21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8"/>
        </w:rPr>
        <w:t>Af</w:t>
      </w:r>
      <w:r>
        <w:rPr>
          <w:rFonts w:ascii="Arial" w:hAnsi="Arial" w:cs="Arial" w:eastAsia="Arial"/>
          <w:sz w:val="20"/>
          <w:szCs w:val="20"/>
          <w:color w:val="FFFFFF"/>
          <w:spacing w:val="-2"/>
          <w:w w:val="108"/>
        </w:rPr>
        <w:t>t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8"/>
        </w:rPr>
        <w:t>ernoon</w:t>
      </w:r>
      <w:r>
        <w:rPr>
          <w:rFonts w:ascii="Arial" w:hAnsi="Arial" w:cs="Arial" w:eastAsia="Arial"/>
          <w:sz w:val="20"/>
          <w:szCs w:val="20"/>
          <w:color w:val="FFFFFF"/>
          <w:spacing w:val="-7"/>
          <w:w w:val="108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Break</w:t>
      </w:r>
      <w:r>
        <w:rPr>
          <w:rFonts w:ascii="Arial" w:hAnsi="Arial" w:cs="Arial" w:eastAsia="Arial"/>
          <w:sz w:val="20"/>
          <w:szCs w:val="20"/>
          <w:color w:val="FFFFFF"/>
          <w:spacing w:val="-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on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both</w:t>
      </w:r>
      <w:r>
        <w:rPr>
          <w:rFonts w:ascii="Arial" w:hAnsi="Arial" w:cs="Arial" w:eastAsia="Arial"/>
          <w:sz w:val="20"/>
          <w:szCs w:val="20"/>
          <w:color w:val="FFFFFF"/>
          <w:spacing w:val="30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6"/>
        </w:rPr>
        <w:t>d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96"/>
        </w:rPr>
        <w:t>a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6"/>
        </w:rPr>
        <w:t>ys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96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00"/>
        </w:rPr>
        <w:t>C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ocktail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4"/>
          <w:w w:val="100"/>
        </w:rPr>
        <w:t>P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arty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25"/>
        </w:rPr>
        <w:t>the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6"/>
          <w:w w:val="125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00"/>
        </w:rPr>
        <w:t>first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3"/>
          <w:w w:val="113"/>
        </w:rPr>
        <w:t>v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3"/>
        </w:rPr>
        <w:t>ening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8"/>
          <w:w w:val="113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before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3"/>
          <w:w w:val="117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delega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es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10"/>
          <w:w w:val="117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break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-17"/>
          <w:w w:val="117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off</w:t>
      </w:r>
      <w:r>
        <w:rPr>
          <w:rFonts w:ascii="Times New Roman" w:hAnsi="Times New Roman" w:cs="Times New Roman" w:eastAsia="Times New Roman"/>
          <w:sz w:val="20"/>
          <w:szCs w:val="20"/>
          <w:color w:val="FFFFFF"/>
          <w:spacing w:val="0"/>
          <w:w w:val="117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for</w:t>
      </w:r>
      <w:r>
        <w:rPr>
          <w:rFonts w:ascii="Arial" w:hAnsi="Arial" w:cs="Arial" w:eastAsia="Arial"/>
          <w:sz w:val="20"/>
          <w:szCs w:val="20"/>
          <w:color w:val="FFFFFF"/>
          <w:spacing w:val="28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Dinner</w:t>
      </w:r>
      <w:r>
        <w:rPr>
          <w:rFonts w:ascii="Arial" w:hAnsi="Arial" w:cs="Arial" w:eastAsia="Arial"/>
          <w:sz w:val="20"/>
          <w:szCs w:val="20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100"/>
        </w:rPr>
        <w:t>P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arties</w:t>
      </w:r>
      <w:r>
        <w:rPr>
          <w:rFonts w:ascii="Arial" w:hAnsi="Arial" w:cs="Arial" w:eastAsia="Arial"/>
          <w:sz w:val="20"/>
          <w:szCs w:val="20"/>
          <w:color w:val="FFFFFF"/>
          <w:spacing w:val="3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with</w:t>
      </w:r>
      <w:r>
        <w:rPr>
          <w:rFonts w:ascii="Arial" w:hAnsi="Arial" w:cs="Arial" w:eastAsia="Arial"/>
          <w:sz w:val="20"/>
          <w:szCs w:val="20"/>
          <w:color w:val="FFFFFF"/>
          <w:spacing w:val="34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98"/>
        </w:rPr>
        <w:t>Sponsors</w:t>
      </w:r>
      <w:r>
        <w:rPr>
          <w:rFonts w:ascii="Arial" w:hAnsi="Arial" w:cs="Arial" w:eastAsia="Arial"/>
          <w:sz w:val="20"/>
          <w:szCs w:val="20"/>
          <w:color w:val="FFFFFF"/>
          <w:spacing w:val="-8"/>
          <w:w w:val="98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and</w:t>
      </w:r>
      <w:r>
        <w:rPr>
          <w:rFonts w:ascii="Arial" w:hAnsi="Arial" w:cs="Arial" w:eastAsia="Arial"/>
          <w:sz w:val="20"/>
          <w:szCs w:val="20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5"/>
          <w:w w:val="100"/>
        </w:rPr>
        <w:t>E</w:t>
      </w:r>
      <w:r>
        <w:rPr>
          <w:rFonts w:ascii="Arial" w:hAnsi="Arial" w:cs="Arial" w:eastAsia="Arial"/>
          <w:sz w:val="20"/>
          <w:szCs w:val="20"/>
          <w:color w:val="FFFFFF"/>
          <w:spacing w:val="-3"/>
          <w:w w:val="100"/>
        </w:rPr>
        <w:t>v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0"/>
        </w:rPr>
        <w:t>ent</w:t>
      </w:r>
      <w:r>
        <w:rPr>
          <w:rFonts w:ascii="Arial" w:hAnsi="Arial" w:cs="Arial" w:eastAsia="Arial"/>
          <w:sz w:val="20"/>
          <w:szCs w:val="20"/>
          <w:color w:val="FFFFFF"/>
          <w:spacing w:val="-1"/>
          <w:w w:val="100"/>
        </w:rPr>
        <w:t> </w:t>
      </w:r>
      <w:r>
        <w:rPr>
          <w:rFonts w:ascii="Arial" w:hAnsi="Arial" w:cs="Arial" w:eastAsia="Arial"/>
          <w:sz w:val="20"/>
          <w:szCs w:val="20"/>
          <w:color w:val="FFFFFF"/>
          <w:spacing w:val="-4"/>
          <w:w w:val="91"/>
        </w:rPr>
        <w:t>P</w:t>
      </w:r>
      <w:r>
        <w:rPr>
          <w:rFonts w:ascii="Arial" w:hAnsi="Arial" w:cs="Arial" w:eastAsia="Arial"/>
          <w:sz w:val="20"/>
          <w:szCs w:val="20"/>
          <w:color w:val="FFFFFF"/>
          <w:spacing w:val="0"/>
          <w:w w:val="103"/>
        </w:rPr>
        <w:t>artners.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6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80" w:lineRule="exact"/>
        <w:ind w:left="505" w:right="-20"/>
        <w:jc w:val="left"/>
        <w:tabs>
          <w:tab w:pos="3900" w:val="left"/>
          <w:tab w:pos="7340" w:val="left"/>
        </w:tabs>
        <w:rPr>
          <w:rFonts w:ascii="Arial" w:hAnsi="Arial" w:cs="Arial" w:eastAsia="Arial"/>
          <w:sz w:val="72"/>
          <w:szCs w:val="72"/>
        </w:rPr>
      </w:pPr>
      <w:rPr/>
      <w:r>
        <w:rPr>
          <w:rFonts w:ascii="Arial" w:hAnsi="Arial" w:cs="Arial" w:eastAsia="Arial"/>
          <w:sz w:val="72"/>
          <w:szCs w:val="72"/>
          <w:color w:val="FFFFFF"/>
          <w:spacing w:val="0"/>
          <w:w w:val="100"/>
          <w:position w:val="-1"/>
        </w:rPr>
        <w:t>23</w:t>
      </w:r>
      <w:r>
        <w:rPr>
          <w:rFonts w:ascii="Arial" w:hAnsi="Arial" w:cs="Arial" w:eastAsia="Arial"/>
          <w:sz w:val="72"/>
          <w:szCs w:val="72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72"/>
          <w:szCs w:val="72"/>
          <w:color w:val="FFFFFF"/>
          <w:spacing w:val="0"/>
          <w:w w:val="100"/>
          <w:position w:val="-1"/>
        </w:rPr>
        <w:t>24</w:t>
      </w:r>
      <w:r>
        <w:rPr>
          <w:rFonts w:ascii="Arial" w:hAnsi="Arial" w:cs="Arial" w:eastAsia="Arial"/>
          <w:sz w:val="72"/>
          <w:szCs w:val="72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72"/>
          <w:szCs w:val="72"/>
          <w:color w:val="FFFFFF"/>
          <w:spacing w:val="0"/>
          <w:w w:val="100"/>
          <w:position w:val="-1"/>
        </w:rPr>
        <w:t>25</w:t>
      </w:r>
      <w:r>
        <w:rPr>
          <w:rFonts w:ascii="Arial" w:hAnsi="Arial" w:cs="Arial" w:eastAsia="Arial"/>
          <w:sz w:val="72"/>
          <w:szCs w:val="72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pgMar w:header="0" w:footer="0" w:top="1560" w:bottom="280" w:left="1520" w:right="1220"/>
          <w:headerReference w:type="default" r:id="rId64"/>
          <w:footerReference w:type="default" r:id="rId65"/>
          <w:pgSz w:w="11920" w:h="16840"/>
        </w:sectPr>
      </w:pPr>
      <w:rPr/>
    </w:p>
    <w:p>
      <w:pPr>
        <w:spacing w:before="8" w:after="0" w:line="240" w:lineRule="auto"/>
        <w:ind w:left="300" w:right="179"/>
        <w:jc w:val="center"/>
        <w:rPr>
          <w:rFonts w:ascii="Arial" w:hAnsi="Arial" w:cs="Arial" w:eastAsia="Arial"/>
          <w:sz w:val="36"/>
          <w:szCs w:val="36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1015pt;width:595.275pt;height:420.944pt;mso-position-horizontal-relative:page;mso-position-vertical-relative:page;z-index:-8528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2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left="1566" w:right="-20"/>
                    <w:jc w:val="left"/>
                    <w:tabs>
                      <w:tab w:pos="8600" w:val="left"/>
                    </w:tabs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HR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11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EU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4"/>
                      <w:w w:val="72"/>
                      <w:position w:val="-4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OPE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3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84"/>
                      <w:position w:val="-4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london.hrtecheu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84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ope.com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16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|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2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#hrtecheu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100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ope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  <w:position w:val="0"/>
                    </w:rPr>
                  </w:r>
                </w:p>
                <w:p>
                  <w:pPr>
                    <w:spacing w:before="8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24-25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33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MA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4"/>
                      <w:w w:val="78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5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83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3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LONDON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18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EXCEL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420.945007pt;width:595.275pt;height:420.945pt;mso-position-horizontal-relative:page;mso-position-vertical-relative:page;z-index:-8527" type="#_x0000_t202" filled="f" stroked="f">
            <v:textbox inset="0,0,0,0">
              <w:txbxContent>
                <w:p>
                  <w:pPr>
                    <w:spacing w:before="0" w:after="0" w:line="180" w:lineRule="exact"/>
                    <w:jc w:val="left"/>
                    <w:rPr>
                      <w:sz w:val="18"/>
                      <w:szCs w:val="18"/>
                    </w:rPr>
                  </w:pPr>
                  <w:rPr/>
                  <w:r>
                    <w:rPr>
                      <w:sz w:val="18"/>
                      <w:szCs w:val="18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200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89"/>
                    </w:rPr>
                    <w:t>8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0pt;margin-top:.001015pt;width:595.275pt;height:841.889pt;mso-position-horizontal-relative:page;mso-position-vertical-relative:page;z-index:-8526" coordorigin="0,0" coordsize="11906,16838">
            <v:group style="position:absolute;left:680;top:697;width:10261;height:2" coordorigin="680,697" coordsize="10261,2">
              <v:shape style="position:absolute;left:680;top:697;width:10261;height:2" coordorigin="680,697" coordsize="10261,0" path="m680,697l10942,697e" filled="f" stroked="t" strokeweight="1.801pt" strokecolor="#4D4D4F">
                <v:path arrowok="t"/>
              </v:shape>
            </v:group>
            <v:group style="position:absolute;left:680;top:16160;width:10261;height:2" coordorigin="680,16160" coordsize="10261,2">
              <v:shape style="position:absolute;left:680;top:16160;width:10261;height:2" coordorigin="680,16160" coordsize="10261,0" path="m680,16160l10942,16160e" filled="f" stroked="t" strokeweight=".25pt" strokecolor="#A7A9AC">
                <v:path arrowok="t"/>
              </v:shape>
              <v:shape style="position:absolute;left:680;top:850;width:718;height:448" type="#_x0000_t75">
                <v:imagedata r:id="rId66" o:title=""/>
              </v:shape>
              <v:shape style="position:absolute;left:690;top:861;width:699;height:613" type="#_x0000_t75">
                <v:imagedata r:id="rId67" o:title=""/>
              </v:shape>
            </v:group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  <v:shape style="position:absolute;left:0;top:0;width:11906;height:16838" type="#_x0000_t75">
                <v:imagedata r:id="rId68" o:title=""/>
              </v:shape>
            </v:group>
            <v:group style="position:absolute;left:2202;top:4309;width:7502;height:5811" coordorigin="2202,4309" coordsize="7502,5811">
              <v:shape style="position:absolute;left:2202;top:4309;width:7502;height:5811" coordorigin="2202,4309" coordsize="7502,5811" path="m2202,10120l9704,10120,9704,4309,2202,4309,2202,10120e" filled="t" fillcolor="#000000" stroked="f">
                <v:path arrowok="t"/>
                <v:fill/>
              </v:shape>
            </v:group>
            <v:group style="position:absolute;left:2441;top:5726;width:7023;height:4139" coordorigin="2441,5726" coordsize="7023,4139">
              <v:shape style="position:absolute;left:2441;top:5726;width:7023;height:4139" coordorigin="2441,5726" coordsize="7023,4139" path="m2441,9865l9464,9865,9464,5726,2441,5726,2441,9865e" filled="t" fillcolor="#CC2027" stroked="f">
                <v:path arrowok="t"/>
                <v:fill/>
              </v:shape>
            </v:group>
            <v:group style="position:absolute;left:2441;top:4564;width:7023;height:1162" coordorigin="2441,4564" coordsize="7023,1162">
              <v:shape style="position:absolute;left:2441;top:4564;width:7023;height:1162" coordorigin="2441,4564" coordsize="7023,1162" path="m2441,5726l9464,5726,9464,4564,2441,4564,2441,5726e" filled="t" fillcolor="#000000" stroked="f">
                <v:path arrowok="t"/>
                <v:fill/>
              </v:shape>
            </v:group>
            <v:group style="position:absolute;left:4102;top:14425;width:2;height:1446" coordorigin="4102,14425" coordsize="2,1446">
              <v:shape style="position:absolute;left:4102;top:14425;width:2;height:1446" coordorigin="4102,14425" coordsize="0,1446" path="m4102,14425l4102,15871e" filled="f" stroked="t" strokeweight=".5pt" strokecolor="#4D4D4F">
                <v:path arrowok="t"/>
              </v:shape>
            </v:group>
            <v:group style="position:absolute;left:7520;top:14425;width:2;height:1446" coordorigin="7520,14425" coordsize="2,1446">
              <v:shape style="position:absolute;left:7520;top:14425;width:2;height:1446" coordorigin="7520,14425" coordsize="0,1446" path="m7520,14425l7520,15871e" filled="f" stroked="t" strokeweight=".5pt" strokecolor="#4D4D4F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36"/>
          <w:szCs w:val="36"/>
          <w:color w:val="FFFFFF"/>
          <w:w w:val="79"/>
        </w:rPr>
        <w:t>MA</w:t>
      </w:r>
      <w:r>
        <w:rPr>
          <w:rFonts w:ascii="Arial" w:hAnsi="Arial" w:cs="Arial" w:eastAsia="Arial"/>
          <w:sz w:val="36"/>
          <w:szCs w:val="36"/>
          <w:color w:val="FFFFFF"/>
          <w:spacing w:val="-9"/>
          <w:w w:val="79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</w:rPr>
        <w:t>CH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17" w:right="296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3C9CD7"/>
          <w:spacing w:val="0"/>
          <w:w w:val="73"/>
        </w:rPr>
        <w:t>SET-UP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spacing w:before="35" w:after="0" w:line="240" w:lineRule="auto"/>
        <w:ind w:left="59" w:right="-63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FFFFFF"/>
          <w:spacing w:val="0"/>
          <w:w w:val="91"/>
        </w:rPr>
        <w:t>08.00</w:t>
      </w:r>
      <w:r>
        <w:rPr>
          <w:rFonts w:ascii="Arial" w:hAnsi="Arial" w:cs="Arial" w:eastAsia="Arial"/>
          <w:sz w:val="30"/>
          <w:szCs w:val="30"/>
          <w:color w:val="FFFFFF"/>
          <w:spacing w:val="-24"/>
          <w:w w:val="91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56"/>
        </w:rPr>
        <w:t>-</w:t>
      </w:r>
      <w:r>
        <w:rPr>
          <w:rFonts w:ascii="Arial" w:hAnsi="Arial" w:cs="Arial" w:eastAsia="Arial"/>
          <w:sz w:val="30"/>
          <w:szCs w:val="30"/>
          <w:color w:val="FFFFFF"/>
          <w:spacing w:val="5"/>
          <w:w w:val="56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91"/>
        </w:rPr>
        <w:t>20.00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spacing w:before="8" w:after="0" w:line="240" w:lineRule="auto"/>
        <w:ind w:left="782" w:right="762"/>
        <w:jc w:val="center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FFFFFF"/>
          <w:w w:val="79"/>
        </w:rPr>
        <w:t>MA</w:t>
      </w:r>
      <w:r>
        <w:rPr>
          <w:rFonts w:ascii="Arial" w:hAnsi="Arial" w:cs="Arial" w:eastAsia="Arial"/>
          <w:sz w:val="36"/>
          <w:szCs w:val="36"/>
          <w:color w:val="FFFFFF"/>
          <w:spacing w:val="-9"/>
          <w:w w:val="79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</w:rPr>
        <w:t>CH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-43" w:right="-63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3C9CD7"/>
          <w:spacing w:val="0"/>
          <w:w w:val="71"/>
        </w:rPr>
        <w:t>CONFERENCE</w:t>
      </w:r>
      <w:r>
        <w:rPr>
          <w:rFonts w:ascii="Arial" w:hAnsi="Arial" w:cs="Arial" w:eastAsia="Arial"/>
          <w:sz w:val="30"/>
          <w:szCs w:val="30"/>
          <w:color w:val="3C9CD7"/>
          <w:spacing w:val="-8"/>
          <w:w w:val="71"/>
        </w:rPr>
        <w:t> </w:t>
      </w:r>
      <w:r>
        <w:rPr>
          <w:rFonts w:ascii="Arial" w:hAnsi="Arial" w:cs="Arial" w:eastAsia="Arial"/>
          <w:sz w:val="30"/>
          <w:szCs w:val="30"/>
          <w:color w:val="3C9CD7"/>
          <w:spacing w:val="0"/>
          <w:w w:val="72"/>
        </w:rPr>
        <w:t>AND</w:t>
      </w:r>
      <w:r>
        <w:rPr>
          <w:rFonts w:ascii="Arial" w:hAnsi="Arial" w:cs="Arial" w:eastAsia="Arial"/>
          <w:sz w:val="30"/>
          <w:szCs w:val="30"/>
          <w:color w:val="3C9CD7"/>
          <w:spacing w:val="17"/>
          <w:w w:val="72"/>
        </w:rPr>
        <w:t> </w:t>
      </w:r>
      <w:r>
        <w:rPr>
          <w:rFonts w:ascii="Arial" w:hAnsi="Arial" w:cs="Arial" w:eastAsia="Arial"/>
          <w:sz w:val="30"/>
          <w:szCs w:val="30"/>
          <w:color w:val="3C9CD7"/>
          <w:spacing w:val="0"/>
          <w:w w:val="72"/>
        </w:rPr>
        <w:t>EXPO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spacing w:before="35" w:after="0" w:line="240" w:lineRule="auto"/>
        <w:ind w:left="592" w:right="573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FFFFFF"/>
          <w:spacing w:val="0"/>
          <w:w w:val="86"/>
        </w:rPr>
        <w:t>07.30</w:t>
      </w:r>
      <w:r>
        <w:rPr>
          <w:rFonts w:ascii="Arial" w:hAnsi="Arial" w:cs="Arial" w:eastAsia="Arial"/>
          <w:sz w:val="30"/>
          <w:szCs w:val="30"/>
          <w:color w:val="FFFFFF"/>
          <w:spacing w:val="-20"/>
          <w:w w:val="86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56"/>
        </w:rPr>
        <w:t>-</w:t>
      </w:r>
      <w:r>
        <w:rPr>
          <w:rFonts w:ascii="Arial" w:hAnsi="Arial" w:cs="Arial" w:eastAsia="Arial"/>
          <w:sz w:val="30"/>
          <w:szCs w:val="30"/>
          <w:color w:val="FFFFFF"/>
          <w:spacing w:val="5"/>
          <w:w w:val="56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82"/>
        </w:rPr>
        <w:t>18.00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spacing w:before="8" w:after="0" w:line="240" w:lineRule="auto"/>
        <w:ind w:left="779" w:right="871"/>
        <w:jc w:val="center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FFFFFF"/>
          <w:w w:val="79"/>
        </w:rPr>
        <w:t>MA</w:t>
      </w:r>
      <w:r>
        <w:rPr>
          <w:rFonts w:ascii="Arial" w:hAnsi="Arial" w:cs="Arial" w:eastAsia="Arial"/>
          <w:sz w:val="36"/>
          <w:szCs w:val="36"/>
          <w:color w:val="FFFFFF"/>
          <w:spacing w:val="-9"/>
          <w:w w:val="79"/>
        </w:rPr>
        <w:t>R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8"/>
        </w:rPr>
        <w:t>CH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-42" w:right="49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3C9CD7"/>
          <w:w w:val="71"/>
        </w:rPr>
        <w:t>CONFERENCE</w:t>
      </w:r>
      <w:r>
        <w:rPr>
          <w:rFonts w:ascii="Arial" w:hAnsi="Arial" w:cs="Arial" w:eastAsia="Arial"/>
          <w:sz w:val="30"/>
          <w:szCs w:val="30"/>
          <w:color w:val="3C9CD7"/>
          <w:spacing w:val="-35"/>
          <w:w w:val="100"/>
        </w:rPr>
        <w:t> </w:t>
      </w:r>
      <w:r>
        <w:rPr>
          <w:rFonts w:ascii="Arial" w:hAnsi="Arial" w:cs="Arial" w:eastAsia="Arial"/>
          <w:sz w:val="30"/>
          <w:szCs w:val="30"/>
          <w:color w:val="3C9CD7"/>
          <w:spacing w:val="0"/>
          <w:w w:val="76"/>
        </w:rPr>
        <w:t>AND</w:t>
      </w:r>
      <w:r>
        <w:rPr>
          <w:rFonts w:ascii="Arial" w:hAnsi="Arial" w:cs="Arial" w:eastAsia="Arial"/>
          <w:sz w:val="30"/>
          <w:szCs w:val="30"/>
          <w:color w:val="3C9CD7"/>
          <w:spacing w:val="-35"/>
          <w:w w:val="100"/>
        </w:rPr>
        <w:t> </w:t>
      </w:r>
      <w:r>
        <w:rPr>
          <w:rFonts w:ascii="Arial" w:hAnsi="Arial" w:cs="Arial" w:eastAsia="Arial"/>
          <w:sz w:val="30"/>
          <w:szCs w:val="30"/>
          <w:color w:val="3C9CD7"/>
          <w:spacing w:val="0"/>
          <w:w w:val="72"/>
        </w:rPr>
        <w:t>EXPO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spacing w:before="35" w:after="0" w:line="240" w:lineRule="auto"/>
        <w:ind w:left="585" w:right="677"/>
        <w:jc w:val="center"/>
        <w:rPr>
          <w:rFonts w:ascii="Arial" w:hAnsi="Arial" w:cs="Arial" w:eastAsia="Arial"/>
          <w:sz w:val="30"/>
          <w:szCs w:val="30"/>
        </w:rPr>
      </w:pPr>
      <w:rPr/>
      <w:r>
        <w:rPr>
          <w:rFonts w:ascii="Arial" w:hAnsi="Arial" w:cs="Arial" w:eastAsia="Arial"/>
          <w:sz w:val="30"/>
          <w:szCs w:val="30"/>
          <w:color w:val="FFFFFF"/>
          <w:spacing w:val="0"/>
          <w:w w:val="86"/>
        </w:rPr>
        <w:t>07.30</w:t>
      </w:r>
      <w:r>
        <w:rPr>
          <w:rFonts w:ascii="Arial" w:hAnsi="Arial" w:cs="Arial" w:eastAsia="Arial"/>
          <w:sz w:val="30"/>
          <w:szCs w:val="30"/>
          <w:color w:val="FFFFFF"/>
          <w:spacing w:val="-20"/>
          <w:w w:val="86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56"/>
        </w:rPr>
        <w:t>-</w:t>
      </w:r>
      <w:r>
        <w:rPr>
          <w:rFonts w:ascii="Arial" w:hAnsi="Arial" w:cs="Arial" w:eastAsia="Arial"/>
          <w:sz w:val="30"/>
          <w:szCs w:val="30"/>
          <w:color w:val="FFFFFF"/>
          <w:spacing w:val="5"/>
          <w:w w:val="56"/>
        </w:rPr>
        <w:t> </w:t>
      </w:r>
      <w:r>
        <w:rPr>
          <w:rFonts w:ascii="Arial" w:hAnsi="Arial" w:cs="Arial" w:eastAsia="Arial"/>
          <w:sz w:val="30"/>
          <w:szCs w:val="30"/>
          <w:color w:val="FFFFFF"/>
          <w:spacing w:val="0"/>
          <w:w w:val="83"/>
        </w:rPr>
        <w:t>16.00</w:t>
      </w:r>
      <w:r>
        <w:rPr>
          <w:rFonts w:ascii="Arial" w:hAnsi="Arial" w:cs="Arial" w:eastAsia="Arial"/>
          <w:sz w:val="30"/>
          <w:szCs w:val="30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520" w:right="1220"/>
          <w:cols w:num="3" w:equalWidth="0">
            <w:col w:w="1629" w:space="1312"/>
            <w:col w:w="2694" w:space="732"/>
            <w:col w:w="2813"/>
          </w:cols>
        </w:sectPr>
      </w:pPr>
      <w:rPr/>
    </w:p>
    <w:p>
      <w:pPr>
        <w:spacing w:before="0" w:after="0" w:line="797" w:lineRule="exact"/>
        <w:ind w:left="3952" w:right="3986"/>
        <w:jc w:val="center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FFFFFF"/>
          <w:spacing w:val="0"/>
          <w:w w:val="78"/>
          <w:position w:val="-1"/>
        </w:rPr>
        <w:t>NUMBERS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188" w:lineRule="exact"/>
        <w:ind w:left="275" w:right="305"/>
        <w:jc w:val="center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3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1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5"/>
          <w:position w:val="-1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5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7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5"/>
          <w:position w:val="-1"/>
        </w:rPr>
        <w:t>mos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5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3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5"/>
          <w:position w:val="-1"/>
        </w:rPr>
        <w:t>difficul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5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9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5"/>
          <w:position w:val="-1"/>
        </w:rPr>
        <w:t>challenge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5"/>
          <w:position w:val="-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6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fo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2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8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1"/>
          <w:w w:val="118"/>
          <w:position w:val="-1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8"/>
          <w:position w:val="-1"/>
        </w:rPr>
        <w:t>en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8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"/>
          <w:w w:val="118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8"/>
          <w:position w:val="-1"/>
        </w:rPr>
        <w:t>organi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2"/>
          <w:w w:val="118"/>
          <w:position w:val="-1"/>
        </w:rPr>
        <w:t>z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8"/>
          <w:position w:val="-1"/>
        </w:rPr>
        <w:t>er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8"/>
          <w:position w:val="-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9"/>
          <w:w w:val="118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20"/>
          <w:position w:val="-1"/>
        </w:rPr>
        <w:t>moder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0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3"/>
          <w:w w:val="12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20"/>
          <w:position w:val="-1"/>
        </w:rPr>
        <w:t>time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0"/>
          <w:position w:val="-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3"/>
          <w:w w:val="12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ha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2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21"/>
          <w:position w:val="-1"/>
        </w:rPr>
        <w:t>bee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1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4"/>
          <w:w w:val="121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1"/>
          <w:w w:val="121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1"/>
          <w:position w:val="-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1"/>
          <w:w w:val="121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21"/>
          <w:position w:val="-1"/>
        </w:rPr>
        <w:t>predic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1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6"/>
          <w:w w:val="121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an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3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6"/>
          <w:position w:val="-1"/>
        </w:rPr>
        <w:t>deli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0"/>
          <w:w w:val="116"/>
          <w:position w:val="-1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6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6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2"/>
          <w:w w:val="116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9"/>
          <w:position w:val="-1"/>
        </w:rPr>
        <w:t>delega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1"/>
          <w:w w:val="119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9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12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8"/>
          <w:w w:val="119"/>
          <w:position w:val="-1"/>
        </w:rPr>
        <w:t>number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19"/>
          <w:position w:val="-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22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7"/>
          <w:w w:val="100"/>
          <w:position w:val="-1"/>
        </w:rPr>
        <w:t>fo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2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9"/>
          <w:w w:val="122"/>
          <w:position w:val="-1"/>
        </w:rPr>
        <w:t>futur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0"/>
          <w:w w:val="122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4"/>
          <w:w w:val="122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9"/>
          <w:w w:val="122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11"/>
          <w:w w:val="122"/>
          <w:position w:val="-1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FFFFFF"/>
          <w:spacing w:val="-9"/>
          <w:w w:val="122"/>
          <w:position w:val="-1"/>
        </w:rPr>
        <w:t>ents.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pgMar w:header="0" w:footer="0" w:top="1420" w:bottom="280" w:left="400" w:right="640"/>
          <w:headerReference w:type="default" r:id="rId69"/>
          <w:footerReference w:type="default" r:id="rId70"/>
          <w:pgSz w:w="11920" w:h="16840"/>
        </w:sectPr>
      </w:pPr>
      <w:rPr/>
    </w:p>
    <w:p>
      <w:pPr>
        <w:spacing w:before="18" w:after="0" w:line="418" w:lineRule="exact"/>
        <w:ind w:left="1560" w:right="-96"/>
        <w:jc w:val="left"/>
        <w:rPr>
          <w:rFonts w:ascii="Arial" w:hAnsi="Arial" w:cs="Arial" w:eastAsia="Arial"/>
          <w:sz w:val="37"/>
          <w:szCs w:val="37"/>
        </w:rPr>
      </w:pPr>
      <w:rPr/>
      <w:r>
        <w:rPr>
          <w:rFonts w:ascii="Arial" w:hAnsi="Arial" w:cs="Arial" w:eastAsia="Arial"/>
          <w:sz w:val="37"/>
          <w:szCs w:val="37"/>
          <w:color w:val="FFFFFF"/>
          <w:spacing w:val="0"/>
          <w:w w:val="71"/>
          <w:position w:val="-1"/>
        </w:rPr>
        <w:t>COM</w:t>
      </w:r>
      <w:r>
        <w:rPr>
          <w:rFonts w:ascii="Arial" w:hAnsi="Arial" w:cs="Arial" w:eastAsia="Arial"/>
          <w:sz w:val="37"/>
          <w:szCs w:val="37"/>
          <w:color w:val="FFFFFF"/>
          <w:spacing w:val="-8"/>
          <w:w w:val="71"/>
          <w:position w:val="-1"/>
        </w:rPr>
        <w:t>P</w:t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71"/>
          <w:position w:val="-1"/>
        </w:rPr>
        <w:t>ANY</w:t>
      </w:r>
      <w:r>
        <w:rPr>
          <w:rFonts w:ascii="Arial" w:hAnsi="Arial" w:cs="Arial" w:eastAsia="Arial"/>
          <w:sz w:val="37"/>
          <w:szCs w:val="37"/>
          <w:color w:val="FFFFFF"/>
          <w:spacing w:val="30"/>
          <w:w w:val="71"/>
          <w:position w:val="-1"/>
        </w:rPr>
        <w:t> </w:t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71"/>
          <w:position w:val="-1"/>
        </w:rPr>
        <w:t>SIZES</w:t>
      </w:r>
      <w:r>
        <w:rPr>
          <w:rFonts w:ascii="Arial" w:hAnsi="Arial" w:cs="Arial" w:eastAsia="Arial"/>
          <w:sz w:val="37"/>
          <w:szCs w:val="37"/>
          <w:color w:val="000000"/>
          <w:spacing w:val="0"/>
          <w:w w:val="100"/>
          <w:position w:val="0"/>
        </w:rPr>
      </w:r>
    </w:p>
    <w:p>
      <w:pPr>
        <w:spacing w:before="18" w:after="0" w:line="418" w:lineRule="exact"/>
        <w:ind w:right="-20"/>
        <w:jc w:val="left"/>
        <w:rPr>
          <w:rFonts w:ascii="Arial" w:hAnsi="Arial" w:cs="Arial" w:eastAsia="Arial"/>
          <w:sz w:val="37"/>
          <w:szCs w:val="37"/>
        </w:rPr>
      </w:pPr>
      <w:rPr/>
      <w:r>
        <w:rPr/>
        <w:br w:type="column"/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67"/>
          <w:position w:val="-1"/>
        </w:rPr>
        <w:t>YEAR</w:t>
      </w:r>
      <w:r>
        <w:rPr>
          <w:rFonts w:ascii="Arial" w:hAnsi="Arial" w:cs="Arial" w:eastAsia="Arial"/>
          <w:sz w:val="37"/>
          <w:szCs w:val="37"/>
          <w:color w:val="FFFFFF"/>
          <w:spacing w:val="-7"/>
          <w:w w:val="67"/>
          <w:position w:val="-1"/>
        </w:rPr>
        <w:t>L</w:t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67"/>
          <w:position w:val="-1"/>
        </w:rPr>
        <w:t>Y</w:t>
      </w:r>
      <w:r>
        <w:rPr>
          <w:rFonts w:ascii="Arial" w:hAnsi="Arial" w:cs="Arial" w:eastAsia="Arial"/>
          <w:sz w:val="37"/>
          <w:szCs w:val="37"/>
          <w:color w:val="FFFFFF"/>
          <w:spacing w:val="-1"/>
          <w:w w:val="67"/>
          <w:position w:val="-1"/>
        </w:rPr>
        <w:t> </w:t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73"/>
          <w:position w:val="-1"/>
        </w:rPr>
        <w:t>NUMBERS</w:t>
      </w:r>
      <w:r>
        <w:rPr>
          <w:rFonts w:ascii="Arial" w:hAnsi="Arial" w:cs="Arial" w:eastAsia="Arial"/>
          <w:sz w:val="37"/>
          <w:szCs w:val="3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  <w:cols w:num="2" w:equalWidth="0">
            <w:col w:w="3746" w:space="3303"/>
            <w:col w:w="383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</w:sectPr>
      </w:pPr>
      <w:rPr/>
    </w:p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30" w:right="456"/>
        <w:jc w:val="center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0"/>
          <w:w w:val="67"/>
        </w:rPr>
        <w:t>13%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44" w:after="0" w:line="240" w:lineRule="auto"/>
        <w:ind w:left="398" w:right="324"/>
        <w:jc w:val="center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87"/>
          <w:b/>
          <w:bCs/>
        </w:rPr>
        <w:t>50K-100K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36" w:right="40"/>
        <w:jc w:val="center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0"/>
          <w:w w:val="68"/>
        </w:rPr>
        <w:t>18%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31" w:after="0" w:line="240" w:lineRule="auto"/>
        <w:ind w:left="843" w:right="-54"/>
        <w:jc w:val="center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90"/>
          <w:b/>
          <w:bCs/>
        </w:rPr>
        <w:t>20K-50K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22" w:after="0" w:line="240" w:lineRule="auto"/>
        <w:ind w:left="28" w:right="-20"/>
        <w:jc w:val="left"/>
        <w:rPr>
          <w:rFonts w:ascii="Arial" w:hAnsi="Arial" w:cs="Arial" w:eastAsia="Arial"/>
          <w:sz w:val="32"/>
          <w:szCs w:val="32"/>
        </w:rPr>
      </w:pPr>
      <w:rPr/>
      <w:r>
        <w:rPr/>
        <w:br w:type="column"/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64"/>
        </w:rPr>
        <w:t>14%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51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81"/>
          <w:b/>
          <w:bCs/>
        </w:rPr>
        <w:t>+100K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210" w:right="-20"/>
        <w:jc w:val="left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-5"/>
          <w:w w:val="76"/>
        </w:rPr>
        <w:t>b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6"/>
        </w:rPr>
        <w:t>y</w:t>
      </w:r>
      <w:r>
        <w:rPr>
          <w:rFonts w:ascii="Arial" w:hAnsi="Arial" w:cs="Arial" w:eastAsia="Arial"/>
          <w:sz w:val="32"/>
          <w:szCs w:val="32"/>
          <w:color w:val="FFFFFF"/>
          <w:spacing w:val="-13"/>
          <w:w w:val="76"/>
        </w:rPr>
        <w:t> 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8"/>
        </w:rPr>
        <w:t>empl</w:t>
      </w:r>
      <w:r>
        <w:rPr>
          <w:rFonts w:ascii="Arial" w:hAnsi="Arial" w:cs="Arial" w:eastAsia="Arial"/>
          <w:sz w:val="32"/>
          <w:szCs w:val="32"/>
          <w:color w:val="FFFFFF"/>
          <w:spacing w:val="-7"/>
          <w:w w:val="78"/>
        </w:rPr>
        <w:t>o</w:t>
      </w:r>
      <w:r>
        <w:rPr>
          <w:rFonts w:ascii="Arial" w:hAnsi="Arial" w:cs="Arial" w:eastAsia="Arial"/>
          <w:sz w:val="32"/>
          <w:szCs w:val="32"/>
          <w:color w:val="FFFFFF"/>
          <w:spacing w:val="-1"/>
          <w:w w:val="79"/>
        </w:rPr>
        <w:t>y</w:t>
      </w:r>
      <w:r>
        <w:rPr>
          <w:rFonts w:ascii="Arial" w:hAnsi="Arial" w:cs="Arial" w:eastAsia="Arial"/>
          <w:sz w:val="32"/>
          <w:szCs w:val="32"/>
          <w:color w:val="FFFFFF"/>
          <w:spacing w:val="0"/>
          <w:w w:val="73"/>
        </w:rPr>
        <w:t>ees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68"/>
        <w:jc w:val="right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0"/>
          <w:w w:val="67"/>
        </w:rPr>
        <w:t>21%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45" w:after="0" w:line="240" w:lineRule="auto"/>
        <w:ind w:right="-20"/>
        <w:jc w:val="righ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84"/>
          <w:b/>
          <w:bCs/>
        </w:rPr>
        <w:t>10K-20K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88"/>
        <w:jc w:val="left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0"/>
          <w:w w:val="77"/>
        </w:rPr>
        <w:t>22%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53" w:after="0" w:line="240" w:lineRule="auto"/>
        <w:ind w:left="43"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  <w:b/>
          <w:bCs/>
        </w:rPr>
        <w:t>1K-5K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40" w:right="-48"/>
        <w:jc w:val="left"/>
        <w:rPr>
          <w:rFonts w:ascii="Arial" w:hAnsi="Arial" w:cs="Arial" w:eastAsia="Arial"/>
          <w:sz w:val="32"/>
          <w:szCs w:val="32"/>
        </w:rPr>
      </w:pPr>
      <w:rPr/>
      <w:r>
        <w:rPr>
          <w:rFonts w:ascii="Arial" w:hAnsi="Arial" w:cs="Arial" w:eastAsia="Arial"/>
          <w:sz w:val="32"/>
          <w:szCs w:val="32"/>
          <w:color w:val="FFFFFF"/>
          <w:spacing w:val="0"/>
          <w:w w:val="67"/>
        </w:rPr>
        <w:t>12%</w:t>
      </w:r>
      <w:r>
        <w:rPr>
          <w:rFonts w:ascii="Arial" w:hAnsi="Arial" w:cs="Arial" w:eastAsia="Arial"/>
          <w:sz w:val="32"/>
          <w:szCs w:val="32"/>
          <w:color w:val="000000"/>
          <w:spacing w:val="0"/>
          <w:w w:val="100"/>
        </w:rPr>
      </w:r>
    </w:p>
    <w:p>
      <w:pPr>
        <w:spacing w:before="43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82"/>
          <w:b/>
          <w:bCs/>
        </w:rPr>
        <w:t>5K-10K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97" w:right="177"/>
        <w:jc w:val="center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22"/>
          <w:szCs w:val="22"/>
          <w:color w:val="3F9CD6"/>
          <w:spacing w:val="0"/>
          <w:w w:val="69"/>
        </w:rPr>
        <w:t>YEARS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-64" w:right="-84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3F9CD6"/>
          <w:spacing w:val="0"/>
          <w:w w:val="76"/>
        </w:rPr>
        <w:t>2013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-49" w:right="-69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3F9CD6"/>
          <w:spacing w:val="0"/>
          <w:w w:val="74"/>
        </w:rPr>
        <w:t>2014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660" w:lineRule="exact"/>
        <w:ind w:left="-60" w:right="-79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3F9CD6"/>
          <w:spacing w:val="0"/>
          <w:w w:val="76"/>
          <w:position w:val="-2"/>
        </w:rPr>
        <w:t>2015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76"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22"/>
          <w:szCs w:val="22"/>
          <w:color w:val="FFFFFF"/>
          <w:w w:val="69"/>
        </w:rPr>
        <w:t>DELEG</w:t>
      </w:r>
      <w:r>
        <w:rPr>
          <w:rFonts w:ascii="Arial" w:hAnsi="Arial" w:cs="Arial" w:eastAsia="Arial"/>
          <w:sz w:val="22"/>
          <w:szCs w:val="22"/>
          <w:color w:val="FFFFFF"/>
          <w:spacing w:val="-3"/>
          <w:w w:val="69"/>
        </w:rPr>
        <w:t>A</w:t>
      </w:r>
      <w:r>
        <w:rPr>
          <w:rFonts w:ascii="Arial" w:hAnsi="Arial" w:cs="Arial" w:eastAsia="Arial"/>
          <w:sz w:val="22"/>
          <w:szCs w:val="22"/>
          <w:color w:val="FFFFFF"/>
          <w:spacing w:val="0"/>
          <w:w w:val="65"/>
        </w:rPr>
        <w:t>TES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87" w:right="68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76"/>
        </w:rPr>
        <w:t>367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2" w:right="82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73"/>
        </w:rPr>
        <w:t>557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660" w:lineRule="exact"/>
        <w:ind w:left="-64" w:right="-84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81"/>
          <w:position w:val="-2"/>
        </w:rPr>
        <w:t>1000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-37" w:right="1197"/>
        <w:jc w:val="center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22"/>
          <w:szCs w:val="22"/>
          <w:color w:val="FFFFFF"/>
          <w:spacing w:val="0"/>
          <w:w w:val="74"/>
        </w:rPr>
        <w:t>SPONSORS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91" w:right="1425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64"/>
        </w:rPr>
        <w:t>15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32" w:right="1366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82"/>
        </w:rPr>
        <w:t>25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660" w:lineRule="exact"/>
        <w:ind w:left="117" w:right="1351"/>
        <w:jc w:val="center"/>
        <w:rPr>
          <w:rFonts w:ascii="Arial" w:hAnsi="Arial" w:cs="Arial" w:eastAsia="Arial"/>
          <w:sz w:val="58"/>
          <w:szCs w:val="58"/>
        </w:rPr>
      </w:pPr>
      <w:rPr/>
      <w:r>
        <w:rPr>
          <w:rFonts w:ascii="Arial" w:hAnsi="Arial" w:cs="Arial" w:eastAsia="Arial"/>
          <w:sz w:val="58"/>
          <w:szCs w:val="58"/>
          <w:color w:val="FFFFFF"/>
          <w:spacing w:val="0"/>
          <w:w w:val="86"/>
          <w:position w:val="-2"/>
        </w:rPr>
        <w:t>50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400" w:right="640"/>
          <w:cols w:num="7" w:equalWidth="0">
            <w:col w:w="1526" w:space="69"/>
            <w:col w:w="1895" w:space="29"/>
            <w:col w:w="497" w:space="1"/>
            <w:col w:w="513" w:space="1323"/>
            <w:col w:w="990" w:space="482"/>
            <w:col w:w="1047" w:space="317"/>
            <w:col w:w="2191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8" w:after="0" w:line="418" w:lineRule="exact"/>
        <w:ind w:left="1889" w:right="-20"/>
        <w:jc w:val="left"/>
        <w:tabs>
          <w:tab w:pos="7460" w:val="left"/>
        </w:tabs>
        <w:rPr>
          <w:rFonts w:ascii="Arial" w:hAnsi="Arial" w:cs="Arial" w:eastAsia="Arial"/>
          <w:sz w:val="37"/>
          <w:szCs w:val="37"/>
        </w:rPr>
      </w:pPr>
      <w:rPr/>
      <w:r>
        <w:rPr>
          <w:rFonts w:ascii="Arial" w:hAnsi="Arial" w:cs="Arial" w:eastAsia="Arial"/>
          <w:sz w:val="37"/>
          <w:szCs w:val="37"/>
          <w:color w:val="FFFFFF"/>
          <w:spacing w:val="0"/>
          <w:w w:val="72"/>
          <w:position w:val="-1"/>
        </w:rPr>
        <w:t>COUNTRIES</w:t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37"/>
          <w:szCs w:val="37"/>
          <w:color w:val="FFFFFF"/>
          <w:spacing w:val="0"/>
          <w:w w:val="72"/>
          <w:position w:val="-1"/>
        </w:rPr>
        <w:t>INDUSTRIES</w:t>
      </w:r>
      <w:r>
        <w:rPr>
          <w:rFonts w:ascii="Arial" w:hAnsi="Arial" w:cs="Arial" w:eastAsia="Arial"/>
          <w:sz w:val="37"/>
          <w:szCs w:val="37"/>
          <w:color w:val="000000"/>
          <w:spacing w:val="0"/>
          <w:w w:val="100"/>
          <w:position w:val="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</w:sectPr>
      </w:pPr>
      <w:rPr/>
    </w:p>
    <w:p>
      <w:pPr>
        <w:spacing w:before="0" w:after="0" w:line="662" w:lineRule="exact"/>
        <w:ind w:left="112"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58"/>
          <w:szCs w:val="58"/>
          <w:color w:val="3F9CD6"/>
          <w:w w:val="79"/>
          <w:position w:val="-1"/>
        </w:rPr>
        <w:t>42</w:t>
      </w:r>
      <w:r>
        <w:rPr>
          <w:rFonts w:ascii="Arial" w:hAnsi="Arial" w:cs="Arial" w:eastAsia="Arial"/>
          <w:sz w:val="58"/>
          <w:szCs w:val="58"/>
          <w:color w:val="3F9CD6"/>
          <w:spacing w:val="-92"/>
          <w:w w:val="100"/>
          <w:position w:val="-1"/>
        </w:rPr>
        <w:t> </w:t>
      </w:r>
      <w:r>
        <w:rPr>
          <w:rFonts w:ascii="Arial" w:hAnsi="Arial" w:cs="Arial" w:eastAsia="Arial"/>
          <w:sz w:val="22"/>
          <w:szCs w:val="22"/>
          <w:color w:val="3F9CD6"/>
          <w:spacing w:val="0"/>
          <w:w w:val="70"/>
          <w:position w:val="27"/>
        </w:rPr>
        <w:t>COUNTRIES</w:t>
      </w:r>
      <w:r>
        <w:rPr>
          <w:rFonts w:ascii="Arial" w:hAnsi="Arial" w:cs="Arial" w:eastAsia="Arial"/>
          <w:sz w:val="22"/>
          <w:szCs w:val="22"/>
          <w:color w:val="3F9CD6"/>
          <w:spacing w:val="20"/>
          <w:w w:val="70"/>
          <w:position w:val="27"/>
        </w:rPr>
        <w:t> </w:t>
      </w:r>
      <w:r>
        <w:rPr>
          <w:rFonts w:ascii="Arial" w:hAnsi="Arial" w:cs="Arial" w:eastAsia="Arial"/>
          <w:sz w:val="22"/>
          <w:szCs w:val="22"/>
          <w:color w:val="3F9CD6"/>
          <w:spacing w:val="0"/>
          <w:w w:val="70"/>
          <w:position w:val="27"/>
        </w:rPr>
        <w:t>REPRESENTED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  <w:position w:val="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2" w:right="-20"/>
        <w:jc w:val="left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58"/>
          <w:szCs w:val="58"/>
          <w:color w:val="3F9CD6"/>
          <w:spacing w:val="0"/>
          <w:w w:val="69"/>
          <w:position w:val="-28"/>
        </w:rPr>
        <w:t>10</w:t>
      </w:r>
      <w:r>
        <w:rPr>
          <w:rFonts w:ascii="Arial" w:hAnsi="Arial" w:cs="Arial" w:eastAsia="Arial"/>
          <w:sz w:val="58"/>
          <w:szCs w:val="58"/>
          <w:color w:val="3F9CD6"/>
          <w:spacing w:val="18"/>
          <w:w w:val="69"/>
          <w:position w:val="-28"/>
        </w:rPr>
        <w:t> </w:t>
      </w:r>
      <w:r>
        <w:rPr>
          <w:rFonts w:ascii="Arial" w:hAnsi="Arial" w:cs="Arial" w:eastAsia="Arial"/>
          <w:sz w:val="22"/>
          <w:szCs w:val="22"/>
          <w:color w:val="3F9CD6"/>
          <w:spacing w:val="0"/>
          <w:w w:val="69"/>
          <w:position w:val="0"/>
        </w:rPr>
        <w:t>TOP</w:t>
      </w:r>
      <w:r>
        <w:rPr>
          <w:rFonts w:ascii="Arial" w:hAnsi="Arial" w:cs="Arial" w:eastAsia="Arial"/>
          <w:sz w:val="22"/>
          <w:szCs w:val="22"/>
          <w:color w:val="3F9CD6"/>
          <w:spacing w:val="0"/>
          <w:w w:val="69"/>
          <w:position w:val="0"/>
        </w:rPr>
        <w:t> </w:t>
      </w:r>
      <w:r>
        <w:rPr>
          <w:rFonts w:ascii="Arial" w:hAnsi="Arial" w:cs="Arial" w:eastAsia="Arial"/>
          <w:sz w:val="22"/>
          <w:szCs w:val="22"/>
          <w:color w:val="3F9CD6"/>
          <w:spacing w:val="0"/>
          <w:w w:val="72"/>
          <w:position w:val="0"/>
        </w:rPr>
        <w:t>COUNTRIES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  <w:position w:val="0"/>
        </w:rPr>
      </w:r>
    </w:p>
    <w:p>
      <w:pPr>
        <w:spacing w:before="14" w:after="0" w:line="490" w:lineRule="exact"/>
        <w:ind w:left="122" w:right="-79"/>
        <w:jc w:val="left"/>
        <w:rPr>
          <w:rFonts w:ascii="Arial" w:hAnsi="Arial" w:cs="Arial" w:eastAsia="Arial"/>
          <w:sz w:val="34"/>
          <w:szCs w:val="34"/>
        </w:rPr>
      </w:pPr>
      <w:rPr/>
      <w:r>
        <w:rPr>
          <w:rFonts w:ascii="Arial" w:hAnsi="Arial" w:cs="Arial" w:eastAsia="Arial"/>
          <w:sz w:val="34"/>
          <w:szCs w:val="34"/>
          <w:color w:val="3F9CD6"/>
          <w:w w:val="75"/>
        </w:rPr>
        <w:t>UK</w:t>
      </w:r>
      <w:r>
        <w:rPr>
          <w:rFonts w:ascii="Arial" w:hAnsi="Arial" w:cs="Arial" w:eastAsia="Arial"/>
          <w:sz w:val="34"/>
          <w:szCs w:val="34"/>
          <w:color w:val="3F9CD6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69"/>
        </w:rPr>
        <w:t>UNITED</w:t>
      </w:r>
      <w:r>
        <w:rPr>
          <w:rFonts w:ascii="Arial" w:hAnsi="Arial" w:cs="Arial" w:eastAsia="Arial"/>
          <w:sz w:val="34"/>
          <w:szCs w:val="34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65"/>
        </w:rPr>
        <w:t>S</w:t>
      </w:r>
      <w:r>
        <w:rPr>
          <w:rFonts w:ascii="Arial" w:hAnsi="Arial" w:cs="Arial" w:eastAsia="Arial"/>
          <w:sz w:val="34"/>
          <w:szCs w:val="34"/>
          <w:color w:val="FFFFFF"/>
          <w:spacing w:val="-3"/>
          <w:w w:val="65"/>
        </w:rPr>
        <w:t>T</w:t>
      </w:r>
      <w:r>
        <w:rPr>
          <w:rFonts w:ascii="Arial" w:hAnsi="Arial" w:cs="Arial" w:eastAsia="Arial"/>
          <w:sz w:val="34"/>
          <w:szCs w:val="34"/>
          <w:color w:val="FFFFFF"/>
          <w:spacing w:val="-3"/>
          <w:w w:val="65"/>
        </w:rPr>
        <w:t>A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65"/>
        </w:rPr>
        <w:t>TES</w:t>
      </w:r>
      <w:r>
        <w:rPr>
          <w:rFonts w:ascii="Arial" w:hAnsi="Arial" w:cs="Arial" w:eastAsia="Arial"/>
          <w:sz w:val="34"/>
          <w:szCs w:val="34"/>
          <w:color w:val="FFFFFF"/>
          <w:spacing w:val="-4"/>
          <w:w w:val="65"/>
        </w:rPr>
        <w:t> 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69"/>
        </w:rPr>
        <w:t>NETHERLANDS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69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0"/>
        </w:rPr>
        <w:t>GERMANY</w:t>
      </w:r>
      <w:r>
        <w:rPr>
          <w:rFonts w:ascii="Arial" w:hAnsi="Arial" w:cs="Arial" w:eastAsia="Arial"/>
          <w:sz w:val="34"/>
          <w:szCs w:val="34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67"/>
        </w:rPr>
        <w:t>FRANCE</w:t>
      </w:r>
      <w:r>
        <w:rPr>
          <w:rFonts w:ascii="Arial" w:hAnsi="Arial" w:cs="Arial" w:eastAsia="Arial"/>
          <w:sz w:val="34"/>
          <w:szCs w:val="34"/>
          <w:color w:val="3F9CD6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1"/>
        </w:rPr>
        <w:t>BELGIUM</w:t>
      </w:r>
      <w:r>
        <w:rPr>
          <w:rFonts w:ascii="Arial" w:hAnsi="Arial" w:cs="Arial" w:eastAsia="Arial"/>
          <w:sz w:val="34"/>
          <w:szCs w:val="34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72"/>
        </w:rPr>
        <w:t>S</w:t>
      </w:r>
      <w:r>
        <w:rPr>
          <w:rFonts w:ascii="Arial" w:hAnsi="Arial" w:cs="Arial" w:eastAsia="Arial"/>
          <w:sz w:val="34"/>
          <w:szCs w:val="34"/>
          <w:color w:val="3F9CD6"/>
          <w:spacing w:val="-8"/>
          <w:w w:val="72"/>
        </w:rPr>
        <w:t>P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72"/>
        </w:rPr>
        <w:t>AIN</w:t>
      </w:r>
      <w:r>
        <w:rPr>
          <w:rFonts w:ascii="Arial" w:hAnsi="Arial" w:cs="Arial" w:eastAsia="Arial"/>
          <w:sz w:val="34"/>
          <w:szCs w:val="34"/>
          <w:color w:val="3F9CD6"/>
          <w:spacing w:val="-5"/>
          <w:w w:val="72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1"/>
        </w:rPr>
        <w:t>S</w:t>
      </w:r>
      <w:r>
        <w:rPr>
          <w:rFonts w:ascii="Arial" w:hAnsi="Arial" w:cs="Arial" w:eastAsia="Arial"/>
          <w:sz w:val="34"/>
          <w:szCs w:val="34"/>
          <w:color w:val="FFFFFF"/>
          <w:spacing w:val="-2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5"/>
        </w:rPr>
        <w:t>UDI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5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2"/>
        </w:rPr>
        <w:t>ARABIA</w:t>
      </w:r>
      <w:r>
        <w:rPr>
          <w:rFonts w:ascii="Arial" w:hAnsi="Arial" w:cs="Arial" w:eastAsia="Arial"/>
          <w:sz w:val="34"/>
          <w:szCs w:val="34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3F9CD6"/>
          <w:spacing w:val="0"/>
          <w:w w:val="70"/>
        </w:rPr>
        <w:t>FINLAND</w:t>
      </w:r>
      <w:r>
        <w:rPr>
          <w:rFonts w:ascii="Arial" w:hAnsi="Arial" w:cs="Arial" w:eastAsia="Arial"/>
          <w:sz w:val="34"/>
          <w:szCs w:val="34"/>
          <w:color w:val="3F9CD6"/>
          <w:spacing w:val="-39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FFFFFF"/>
          <w:spacing w:val="0"/>
          <w:w w:val="70"/>
        </w:rPr>
        <w:t>SWITZERLAND</w:t>
      </w:r>
      <w:r>
        <w:rPr>
          <w:rFonts w:ascii="Arial" w:hAnsi="Arial" w:cs="Arial" w:eastAsia="Arial"/>
          <w:sz w:val="34"/>
          <w:szCs w:val="34"/>
          <w:color w:val="000000"/>
          <w:spacing w:val="0"/>
          <w:w w:val="100"/>
        </w:rPr>
      </w:r>
    </w:p>
    <w:p>
      <w:pPr>
        <w:spacing w:before="16" w:after="0" w:line="300" w:lineRule="auto"/>
        <w:ind w:right="134"/>
        <w:jc w:val="left"/>
        <w:rPr>
          <w:rFonts w:ascii="Arial" w:hAnsi="Arial" w:cs="Arial" w:eastAsia="Arial"/>
          <w:sz w:val="34"/>
          <w:szCs w:val="34"/>
        </w:rPr>
      </w:pPr>
      <w:rPr/>
      <w:r>
        <w:rPr/>
        <w:br w:type="column"/>
      </w:r>
      <w:r>
        <w:rPr>
          <w:rFonts w:ascii="Arial" w:hAnsi="Arial" w:cs="Arial" w:eastAsia="Arial"/>
          <w:sz w:val="34"/>
          <w:szCs w:val="34"/>
          <w:color w:val="CC2027"/>
          <w:spacing w:val="-13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CC2027"/>
          <w:spacing w:val="-8"/>
          <w:w w:val="72"/>
        </w:rPr>
        <w:t>VI</w:t>
      </w:r>
      <w:r>
        <w:rPr>
          <w:rFonts w:ascii="Arial" w:hAnsi="Arial" w:cs="Arial" w:eastAsia="Arial"/>
          <w:sz w:val="34"/>
          <w:szCs w:val="34"/>
          <w:color w:val="CC2027"/>
          <w:spacing w:val="-13"/>
          <w:w w:val="72"/>
        </w:rPr>
        <w:t>A</w:t>
      </w:r>
      <w:r>
        <w:rPr>
          <w:rFonts w:ascii="Arial" w:hAnsi="Arial" w:cs="Arial" w:eastAsia="Arial"/>
          <w:sz w:val="34"/>
          <w:szCs w:val="34"/>
          <w:color w:val="CC2027"/>
          <w:spacing w:val="-8"/>
          <w:w w:val="69"/>
        </w:rPr>
        <w:t>TIO</w:t>
      </w:r>
      <w:r>
        <w:rPr>
          <w:rFonts w:ascii="Arial" w:hAnsi="Arial" w:cs="Arial" w:eastAsia="Arial"/>
          <w:sz w:val="34"/>
          <w:szCs w:val="34"/>
          <w:color w:val="CC2027"/>
          <w:spacing w:val="0"/>
          <w:w w:val="69"/>
        </w:rPr>
        <w:t>N</w:t>
      </w:r>
      <w:r>
        <w:rPr>
          <w:rFonts w:ascii="Arial" w:hAnsi="Arial" w:cs="Arial" w:eastAsia="Arial"/>
          <w:sz w:val="34"/>
          <w:szCs w:val="34"/>
          <w:color w:val="CC20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1"/>
        </w:rPr>
        <w:t>MEDI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DB7C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70"/>
        </w:rPr>
        <w:t>CONSTRUCTION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7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5"/>
          <w:w w:val="67"/>
        </w:rPr>
        <w:t>PROFESSIONA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67"/>
        </w:rPr>
        <w:t>L</w:t>
      </w:r>
      <w:r>
        <w:rPr>
          <w:rFonts w:ascii="Arial" w:hAnsi="Arial" w:cs="Arial" w:eastAsia="Arial"/>
          <w:sz w:val="34"/>
          <w:szCs w:val="34"/>
          <w:color w:val="B71F6A"/>
          <w:spacing w:val="-3"/>
          <w:w w:val="67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8"/>
        </w:rPr>
        <w:t>SERVICE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68"/>
        </w:rPr>
        <w:t>S</w:t>
      </w:r>
      <w:r>
        <w:rPr>
          <w:rFonts w:ascii="Arial" w:hAnsi="Arial" w:cs="Arial" w:eastAsia="Arial"/>
          <w:sz w:val="34"/>
          <w:szCs w:val="34"/>
          <w:color w:val="B71F6A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73"/>
        </w:rPr>
        <w:t>CH</w:t>
      </w:r>
      <w:r>
        <w:rPr>
          <w:rFonts w:ascii="Arial" w:hAnsi="Arial" w:cs="Arial" w:eastAsia="Arial"/>
          <w:sz w:val="34"/>
          <w:szCs w:val="34"/>
          <w:color w:val="2699C1"/>
          <w:spacing w:val="-9"/>
          <w:w w:val="73"/>
        </w:rPr>
        <w:t>A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7"/>
        </w:rPr>
        <w:t>RITY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7"/>
        </w:rPr>
        <w:t> </w:t>
      </w:r>
      <w:r>
        <w:rPr>
          <w:rFonts w:ascii="Arial" w:hAnsi="Arial" w:cs="Arial" w:eastAsia="Arial"/>
          <w:sz w:val="34"/>
          <w:szCs w:val="34"/>
          <w:color w:val="CC2027"/>
          <w:spacing w:val="-8"/>
          <w:w w:val="71"/>
        </w:rPr>
        <w:t>CHEMICAL</w:t>
      </w:r>
      <w:r>
        <w:rPr>
          <w:rFonts w:ascii="Arial" w:hAnsi="Arial" w:cs="Arial" w:eastAsia="Arial"/>
          <w:sz w:val="34"/>
          <w:szCs w:val="34"/>
          <w:color w:val="CC2027"/>
          <w:spacing w:val="0"/>
          <w:w w:val="71"/>
        </w:rPr>
        <w:t>S</w:t>
      </w:r>
      <w:r>
        <w:rPr>
          <w:rFonts w:ascii="Arial" w:hAnsi="Arial" w:cs="Arial" w:eastAsia="Arial"/>
          <w:sz w:val="34"/>
          <w:szCs w:val="34"/>
          <w:color w:val="CC20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0"/>
        </w:rPr>
        <w:t>EDUC</w:t>
      </w:r>
      <w:r>
        <w:rPr>
          <w:rFonts w:ascii="Arial" w:hAnsi="Arial" w:cs="Arial" w:eastAsia="Arial"/>
          <w:sz w:val="34"/>
          <w:szCs w:val="34"/>
          <w:color w:val="DB7C27"/>
          <w:spacing w:val="-13"/>
          <w:w w:val="70"/>
        </w:rPr>
        <w:t>A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69"/>
        </w:rPr>
        <w:t>TIO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69"/>
        </w:rPr>
        <w:t>N</w:t>
      </w:r>
      <w:r>
        <w:rPr>
          <w:rFonts w:ascii="Arial" w:hAnsi="Arial" w:cs="Arial" w:eastAsia="Arial"/>
          <w:sz w:val="34"/>
          <w:szCs w:val="34"/>
          <w:color w:val="DB7C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0"/>
        </w:rPr>
        <w:t>MNG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70"/>
        </w:rPr>
        <w:t>T</w:t>
      </w:r>
      <w:r>
        <w:rPr>
          <w:rFonts w:ascii="Arial" w:hAnsi="Arial" w:cs="Arial" w:eastAsia="Arial"/>
          <w:sz w:val="34"/>
          <w:szCs w:val="34"/>
          <w:color w:val="DB7C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66"/>
        </w:rPr>
        <w:t>ENERG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66"/>
        </w:rPr>
        <w:t>Y</w:t>
      </w:r>
      <w:r>
        <w:rPr>
          <w:rFonts w:ascii="Arial" w:hAnsi="Arial" w:cs="Arial" w:eastAsia="Arial"/>
          <w:sz w:val="34"/>
          <w:szCs w:val="34"/>
          <w:color w:val="8FAB3D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81"/>
        </w:rPr>
        <w:t>&amp;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81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68"/>
        </w:rPr>
        <w:t>UTILIT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68"/>
        </w:rPr>
        <w:t>Y</w:t>
      </w:r>
      <w:r>
        <w:rPr>
          <w:rFonts w:ascii="Arial" w:hAnsi="Arial" w:cs="Arial" w:eastAsia="Arial"/>
          <w:sz w:val="34"/>
          <w:szCs w:val="34"/>
          <w:color w:val="8FAB3D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8"/>
        </w:rPr>
        <w:t>LEISUR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68"/>
        </w:rPr>
        <w:t>E</w:t>
      </w:r>
      <w:r>
        <w:rPr>
          <w:rFonts w:ascii="Arial" w:hAnsi="Arial" w:cs="Arial" w:eastAsia="Arial"/>
          <w:sz w:val="34"/>
          <w:szCs w:val="34"/>
          <w:color w:val="B71F6A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81"/>
        </w:rPr>
        <w:t>&amp;</w:t>
      </w:r>
      <w:r>
        <w:rPr>
          <w:rFonts w:ascii="Arial" w:hAnsi="Arial" w:cs="Arial" w:eastAsia="Arial"/>
          <w:sz w:val="34"/>
          <w:szCs w:val="34"/>
          <w:color w:val="B71F6A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4"/>
        </w:rPr>
        <w:t>ENTER</w:t>
      </w:r>
      <w:r>
        <w:rPr>
          <w:rFonts w:ascii="Arial" w:hAnsi="Arial" w:cs="Arial" w:eastAsia="Arial"/>
          <w:sz w:val="34"/>
          <w:szCs w:val="34"/>
          <w:color w:val="B71F6A"/>
          <w:spacing w:val="-13"/>
          <w:w w:val="64"/>
        </w:rPr>
        <w:t>T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9"/>
        </w:rPr>
        <w:t>INMEN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69"/>
        </w:rPr>
        <w:t>T</w:t>
      </w:r>
      <w:r>
        <w:rPr>
          <w:rFonts w:ascii="Arial" w:hAnsi="Arial" w:cs="Arial" w:eastAsia="Arial"/>
          <w:sz w:val="34"/>
          <w:szCs w:val="34"/>
          <w:color w:val="B71F6A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4"/>
        </w:rPr>
        <w:t>RE</w:t>
      </w:r>
      <w:r>
        <w:rPr>
          <w:rFonts w:ascii="Arial" w:hAnsi="Arial" w:cs="Arial" w:eastAsia="Arial"/>
          <w:sz w:val="34"/>
          <w:szCs w:val="34"/>
          <w:color w:val="2699C1"/>
          <w:spacing w:val="-13"/>
          <w:w w:val="64"/>
        </w:rPr>
        <w:t>T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71"/>
        </w:rPr>
        <w:t>AIL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71"/>
        </w:rPr>
        <w:t> </w:t>
      </w:r>
      <w:r>
        <w:rPr>
          <w:rFonts w:ascii="Arial" w:hAnsi="Arial" w:cs="Arial" w:eastAsia="Arial"/>
          <w:sz w:val="34"/>
          <w:szCs w:val="34"/>
          <w:color w:val="CC2027"/>
          <w:spacing w:val="-8"/>
          <w:w w:val="68"/>
        </w:rPr>
        <w:t>FINANC</w:t>
      </w:r>
      <w:r>
        <w:rPr>
          <w:rFonts w:ascii="Arial" w:hAnsi="Arial" w:cs="Arial" w:eastAsia="Arial"/>
          <w:sz w:val="34"/>
          <w:szCs w:val="34"/>
          <w:color w:val="CC2027"/>
          <w:spacing w:val="0"/>
          <w:w w:val="68"/>
        </w:rPr>
        <w:t>E</w:t>
      </w:r>
      <w:r>
        <w:rPr>
          <w:rFonts w:ascii="Arial" w:hAnsi="Arial" w:cs="Arial" w:eastAsia="Arial"/>
          <w:sz w:val="34"/>
          <w:szCs w:val="34"/>
          <w:color w:val="CC20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68"/>
        </w:rPr>
        <w:t>GOVERNEMEN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68"/>
        </w:rPr>
        <w:t>T</w:t>
      </w:r>
      <w:r>
        <w:rPr>
          <w:rFonts w:ascii="Arial" w:hAnsi="Arial" w:cs="Arial" w:eastAsia="Arial"/>
          <w:sz w:val="34"/>
          <w:szCs w:val="34"/>
          <w:color w:val="DB7C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1"/>
        </w:rPr>
        <w:t>ORGANIZ</w:t>
      </w:r>
      <w:r>
        <w:rPr>
          <w:rFonts w:ascii="Arial" w:hAnsi="Arial" w:cs="Arial" w:eastAsia="Arial"/>
          <w:sz w:val="34"/>
          <w:szCs w:val="34"/>
          <w:color w:val="DB7C27"/>
          <w:spacing w:val="-13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69"/>
        </w:rPr>
        <w:t>TION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69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68"/>
        </w:rPr>
        <w:t>HEA</w:t>
      </w:r>
      <w:r>
        <w:rPr>
          <w:rFonts w:ascii="Arial" w:hAnsi="Arial" w:cs="Arial" w:eastAsia="Arial"/>
          <w:sz w:val="34"/>
          <w:szCs w:val="34"/>
          <w:color w:val="8FAB3D"/>
          <w:spacing w:val="-16"/>
          <w:w w:val="68"/>
        </w:rPr>
        <w:t>L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68"/>
        </w:rPr>
        <w:t>T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68"/>
        </w:rPr>
        <w:t>H</w:t>
      </w:r>
      <w:r>
        <w:rPr>
          <w:rFonts w:ascii="Arial" w:hAnsi="Arial" w:cs="Arial" w:eastAsia="Arial"/>
          <w:sz w:val="34"/>
          <w:szCs w:val="34"/>
          <w:color w:val="8FAB3D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68"/>
        </w:rPr>
        <w:t>CAR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68"/>
        </w:rPr>
        <w:t>E</w:t>
      </w:r>
      <w:r>
        <w:rPr>
          <w:rFonts w:ascii="Arial" w:hAnsi="Arial" w:cs="Arial" w:eastAsia="Arial"/>
          <w:sz w:val="34"/>
          <w:szCs w:val="34"/>
          <w:color w:val="8FAB3D"/>
          <w:spacing w:val="-57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5"/>
        </w:rPr>
        <w:t>I</w:t>
      </w:r>
      <w:r>
        <w:rPr>
          <w:rFonts w:ascii="Arial" w:hAnsi="Arial" w:cs="Arial" w:eastAsia="Arial"/>
          <w:sz w:val="34"/>
          <w:szCs w:val="34"/>
          <w:color w:val="B71F6A"/>
          <w:spacing w:val="0"/>
          <w:w w:val="65"/>
        </w:rPr>
        <w:t>T</w:t>
      </w:r>
      <w:r>
        <w:rPr>
          <w:rFonts w:ascii="Arial" w:hAnsi="Arial" w:cs="Arial" w:eastAsia="Arial"/>
          <w:sz w:val="34"/>
          <w:szCs w:val="34"/>
          <w:color w:val="B71F6A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7"/>
        </w:rPr>
        <w:t>LEG</w:t>
      </w:r>
      <w:r>
        <w:rPr>
          <w:rFonts w:ascii="Arial" w:hAnsi="Arial" w:cs="Arial" w:eastAsia="Arial"/>
          <w:sz w:val="34"/>
          <w:szCs w:val="34"/>
          <w:color w:val="2699C1"/>
          <w:spacing w:val="-9"/>
          <w:w w:val="67"/>
        </w:rPr>
        <w:t>A</w:t>
      </w:r>
      <w:r>
        <w:rPr>
          <w:rFonts w:ascii="Arial" w:hAnsi="Arial" w:cs="Arial" w:eastAsia="Arial"/>
          <w:sz w:val="34"/>
          <w:szCs w:val="34"/>
          <w:color w:val="2699C1"/>
          <w:spacing w:val="0"/>
          <w:w w:val="68"/>
        </w:rPr>
        <w:t>L</w:t>
      </w:r>
      <w:r>
        <w:rPr>
          <w:rFonts w:ascii="Arial" w:hAnsi="Arial" w:cs="Arial" w:eastAsia="Arial"/>
          <w:sz w:val="34"/>
          <w:szCs w:val="34"/>
          <w:color w:val="2699C1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8"/>
        </w:rPr>
        <w:t>SERVICE</w:t>
      </w:r>
      <w:r>
        <w:rPr>
          <w:rFonts w:ascii="Arial" w:hAnsi="Arial" w:cs="Arial" w:eastAsia="Arial"/>
          <w:sz w:val="34"/>
          <w:szCs w:val="34"/>
          <w:color w:val="2699C1"/>
          <w:spacing w:val="0"/>
          <w:w w:val="68"/>
        </w:rPr>
        <w:t>S</w:t>
      </w:r>
      <w:r>
        <w:rPr>
          <w:rFonts w:ascii="Arial" w:hAnsi="Arial" w:cs="Arial" w:eastAsia="Arial"/>
          <w:sz w:val="34"/>
          <w:szCs w:val="34"/>
          <w:color w:val="2699C1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CC2027"/>
          <w:spacing w:val="-8"/>
          <w:w w:val="70"/>
        </w:rPr>
        <w:t>LOGISTICS</w:t>
      </w:r>
      <w:r>
        <w:rPr>
          <w:rFonts w:ascii="Arial" w:hAnsi="Arial" w:cs="Arial" w:eastAsia="Arial"/>
          <w:sz w:val="34"/>
          <w:szCs w:val="34"/>
          <w:color w:val="000000"/>
          <w:spacing w:val="0"/>
          <w:w w:val="100"/>
        </w:rPr>
      </w:r>
    </w:p>
    <w:p>
      <w:pPr>
        <w:spacing w:before="2" w:after="0" w:line="300" w:lineRule="auto"/>
        <w:ind w:right="36"/>
        <w:jc w:val="left"/>
        <w:rPr>
          <w:rFonts w:ascii="Arial" w:hAnsi="Arial" w:cs="Arial" w:eastAsia="Arial"/>
          <w:sz w:val="34"/>
          <w:szCs w:val="34"/>
        </w:rPr>
      </w:pPr>
      <w:rPr/>
      <w:r>
        <w:rPr>
          <w:rFonts w:ascii="Arial" w:hAnsi="Arial" w:cs="Arial" w:eastAsia="Arial"/>
          <w:sz w:val="34"/>
          <w:szCs w:val="34"/>
          <w:color w:val="CC2027"/>
          <w:w w:val="81"/>
        </w:rPr>
        <w:t>&amp;</w:t>
      </w:r>
      <w:r>
        <w:rPr>
          <w:rFonts w:ascii="Arial" w:hAnsi="Arial" w:cs="Arial" w:eastAsia="Arial"/>
          <w:sz w:val="34"/>
          <w:szCs w:val="34"/>
          <w:color w:val="CC20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CC2027"/>
          <w:spacing w:val="-5"/>
          <w:w w:val="68"/>
        </w:rPr>
        <w:t>TRA</w:t>
      </w:r>
      <w:r>
        <w:rPr>
          <w:rFonts w:ascii="Arial" w:hAnsi="Arial" w:cs="Arial" w:eastAsia="Arial"/>
          <w:sz w:val="34"/>
          <w:szCs w:val="34"/>
          <w:color w:val="CC2027"/>
          <w:spacing w:val="-5"/>
          <w:w w:val="68"/>
        </w:rPr>
        <w:t>NSPOR</w:t>
      </w:r>
      <w:r>
        <w:rPr>
          <w:rFonts w:ascii="Arial" w:hAnsi="Arial" w:cs="Arial" w:eastAsia="Arial"/>
          <w:sz w:val="34"/>
          <w:szCs w:val="34"/>
          <w:color w:val="CC2027"/>
          <w:spacing w:val="0"/>
          <w:w w:val="68"/>
        </w:rPr>
        <w:t>T</w:t>
      </w:r>
      <w:r>
        <w:rPr>
          <w:rFonts w:ascii="Arial" w:hAnsi="Arial" w:cs="Arial" w:eastAsia="Arial"/>
          <w:sz w:val="34"/>
          <w:szCs w:val="34"/>
          <w:color w:val="CC2027"/>
          <w:spacing w:val="29"/>
          <w:w w:val="68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4"/>
        </w:rPr>
        <w:t>M</w:t>
      </w:r>
      <w:r>
        <w:rPr>
          <w:rFonts w:ascii="Arial" w:hAnsi="Arial" w:cs="Arial" w:eastAsia="Arial"/>
          <w:sz w:val="34"/>
          <w:szCs w:val="34"/>
          <w:color w:val="DB7C27"/>
          <w:spacing w:val="-9"/>
          <w:w w:val="74"/>
        </w:rPr>
        <w:t>A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69"/>
        </w:rPr>
        <w:t>NU</w:t>
      </w:r>
      <w:r>
        <w:rPr>
          <w:rFonts w:ascii="Arial" w:hAnsi="Arial" w:cs="Arial" w:eastAsia="Arial"/>
          <w:sz w:val="34"/>
          <w:szCs w:val="34"/>
          <w:color w:val="DB7C27"/>
          <w:spacing w:val="-9"/>
          <w:w w:val="69"/>
        </w:rPr>
        <w:t>F</w:t>
      </w:r>
      <w:r>
        <w:rPr>
          <w:rFonts w:ascii="Arial" w:hAnsi="Arial" w:cs="Arial" w:eastAsia="Arial"/>
          <w:sz w:val="34"/>
          <w:szCs w:val="34"/>
          <w:color w:val="DB7C27"/>
          <w:spacing w:val="-11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DB7C27"/>
          <w:spacing w:val="-8"/>
          <w:w w:val="71"/>
        </w:rPr>
        <w:t>CTURIN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71"/>
        </w:rPr>
        <w:t>G</w:t>
      </w:r>
      <w:r>
        <w:rPr>
          <w:rFonts w:ascii="Arial" w:hAnsi="Arial" w:cs="Arial" w:eastAsia="Arial"/>
          <w:sz w:val="34"/>
          <w:szCs w:val="34"/>
          <w:color w:val="DB7C27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81"/>
        </w:rPr>
        <w:t>&amp;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81"/>
        </w:rPr>
        <w:t> </w:t>
      </w:r>
      <w:r>
        <w:rPr>
          <w:rFonts w:ascii="Arial" w:hAnsi="Arial" w:cs="Arial" w:eastAsia="Arial"/>
          <w:sz w:val="34"/>
          <w:szCs w:val="34"/>
          <w:color w:val="DB7C27"/>
          <w:spacing w:val="-5"/>
          <w:w w:val="66"/>
        </w:rPr>
        <w:t>ENGINEERIN</w:t>
      </w:r>
      <w:r>
        <w:rPr>
          <w:rFonts w:ascii="Arial" w:hAnsi="Arial" w:cs="Arial" w:eastAsia="Arial"/>
          <w:sz w:val="34"/>
          <w:szCs w:val="34"/>
          <w:color w:val="DB7C27"/>
          <w:spacing w:val="0"/>
          <w:w w:val="66"/>
        </w:rPr>
        <w:t>G</w:t>
      </w:r>
      <w:r>
        <w:rPr>
          <w:rFonts w:ascii="Arial" w:hAnsi="Arial" w:cs="Arial" w:eastAsia="Arial"/>
          <w:sz w:val="34"/>
          <w:szCs w:val="34"/>
          <w:color w:val="DB7C27"/>
          <w:spacing w:val="-3"/>
          <w:w w:val="66"/>
        </w:rPr>
        <w:t> </w:t>
      </w:r>
      <w:r>
        <w:rPr>
          <w:rFonts w:ascii="Arial" w:hAnsi="Arial" w:cs="Arial" w:eastAsia="Arial"/>
          <w:sz w:val="34"/>
          <w:szCs w:val="34"/>
          <w:color w:val="8FAB3D"/>
          <w:spacing w:val="-19"/>
          <w:w w:val="74"/>
        </w:rPr>
        <w:t>P</w:t>
      </w:r>
      <w:r>
        <w:rPr>
          <w:rFonts w:ascii="Arial" w:hAnsi="Arial" w:cs="Arial" w:eastAsia="Arial"/>
          <w:sz w:val="34"/>
          <w:szCs w:val="34"/>
          <w:color w:val="8FAB3D"/>
          <w:spacing w:val="-11"/>
          <w:w w:val="71"/>
        </w:rPr>
        <w:t>A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72"/>
        </w:rPr>
        <w:t>CK</w:t>
      </w:r>
      <w:r>
        <w:rPr>
          <w:rFonts w:ascii="Arial" w:hAnsi="Arial" w:cs="Arial" w:eastAsia="Arial"/>
          <w:sz w:val="34"/>
          <w:szCs w:val="34"/>
          <w:color w:val="8FAB3D"/>
          <w:spacing w:val="-11"/>
          <w:w w:val="72"/>
        </w:rPr>
        <w:t>A</w:t>
      </w:r>
      <w:r>
        <w:rPr>
          <w:rFonts w:ascii="Arial" w:hAnsi="Arial" w:cs="Arial" w:eastAsia="Arial"/>
          <w:sz w:val="34"/>
          <w:szCs w:val="34"/>
          <w:color w:val="8FAB3D"/>
          <w:spacing w:val="-8"/>
          <w:w w:val="71"/>
        </w:rPr>
        <w:t>GIN</w:t>
      </w:r>
      <w:r>
        <w:rPr>
          <w:rFonts w:ascii="Arial" w:hAnsi="Arial" w:cs="Arial" w:eastAsia="Arial"/>
          <w:sz w:val="34"/>
          <w:szCs w:val="34"/>
          <w:color w:val="8FAB3D"/>
          <w:spacing w:val="0"/>
          <w:w w:val="71"/>
        </w:rPr>
        <w:t>G</w:t>
      </w:r>
      <w:r>
        <w:rPr>
          <w:rFonts w:ascii="Arial" w:hAnsi="Arial" w:cs="Arial" w:eastAsia="Arial"/>
          <w:sz w:val="34"/>
          <w:szCs w:val="34"/>
          <w:color w:val="8FAB3D"/>
          <w:spacing w:val="-56"/>
          <w:w w:val="100"/>
        </w:rPr>
        <w:t> 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74"/>
        </w:rPr>
        <w:t>PHARM</w:t>
      </w:r>
      <w:r>
        <w:rPr>
          <w:rFonts w:ascii="Arial" w:hAnsi="Arial" w:cs="Arial" w:eastAsia="Arial"/>
          <w:sz w:val="34"/>
          <w:szCs w:val="34"/>
          <w:color w:val="B71F6A"/>
          <w:spacing w:val="-11"/>
          <w:w w:val="74"/>
        </w:rPr>
        <w:t>A</w:t>
      </w:r>
      <w:r>
        <w:rPr>
          <w:rFonts w:ascii="Arial" w:hAnsi="Arial" w:cs="Arial" w:eastAsia="Arial"/>
          <w:sz w:val="34"/>
          <w:szCs w:val="34"/>
          <w:color w:val="B71F6A"/>
          <w:spacing w:val="-8"/>
          <w:w w:val="69"/>
        </w:rPr>
        <w:t>CEUTICS</w:t>
      </w:r>
      <w:r>
        <w:rPr>
          <w:rFonts w:ascii="Arial" w:hAnsi="Arial" w:cs="Arial" w:eastAsia="Arial"/>
          <w:sz w:val="34"/>
          <w:szCs w:val="34"/>
          <w:color w:val="000000"/>
          <w:spacing w:val="0"/>
          <w:w w:val="100"/>
        </w:rPr>
      </w:r>
    </w:p>
    <w:p>
      <w:pPr>
        <w:spacing w:before="2" w:after="0" w:line="386" w:lineRule="exact"/>
        <w:ind w:right="-20"/>
        <w:jc w:val="left"/>
        <w:rPr>
          <w:rFonts w:ascii="Arial" w:hAnsi="Arial" w:cs="Arial" w:eastAsia="Arial"/>
          <w:sz w:val="34"/>
          <w:szCs w:val="34"/>
        </w:rPr>
      </w:pPr>
      <w:rPr/>
      <w:r>
        <w:rPr>
          <w:rFonts w:ascii="Arial" w:hAnsi="Arial" w:cs="Arial" w:eastAsia="Arial"/>
          <w:sz w:val="34"/>
          <w:szCs w:val="34"/>
          <w:color w:val="2699C1"/>
          <w:spacing w:val="-8"/>
          <w:w w:val="70"/>
          <w:position w:val="-1"/>
        </w:rPr>
        <w:t>TELECOMMUNIC</w:t>
      </w:r>
      <w:r>
        <w:rPr>
          <w:rFonts w:ascii="Arial" w:hAnsi="Arial" w:cs="Arial" w:eastAsia="Arial"/>
          <w:sz w:val="34"/>
          <w:szCs w:val="34"/>
          <w:color w:val="2699C1"/>
          <w:spacing w:val="-13"/>
          <w:w w:val="70"/>
          <w:position w:val="-1"/>
        </w:rPr>
        <w:t>A</w:t>
      </w:r>
      <w:r>
        <w:rPr>
          <w:rFonts w:ascii="Arial" w:hAnsi="Arial" w:cs="Arial" w:eastAsia="Arial"/>
          <w:sz w:val="34"/>
          <w:szCs w:val="34"/>
          <w:color w:val="2699C1"/>
          <w:spacing w:val="-8"/>
          <w:w w:val="69"/>
          <w:position w:val="-1"/>
        </w:rPr>
        <w:t>TION</w:t>
      </w:r>
      <w:r>
        <w:rPr>
          <w:rFonts w:ascii="Arial" w:hAnsi="Arial" w:cs="Arial" w:eastAsia="Arial"/>
          <w:sz w:val="34"/>
          <w:szCs w:val="3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  <w:cols w:num="2" w:equalWidth="0">
            <w:col w:w="5098" w:space="648"/>
            <w:col w:w="5134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</w:sectPr>
      </w:pPr>
      <w:rPr/>
    </w:p>
    <w:p>
      <w:pPr>
        <w:spacing w:before="0" w:after="0" w:line="664" w:lineRule="exact"/>
        <w:ind w:left="330" w:right="-20"/>
        <w:jc w:val="left"/>
        <w:rPr>
          <w:rFonts w:ascii="Arial" w:hAnsi="Arial" w:cs="Arial" w:eastAsia="Arial"/>
          <w:sz w:val="58"/>
          <w:szCs w:val="58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0015pt;width:595.275pt;height:841.89pt;mso-position-horizontal-relative:page;mso-position-vertical-relative:page;z-index:-8525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2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left="1566" w:right="-20"/>
                    <w:jc w:val="left"/>
                    <w:tabs>
                      <w:tab w:pos="8600" w:val="left"/>
                    </w:tabs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HR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11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EU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4"/>
                      <w:w w:val="72"/>
                      <w:position w:val="-4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OPE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3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84"/>
                      <w:position w:val="-4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london.hrtecheu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84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ope.com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16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|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2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#hrtecheu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100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ope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  <w:position w:val="0"/>
                    </w:rPr>
                  </w:r>
                </w:p>
                <w:p>
                  <w:pPr>
                    <w:spacing w:before="8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24-25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33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MA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4"/>
                      <w:w w:val="78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5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83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3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LONDON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18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EXCEL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3" w:after="0" w:line="110" w:lineRule="exact"/>
                    <w:jc w:val="left"/>
                    <w:rPr>
                      <w:sz w:val="11"/>
                      <w:szCs w:val="11"/>
                    </w:rPr>
                  </w:pPr>
                  <w:rPr/>
                  <w:r>
                    <w:rPr>
                      <w:sz w:val="11"/>
                      <w:szCs w:val="11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200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95"/>
                    </w:rPr>
                    <w:t>9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0pt;margin-top:27.327015pt;width:586.796pt;height:814.563pt;mso-position-horizontal-relative:page;mso-position-vertical-relative:page;z-index:-8524" coordorigin="0,547" coordsize="11736,16291">
            <v:shape style="position:absolute;left:680;top:850;width:718;height:448" type="#_x0000_t75">
              <v:imagedata r:id="rId71" o:title=""/>
            </v:shape>
            <v:shape style="position:absolute;left:690;top:861;width:699;height:613" type="#_x0000_t75">
              <v:imagedata r:id="rId72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v:group style="position:absolute;left:0;top:557;width:11726;height:16281" coordorigin="0,557" coordsize="11726,16281">
              <v:shape style="position:absolute;left:0;top:557;width:11726;height:16281" coordorigin="0,557" coordsize="11726,16281" path="m0,16838l11726,16838,11726,557,0,557,0,16838e" filled="t" fillcolor="#050606" stroked="f">
                <v:path arrowok="t"/>
                <v:fill/>
              </v:shape>
            </v:group>
            <v:group style="position:absolute;left:2951;top:4145;width:2230;height:2252" coordorigin="2951,4145" coordsize="2230,2252">
              <v:shape style="position:absolute;left:2951;top:4145;width:2230;height:2252" coordorigin="2951,4145" coordsize="2230,2252" path="m2951,4145l2951,6397,5181,6082,5152,5918,5111,5758,5059,5603,4997,5454,4924,5311,4842,5174,4751,5043,4652,4920,4544,4805,4428,4697,4305,4597,4176,4507,4040,4425,3898,4353,3751,4291,3599,4240,3443,4199,3282,4169,3118,4151,2951,4145e" filled="t" fillcolor="#3F9CD6" stroked="f">
                <v:path arrowok="t"/>
                <v:fill/>
              </v:shape>
            </v:group>
            <v:group style="position:absolute;left:2951;top:4145;width:2230;height:2252" coordorigin="2951,4145" coordsize="2230,2252">
              <v:shape style="position:absolute;left:2951;top:4145;width:2230;height:2252" coordorigin="2951,4145" coordsize="2230,2252" path="m2951,6397l2951,4145,3118,4151,3282,4169,3443,4199,3599,4240,3751,4291,3898,4353,4040,4425,4176,4507,4305,4597,4428,4697,4544,4805,4652,4920,4751,5043,4842,5174,4924,5311,4997,5454,5059,5603,5111,5758,5152,5918,5181,6082,2951,6397e" filled="f" stroked="t" strokeweight="3.95pt" strokecolor="#050606">
                <v:path arrowok="t"/>
              </v:shape>
            </v:group>
            <v:group style="position:absolute;left:2951;top:6082;width:2252;height:1598" coordorigin="2951,6082" coordsize="2252,1598">
              <v:shape style="position:absolute;left:2951;top:6082;width:2252;height:1598" coordorigin="2951,6082" coordsize="2252,1598" path="m5181,6082l2951,6397,4801,7680,4848,7609,4893,7537,4934,7464,4973,7389,5008,7313,5041,7236,5071,7157,5097,7078,5121,6998,5142,6917,5160,6835,5175,6753,5186,6670,5195,6587,5201,6503,5203,6419,5202,6335,5198,6251,5191,6167,5181,6082e" filled="t" fillcolor="#0E242C" stroked="f">
                <v:path arrowok="t"/>
                <v:fill/>
              </v:shape>
            </v:group>
            <v:group style="position:absolute;left:2951;top:6082;width:2252;height:1598" coordorigin="2951,6082" coordsize="2252,1598">
              <v:shape style="position:absolute;left:2951;top:6082;width:2252;height:1598" coordorigin="2951,6082" coordsize="2252,1598" path="m2951,6397l5181,6082,5191,6167,5198,6251,5202,6335,5203,6419,5201,6503,5195,6587,5186,6670,5175,6753,5160,6835,5142,6917,5121,6998,5097,7078,5071,7157,5041,7236,5008,7313,4973,7389,4934,7464,4893,7537,4848,7609,4801,7680,2951,6397e" filled="f" stroked="t" strokeweight="3.95pt" strokecolor="#050606">
                <v:path arrowok="t"/>
              </v:shape>
            </v:group>
            <v:group style="position:absolute;left:1229;top:4145;width:1722;height:2252" coordorigin="1229,4145" coordsize="1722,2252">
              <v:shape style="position:absolute;left:1229;top:4145;width:1722;height:2252" coordorigin="1229,4145" coordsize="1722,2252" path="m2951,4145l2852,4147,2753,4153,2655,4164,2558,4179,2462,4198,2367,4222,2273,4249,2181,4280,2090,4316,2001,4355,1914,4398,1829,4444,1745,4495,1664,4549,1585,4607,1508,4668,1434,4732,1363,4800,1294,4872,1229,4946,2951,6397,2951,4145e" filled="t" fillcolor="#B71F6B" stroked="f">
                <v:path arrowok="t"/>
                <v:fill/>
              </v:shape>
            </v:group>
            <v:group style="position:absolute;left:1229;top:4145;width:1722;height:2252" coordorigin="1229,4145" coordsize="1722,2252">
              <v:shape style="position:absolute;left:1229;top:4145;width:1722;height:2252" coordorigin="1229,4145" coordsize="1722,2252" path="m2951,6397l1229,4946,1294,4872,1363,4800,1434,4732,1508,4668,1585,4607,1664,4549,1745,4495,1829,4444,1914,4398,2001,4355,2090,4316,2181,4280,2273,4249,2367,4222,2462,4198,2558,4179,2655,4164,2753,4153,2852,4147,2951,4145,2951,6397e" filled="f" stroked="t" strokeweight="3.95pt" strokecolor="#050606">
                <v:path arrowok="t"/>
              </v:shape>
            </v:group>
            <v:group style="position:absolute;left:700;top:4946;width:2252;height:1695" coordorigin="700,4946" coordsize="2252,1695">
              <v:shape style="position:absolute;left:700;top:4946;width:2252;height:1695" coordorigin="700,4946" coordsize="2252,1695" path="m1229,4946l1171,5018,1116,5091,1065,5167,1016,5244,972,5324,930,5404,892,5486,857,5570,825,5655,797,5741,772,5828,751,5916,734,6005,720,6094,709,6184,703,6275,700,6366,700,6458,705,6549,713,6641,2951,6397,1229,4946e" filled="t" fillcolor="#90AC3D" stroked="f">
                <v:path arrowok="t"/>
                <v:fill/>
              </v:shape>
            </v:group>
            <v:group style="position:absolute;left:700;top:4946;width:2252;height:1695" coordorigin="700,4946" coordsize="2252,1695">
              <v:shape style="position:absolute;left:700;top:4946;width:2252;height:1695" coordorigin="700,4946" coordsize="2252,1695" path="m2951,6397l713,6641,705,6549,700,6458,700,6366,703,6275,709,6184,720,6094,734,6005,751,5916,772,5828,797,5741,825,5655,857,5570,892,5486,930,5404,972,5324,1016,5244,1065,5167,1116,5091,1171,5018,1229,4946,2951,6397e" filled="f" stroked="t" strokeweight="3.95pt" strokecolor="#050606">
                <v:path arrowok="t"/>
              </v:shape>
            </v:group>
            <v:group style="position:absolute;left:713;top:6397;width:2238;height:2121" coordorigin="713,6397" coordsize="2238,2121">
              <v:shape style="position:absolute;left:713;top:6397;width:2238;height:2121" coordorigin="713,6397" coordsize="2238,2121" path="m2951,6397l713,6641,730,6769,755,6894,787,7018,825,7138,870,7256,921,7370,978,7481,1041,7589,1110,7693,1185,7793,1264,7888,1349,7979,1440,8066,1535,8147,1634,8223,1738,8294,1847,8359,1959,8418,2076,8471,2196,8518,2951,6397e" filled="t" fillcolor="#DD7C27" stroked="f">
                <v:path arrowok="t"/>
                <v:fill/>
              </v:shape>
            </v:group>
            <v:group style="position:absolute;left:713;top:6397;width:2238;height:2121" coordorigin="713,6397" coordsize="2238,2121">
              <v:shape style="position:absolute;left:713;top:6397;width:2238;height:2121" coordorigin="713,6397" coordsize="2238,2121" path="m2951,6397l2196,8518,2076,8471,1959,8418,1847,8359,1738,8294,1634,8223,1535,8147,1440,8066,1349,7979,1264,7888,1185,7793,1110,7693,1041,7589,978,7481,921,7370,870,7256,825,7138,787,7018,755,6894,730,6769,713,6641,2951,6397e" filled="f" stroked="t" strokeweight="3.95pt" strokecolor="#050606">
                <v:path arrowok="t"/>
              </v:shape>
            </v:group>
            <v:group style="position:absolute;left:2196;top:6397;width:2606;height:2252" coordorigin="2196,6397" coordsize="2606,2252">
              <v:shape style="position:absolute;left:2196;top:6397;width:2606;height:2252" coordorigin="2196,6397" coordsize="2606,2252" path="m2951,6397l2196,8518,2340,8564,2486,8600,2632,8626,2779,8642,2926,8648,3072,8645,3216,8633,3360,8611,3501,8580,3640,8540,3777,8492,3910,8434,4039,8368,4164,8294,4284,8212,4400,8121,4510,8022,4613,7916,4711,7802,4801,7680,2951,6397e" filled="t" fillcolor="#CC2128" stroked="f">
                <v:path arrowok="t"/>
                <v:fill/>
              </v:shape>
            </v:group>
            <v:group style="position:absolute;left:2196;top:6397;width:2606;height:2252" coordorigin="2196,6397" coordsize="2606,2252">
              <v:shape style="position:absolute;left:2196;top:6397;width:2606;height:2252" coordorigin="2196,6397" coordsize="2606,2252" path="m2951,6397l4801,7680,4711,7802,4613,7916,4510,8022,4400,8121,4284,8212,4164,8294,4039,8368,3910,8434,3777,8492,3640,8540,3501,8580,3360,8611,3216,8633,3072,8645,2926,8648,2779,8642,2632,8626,2486,8600,2340,8564,2196,8518,2951,6397e" filled="f" stroked="t" strokeweight="3.95pt" strokecolor="#050606">
                <v:path arrowok="t"/>
              </v:shape>
            </v:group>
            <v:group style="position:absolute;left:1595;top:5040;width:2713;height:2713" coordorigin="1595,5040" coordsize="2713,2713">
              <v:shape style="position:absolute;left:1595;top:5040;width:2713;height:2713" coordorigin="1595,5040" coordsize="2713,2713" path="m2951,5040l2840,5045,2731,5058,2625,5080,2523,5109,2423,5147,2328,5192,2237,5243,2150,5302,2069,5367,1992,5437,1921,5514,1857,5595,1798,5682,1746,5773,1702,5869,1664,5968,1634,6071,1613,6177,1599,6285,1595,6397,1599,6508,1613,6617,1634,6722,1664,6825,1702,6924,1746,7020,1798,7111,1857,7198,1921,7279,1992,7356,2069,7426,2150,7491,2237,7550,2328,7601,2423,7646,2523,7684,2625,7713,2731,7735,2840,7748,2951,7753,3063,7748,3171,7735,3277,7713,3380,7684,3479,7646,3575,7601,3666,7550,3752,7491,3834,7426,3910,7356,3981,7279,4046,7198,4104,7111,4156,7020,4201,6924,4238,6825,4268,6722,4290,6617,4303,6508,4308,6397,4303,6285,4290,6177,4268,6071,4238,5968,4201,5869,4156,5773,4104,5682,4046,5595,3981,5514,3910,5437,3834,5367,3752,5302,3666,5243,3575,5192,3479,5147,3380,5109,3277,5080,3171,5058,3063,5045,2951,5040e" filled="t" fillcolor="#050606" stroked="f">
                <v:path arrowok="t"/>
                <v:fill/>
              </v:shape>
            </v:group>
            <v:group style="position:absolute;left:5855;top:3471;width:2;height:10938" coordorigin="5855,3471" coordsize="2,10938">
              <v:shape style="position:absolute;left:5855;top:3471;width:2;height:10938" coordorigin="5855,3471" coordsize="0,10938" path="m5855,3471l5855,14409e" filled="f" stroked="t" strokeweight=".333pt" strokecolor="#727273">
                <v:path arrowok="t"/>
              </v:shape>
            </v:group>
            <v:group style="position:absolute;left:557;top:14409;width:2;height:2068" coordorigin="557,14409" coordsize="2,2068">
              <v:shape style="position:absolute;left:557;top:14409;width:2;height:2068" coordorigin="557,14409" coordsize="0,2068" path="m557,14409l557,16477e" filled="f" stroked="t" strokeweight=".145pt" strokecolor="#727273">
                <v:path arrowok="t"/>
              </v:shape>
            </v:group>
            <v:group style="position:absolute;left:11152;top:14409;width:2;height:2068" coordorigin="11152,14409" coordsize="2,2068">
              <v:shape style="position:absolute;left:11152;top:14409;width:2;height:2068" coordorigin="11152,14409" coordsize="0,2068" path="m11152,14409l11152,16477e" filled="f" stroked="t" strokeweight=".145pt" strokecolor="#727273">
                <v:path arrowok="t"/>
              </v:shape>
            </v:group>
            <v:group style="position:absolute;left:7621;top:14409;width:2;height:2068" coordorigin="7621,14409" coordsize="2,2068">
              <v:shape style="position:absolute;left:7621;top:14409;width:2;height:2068" coordorigin="7621,14409" coordsize="0,2068" path="m7621,14409l7621,16477e" filled="f" stroked="t" strokeweight=".145pt" strokecolor="#727273">
                <v:path arrowok="t"/>
              </v:shape>
            </v:group>
            <v:group style="position:absolute;left:4089;top:14409;width:2;height:2068" coordorigin="4089,14409" coordsize="2,2068">
              <v:shape style="position:absolute;left:4089;top:14409;width:2;height:2068" coordorigin="4089,14409" coordsize="0,2068" path="m4089,14409l4089,16477e" filled="f" stroked="t" strokeweight=".145pt" strokecolor="#727273">
                <v:path arrowok="t"/>
              </v:shape>
            </v:group>
            <v:group style="position:absolute;left:557;top:14409;width:10595;height:2" coordorigin="557,14409" coordsize="10595,2">
              <v:shape style="position:absolute;left:557;top:14409;width:10595;height:2" coordorigin="557,14409" coordsize="10595,0" path="m557,14409l11152,14409e" filled="f" stroked="t" strokeweight=".329pt" strokecolor="#727273">
                <v:path arrowok="t"/>
              </v:shape>
              <v:shape style="position:absolute;left:519;top:10523;width:5067;height:818" type="#_x0000_t75">
                <v:imagedata r:id="rId73" o:title=""/>
              </v:shape>
            </v:group>
            <v:group style="position:absolute;left:6146;top:5512;width:5060;height:2" coordorigin="6146,5512" coordsize="5060,2">
              <v:shape style="position:absolute;left:6146;top:5512;width:5060;height:2" coordorigin="6146,5512" coordsize="5060,0" path="m6146,5512l11205,5512e" filled="f" stroked="t" strokeweight=".787pt" strokecolor="#FFFFFF">
                <v:path arrowok="t"/>
              </v:shape>
            </v:group>
            <v:group style="position:absolute;left:6146;top:6491;width:5060;height:2" coordorigin="6146,6491" coordsize="5060,2">
              <v:shape style="position:absolute;left:6146;top:6491;width:5060;height:2" coordorigin="6146,6491" coordsize="5060,0" path="m6146,6491l11205,6491e" filled="f" stroked="t" strokeweight=".786pt" strokecolor="#FFFFFF">
                <v:path arrowok="t"/>
              </v:shape>
            </v:group>
            <v:group style="position:absolute;left:6146;top:7470;width:5060;height:2" coordorigin="6146,7470" coordsize="5060,2">
              <v:shape style="position:absolute;left:6146;top:7470;width:5060;height:2" coordorigin="6146,7470" coordsize="5060,0" path="m6146,7470l11205,7470e" filled="f" stroked="t" strokeweight=".786pt" strokecolor="#FFFFFF">
                <v:path arrowok="t"/>
              </v:shape>
            </v:group>
            <v:group style="position:absolute;left:7934;top:4559;width:627;height:330" coordorigin="7934,4559" coordsize="627,330">
              <v:shape style="position:absolute;left:7934;top:4559;width:627;height:330" coordorigin="7934,4559" coordsize="627,330" path="m8159,4559l8077,4596,7987,4638,7953,4689,7945,4765,7938,4829,7934,4889,8561,4889,8551,4789,8543,4710,8282,4670,8276,4669,8276,4668,8210,4668,8159,4559e" filled="t" fillcolor="#FFFFFF" stroked="f">
                <v:path arrowok="t"/>
                <v:fill/>
              </v:shape>
              <v:shape style="position:absolute;left:7934;top:4559;width:627;height:330" coordorigin="7934,4559" coordsize="627,330" path="m8335,4563l8282,4670,8539,4670,8482,4627,8410,4594,8335,4563e" filled="t" fillcolor="#FFFFFF" stroked="f">
                <v:path arrowok="t"/>
                <v:fill/>
              </v:shape>
              <v:shape style="position:absolute;left:7934;top:4559;width:627;height:330" coordorigin="7934,4559" coordsize="627,330" path="m8256,4580l8236,4581,8216,4587,8214,4607,8220,4633,8219,4651,8210,4668,8276,4668,8274,4661,8276,4641,8277,4621,8277,4608,8279,4584,8274,4583,8256,4580e" filled="t" fillcolor="#FFFFFF" stroked="f">
                <v:path arrowok="t"/>
                <v:fill/>
              </v:shape>
            </v:group>
            <v:group style="position:absolute;left:8114;top:4201;width:265;height:367" coordorigin="8114,4201" coordsize="265,367">
              <v:shape style="position:absolute;left:8114;top:4201;width:265;height:367" coordorigin="8114,4201" coordsize="265,367" path="m8244,4201l8169,4223,8129,4278,8118,4345,8116,4365,8114,4385,8129,4456,8159,4508,8201,4556,8258,4568,8276,4565,8332,4513,8361,4461,8378,4402,8379,4380,8378,4362,8376,4343,8373,4323,8371,4301,8348,4244,8296,4210,8272,4204,8244,4201e" filled="t" fillcolor="#FFFFFF" stroked="f">
                <v:path arrowok="t"/>
                <v:fill/>
              </v:shape>
            </v:group>
            <v:group style="position:absolute;left:9251;top:4469;width:579;height:422" coordorigin="9251,4469" coordsize="579,422">
              <v:shape style="position:absolute;left:9251;top:4469;width:579;height:422" coordorigin="9251,4469" coordsize="579,422" path="m9774,4699l9449,4699,9466,4704,9482,4715,9495,4734,9508,4743,9533,4754,9546,4769,9551,4791,9551,4805,9547,4831,9550,4849,9559,4864,9573,4876,9591,4886,9592,4886,9593,4887,9599,4890,9616,4891,9630,4877,9634,4860,9622,4845,9616,4841,9609,4838,9594,4827,9586,4820,9585,4807,9682,4807,9674,4801,9619,4764,9615,4760,9612,4756,9611,4754,9609,4752,9613,4746,9709,4746,9683,4728,9677,4721,9673,4709,9789,4709,9774,4699e" filled="t" fillcolor="#FFFFFF" stroked="f">
                <v:path arrowok="t"/>
                <v:fill/>
              </v:shape>
              <v:shape style="position:absolute;left:9251;top:4469;width:579;height:422" coordorigin="9251,4469" coordsize="579,422" path="m9682,4807l9585,4807,9601,4814,9620,4828,9633,4839,9650,4851,9672,4862,9689,4860,9702,4845,9704,4832,9695,4818,9682,4807e" filled="t" fillcolor="#FFFFFF" stroked="f">
                <v:path arrowok="t"/>
                <v:fill/>
              </v:shape>
              <v:shape style="position:absolute;left:9251;top:4469;width:579;height:422" coordorigin="9251,4469" coordsize="579,422" path="m9709,4746l9613,4746,9616,4748,9626,4754,9635,4758,9645,4765,9693,4799,9709,4811,9727,4823,9745,4826,9759,4814,9764,4800,9758,4785,9740,4768,9717,4752,9709,4746e" filled="t" fillcolor="#FFFFFF" stroked="f">
                <v:path arrowok="t"/>
                <v:fill/>
              </v:shape>
              <v:shape style="position:absolute;left:9251;top:4469;width:579;height:422" coordorigin="9251,4469" coordsize="579,422" path="m9789,4709l9673,4709,9690,4717,9706,4727,9725,4740,9739,4752,9755,4763,9772,4775,9790,4788,9806,4790,9820,4781,9829,4761,9828,4747,9818,4732,9797,4715,9789,4709e" filled="t" fillcolor="#FFFFFF" stroked="f">
                <v:path arrowok="t"/>
                <v:fill/>
              </v:shape>
              <v:shape style="position:absolute;left:9251;top:4469;width:579;height:422" coordorigin="9251,4469" coordsize="579,422" path="m9319,4469l9282,4537,9264,4595,9251,4655,9251,4681,9251,4694,9251,4696,9253,4715,9257,4714,9259,4713,9265,4709,9267,4707,9283,4694,9300,4688,9318,4688,9759,4688,9667,4625,9615,4589,9390,4589,9372,4587,9321,4533,9321,4514,9326,4494,9329,4487,9333,4480,9335,4473,9319,4469e" filled="t" fillcolor="#FFFFFF" stroked="f">
                <v:path arrowok="t"/>
                <v:fill/>
              </v:shape>
              <v:shape style="position:absolute;left:9251;top:4469;width:579;height:422" coordorigin="9251,4469" coordsize="579,422" path="m9766,4693l9381,4693,9400,4698,9409,4702,9417,4702,9430,4700,9449,4699,9774,4699,9766,4693e" filled="t" fillcolor="#FFFFFF" stroked="f">
                <v:path arrowok="t"/>
                <v:fill/>
              </v:shape>
              <v:shape style="position:absolute;left:9251;top:4469;width:579;height:422" coordorigin="9251,4469" coordsize="579,422" path="m9759,4688l9318,4688,9337,4694,9342,4696,9348,4698,9362,4693,9381,4693,9766,4693,9759,4688e" filled="t" fillcolor="#FFFFFF" stroked="f">
                <v:path arrowok="t"/>
                <v:fill/>
              </v:shape>
              <v:shape style="position:absolute;left:9251;top:4469;width:579;height:422" coordorigin="9251,4469" coordsize="579,422" path="m9516,4533l9499,4535,9482,4543,9463,4557,9447,4567,9429,4577,9409,4585,9390,4589,9615,4589,9549,4545,9532,4536,9516,4533e" filled="t" fillcolor="#FFFFFF" stroked="f">
                <v:path arrowok="t"/>
                <v:fill/>
              </v:shape>
            </v:group>
            <v:group style="position:absolute;left:9345;top:4407;width:532;height:306" coordorigin="9345,4407" coordsize="532,306">
              <v:shape style="position:absolute;left:9345;top:4407;width:532;height:306" coordorigin="9345,4407" coordsize="532,306" path="m9824,4506l9512,4506,9533,4512,9549,4519,9621,4563,9799,4692,9813,4700,9831,4708,9857,4714,9871,4704,9877,4684,9877,4678,9876,4672,9875,4666,9867,4598,9847,4541,9825,4507,9824,4506e" filled="t" fillcolor="#FFFFFF" stroked="f">
                <v:path arrowok="t"/>
                <v:fill/>
              </v:shape>
              <v:shape style="position:absolute;left:9345;top:4407;width:532;height:306" coordorigin="9345,4407" coordsize="532,306" path="m9514,4407l9442,4439,9390,4469,9345,4525,9352,4549,9367,4562,9389,4565,9405,4562,9423,4554,9445,4542,9496,4511,9512,4506,9824,4506,9820,4501,9754,4501,9736,4499,9658,4471,9608,4446,9590,4437,9571,4428,9552,4419,9531,4410,9514,4407e" filled="t" fillcolor="#FFFFFF" stroked="f">
                <v:path arrowok="t"/>
                <v:fill/>
              </v:shape>
              <v:shape style="position:absolute;left:9345;top:4407;width:532;height:306" coordorigin="9345,4407" coordsize="532,306" path="m9811,4492l9791,4500,9783,4500,9773,4501,9754,4501,9820,4501,9818,4498,9811,4492e" filled="t" fillcolor="#FFFFFF" stroked="f">
                <v:path arrowok="t"/>
                <v:fill/>
              </v:shape>
            </v:group>
            <v:group style="position:absolute;left:9274;top:4709;width:246;height:180" coordorigin="9274,4709" coordsize="246,180">
              <v:shape style="position:absolute;left:9274;top:4709;width:246;height:180" coordorigin="9274,4709" coordsize="246,180" path="m9520,4860l9448,4860,9453,4860,9463,4885,9477,4889,9492,4889,9508,4882,9520,4860e" filled="t" fillcolor="#FFFFFF" stroked="f">
                <v:path arrowok="t"/>
                <v:fill/>
              </v:shape>
              <v:shape style="position:absolute;left:9274;top:4709;width:246;height:180" coordorigin="9274,4709" coordsize="246,180" path="m9528,4831l9386,4831,9400,4857,9414,4865,9437,4862,9448,4860,9520,4860,9526,4840,9528,4831e" filled="t" fillcolor="#FFFFFF" stroked="f">
                <v:path arrowok="t"/>
                <v:fill/>
              </v:shape>
              <v:shape style="position:absolute;left:9274;top:4709;width:246;height:180" coordorigin="9274,4709" coordsize="246,180" path="m9319,4709l9274,4758,9278,4778,9338,4831,9358,4836,9377,4836,9382,4835,9386,4831,9528,4831,9530,4821,9533,4802,9533,4797,9526,4778,9514,4769,9478,4769,9476,4768,9476,4755,9470,4736,9410,4736,9407,4734,9402,4729,9339,4729,9334,4720,9319,4709e" filled="t" fillcolor="#FFFFFF" stroked="f">
                <v:path arrowok="t"/>
                <v:fill/>
              </v:shape>
              <v:shape style="position:absolute;left:9274;top:4709;width:246;height:180" coordorigin="9274,4709" coordsize="246,180" path="m9489,4767l9478,4769,9514,4769,9511,4767,9489,4767e" filled="t" fillcolor="#FFFFFF" stroked="f">
                <v:path arrowok="t"/>
                <v:fill/>
              </v:shape>
              <v:shape style="position:absolute;left:9274;top:4709;width:246;height:180" coordorigin="9274,4709" coordsize="246,180" path="m9433,4721l9416,4730,9410,4736,9470,4736,9470,4736,9452,4723,9433,4721e" filled="t" fillcolor="#FFFFFF" stroked="f">
                <v:path arrowok="t"/>
                <v:fill/>
              </v:shape>
              <v:shape style="position:absolute;left:9274;top:4709;width:246;height:180" coordorigin="9274,4709" coordsize="246,180" path="m9368,4715l9349,4724,9343,4728,9339,4729,9402,4729,9400,4727,9384,4716,9368,4715e" filled="t" fillcolor="#FFFFFF" stroked="f">
                <v:path arrowok="t"/>
                <v:fill/>
              </v:shape>
            </v:group>
            <v:group style="position:absolute;left:9150;top:4429;width:139;height:289" coordorigin="9150,4429" coordsize="139,289">
              <v:shape style="position:absolute;left:9150;top:4429;width:139;height:289" coordorigin="9150,4429" coordsize="139,289" path="m9251,4429l9235,4432,9224,4448,9222,4452,9218,4466,9212,4486,9195,4543,9169,4619,9150,4673,9150,4676,9201,4713,9220,4717,9228,4718,9229,4715,9229,4696,9230,4676,9242,4598,9259,4540,9281,4483,9289,4464,9288,4452,9276,4442,9251,4429e" filled="t" fillcolor="#FFFFFF" stroked="f">
                <v:path arrowok="t"/>
                <v:fill/>
              </v:shape>
            </v:group>
            <v:group style="position:absolute;left:9831;top:4458;width:118;height:257" coordorigin="9831,4458" coordsize="118,257">
              <v:shape style="position:absolute;left:9831;top:4458;width:118;height:257" coordorigin="9831,4458" coordsize="118,257" path="m9917,4458l9891,4459,9832,4473,9831,4477,9834,4479,9843,4493,9876,4563,9894,4641,9899,4707,9908,4715,9941,4714,9949,4700,9948,4669,9935,4552,9926,4470,9917,4458e" filled="t" fillcolor="#FFFFFF" stroked="f">
                <v:path arrowok="t"/>
                <v:fill/>
              </v:shape>
              <v:shape style="position:absolute;left:10167;top:5668;width:856;height:663" type="#_x0000_t75">
                <v:imagedata r:id="rId74" o:title=""/>
              </v:shape>
              <v:shape style="position:absolute;left:10298;top:5708;width:723;height:582" type="#_x0000_t75">
                <v:imagedata r:id="rId75" o:title=""/>
              </v:shape>
              <v:shape style="position:absolute;left:10538;top:5762;width:413;height:458" type="#_x0000_t75">
                <v:imagedata r:id="rId76" o:title=""/>
              </v:shape>
              <v:shape style="position:absolute;left:10878;top:5673;width:329;height:327" type="#_x0000_t75">
                <v:imagedata r:id="rId77" o:title=""/>
              </v:shape>
              <v:shape style="position:absolute;left:10167;top:6649;width:856;height:663" type="#_x0000_t75">
                <v:imagedata r:id="rId78" o:title=""/>
              </v:shape>
              <v:shape style="position:absolute;left:10298;top:6690;width:723;height:582" type="#_x0000_t75">
                <v:imagedata r:id="rId79" o:title=""/>
              </v:shape>
              <v:shape style="position:absolute;left:10538;top:6744;width:413;height:458" type="#_x0000_t75">
                <v:imagedata r:id="rId80" o:title=""/>
              </v:shape>
              <v:shape style="position:absolute;left:10878;top:6655;width:329;height:327" type="#_x0000_t75">
                <v:imagedata r:id="rId81" o:title=""/>
              </v:shape>
            </v:group>
            <v:group style="position:absolute;left:9627;top:15291;width:470;height:247" coordorigin="9627,15291" coordsize="470,247">
              <v:shape style="position:absolute;left:9627;top:15291;width:470;height:247" coordorigin="9627,15291" coordsize="470,247" path="m9796,15291l9728,15322,9650,15358,9637,15434,9630,15499,9627,15539,10097,15534,10091,15473,10083,15394,9888,15375,9882,15373,9883,15364,9830,15364,9796,15291e" filled="t" fillcolor="#90AC3D" stroked="f">
                <v:path arrowok="t"/>
                <v:fill/>
              </v:shape>
              <v:shape style="position:absolute;left:9627;top:15291;width:470;height:247" coordorigin="9627,15291" coordsize="470,247" path="m9924,15303l9888,15375,10081,15375,10020,15334,9944,15308,9924,15303e" filled="t" fillcolor="#90AC3D" stroked="f">
                <v:path arrowok="t"/>
                <v:fill/>
              </v:shape>
              <v:shape style="position:absolute;left:9627;top:15291;width:470;height:247" coordorigin="9627,15291" coordsize="470,247" path="m9861,15306l9841,15308,9838,15308,9834,15329,9845,15350,9843,15361,9830,15364,9883,15364,9883,15361,9884,15350,9884,15347,9885,15328,9886,15310,9881,15309,9861,15306e" filled="t" fillcolor="#90AC3D" stroked="f">
                <v:path arrowok="t"/>
                <v:fill/>
              </v:shape>
            </v:group>
            <v:group style="position:absolute;left:9762;top:15023;width:199;height:273" coordorigin="9762,15023" coordsize="199,273">
              <v:shape style="position:absolute;left:9762;top:15023;width:199;height:273" coordorigin="9762,15023" coordsize="199,273" path="m9860,15023l9788,15054,9767,15121,9762,15161,9763,15171,9790,15244,9845,15295,9863,15297,9882,15293,9928,15253,9954,15199,9961,15158,9960,15139,9958,15120,9955,15098,9927,15044,9887,15026,9860,15023e" filled="t" fillcolor="#90AC3D" stroked="f">
                <v:path arrowok="t"/>
                <v:fill/>
              </v:shape>
            </v:group>
            <v:group style="position:absolute;left:6844;top:15026;width:500;height:512" coordorigin="6844,15026" coordsize="500,512">
              <v:shape style="position:absolute;left:6844;top:15026;width:500;height:512" coordorigin="6844,15026" coordsize="500,512" path="m7028,15026l7009,15028,6989,15033,6969,15041,6969,15061,6969,15081,6970,15091,6967,15099,6946,15110,6943,15120,6943,15199,6943,15501,6903,15501,6903,15527,6845,15527,6844,15539,7344,15539,7344,15527,7282,15527,7281,15502,7246,15502,7243,15498,7243,15476,6992,15476,6993,15449,6993,15427,7243,15427,7243,15400,6994,15400,6994,15351,7070,15351,7070,15351,7243,15351,7243,15323,7144,15323,7144,15323,6994,15323,6994,15275,7070,15275,7070,15275,7144,15275,7244,15274,7244,15268,7240,15257,7229,15248,7070,15248,7043,15248,6993,15246,6993,15223,6993,15206,6993,15204,6998,15199,7003,15199,7022,15199,7219,15199,7219,15175,6994,15175,6994,15126,7219,15126,7219,15101,6994,15101,6994,15052,7070,15052,7070,15051,7219,15051,7219,15027,7067,15027,7047,15026,7028,15026e" filled="t" fillcolor="#DD7C27" stroked="f">
                <v:path arrowok="t"/>
                <v:fill/>
              </v:shape>
            </v:group>
            <v:group style="position:absolute;left:7246;top:15500;width:35;height:3" coordorigin="7246,15500" coordsize="35,3">
              <v:shape style="position:absolute;left:7246;top:15500;width:35;height:3" coordorigin="7246,15500" coordsize="35,3" path="m7265,15500l7246,15502,7281,15502,7281,15501,7272,15501,7265,15500e" filled="t" fillcolor="#DD7C27" stroked="f">
                <v:path arrowok="t"/>
                <v:fill/>
              </v:shape>
            </v:group>
            <v:group style="position:absolute;left:6992;top:15427;width:251;height:49" coordorigin="6992,15427" coordsize="251,49">
              <v:shape style="position:absolute;left:6992;top:15427;width:251;height:49" coordorigin="6992,15427" coordsize="251,49" path="m7243,15427l7042,15427,7042,15476,6992,15476,7243,15476,7243,15475,7144,15475,7144,15475,7070,15475,7070,15427,7144,15427,7243,15427e" filled="t" fillcolor="#DD7C27" stroked="f">
                <v:path arrowok="t"/>
                <v:fill/>
              </v:shape>
            </v:group>
            <v:group style="position:absolute;left:7193;top:15427;width:50;height:48" coordorigin="7193,15427" coordsize="50,48">
              <v:shape style="position:absolute;left:7193;top:15427;width:50;height:48" coordorigin="7193,15427" coordsize="50,48" path="m7193,15451l7243,15451e" filled="f" stroked="t" strokeweight="2.515pt" strokecolor="#DD7C27">
                <v:path arrowok="t"/>
              </v:shape>
            </v:group>
            <v:group style="position:absolute;left:7119;top:15427;width:25;height:48" coordorigin="7119,15427" coordsize="25,48">
              <v:shape style="position:absolute;left:7119;top:15427;width:25;height:48" coordorigin="7119,15427" coordsize="25,48" path="m7119,15451l7144,15451e" filled="f" stroked="t" strokeweight="2.499pt" strokecolor="#DD7C27">
                <v:path arrowok="t"/>
              </v:shape>
            </v:group>
            <v:group style="position:absolute;left:7042;top:15351;width:201;height:48" coordorigin="7042,15351" coordsize="201,48">
              <v:shape style="position:absolute;left:7042;top:15351;width:201;height:48" coordorigin="7042,15351" coordsize="201,48" path="m7070,15351l7042,15351,7042,15400,7243,15400,7243,15400,7144,15400,7070,15400,7070,15351e" filled="t" fillcolor="#DD7C27" stroked="f">
                <v:path arrowok="t"/>
                <v:fill/>
              </v:shape>
            </v:group>
            <v:group style="position:absolute;left:7193;top:15351;width:50;height:48" coordorigin="7193,15351" coordsize="50,48">
              <v:shape style="position:absolute;left:7193;top:15351;width:50;height:48" coordorigin="7193,15351" coordsize="50,48" path="m7193,15375l7243,15375e" filled="f" stroked="t" strokeweight="2.52pt" strokecolor="#DD7C27">
                <v:path arrowok="t"/>
              </v:shape>
            </v:group>
            <v:group style="position:absolute;left:7119;top:15351;width:124;height:48" coordorigin="7119,15351" coordsize="124,48">
              <v:shape style="position:absolute;left:7119;top:15351;width:124;height:48" coordorigin="7119,15351" coordsize="124,48" path="m7243,15351l7119,15351,7119,15400,7144,15400,7144,15351,7243,15351e" filled="t" fillcolor="#DD7C27" stroked="f">
                <v:path arrowok="t"/>
                <v:fill/>
              </v:shape>
            </v:group>
            <v:group style="position:absolute;left:7192;top:15275;width:52;height:48" coordorigin="7192,15275" coordsize="52,48">
              <v:shape style="position:absolute;left:7192;top:15275;width:52;height:48" coordorigin="7192,15275" coordsize="52,48" path="m7244,15275l7192,15275,7192,15323,7243,15323,7244,15303,7244,15275e" filled="t" fillcolor="#DD7C27" stroked="f">
                <v:path arrowok="t"/>
                <v:fill/>
              </v:shape>
            </v:group>
            <v:group style="position:absolute;left:7042;top:15275;width:102;height:48" coordorigin="7042,15275" coordsize="102,48">
              <v:shape style="position:absolute;left:7042;top:15275;width:102;height:48" coordorigin="7042,15275" coordsize="102,48" path="m7070,15275l7042,15275,7042,15323,7144,15323,7144,15322,7070,15322,7070,15275e" filled="t" fillcolor="#DD7C27" stroked="f">
                <v:path arrowok="t"/>
                <v:fill/>
              </v:shape>
            </v:group>
            <v:group style="position:absolute;left:7119;top:15275;width:25;height:48" coordorigin="7119,15275" coordsize="25,48">
              <v:shape style="position:absolute;left:7119;top:15275;width:25;height:48" coordorigin="7119,15275" coordsize="25,48" path="m7119,15298l7144,15298e" filled="f" stroked="t" strokeweight="2.488pt" strokecolor="#DD7C27">
                <v:path arrowok="t"/>
              </v:shape>
            </v:group>
            <v:group style="position:absolute;left:7119;top:15199;width:110;height:49" coordorigin="7119,15199" coordsize="110,49">
              <v:shape style="position:absolute;left:7119;top:15199;width:110;height:49" coordorigin="7119,15199" coordsize="110,49" path="m7219,15199l7119,15199,7119,15249,7229,15249,7228,15248,7144,15248,7144,15200,7219,15200,7219,15199e" filled="t" fillcolor="#DD7C27" stroked="f">
                <v:path arrowok="t"/>
                <v:fill/>
              </v:shape>
            </v:group>
            <v:group style="position:absolute;left:7022;top:15199;width:197;height:50" coordorigin="7022,15199" coordsize="197,50">
              <v:shape style="position:absolute;left:7022;top:15199;width:197;height:50" coordorigin="7022,15199" coordsize="197,50" path="m7219,15199l7022,15199,7043,15199,7043,15248,7070,15248,7070,15199,7219,15199,7219,15199e" filled="t" fillcolor="#DD7C27" stroked="f">
                <v:path arrowok="t"/>
                <v:fill/>
              </v:shape>
            </v:group>
            <v:group style="position:absolute;left:7193;top:15200;width:35;height:48" coordorigin="7193,15200" coordsize="35,48">
              <v:shape style="position:absolute;left:7193;top:15200;width:35;height:48" coordorigin="7193,15200" coordsize="35,48" path="m7219,15200l7193,15200,7193,15248,7228,15248,7221,15243,7219,15235,7219,15200e" filled="t" fillcolor="#DD7C27" stroked="f">
                <v:path arrowok="t"/>
                <v:fill/>
              </v:shape>
            </v:group>
            <v:group style="position:absolute;left:7042;top:15126;width:177;height:49" coordorigin="7042,15126" coordsize="177,49">
              <v:shape style="position:absolute;left:7042;top:15126;width:177;height:49" coordorigin="7042,15126" coordsize="177,49" path="m7219,15126l7042,15126,7042,15175,7219,15175,7219,15175,7070,15175,7070,15126,7219,15126e" filled="t" fillcolor="#DD7C27" stroked="f">
                <v:path arrowok="t"/>
                <v:fill/>
              </v:shape>
            </v:group>
            <v:group style="position:absolute;left:7119;top:15126;width:100;height:49" coordorigin="7119,15126" coordsize="100,49">
              <v:shape style="position:absolute;left:7119;top:15126;width:100;height:49" coordorigin="7119,15126" coordsize="100,49" path="m7144,15126l7119,15126,7119,15175,7219,15175,7144,15174,7144,15126e" filled="t" fillcolor="#DD7C27" stroked="f">
                <v:path arrowok="t"/>
                <v:fill/>
              </v:shape>
            </v:group>
            <v:group style="position:absolute;left:7193;top:15126;width:26;height:48" coordorigin="7193,15126" coordsize="26,48">
              <v:shape style="position:absolute;left:7193;top:15126;width:26;height:48" coordorigin="7193,15126" coordsize="26,48" path="m7193,15150l7219,15150e" filled="f" stroked="t" strokeweight="2.524pt" strokecolor="#DD7C27">
                <v:path arrowok="t"/>
              </v:shape>
            </v:group>
            <v:group style="position:absolute;left:7042;top:15052;width:177;height:49" coordorigin="7042,15052" coordsize="177,49">
              <v:shape style="position:absolute;left:7042;top:15052;width:177;height:49" coordorigin="7042,15052" coordsize="177,49" path="m7070,15052l7042,15052,7042,15101,7219,15101,7219,15100,7070,15100,7070,15052e" filled="t" fillcolor="#DD7C27" stroked="f">
                <v:path arrowok="t"/>
                <v:fill/>
              </v:shape>
            </v:group>
            <v:group style="position:absolute;left:7119;top:15051;width:100;height:49" coordorigin="7119,15051" coordsize="100,49">
              <v:shape style="position:absolute;left:7119;top:15051;width:100;height:49" coordorigin="7119,15051" coordsize="100,49" path="m7219,15051l7119,15051,7119,15100,7219,15100,7219,15100,7144,15100,7144,15051,7219,15051e" filled="t" fillcolor="#DD7C27" stroked="f">
                <v:path arrowok="t"/>
                <v:fill/>
              </v:shape>
            </v:group>
            <v:group style="position:absolute;left:7193;top:15051;width:26;height:48" coordorigin="7193,15051" coordsize="26,48">
              <v:shape style="position:absolute;left:7193;top:15051;width:26;height:48" coordorigin="7193,15051" coordsize="26,48" path="m7193,15076l7219,15076e" filled="f" stroked="t" strokeweight="2.521pt" strokecolor="#DD7C27">
                <v:path arrowok="t"/>
              </v:shape>
            </v:group>
            <v:group style="position:absolute;left:7067;top:14925;width:152;height:102" coordorigin="7067,14925" coordsize="152,102">
              <v:shape style="position:absolute;left:7067;top:14925;width:152;height:102" coordorigin="7067,14925" coordsize="152,102" path="m7119,14925l7119,14925,7107,14927,7107,15001,7072,15001,7072,15005,7071,15006,7074,15024,7067,15027,7219,15027,7219,15027,7195,15026,7193,15001,7157,15001,7157,15000,7145,15000,7120,14995,7119,14925e" filled="t" fillcolor="#DD7C27" stroked="f">
                <v:path arrowok="t"/>
                <v:fill/>
              </v:shape>
            </v:group>
            <v:group style="position:absolute;left:7145;top:14965;width:12;height:35" coordorigin="7145,14965" coordsize="12,35">
              <v:shape style="position:absolute;left:7145;top:14965;width:12;height:35" coordorigin="7145,14965" coordsize="12,35" path="m7157,14965l7145,14965,7145,15000,7157,15000,7157,14965e" filled="t" fillcolor="#DD7C27" stroked="f">
                <v:path arrowok="t"/>
                <v:fill/>
              </v:shape>
            </v:group>
            <v:group style="position:absolute;left:3176;top:15034;width:589;height:497" coordorigin="3176,15034" coordsize="589,497">
              <v:shape style="position:absolute;left:3176;top:15034;width:589;height:497" coordorigin="3176,15034" coordsize="589,497" path="m3176,15474l3233,15505,3310,15526,3372,15530,3392,15530,3475,15515,3541,15487,3561,15475,3197,15475,3176,15474e" filled="t" fillcolor="#3F9CD6" stroked="f">
                <v:path arrowok="t"/>
                <v:fill/>
              </v:shape>
              <v:shape style="position:absolute;left:3176;top:15034;width:589;height:497" coordorigin="3176,15034" coordsize="589,497" path="m3201,15210l3196,15210,3199,15226,3202,15240,3234,15299,3281,15335,3243,15337,3277,15391,3348,15429,3331,15440,3257,15469,3197,15475,3561,15475,3615,15431,3660,15378,3694,15317,3715,15250,3719,15227,3236,15227,3231,15220,3221,15218,3215,15216,3201,15210e" filled="t" fillcolor="#3F9CD6" stroked="f">
                <v:path arrowok="t"/>
                <v:fill/>
              </v:shape>
              <v:shape style="position:absolute;left:3176;top:15034;width:589;height:497" coordorigin="3176,15034" coordsize="589,497" path="m3218,15058l3213,15059,3206,15079,3201,15099,3199,15118,3200,15137,3233,15206,3243,15214,3236,15227,3719,15227,3719,15226,3722,15202,3722,15185,3464,15185,3439,15184,3379,15169,3324,15145,3273,15112,3228,15069,3218,15058e" filled="t" fillcolor="#3F9CD6" stroked="f">
                <v:path arrowok="t"/>
                <v:fill/>
              </v:shape>
              <v:shape style="position:absolute;left:3176;top:15034;width:589;height:497" coordorigin="3176,15034" coordsize="589,497" path="m3595,15034l3536,15050,3491,15090,3472,15148,3472,15171,3464,15185,3722,15185,3723,15180,3723,15164,3726,15155,3738,15146,3754,15132,3764,15117,3765,15105,3747,15105,3731,15101,3746,15085,3754,15071,3701,15071,3687,15068,3665,15054,3648,15045,3631,15038,3613,15034,3595,15034e" filled="t" fillcolor="#3F9CD6" stroked="f">
                <v:path arrowok="t"/>
                <v:fill/>
              </v:shape>
              <v:shape style="position:absolute;left:3176;top:15034;width:589;height:497" coordorigin="3176,15034" coordsize="589,497" path="m3765,15100l3747,15105,3765,15105,3765,15100e" filled="t" fillcolor="#3F9CD6" stroked="f">
                <v:path arrowok="t"/>
                <v:fill/>
              </v:shape>
              <v:shape style="position:absolute;left:3176;top:15034;width:589;height:497" coordorigin="3176,15034" coordsize="589,497" path="m3758,15050l3701,15071,3754,15071,3755,15069,3758,15050e" filled="t" fillcolor="#3F9CD6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58"/>
          <w:szCs w:val="58"/>
          <w:color w:val="3F9CD6"/>
          <w:w w:val="54"/>
          <w:position w:val="-1"/>
        </w:rPr>
        <w:t>+</w:t>
      </w:r>
      <w:r>
        <w:rPr>
          <w:rFonts w:ascii="Arial" w:hAnsi="Arial" w:cs="Arial" w:eastAsia="Arial"/>
          <w:sz w:val="58"/>
          <w:szCs w:val="58"/>
          <w:color w:val="3F9CD6"/>
          <w:spacing w:val="-66"/>
          <w:w w:val="100"/>
          <w:position w:val="-1"/>
        </w:rPr>
        <w:t> </w:t>
      </w:r>
      <w:r>
        <w:rPr>
          <w:rFonts w:ascii="Arial" w:hAnsi="Arial" w:cs="Arial" w:eastAsia="Arial"/>
          <w:sz w:val="58"/>
          <w:szCs w:val="58"/>
          <w:color w:val="3F9CD6"/>
          <w:spacing w:val="0"/>
          <w:w w:val="74"/>
          <w:position w:val="-1"/>
        </w:rPr>
        <w:t>4</w:t>
      </w:r>
      <w:r>
        <w:rPr>
          <w:rFonts w:ascii="Arial" w:hAnsi="Arial" w:cs="Arial" w:eastAsia="Arial"/>
          <w:sz w:val="58"/>
          <w:szCs w:val="58"/>
          <w:color w:val="3F9CD6"/>
          <w:spacing w:val="-66"/>
          <w:w w:val="100"/>
          <w:position w:val="-1"/>
        </w:rPr>
        <w:t> </w:t>
      </w:r>
      <w:r>
        <w:rPr>
          <w:rFonts w:ascii="Arial" w:hAnsi="Arial" w:cs="Arial" w:eastAsia="Arial"/>
          <w:sz w:val="58"/>
          <w:szCs w:val="58"/>
          <w:color w:val="3F9CD6"/>
          <w:spacing w:val="0"/>
          <w:w w:val="73"/>
          <w:position w:val="-1"/>
        </w:rPr>
        <w:t>MILLION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spacing w:before="18" w:after="0" w:line="240" w:lineRule="auto"/>
        <w:ind w:left="598" w:right="-71"/>
        <w:jc w:val="left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people</w:t>
      </w:r>
      <w:r>
        <w:rPr>
          <w:rFonts w:ascii="Arial" w:hAnsi="Arial" w:cs="Arial" w:eastAsia="Arial"/>
          <w:sz w:val="20"/>
          <w:szCs w:val="20"/>
          <w:color w:val="A5A4A5"/>
          <w:spacing w:val="-4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r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e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ached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on</w:t>
      </w:r>
      <w:r>
        <w:rPr>
          <w:rFonts w:ascii="Arial" w:hAnsi="Arial" w:cs="Arial" w:eastAsia="Arial"/>
          <w:sz w:val="20"/>
          <w:szCs w:val="20"/>
          <w:color w:val="A5A4A5"/>
          <w:spacing w:val="-10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T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w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ee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t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er</w:t>
      </w:r>
      <w:r>
        <w:rPr>
          <w:rFonts w:ascii="Arial" w:hAnsi="Arial" w:cs="Arial" w:eastAsia="Arial"/>
          <w:sz w:val="20"/>
          <w:szCs w:val="20"/>
          <w:color w:val="A5A4A5"/>
          <w:spacing w:val="-6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o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v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er</w:t>
      </w:r>
      <w:r>
        <w:rPr>
          <w:rFonts w:ascii="Arial" w:hAnsi="Arial" w:cs="Arial" w:eastAsia="Arial"/>
          <w:sz w:val="20"/>
          <w:szCs w:val="20"/>
          <w:color w:val="A5A4A5"/>
          <w:spacing w:val="-6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3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d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a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7"/>
        </w:rPr>
        <w:t>ys.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0" w:after="0" w:line="664" w:lineRule="exact"/>
        <w:ind w:right="-20"/>
        <w:jc w:val="left"/>
        <w:rPr>
          <w:rFonts w:ascii="Arial" w:hAnsi="Arial" w:cs="Arial" w:eastAsia="Arial"/>
          <w:sz w:val="58"/>
          <w:szCs w:val="58"/>
        </w:rPr>
      </w:pPr>
      <w:rPr/>
      <w:r>
        <w:rPr/>
        <w:br w:type="column"/>
      </w:r>
      <w:r>
        <w:rPr>
          <w:rFonts w:ascii="Arial" w:hAnsi="Arial" w:cs="Arial" w:eastAsia="Arial"/>
          <w:sz w:val="58"/>
          <w:szCs w:val="58"/>
          <w:color w:val="DD7C27"/>
          <w:w w:val="54"/>
          <w:position w:val="-1"/>
        </w:rPr>
        <w:t>+</w:t>
      </w:r>
      <w:r>
        <w:rPr>
          <w:rFonts w:ascii="Arial" w:hAnsi="Arial" w:cs="Arial" w:eastAsia="Arial"/>
          <w:sz w:val="58"/>
          <w:szCs w:val="58"/>
          <w:color w:val="DD7C27"/>
          <w:spacing w:val="-95"/>
          <w:w w:val="100"/>
          <w:position w:val="-1"/>
        </w:rPr>
        <w:t> </w:t>
      </w:r>
      <w:r>
        <w:rPr>
          <w:rFonts w:ascii="Arial" w:hAnsi="Arial" w:cs="Arial" w:eastAsia="Arial"/>
          <w:sz w:val="58"/>
          <w:szCs w:val="58"/>
          <w:color w:val="DD7C27"/>
          <w:spacing w:val="-15"/>
          <w:w w:val="88"/>
          <w:position w:val="-1"/>
        </w:rPr>
        <w:t>2</w:t>
      </w:r>
      <w:r>
        <w:rPr>
          <w:rFonts w:ascii="Arial" w:hAnsi="Arial" w:cs="Arial" w:eastAsia="Arial"/>
          <w:sz w:val="58"/>
          <w:szCs w:val="58"/>
          <w:color w:val="DD7C27"/>
          <w:spacing w:val="0"/>
          <w:w w:val="88"/>
          <w:position w:val="-1"/>
        </w:rPr>
        <w:t>0</w:t>
      </w:r>
      <w:r>
        <w:rPr>
          <w:rFonts w:ascii="Arial" w:hAnsi="Arial" w:cs="Arial" w:eastAsia="Arial"/>
          <w:sz w:val="58"/>
          <w:szCs w:val="58"/>
          <w:color w:val="DD7C27"/>
          <w:spacing w:val="-95"/>
          <w:w w:val="100"/>
          <w:position w:val="-1"/>
        </w:rPr>
        <w:t> </w:t>
      </w:r>
      <w:r>
        <w:rPr>
          <w:rFonts w:ascii="Arial" w:hAnsi="Arial" w:cs="Arial" w:eastAsia="Arial"/>
          <w:sz w:val="58"/>
          <w:szCs w:val="58"/>
          <w:color w:val="DD7C27"/>
          <w:spacing w:val="-15"/>
          <w:w w:val="73"/>
          <w:position w:val="-1"/>
        </w:rPr>
        <w:t>MILLION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spacing w:before="16" w:after="0" w:line="240" w:lineRule="auto"/>
        <w:ind w:left="254" w:right="-71"/>
        <w:jc w:val="left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empl</w:t>
      </w:r>
      <w:r>
        <w:rPr>
          <w:rFonts w:ascii="Arial" w:hAnsi="Arial" w:cs="Arial" w:eastAsia="Arial"/>
          <w:sz w:val="20"/>
          <w:szCs w:val="20"/>
          <w:color w:val="A5A4A5"/>
          <w:spacing w:val="-3"/>
          <w:w w:val="79"/>
        </w:rPr>
        <w:t>o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9"/>
        </w:rPr>
        <w:t>y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ees</w:t>
      </w:r>
      <w:r>
        <w:rPr>
          <w:rFonts w:ascii="Arial" w:hAnsi="Arial" w:cs="Arial" w:eastAsia="Arial"/>
          <w:sz w:val="20"/>
          <w:szCs w:val="20"/>
          <w:color w:val="A5A4A5"/>
          <w:spacing w:val="-8"/>
          <w:w w:val="79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influenced</w:t>
      </w:r>
      <w:r>
        <w:rPr>
          <w:rFonts w:ascii="Arial" w:hAnsi="Arial" w:cs="Arial" w:eastAsia="Arial"/>
          <w:sz w:val="20"/>
          <w:szCs w:val="20"/>
          <w:color w:val="A5A4A5"/>
          <w:spacing w:val="18"/>
          <w:w w:val="79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-4"/>
          <w:w w:val="79"/>
        </w:rPr>
        <w:t>b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y</w:t>
      </w:r>
      <w:r>
        <w:rPr>
          <w:rFonts w:ascii="Arial" w:hAnsi="Arial" w:cs="Arial" w:eastAsia="Arial"/>
          <w:sz w:val="20"/>
          <w:szCs w:val="20"/>
          <w:color w:val="A5A4A5"/>
          <w:spacing w:val="-9"/>
          <w:w w:val="79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com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9"/>
        </w:rPr>
        <w:t>p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any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9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9"/>
        </w:rPr>
        <w:t>size.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0" w:after="0" w:line="657" w:lineRule="exact"/>
        <w:ind w:left="616" w:right="-20"/>
        <w:jc w:val="left"/>
        <w:rPr>
          <w:rFonts w:ascii="Arial" w:hAnsi="Arial" w:cs="Arial" w:eastAsia="Arial"/>
          <w:sz w:val="58"/>
          <w:szCs w:val="58"/>
        </w:rPr>
      </w:pPr>
      <w:rPr/>
      <w:r>
        <w:rPr/>
        <w:br w:type="column"/>
      </w:r>
      <w:r>
        <w:rPr>
          <w:rFonts w:ascii="Arial" w:hAnsi="Arial" w:cs="Arial" w:eastAsia="Arial"/>
          <w:sz w:val="58"/>
          <w:szCs w:val="58"/>
          <w:color w:val="90AC3D"/>
          <w:spacing w:val="0"/>
          <w:w w:val="72"/>
          <w:position w:val="-1"/>
        </w:rPr>
        <w:t>78%</w:t>
      </w:r>
      <w:r>
        <w:rPr>
          <w:rFonts w:ascii="Arial" w:hAnsi="Arial" w:cs="Arial" w:eastAsia="Arial"/>
          <w:sz w:val="58"/>
          <w:szCs w:val="58"/>
          <w:color w:val="000000"/>
          <w:spacing w:val="0"/>
          <w:w w:val="100"/>
          <w:position w:val="0"/>
        </w:rPr>
      </w:r>
    </w:p>
    <w:p>
      <w:pPr>
        <w:spacing w:before="23" w:after="0" w:line="240" w:lineRule="auto"/>
        <w:ind w:left="-36" w:right="497"/>
        <w:jc w:val="center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of</w:t>
      </w:r>
      <w:r>
        <w:rPr>
          <w:rFonts w:ascii="Arial" w:hAnsi="Arial" w:cs="Arial" w:eastAsia="Arial"/>
          <w:sz w:val="20"/>
          <w:szCs w:val="20"/>
          <w:color w:val="A5A4A5"/>
          <w:spacing w:val="4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our</w:t>
      </w:r>
      <w:r>
        <w:rPr>
          <w:rFonts w:ascii="Arial" w:hAnsi="Arial" w:cs="Arial" w:eastAsia="Arial"/>
          <w:sz w:val="20"/>
          <w:szCs w:val="20"/>
          <w:color w:val="A5A4A5"/>
          <w:spacing w:val="-4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dele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g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a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8"/>
        </w:rPr>
        <w:t>t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es</w:t>
      </w:r>
      <w:r>
        <w:rPr>
          <w:rFonts w:ascii="Arial" w:hAnsi="Arial" w:cs="Arial" w:eastAsia="Arial"/>
          <w:sz w:val="20"/>
          <w:szCs w:val="20"/>
          <w:color w:val="A5A4A5"/>
          <w:spacing w:val="13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a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r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e</w:t>
      </w:r>
      <w:r>
        <w:rPr>
          <w:rFonts w:ascii="Arial" w:hAnsi="Arial" w:cs="Arial" w:eastAsia="Arial"/>
          <w:sz w:val="20"/>
          <w:szCs w:val="20"/>
          <w:color w:val="A5A4A5"/>
          <w:spacing w:val="-9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com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78"/>
        </w:rPr>
        <w:t>p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8"/>
        </w:rPr>
        <w:t>anies</w:t>
      </w:r>
      <w:r>
        <w:rPr>
          <w:rFonts w:ascii="Arial" w:hAnsi="Arial" w:cs="Arial" w:eastAsia="Arial"/>
          <w:sz w:val="20"/>
          <w:szCs w:val="20"/>
          <w:color w:val="A5A4A5"/>
          <w:spacing w:val="4"/>
          <w:w w:val="78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7"/>
        </w:rPr>
        <w:t>ab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77"/>
        </w:rPr>
        <w:t>o</w:t>
      </w:r>
      <w:r>
        <w:rPr>
          <w:rFonts w:ascii="Arial" w:hAnsi="Arial" w:cs="Arial" w:eastAsia="Arial"/>
          <w:sz w:val="20"/>
          <w:szCs w:val="20"/>
          <w:color w:val="A5A4A5"/>
          <w:spacing w:val="-2"/>
          <w:w w:val="80"/>
        </w:rPr>
        <w:t>v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6"/>
        </w:rPr>
        <w:t>e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spacing w:before="33" w:after="0" w:line="240" w:lineRule="auto"/>
        <w:ind w:left="708" w:right="-20"/>
        <w:jc w:val="left"/>
        <w:rPr>
          <w:rFonts w:ascii="Arial" w:hAnsi="Arial" w:cs="Arial" w:eastAsia="Arial"/>
          <w:sz w:val="20"/>
          <w:szCs w:val="20"/>
        </w:rPr>
      </w:pPr>
      <w:rPr/>
      <w:r>
        <w:rPr>
          <w:rFonts w:ascii="Arial" w:hAnsi="Arial" w:cs="Arial" w:eastAsia="Arial"/>
          <w:sz w:val="20"/>
          <w:szCs w:val="20"/>
          <w:color w:val="A5A4A5"/>
          <w:spacing w:val="0"/>
          <w:w w:val="92"/>
        </w:rPr>
        <w:t>5000</w:t>
      </w:r>
      <w:r>
        <w:rPr>
          <w:rFonts w:ascii="Arial" w:hAnsi="Arial" w:cs="Arial" w:eastAsia="Arial"/>
          <w:sz w:val="20"/>
          <w:szCs w:val="20"/>
          <w:color w:val="A5A4A5"/>
          <w:spacing w:val="-18"/>
          <w:w w:val="92"/>
        </w:rPr>
        <w:t> 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81"/>
        </w:rPr>
        <w:t>empl</w:t>
      </w:r>
      <w:r>
        <w:rPr>
          <w:rFonts w:ascii="Arial" w:hAnsi="Arial" w:cs="Arial" w:eastAsia="Arial"/>
          <w:sz w:val="20"/>
          <w:szCs w:val="20"/>
          <w:color w:val="A5A4A5"/>
          <w:spacing w:val="-4"/>
          <w:w w:val="81"/>
        </w:rPr>
        <w:t>o</w:t>
      </w:r>
      <w:r>
        <w:rPr>
          <w:rFonts w:ascii="Arial" w:hAnsi="Arial" w:cs="Arial" w:eastAsia="Arial"/>
          <w:sz w:val="20"/>
          <w:szCs w:val="20"/>
          <w:color w:val="A5A4A5"/>
          <w:spacing w:val="-1"/>
          <w:w w:val="81"/>
        </w:rPr>
        <w:t>y</w:t>
      </w:r>
      <w:r>
        <w:rPr>
          <w:rFonts w:ascii="Arial" w:hAnsi="Arial" w:cs="Arial" w:eastAsia="Arial"/>
          <w:sz w:val="20"/>
          <w:szCs w:val="20"/>
          <w:color w:val="A5A4A5"/>
          <w:spacing w:val="0"/>
          <w:w w:val="75"/>
        </w:rPr>
        <w:t>ees.</w:t>
      </w:r>
      <w:r>
        <w:rPr>
          <w:rFonts w:ascii="Arial" w:hAnsi="Arial" w:cs="Arial" w:eastAsia="Arial"/>
          <w:sz w:val="20"/>
          <w:szCs w:val="2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400" w:right="640"/>
          <w:cols w:num="3" w:equalWidth="0">
            <w:col w:w="3366" w:space="512"/>
            <w:col w:w="3046" w:space="724"/>
            <w:col w:w="3232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</w:rPr>
        <w:t>JOB</w:t>
      </w:r>
      <w:r>
        <w:rPr>
          <w:rFonts w:ascii="Arial" w:hAnsi="Arial" w:cs="Arial" w:eastAsia="Arial"/>
          <w:sz w:val="70"/>
          <w:szCs w:val="70"/>
          <w:color w:val="3C9CD7"/>
          <w:spacing w:val="-8"/>
          <w:w w:val="73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</w:rPr>
        <w:t>TITLES</w:t>
      </w:r>
      <w:r>
        <w:rPr>
          <w:rFonts w:ascii="Arial" w:hAnsi="Arial" w:cs="Arial" w:eastAsia="Arial"/>
          <w:sz w:val="70"/>
          <w:szCs w:val="70"/>
          <w:color w:val="3C9CD7"/>
          <w:spacing w:val="-21"/>
          <w:w w:val="73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</w:rPr>
        <w:t>AND</w:t>
      </w:r>
      <w:r>
        <w:rPr>
          <w:rFonts w:ascii="Arial" w:hAnsi="Arial" w:cs="Arial" w:eastAsia="Arial"/>
          <w:sz w:val="70"/>
          <w:szCs w:val="70"/>
          <w:color w:val="3C9CD7"/>
          <w:spacing w:val="-28"/>
          <w:w w:val="76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</w:rPr>
        <w:t>COUNTRIES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20" w:right="245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Being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uropean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means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more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omplexity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due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languages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cultures;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job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titles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extremely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varied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less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homogenous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than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other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parts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2"/>
          <w:w w:val="12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orld.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people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ending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net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ork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2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ents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mostly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decision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ma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4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ers,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influencers,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project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leaders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egra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ors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Grou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/HQ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el.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designed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decision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less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appeal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those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not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such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roles.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120" w:right="26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</w:rPr>
        <w:t>Sinc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inaugura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2011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op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opea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Ne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ol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13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3"/>
        </w:rPr>
        <w:t>ettin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procedure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ensur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member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endin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“grou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1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/global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”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decisio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responsibl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decidin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echnologies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Solution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1"/>
        </w:rPr>
        <w:t>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1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1"/>
        </w:rPr>
        <w:t>vice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fo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thei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organisations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8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buye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20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endo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rati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4"/>
        </w:rPr>
        <w:t>unparallele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4"/>
        </w:rPr>
        <w:t>globall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4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8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3: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yo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wil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fin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9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9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2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al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0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2"/>
        </w:rPr>
        <w:t>ompeti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22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ors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3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ratio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1: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1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</w:rPr>
        <w:t>wt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sam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returnin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lis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yea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yea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3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Job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Titles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endees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include: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3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GM’s,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CH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CI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EV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93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SV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93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93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position w:val="-1"/>
        </w:rPr>
        <w:t>’s,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93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Heads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Direc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ors,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Senior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Managers,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Group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Managers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eam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eaders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  <w:position w:val="-1"/>
        </w:rPr>
        <w:t>of: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1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pgNumType w:start="10"/>
          <w:pgMar w:header="679" w:footer="275" w:top="1480" w:bottom="460" w:left="560" w:right="760"/>
          <w:headerReference w:type="default" r:id="rId82"/>
          <w:footerReference w:type="default" r:id="rId83"/>
          <w:pgSz w:w="11920" w:h="16840"/>
        </w:sectPr>
      </w:pPr>
      <w:rPr/>
    </w:p>
    <w:p>
      <w:pPr>
        <w:spacing w:before="46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Applications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8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4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cellence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Capability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ollaboration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ompe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HCM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HR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6" w:after="0" w:line="240" w:lineRule="auto"/>
        <w:ind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Reporting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41"/>
        </w:rPr>
        <w:t>/</w:t>
      </w:r>
      <w:r>
        <w:rPr>
          <w:rFonts w:ascii="Arial" w:hAnsi="Arial" w:cs="Arial" w:eastAsia="Arial"/>
          <w:sz w:val="17"/>
          <w:szCs w:val="17"/>
          <w:color w:val="4D4D4F"/>
          <w:spacing w:val="-26"/>
          <w:w w:val="14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Analytics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1"/>
        </w:rPr>
        <w:t>HRIS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41"/>
        </w:rPr>
        <w:t>/</w:t>
      </w:r>
      <w:r>
        <w:rPr>
          <w:rFonts w:ascii="Arial" w:hAnsi="Arial" w:cs="Arial" w:eastAsia="Arial"/>
          <w:sz w:val="17"/>
          <w:szCs w:val="17"/>
          <w:color w:val="4D4D4F"/>
          <w:spacing w:val="-26"/>
          <w:w w:val="14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HRIT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HRMS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Inn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vation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5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5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yroll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3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  <w:position w:val="-1"/>
        </w:rPr>
        <w:t>eople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8"/>
        </w:rPr>
        <w:t>ortfolio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Processes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Programs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Projects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Recruitment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Resourcing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position w:val="-1"/>
        </w:rPr>
        <w:t>Reward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Shared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vices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Solutions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egic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Planning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Sys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alent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90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  <w:position w:val="-1"/>
        </w:rPr>
        <w:t>ransformation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  <w:cols w:num="4" w:equalWidth="0">
            <w:col w:w="1784" w:space="961"/>
            <w:col w:w="2029" w:space="597"/>
            <w:col w:w="1089" w:space="1536"/>
            <w:col w:w="2604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8" w:after="0" w:line="240" w:lineRule="auto"/>
        <w:ind w:left="123"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</w:rPr>
        <w:t>COUNTRIES</w:t>
      </w:r>
      <w:r>
        <w:rPr>
          <w:rFonts w:ascii="Arial" w:hAnsi="Arial" w:cs="Arial" w:eastAsia="Arial"/>
          <w:sz w:val="36"/>
          <w:szCs w:val="36"/>
          <w:color w:val="3C9CD7"/>
          <w:spacing w:val="53"/>
          <w:w w:val="73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-16"/>
          <w:w w:val="73"/>
        </w:rPr>
        <w:t>A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</w:rPr>
        <w:t>TTENDING</w:t>
      </w:r>
      <w:r>
        <w:rPr>
          <w:rFonts w:ascii="Arial" w:hAnsi="Arial" w:cs="Arial" w:eastAsia="Arial"/>
          <w:sz w:val="36"/>
          <w:szCs w:val="36"/>
          <w:color w:val="3C9CD7"/>
          <w:spacing w:val="6"/>
          <w:w w:val="73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</w:rPr>
        <w:t>F</w:t>
      </w:r>
      <w:r>
        <w:rPr>
          <w:rFonts w:ascii="Arial" w:hAnsi="Arial" w:cs="Arial" w:eastAsia="Arial"/>
          <w:sz w:val="36"/>
          <w:szCs w:val="36"/>
          <w:color w:val="3C9CD7"/>
          <w:spacing w:val="-7"/>
          <w:w w:val="73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</w:rPr>
        <w:t>OM</w:t>
      </w:r>
      <w:r>
        <w:rPr>
          <w:rFonts w:ascii="Arial" w:hAnsi="Arial" w:cs="Arial" w:eastAsia="Arial"/>
          <w:sz w:val="36"/>
          <w:szCs w:val="36"/>
          <w:color w:val="3C9CD7"/>
          <w:spacing w:val="13"/>
          <w:w w:val="73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4"/>
        </w:rPr>
        <w:t>EU</w:t>
      </w:r>
      <w:r>
        <w:rPr>
          <w:rFonts w:ascii="Arial" w:hAnsi="Arial" w:cs="Arial" w:eastAsia="Arial"/>
          <w:sz w:val="36"/>
          <w:szCs w:val="36"/>
          <w:color w:val="3C9CD7"/>
          <w:spacing w:val="-9"/>
          <w:w w:val="74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1"/>
        </w:rPr>
        <w:t>OPE: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5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215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group style="position:absolute;margin-left:33.875pt;margin-top:0pt;width:42.971pt;height:25.284pt;mso-position-horizontal-relative:page;mso-position-vertical-relative:paragraph;z-index:-8504" coordorigin="678,0" coordsize="859,506">
            <v:group style="position:absolute;left:682;top:4;width:849;height:165" coordorigin="682,4" coordsize="849,165">
              <v:shape style="position:absolute;left:682;top:4;width:849;height:165" coordorigin="682,4" coordsize="849,165" path="m682,170l1532,170,1532,4,682,4,682,170e" filled="t" fillcolor="#ED2924" stroked="f">
                <v:path arrowok="t"/>
                <v:fill/>
              </v:shape>
            </v:group>
            <v:group style="position:absolute;left:682;top:335;width:849;height:165" coordorigin="682,335" coordsize="849,165">
              <v:shape style="position:absolute;left:682;top:335;width:849;height:165" coordorigin="682,335" coordsize="849,165" path="m682,500l1532,500,1532,335,682,335,682,500e" filled="t" fillcolor="#ED2924" stroked="f">
                <v:path arrowok="t"/>
                <v:fill/>
              </v:shape>
            </v:group>
            <v:group style="position:absolute;left:680;top:3;width:854;height:501" coordorigin="680,3" coordsize="854,501">
              <v:shape style="position:absolute;left:680;top:3;width:854;height:501" coordorigin="680,3" coordsize="854,501" path="m680,503l1534,503,1534,3,680,3,680,50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86.379997pt;margin-top:0pt;width:42.805pt;height:25.284pt;mso-position-horizontal-relative:page;mso-position-vertical-relative:paragraph;z-index:-8503" coordorigin="1728,0" coordsize="856,506">
            <v:group style="position:absolute;left:1733;top:4;width:284;height:496" coordorigin="1733,4" coordsize="284,496">
              <v:shape style="position:absolute;left:1733;top:4;width:284;height:496" coordorigin="1733,4" coordsize="284,496" path="m1733,500l2016,500,2016,4,1733,4,1733,500e" filled="t" fillcolor="#000000" stroked="f">
                <v:path arrowok="t"/>
                <v:fill/>
              </v:shape>
            </v:group>
            <v:group style="position:absolute;left:2016;top:4;width:284;height:496" coordorigin="2016,4" coordsize="284,496">
              <v:shape style="position:absolute;left:2016;top:4;width:284;height:496" coordorigin="2016,4" coordsize="284,496" path="m2016,500l2300,500,2300,4,2016,4,2016,500e" filled="t" fillcolor="#FFE836" stroked="f">
                <v:path arrowok="t"/>
                <v:fill/>
              </v:shape>
            </v:group>
            <v:group style="position:absolute;left:2300;top:4;width:278;height:496" coordorigin="2300,4" coordsize="278,496">
              <v:shape style="position:absolute;left:2300;top:4;width:278;height:496" coordorigin="2300,4" coordsize="278,496" path="m2300,500l2578,500,2578,4,2300,4,2300,500e" filled="t" fillcolor="#FF0F21" stroked="f">
                <v:path arrowok="t"/>
                <v:fill/>
              </v:shape>
            </v:group>
            <v:group style="position:absolute;left:1730;top:3;width:851;height:501" coordorigin="1730,3" coordsize="851,501">
              <v:shape style="position:absolute;left:1730;top:3;width:851;height:501" coordorigin="1730,3" coordsize="851,501" path="m1730,503l2581,503,2581,3,1730,3,1730,50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191.024002pt;margin-top:0pt;width:43.170681pt;height:25.5pt;mso-position-horizontal-relative:page;mso-position-vertical-relative:paragraph;z-index:-8502" type="#_x0000_t75">
            <v:imagedata r:id="rId84" o:title=""/>
          </v:shape>
        </w:pict>
      </w:r>
      <w:r>
        <w:rPr/>
        <w:pict>
          <v:group style="position:absolute;margin-left:243.600998pt;margin-top:0pt;width:42.823pt;height:25.284pt;mso-position-horizontal-relative:page;mso-position-vertical-relative:paragraph;z-index:-8501" coordorigin="4872,0" coordsize="856,506">
            <v:group style="position:absolute;left:4875;top:253;width:849;height:248" coordorigin="4875,253" coordsize="849,248">
              <v:shape style="position:absolute;left:4875;top:253;width:849;height:248" coordorigin="4875,253" coordsize="849,248" path="m4875,500l5724,500,5724,253,4875,253,4875,500xe" filled="t" fillcolor="#C40029" stroked="f">
                <v:path arrowok="t"/>
                <v:fill/>
              </v:shape>
            </v:group>
            <v:group style="position:absolute;left:4875;top:6;width:370;height:494" coordorigin="4875,6" coordsize="370,494">
              <v:shape style="position:absolute;left:4875;top:6;width:370;height:494" coordorigin="4875,6" coordsize="370,494" path="m4875,6l4875,500,5245,253,4875,6e" filled="t" fillcolor="#29457D" stroked="f">
                <v:path arrowok="t"/>
                <v:fill/>
              </v:shape>
            </v:group>
            <v:group style="position:absolute;left:4875;top:3;width:851;height:501" coordorigin="4875,3" coordsize="851,501">
              <v:shape style="position:absolute;left:4875;top:3;width:851;height:501" coordorigin="4875,3" coordsize="851,501" path="m4875,503l5726,503,5726,3,4875,3,4875,50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0.817993pt;margin-top:.001pt;width:42.979pt;height:25.284pt;mso-position-horizontal-relative:page;mso-position-vertical-relative:paragraph;z-index:-8483" coordorigin="8016,0" coordsize="860,506">
            <v:group style="position:absolute;left:8019;top:4;width:285;height:498" coordorigin="8019,4" coordsize="285,498">
              <v:shape style="position:absolute;left:8019;top:4;width:285;height:498" coordorigin="8019,4" coordsize="285,498" path="m8019,503l8304,503,8304,4,8019,4,8019,503e" filled="t" fillcolor="#333D94" stroked="f">
                <v:path arrowok="t"/>
                <v:fill/>
              </v:shape>
            </v:group>
            <v:group style="position:absolute;left:8304;top:4;width:285;height:498" coordorigin="8304,4" coordsize="285,498">
              <v:shape style="position:absolute;left:8304;top:4;width:285;height:498" coordorigin="8304,4" coordsize="285,498" path="m8304,503l8589,503,8589,4,8304,4,8304,503e" filled="t" fillcolor="#F5F5F5" stroked="f">
                <v:path arrowok="t"/>
                <v:fill/>
              </v:shape>
            </v:group>
            <v:group style="position:absolute;left:8589;top:4;width:284;height:498" coordorigin="8589,4" coordsize="284,498">
              <v:shape style="position:absolute;left:8589;top:4;width:284;height:498" coordorigin="8589,4" coordsize="284,498" path="m8589,503l8873,503,8873,4,8589,4,8589,503e" filled="t" fillcolor="#D90030" stroked="f">
                <v:path arrowok="t"/>
                <v:fill/>
              </v:shape>
            </v:group>
            <v:group style="position:absolute;left:8019;top:3;width:852;height:501" coordorigin="8019,3" coordsize="852,501">
              <v:shape style="position:absolute;left:8019;top:3;width:852;height:501" coordorigin="8019,3" coordsize="852,501" path="m8019,503l8871,503,8871,3,8019,3,8019,50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2.169006pt;margin-top:.001pt;width:42.855pt;height:25.284pt;mso-position-horizontal-relative:page;mso-position-vertical-relative:paragraph;z-index:-8482" coordorigin="9043,0" coordsize="857,506">
            <v:group style="position:absolute;left:9046;top:335;width:850;height:165" coordorigin="9046,335" coordsize="850,165">
              <v:shape style="position:absolute;left:9046;top:335;width:850;height:165" coordorigin="9046,335" coordsize="850,165" path="m9046,500l9896,500,9896,335,9046,335,9046,500e" filled="t" fillcolor="#F5D929" stroked="f">
                <v:path arrowok="t"/>
                <v:fill/>
              </v:shape>
            </v:group>
            <v:group style="position:absolute;left:9046;top:4;width:850;height:165" coordorigin="9046,4" coordsize="850,165">
              <v:shape style="position:absolute;left:9046;top:4;width:850;height:165" coordorigin="9046,4" coordsize="850,165" path="m9046,170l9896,170,9896,4,9046,4,9046,170e" filled="t" fillcolor="#000000" stroked="f">
                <v:path arrowok="t"/>
                <v:fill/>
              </v:shape>
            </v:group>
            <v:group style="position:absolute;left:9046;top:170;width:850;height:165" coordorigin="9046,170" coordsize="850,165">
              <v:shape style="position:absolute;left:9046;top:170;width:850;height:165" coordorigin="9046,170" coordsize="850,165" path="m9046,335l9896,335,9896,170,9046,170,9046,335e" filled="t" fillcolor="#E0001F" stroked="f">
                <v:path arrowok="t"/>
                <v:fill/>
              </v:shape>
            </v:group>
            <v:group style="position:absolute;left:9046;top:3;width:852;height:501" coordorigin="9046,3" coordsize="852,501">
              <v:shape style="position:absolute;left:9046;top:3;width:852;height:501" coordorigin="9046,3" coordsize="852,501" path="m9046,503l9898,503,9898,3,9046,3,9046,50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04.425995pt;margin-top:-1.0885pt;width:43.096pt;height:27.858pt;mso-position-horizontal-relative:page;mso-position-vertical-relative:paragraph;z-index:-8480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112" w:hRule="exact"/>
                    </w:trPr>
                    <w:tc>
                      <w:tcPr>
                        <w:tcW w:w="141" w:type="dxa"/>
                        <w:tcBorders>
                          <w:top w:val="single" w:sz="22.888" w:space="0" w:color="17007D"/>
                          <w:bottom w:val="single" w:sz="22.896" w:space="0" w:color="FFFFFF"/>
                          <w:left w:val="single" w:sz="2.0" w:space="0" w:color="939598"/>
                          <w:right w:val="single" w:sz="22.896" w:space="0" w:color="FFFFFF"/>
                        </w:tcBorders>
                        <w:shd w:val="clear" w:color="auto" w:fill="1700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38" w:type="dxa"/>
                        <w:tcBorders>
                          <w:top w:val="single" w:sz="22.888" w:space="0" w:color="17007D"/>
                          <w:bottom w:val="single" w:sz="22.896" w:space="0" w:color="FFFFFF"/>
                          <w:left w:val="single" w:sz="22.896" w:space="0" w:color="FFFFFF"/>
                          <w:right w:val="nil" w:sz="6" w:space="0" w:color="auto"/>
                        </w:tcBorders>
                        <w:shd w:val="clear" w:color="auto" w:fill="1700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576" w:type="dxa"/>
                        <w:tcBorders>
                          <w:top w:val="single" w:sz="22.888" w:space="0" w:color="17007D"/>
                          <w:bottom w:val="single" w:sz="22.888" w:space="0" w:color="17007D"/>
                          <w:left w:val="nil" w:sz="6" w:space="0" w:color="auto"/>
                          <w:right w:val="single" w:sz="2.0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10" w:hRule="exact"/>
                    </w:trPr>
                    <w:tc>
                      <w:tcPr>
                        <w:tcW w:w="141" w:type="dxa"/>
                        <w:tcBorders>
                          <w:top w:val="single" w:sz="22.896" w:space="0" w:color="FFFFFF"/>
                          <w:bottom w:val="single" w:sz="22.904" w:space="0" w:color="17007D"/>
                          <w:left w:val="single" w:sz="2.0" w:space="0" w:color="939598"/>
                          <w:right w:val="single" w:sz="22.896" w:space="0" w:color="FFFFFF"/>
                        </w:tcBorders>
                        <w:shd w:val="clear" w:color="auto" w:fill="1700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38" w:type="dxa"/>
                        <w:tcBorders>
                          <w:top w:val="single" w:sz="22.896" w:space="0" w:color="FFFFFF"/>
                          <w:bottom w:val="single" w:sz="22.904" w:space="0" w:color="17007D"/>
                          <w:left w:val="single" w:sz="22.896" w:space="0" w:color="FFFFFF"/>
                          <w:right w:val="nil" w:sz="6" w:space="0" w:color="auto"/>
                        </w:tcBorders>
                        <w:shd w:val="clear" w:color="auto" w:fill="1700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576" w:type="dxa"/>
                        <w:tcBorders>
                          <w:top w:val="single" w:sz="22.888" w:space="0" w:color="17007D"/>
                          <w:bottom w:val="single" w:sz="22.904" w:space="0" w:color="17007D"/>
                          <w:left w:val="nil" w:sz="6" w:space="0" w:color="auto"/>
                          <w:right w:val="single" w:sz="2.0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10" w:hRule="exact"/>
                    </w:trPr>
                    <w:tc>
                      <w:tcPr>
                        <w:tcW w:w="854" w:type="dxa"/>
                        <w:gridSpan w:val="3"/>
                        <w:tcBorders>
                          <w:top w:val="single" w:sz="22.904" w:space="0" w:color="17007D"/>
                          <w:bottom w:val="single" w:sz="22.896" w:space="0" w:color="17007D"/>
                          <w:left w:val="single" w:sz="2.0" w:space="0" w:color="939598"/>
                          <w:right w:val="single" w:sz="2.0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12" w:hRule="exact"/>
                    </w:trPr>
                    <w:tc>
                      <w:tcPr>
                        <w:tcW w:w="854" w:type="dxa"/>
                        <w:gridSpan w:val="3"/>
                        <w:tcBorders>
                          <w:top w:val="single" w:sz="22.896" w:space="0" w:color="17007D"/>
                          <w:bottom w:val="single" w:sz="22.296" w:space="0" w:color="17007D"/>
                          <w:left w:val="single" w:sz="2.0" w:space="0" w:color="939598"/>
                          <w:right w:val="single" w:sz="2.0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95.980988pt;margin-top:0pt;width:42.93pt;height:25.284pt;mso-position-horizontal-relative:page;mso-position-vertical-relative:paragraph;z-index:-8479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205" w:hRule="exact"/>
                    </w:trPr>
                    <w:tc>
                      <w:tcPr>
                        <w:tcW w:w="275" w:type="dxa"/>
                        <w:tcBorders>
                          <w:top w:val="single" w:sz="2" w:space="0" w:color="939598"/>
                          <w:bottom w:val="nil" w:sz="6" w:space="0" w:color="auto"/>
                          <w:left w:val="single" w:sz="2" w:space="0" w:color="939598"/>
                          <w:right w:val="nil" w:sz="6" w:space="0" w:color="auto"/>
                        </w:tcBorders>
                        <w:shd w:val="clear" w:color="auto" w:fill="BF003B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92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83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single" w:sz="2" w:space="0" w:color="939598"/>
                        </w:tcBorders>
                        <w:shd w:val="clear" w:color="auto" w:fill="BF003B"/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92" w:hRule="exact"/>
                    </w:trPr>
                    <w:tc>
                      <w:tcPr>
                        <w:tcW w:w="851" w:type="dxa"/>
                        <w:gridSpan w:val="3"/>
                        <w:tcBorders>
                          <w:top w:val="nil" w:sz="6" w:space="0" w:color="auto"/>
                          <w:bottom w:val="nil" w:sz="6" w:space="0" w:color="auto"/>
                          <w:left w:val="single" w:sz="2" w:space="0" w:color="939598"/>
                          <w:right w:val="single" w:sz="2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203" w:hRule="exact"/>
                    </w:trPr>
                    <w:tc>
                      <w:tcPr>
                        <w:tcW w:w="275" w:type="dxa"/>
                        <w:tcBorders>
                          <w:top w:val="nil" w:sz="6" w:space="0" w:color="auto"/>
                          <w:bottom w:val="single" w:sz="2" w:space="0" w:color="939598"/>
                          <w:left w:val="single" w:sz="2" w:space="0" w:color="939598"/>
                          <w:right w:val="nil" w:sz="6" w:space="0" w:color="auto"/>
                        </w:tcBorders>
                        <w:shd w:val="clear" w:color="auto" w:fill="BF003B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92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83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single" w:sz="2" w:space="0" w:color="939598"/>
                        </w:tcBorders>
                        <w:shd w:val="clear" w:color="auto" w:fill="BF003B"/>
                      </w:tcPr>
                      <w:p>
                        <w:pPr/>
                        <w:rPr/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8.358002pt;margin-top:0pt;width:43.055pt;height:25.284pt;mso-position-horizontal-relative:page;mso-position-vertical-relative:paragraph;z-index:-8478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181" w:hRule="exact"/>
                    </w:trPr>
                    <w:tc>
                      <w:tcPr>
                        <w:tcW w:w="241" w:type="dxa"/>
                        <w:tcBorders>
                          <w:top w:val="single" w:sz="2" w:space="0" w:color="939598"/>
                          <w:bottom w:val="nil" w:sz="6" w:space="0" w:color="auto"/>
                          <w:left w:val="single" w:sz="2" w:space="0" w:color="939598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40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  <w:shd w:val="clear" w:color="auto" w:fill="1F36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70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single" w:sz="2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40" w:hRule="exact"/>
                    </w:trPr>
                    <w:tc>
                      <w:tcPr>
                        <w:tcW w:w="851" w:type="dxa"/>
                        <w:gridSpan w:val="3"/>
                        <w:tcBorders>
                          <w:top w:val="nil" w:sz="6" w:space="0" w:color="auto"/>
                          <w:bottom w:val="nil" w:sz="6" w:space="0" w:color="auto"/>
                          <w:left w:val="single" w:sz="2" w:space="0" w:color="939598"/>
                          <w:right w:val="single" w:sz="2" w:space="0" w:color="939598"/>
                        </w:tcBorders>
                        <w:shd w:val="clear" w:color="auto" w:fill="1F367D"/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79" w:hRule="exact"/>
                    </w:trPr>
                    <w:tc>
                      <w:tcPr>
                        <w:tcW w:w="241" w:type="dxa"/>
                        <w:tcBorders>
                          <w:top w:val="nil" w:sz="6" w:space="0" w:color="auto"/>
                          <w:bottom w:val="single" w:sz="2" w:space="0" w:color="939598"/>
                          <w:left w:val="single" w:sz="2" w:space="0" w:color="939598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40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nil" w:sz="6" w:space="0" w:color="auto"/>
                        </w:tcBorders>
                        <w:shd w:val="clear" w:color="auto" w:fill="1F367D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70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single" w:sz="2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/>
        <w:pict>
          <v:shape style="width:43.242288pt;height:25.5pt;mso-position-horizontal-relative:char;mso-position-vertical-relative:line" type="#_x0000_t75">
            <v:imagedata r:id="rId8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7" w:after="0" w:line="240" w:lineRule="auto"/>
        <w:ind w:left="321" w:right="-20"/>
        <w:jc w:val="left"/>
        <w:tabs>
          <w:tab w:pos="1320" w:val="left"/>
          <w:tab w:pos="2400" w:val="left"/>
          <w:tab w:pos="3460" w:val="left"/>
          <w:tab w:pos="4380" w:val="left"/>
          <w:tab w:pos="5480" w:val="left"/>
          <w:tab w:pos="6600" w:val="left"/>
          <w:tab w:pos="7660" w:val="left"/>
          <w:tab w:pos="8620" w:val="left"/>
          <w:tab w:pos="97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3.875pt;margin-top:21.778931pt;width:42.805pt;height:25.284pt;mso-position-horizontal-relative:page;mso-position-vertical-relative:paragraph;z-index:-8500" coordorigin="678,436" coordsize="856,506">
            <v:group style="position:absolute;left:680;top:441;width:850;height:166" coordorigin="680,441" coordsize="850,166">
              <v:shape style="position:absolute;left:680;top:441;width:850;height:166" coordorigin="680,441" coordsize="850,166" path="m680,606l1531,606,1531,441,680,441,680,606xe" filled="t" fillcolor="#BD0030" stroked="f">
                <v:path arrowok="t"/>
                <v:fill/>
              </v:shape>
            </v:group>
            <v:group style="position:absolute;left:680;top:772;width:850;height:164" coordorigin="680,772" coordsize="850,164">
              <v:shape style="position:absolute;left:680;top:772;width:850;height:164" coordorigin="680,772" coordsize="850,164" path="m680,936l1531,936,1531,772,680,772,680,936e" filled="t" fillcolor="#3D9447" stroked="f">
                <v:path arrowok="t"/>
                <v:fill/>
              </v:shape>
            </v:group>
            <v:group style="position:absolute;left:680;top:438;width:851;height:501" coordorigin="680,438" coordsize="851,501">
              <v:shape style="position:absolute;left:680;top:438;width:851;height:501" coordorigin="680,438" coordsize="851,501" path="m680,939l1531,939,1531,438,680,438,680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8.285004pt;margin-top:21.778931pt;width:42.92pt;height:25.284pt;mso-position-horizontal-relative:page;mso-position-vertical-relative:paragraph;z-index:-8499" coordorigin="2766,436" coordsize="858,506">
            <v:group style="position:absolute;left:2772;top:441;width:282;height:496" coordorigin="2772,441" coordsize="282,496">
              <v:shape style="position:absolute;left:2772;top:441;width:282;height:496" coordorigin="2772,441" coordsize="282,496" path="m2772,936l3053,936,3053,441,2772,441,2772,936e" filled="t" fillcolor="#409963" stroked="f">
                <v:path arrowok="t"/>
                <v:fill/>
              </v:shape>
            </v:group>
            <v:group style="position:absolute;left:3337;top:441;width:284;height:496" coordorigin="3337,441" coordsize="284,496">
              <v:shape style="position:absolute;left:3337;top:441;width:284;height:496" coordorigin="3337,441" coordsize="284,496" path="m3337,936l3622,936,3622,441,3337,441,3337,936e" filled="t" fillcolor="#ED7D45" stroked="f">
                <v:path arrowok="t"/>
                <v:fill/>
              </v:shape>
            </v:group>
            <v:group style="position:absolute;left:2768;top:438;width:851;height:501" coordorigin="2768,438" coordsize="851,501">
              <v:shape style="position:absolute;left:2768;top:438;width:851;height:501" coordorigin="2768,438" coordsize="851,501" path="m2768,939l3619,939,3619,438,2768,438,2768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0.862pt;margin-top:21.778931pt;width:42.822pt;height:25.284pt;mso-position-horizontal-relative:page;mso-position-vertical-relative:paragraph;z-index:-8498" coordorigin="3817,436" coordsize="856,506">
            <v:group style="position:absolute;left:3820;top:441;width:851;height:199" coordorigin="3820,441" coordsize="851,199">
              <v:shape style="position:absolute;left:3820;top:441;width:851;height:199" coordorigin="3820,441" coordsize="851,199" path="m3820,639l4671,639,4671,441,3820,441,3820,639xe" filled="t" fillcolor="#7A1229" stroked="f">
                <v:path arrowok="t"/>
                <v:fill/>
              </v:shape>
            </v:group>
            <v:group style="position:absolute;left:3820;top:739;width:851;height:197" coordorigin="3820,739" coordsize="851,197">
              <v:shape style="position:absolute;left:3820;top:739;width:851;height:197" coordorigin="3820,739" coordsize="851,197" path="m3820,936l4671,936,4671,739,3820,739,3820,936xe" filled="t" fillcolor="#7A1229" stroked="f">
                <v:path arrowok="t"/>
                <v:fill/>
              </v:shape>
            </v:group>
            <v:group style="position:absolute;left:3820;top:438;width:851;height:501" coordorigin="3820,438" coordsize="851,501">
              <v:shape style="position:absolute;left:3820;top:438;width:851;height:501" coordorigin="3820,438" coordsize="851,501" path="m3820,939l4671,939,4671,438,3820,438,3820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3.242004pt;margin-top:21.778931pt;width:43.043pt;height:25.284pt;mso-position-horizontal-relative:page;mso-position-vertical-relative:paragraph;z-index:-8497" coordorigin="4865,436" coordsize="861,506">
            <v:group style="position:absolute;left:4870;top:773;width:853;height:165" coordorigin="4870,773" coordsize="853,165">
              <v:shape style="position:absolute;left:4870;top:773;width:853;height:165" coordorigin="4870,773" coordsize="853,165" path="m4870,938l5723,938,5723,773,4870,773,4870,938e" filled="t" fillcolor="#4AA1D9" stroked="f">
                <v:path arrowok="t"/>
                <v:fill/>
              </v:shape>
            </v:group>
            <v:group style="position:absolute;left:4870;top:441;width:853;height:166" coordorigin="4870,441" coordsize="853,166">
              <v:shape style="position:absolute;left:4870;top:441;width:853;height:166" coordorigin="4870,441" coordsize="853,166" path="m4870,607l5723,607,5723,441,4870,441,4870,607e" filled="t" fillcolor="#DB1C38" stroked="f">
                <v:path arrowok="t"/>
                <v:fill/>
              </v:shape>
            </v:group>
            <v:group style="position:absolute;left:4867;top:438;width:853;height:501" coordorigin="4867,438" coordsize="853,501">
              <v:shape style="position:absolute;left:4867;top:438;width:853;height:501" coordorigin="4867,438" coordsize="853,501" path="m4867,939l5721,939,5721,438,4867,438,4867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6.566498pt;margin-top:20.410431pt;width:45.984pt;height:28.199pt;mso-position-horizontal-relative:page;mso-position-vertical-relative:paragraph;z-index:-8496" coordorigin="6931,408" coordsize="920,564">
            <v:group style="position:absolute;left:7277;top:441;width:542;height:188" coordorigin="7277,441" coordsize="542,188">
              <v:shape style="position:absolute;left:7277;top:441;width:542;height:188" coordorigin="7277,441" coordsize="542,188" path="m7277,629l7819,629,7819,441,7277,441,7277,629xe" filled="t" fillcolor="#DB1C38" stroked="f">
                <v:path arrowok="t"/>
                <v:fill/>
              </v:shape>
            </v:group>
            <v:group style="position:absolute;left:7277;top:754;width:542;height:186" coordorigin="7277,754" coordsize="542,186">
              <v:shape style="position:absolute;left:7277;top:754;width:542;height:186" coordorigin="7277,754" coordsize="542,186" path="m7277,940l7819,940,7819,754,7277,754,7277,940xe" filled="t" fillcolor="#DB1C38" stroked="f">
                <v:path arrowok="t"/>
                <v:fill/>
              </v:shape>
            </v:group>
            <v:group style="position:absolute;left:6964;top:441;width:188;height:188" coordorigin="6964,441" coordsize="188,188">
              <v:shape style="position:absolute;left:6964;top:441;width:188;height:188" coordorigin="6964,441" coordsize="188,188" path="m6964,629l7152,629,7152,441,6964,441,6964,629xe" filled="t" fillcolor="#DB1C38" stroked="f">
                <v:path arrowok="t"/>
                <v:fill/>
              </v:shape>
            </v:group>
            <v:group style="position:absolute;left:6964;top:754;width:188;height:186" coordorigin="6964,754" coordsize="188,186">
              <v:shape style="position:absolute;left:6964;top:754;width:188;height:186" coordorigin="6964,754" coordsize="188,186" path="m6964,940l7152,940,7152,754,6964,754,6964,940xe" filled="t" fillcolor="#DB1C38" stroked="f">
                <v:path arrowok="t"/>
                <v:fill/>
              </v:shape>
            </v:group>
            <v:group style="position:absolute;left:7214;top:441;width:2;height:499" coordorigin="7214,441" coordsize="2,499">
              <v:shape style="position:absolute;left:7214;top:441;width:2;height:499" coordorigin="7214,441" coordsize="0,499" path="m7214,441l7214,940e" filled="f" stroked="t" strokeweight="3.235pt" strokecolor="#192966">
                <v:path arrowok="t"/>
              </v:shape>
            </v:group>
            <v:group style="position:absolute;left:6964;top:691;width:855;height:2" coordorigin="6964,691" coordsize="855,2">
              <v:shape style="position:absolute;left:6964;top:691;width:855;height:2" coordorigin="6964,691" coordsize="855,0" path="m6964,691l7819,691e" filled="f" stroked="t" strokeweight="3.235pt" strokecolor="#192966">
                <v:path arrowok="t"/>
              </v:shape>
            </v:group>
            <v:group style="position:absolute;left:6964;top:438;width:852;height:501" coordorigin="6964,438" coordsize="852,501">
              <v:shape style="position:absolute;left:6964;top:438;width:852;height:501" coordorigin="6964,438" coordsize="852,501" path="m6964,939l7816,939,7816,438,6964,438,6964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0.82901pt;margin-top:21.778931pt;width:42.855pt;height:25.338pt;mso-position-horizontal-relative:page;mso-position-vertical-relative:paragraph;z-index:-8495" coordorigin="8017,436" coordsize="857,507">
            <v:group style="position:absolute;left:8019;top:695;width:849;height:244" coordorigin="8019,695" coordsize="849,244">
              <v:shape style="position:absolute;left:8019;top:695;width:849;height:244" coordorigin="8019,695" coordsize="849,244" path="m8019,940l8868,940,8868,695,8019,695,8019,940e" filled="t" fillcolor="#D90030" stroked="f">
                <v:path arrowok="t"/>
                <v:fill/>
              </v:shape>
            </v:group>
            <v:group style="position:absolute;left:8019;top:438;width:852;height:501" coordorigin="8019,438" coordsize="852,501">
              <v:shape style="position:absolute;left:8019;top:438;width:852;height:501" coordorigin="8019,438" coordsize="852,501" path="m8019,939l8871,939,8871,438,8019,438,8019,939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452.446014pt;margin-top:21.75493pt;width:43.338099pt;height:25.5pt;mso-position-horizontal-relative:page;mso-position-vertical-relative:paragraph;z-index:-8494" type="#_x0000_t75">
            <v:imagedata r:id="rId86" o:title=""/>
          </v:shape>
        </w:pict>
      </w:r>
      <w:r>
        <w:rPr/>
        <w:pict>
          <v:group style="position:absolute;margin-left:504.178009pt;margin-top:21.75493pt;width:42.935pt;height:25.284pt;mso-position-horizontal-relative:page;mso-position-vertical-relative:paragraph;z-index:-8493" coordorigin="10084,435" coordsize="859,506">
            <v:group style="position:absolute;left:10089;top:441;width:283;height:496" coordorigin="10089,441" coordsize="283,496">
              <v:shape style="position:absolute;left:10089;top:441;width:283;height:496" coordorigin="10089,441" coordsize="283,496" path="m10089,936l10372,936,10372,441,10089,441,10089,936e" filled="t" fillcolor="#1C297D" stroked="f">
                <v:path arrowok="t"/>
                <v:fill/>
              </v:shape>
            </v:group>
            <v:group style="position:absolute;left:10372;top:441;width:285;height:496" coordorigin="10372,441" coordsize="285,496">
              <v:shape style="position:absolute;left:10372;top:441;width:285;height:496" coordorigin="10372,441" coordsize="285,496" path="m10372,936l10657,936,10657,441,10372,441,10372,936e" filled="t" fillcolor="#F2D12E" stroked="f">
                <v:path arrowok="t"/>
                <v:fill/>
              </v:shape>
            </v:group>
            <v:group style="position:absolute;left:10657;top:441;width:283;height:496" coordorigin="10657,441" coordsize="283,496">
              <v:shape style="position:absolute;left:10657;top:441;width:283;height:496" coordorigin="10657,441" coordsize="283,496" path="m10657,936l10940,936,10940,441,10657,441,10657,936e" filled="t" fillcolor="#BD0030" stroked="f">
                <v:path arrowok="t"/>
                <v:fill/>
              </v:shape>
            </v:group>
            <v:group style="position:absolute;left:10086;top:438;width:851;height:501" coordorigin="10086,438" coordsize="851,501">
              <v:shape style="position:absolute;left:10086;top:438;width:851;height:501" coordorigin="10086,438" coordsize="851,501" path="m10086,938l10937,938,10937,438,10086,438,10086,938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5.618988pt;margin-top:21.652931pt;width:43.136pt;height:25.411pt;mso-position-horizontal-relative:page;mso-position-vertical-relative:paragraph;z-index:-8481" coordorigin="5912,433" coordsize="863,508">
            <v:group style="position:absolute;left:5918;top:768;width:855;height:166" coordorigin="5918,768" coordsize="855,166">
              <v:shape style="position:absolute;left:5918;top:768;width:855;height:166" coordorigin="5918,768" coordsize="855,166" path="m5918,934l6773,934,6773,768,5918,768,5918,934xe" filled="t" fillcolor="#304587" stroked="f">
                <v:path arrowok="t"/>
                <v:fill/>
              </v:shape>
            </v:group>
            <v:group style="position:absolute;left:5918;top:436;width:855;height:166" coordorigin="5918,436" coordsize="855,166">
              <v:shape style="position:absolute;left:5918;top:436;width:855;height:166" coordorigin="5918,436" coordsize="855,166" path="m5918,602l6773,602,6773,436,5918,436,5918,602e" filled="t" fillcolor="#9E1230" stroked="f">
                <v:path arrowok="t"/>
                <v:fill/>
              </v:shape>
            </v:group>
            <v:group style="position:absolute;left:5915;top:438;width:855;height:501" coordorigin="5915,438" coordsize="855,501">
              <v:shape style="position:absolute;left:5915;top:438;width:855;height:501" coordorigin="5915,438" coordsize="855,501" path="m5915,939l6770,939,6770,438,5915,438,5915,939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1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ustria</w:t>
      </w:r>
      <w:r>
        <w:rPr>
          <w:rFonts w:ascii="Arial" w:hAnsi="Arial" w:cs="Arial" w:eastAsia="Arial"/>
          <w:sz w:val="14"/>
          <w:szCs w:val="14"/>
          <w:color w:val="4D4D4F"/>
          <w:spacing w:val="-23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Belgium</w:t>
      </w:r>
      <w:r>
        <w:rPr>
          <w:rFonts w:ascii="Arial" w:hAnsi="Arial" w:cs="Arial" w:eastAsia="Arial"/>
          <w:sz w:val="14"/>
          <w:szCs w:val="14"/>
          <w:color w:val="4D4D4F"/>
          <w:spacing w:val="-24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Croatia</w:t>
      </w:r>
      <w:r>
        <w:rPr>
          <w:rFonts w:ascii="Arial" w:hAnsi="Arial" w:cs="Arial" w:eastAsia="Arial"/>
          <w:sz w:val="14"/>
          <w:szCs w:val="14"/>
          <w:color w:val="4D4D4F"/>
          <w:spacing w:val="-30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yprus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94"/>
          <w:position w:val="1"/>
        </w:rPr>
        <w:t>z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1"/>
        </w:rPr>
        <w:t>ech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4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Rep.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Denmark</w:t>
      </w:r>
      <w:r>
        <w:rPr>
          <w:rFonts w:ascii="Arial" w:hAnsi="Arial" w:cs="Arial" w:eastAsia="Arial"/>
          <w:sz w:val="14"/>
          <w:szCs w:val="14"/>
          <w:color w:val="4D4D4F"/>
          <w:spacing w:val="-33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Finland</w:t>
      </w:r>
      <w:r>
        <w:rPr>
          <w:rFonts w:ascii="Arial" w:hAnsi="Arial" w:cs="Arial" w:eastAsia="Arial"/>
          <w:sz w:val="14"/>
          <w:szCs w:val="14"/>
          <w:color w:val="4D4D4F"/>
          <w:spacing w:val="-34"/>
          <w:w w:val="100"/>
          <w:position w:val="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  <w:position w:val="1"/>
        </w:rPr>
        <w:t>F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rance</w:t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Germa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1"/>
        </w:rPr>
        <w:t>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0"/>
        </w:rPr>
        <w:t>Greece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61.839981" w:type="dxa"/>
      </w:tblPr>
      <w:tblGrid/>
      <w:tr>
        <w:trPr>
          <w:trHeight w:val="239" w:hRule="exact"/>
        </w:trPr>
        <w:tc>
          <w:tcPr>
            <w:tcW w:w="250" w:type="dxa"/>
            <w:tcBorders>
              <w:top w:val="single" w:sz="2" w:space="0" w:color="939598"/>
              <w:bottom w:val="single" w:sz="23.008" w:space="0" w:color="C41C33"/>
              <w:left w:val="single" w:sz="2" w:space="0" w:color="939598"/>
              <w:right w:val="single" w:sz="23.008" w:space="0" w:color="C41C33"/>
            </w:tcBorders>
            <w:shd w:val="clear" w:color="auto" w:fill="213694"/>
          </w:tcPr>
          <w:p>
            <w:pPr/>
            <w:rPr/>
          </w:p>
        </w:tc>
        <w:tc>
          <w:tcPr>
            <w:tcW w:w="603" w:type="dxa"/>
            <w:tcBorders>
              <w:top w:val="single" w:sz="2" w:space="0" w:color="939598"/>
              <w:bottom w:val="single" w:sz="23.008" w:space="0" w:color="C41C33"/>
              <w:left w:val="single" w:sz="23.008" w:space="0" w:color="C41C33"/>
              <w:right w:val="single" w:sz="2" w:space="0" w:color="939598"/>
            </w:tcBorders>
            <w:shd w:val="clear" w:color="auto" w:fill="213694"/>
          </w:tcPr>
          <w:p>
            <w:pPr/>
            <w:rPr/>
          </w:p>
        </w:tc>
      </w:tr>
      <w:tr>
        <w:trPr>
          <w:trHeight w:val="69" w:hRule="exact"/>
        </w:trPr>
        <w:tc>
          <w:tcPr>
            <w:tcW w:w="250" w:type="dxa"/>
            <w:tcBorders>
              <w:top w:val="single" w:sz="23.008" w:space="0" w:color="C41C33"/>
              <w:bottom w:val="nil" w:sz="6" w:space="0" w:color="auto"/>
              <w:left w:val="single" w:sz="2" w:space="0" w:color="939598"/>
              <w:right w:val="single" w:sz="23.008" w:space="0" w:color="C41C33"/>
            </w:tcBorders>
          </w:tcPr>
          <w:p>
            <w:pPr/>
            <w:rPr/>
          </w:p>
        </w:tc>
        <w:tc>
          <w:tcPr>
            <w:tcW w:w="603" w:type="dxa"/>
            <w:tcBorders>
              <w:top w:val="single" w:sz="23.008" w:space="0" w:color="C41C33"/>
              <w:bottom w:val="nil" w:sz="6" w:space="0" w:color="auto"/>
              <w:left w:val="single" w:sz="23.008" w:space="0" w:color="C41C33"/>
              <w:right w:val="single" w:sz="2" w:space="0" w:color="939598"/>
            </w:tcBorders>
          </w:tcPr>
          <w:p>
            <w:pPr/>
            <w:rPr/>
          </w:p>
        </w:tc>
      </w:tr>
      <w:tr>
        <w:trPr>
          <w:trHeight w:val="193" w:hRule="exact"/>
        </w:trPr>
        <w:tc>
          <w:tcPr>
            <w:tcW w:w="250" w:type="dxa"/>
            <w:tcBorders>
              <w:top w:val="nil" w:sz="6" w:space="0" w:color="auto"/>
              <w:bottom w:val="single" w:sz="2" w:space="0" w:color="939598"/>
              <w:left w:val="single" w:sz="2" w:space="0" w:color="939598"/>
              <w:right w:val="single" w:sz="23.008" w:space="0" w:color="C41C33"/>
            </w:tcBorders>
            <w:shd w:val="clear" w:color="auto" w:fill="213694"/>
          </w:tcPr>
          <w:p>
            <w:pPr/>
            <w:rPr/>
          </w:p>
        </w:tc>
        <w:tc>
          <w:tcPr>
            <w:tcW w:w="603" w:type="dxa"/>
            <w:tcBorders>
              <w:top w:val="nil" w:sz="6" w:space="0" w:color="auto"/>
              <w:bottom w:val="single" w:sz="2" w:space="0" w:color="939598"/>
              <w:left w:val="single" w:sz="23.008" w:space="0" w:color="C41C33"/>
              <w:right w:val="single" w:sz="2" w:space="0" w:color="939598"/>
            </w:tcBorders>
            <w:shd w:val="clear" w:color="auto" w:fill="213694"/>
          </w:tcPr>
          <w:p>
            <w:pPr/>
            <w:rPr/>
          </w:p>
        </w:tc>
      </w:tr>
    </w:tbl>
    <w:p>
      <w:pPr>
        <w:spacing w:before="57" w:after="0" w:line="155" w:lineRule="exact"/>
        <w:ind w:left="273" w:right="-20"/>
        <w:jc w:val="left"/>
        <w:tabs>
          <w:tab w:pos="1340" w:val="left"/>
          <w:tab w:pos="2400" w:val="left"/>
          <w:tab w:pos="3480" w:val="left"/>
          <w:tab w:pos="4320" w:val="left"/>
          <w:tab w:pos="5380" w:val="left"/>
          <w:tab w:pos="6560" w:val="left"/>
          <w:tab w:pos="7660" w:val="left"/>
          <w:tab w:pos="8640" w:val="left"/>
          <w:tab w:pos="966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502.151001pt;margin-top:20.472933pt;width:47.036pt;height:28.921pt;mso-position-horizontal-relative:page;mso-position-vertical-relative:paragraph;z-index:-8484" coordorigin="10043,409" coordsize="941,578">
            <v:group style="position:absolute;left:10602;top:450;width:336;height:180" coordorigin="10602,450" coordsize="336,180">
              <v:shape style="position:absolute;left:10602;top:450;width:336;height:180" coordorigin="10602,450" coordsize="336,180" path="m10938,450l10925,450,10602,631,10662,631,10938,476,10938,450e" filled="t" fillcolor="#BD0033" stroked="f">
                <v:path arrowok="t"/>
                <v:fill/>
              </v:shape>
            </v:group>
            <v:group style="position:absolute;left:10586;top:450;width:300;height:168" coordorigin="10586,450" coordsize="300,168">
              <v:shape style="position:absolute;left:10586;top:450;width:300;height:168" coordorigin="10586,450" coordsize="300,168" path="m10886,450l10586,450,10586,618,10886,450e" filled="t" fillcolor="#19247A" stroked="f">
                <v:path arrowok="t"/>
                <v:fill/>
              </v:shape>
            </v:group>
            <v:group style="position:absolute;left:10741;top:520;width:197;height:111" coordorigin="10741,520" coordsize="197,111">
              <v:shape style="position:absolute;left:10741;top:520;width:197;height:111" coordorigin="10741,520" coordsize="197,111" path="m10938,520l10741,631,10938,631,10938,520e" filled="t" fillcolor="#19247A" stroked="f">
                <v:path arrowok="t"/>
                <v:fill/>
              </v:shape>
            </v:group>
            <v:group style="position:absolute;left:10648;top:779;width:290;height:162" coordorigin="10648,779" coordsize="290,162">
              <v:shape style="position:absolute;left:10648;top:779;width:290;height:162" coordorigin="10648,779" coordsize="290,162" path="m10707,779l10648,779,10938,941,10938,908,10707,779e" filled="t" fillcolor="#BD0033" stroked="f">
                <v:path arrowok="t"/>
                <v:fill/>
              </v:shape>
            </v:group>
            <v:group style="position:absolute;left:10741;top:779;width:197;height:110" coordorigin="10741,779" coordsize="197,110">
              <v:shape style="position:absolute;left:10741;top:779;width:197;height:110" coordorigin="10741,779" coordsize="197,110" path="m10938,779l10741,779,10938,889,10938,779e" filled="t" fillcolor="#19247A" stroked="f">
                <v:path arrowok="t"/>
                <v:fill/>
              </v:shape>
            </v:group>
            <v:group style="position:absolute;left:10586;top:792;width:278;height:156" coordorigin="10586,792" coordsize="278,156">
              <v:shape style="position:absolute;left:10586;top:792;width:278;height:156" coordorigin="10586,792" coordsize="278,156" path="m10586,792l10586,947,10865,947,10586,792e" filled="t" fillcolor="#19247A" stroked="f">
                <v:path arrowok="t"/>
                <v:fill/>
              </v:shape>
            </v:group>
            <v:group style="position:absolute;left:10089;top:455;width:312;height:176" coordorigin="10089,455" coordsize="312,176">
              <v:shape style="position:absolute;left:10089;top:455;width:313;height:176" coordorigin="10089,455" coordsize="313,176" path="m10089,455l10089,488,10342,631,10401,631,10089,455e" filled="t" fillcolor="#BD0033" stroked="f">
                <v:path arrowok="t"/>
                <v:fill/>
              </v:shape>
            </v:group>
            <v:group style="position:absolute;left:10155;top:450;width:298;height:168" coordorigin="10155,450" coordsize="298,168">
              <v:shape style="position:absolute;left:10155;top:450;width:298;height:168" coordorigin="10155,450" coordsize="298,168" path="m10454,450l10155,450,10454,618,10454,450e" filled="t" fillcolor="#19247A" stroked="f">
                <v:path arrowok="t"/>
                <v:fill/>
              </v:shape>
            </v:group>
            <v:group style="position:absolute;left:10089;top:512;width:210;height:119" coordorigin="10089,512" coordsize="210,119">
              <v:shape style="position:absolute;left:10089;top:512;width:210;height:119" coordorigin="10089,512" coordsize="210,119" path="m10089,512l10089,631,10299,631,10089,512e" filled="t" fillcolor="#19247A" stroked="f">
                <v:path arrowok="t"/>
                <v:fill/>
              </v:shape>
            </v:group>
            <v:group style="position:absolute;left:10089;top:779;width:358;height:168" coordorigin="10089,779" coordsize="358,168">
              <v:shape style="position:absolute;left:10089;top:779;width:358;height:168" coordorigin="10089,779" coordsize="358,168" path="m10447,779l10388,779,10089,946,10089,947,10146,947,10447,779e" filled="t" fillcolor="#BD0033" stroked="f">
                <v:path arrowok="t"/>
                <v:fill/>
              </v:shape>
            </v:group>
            <v:group style="position:absolute;left:10176;top:792;width:278;height:156" coordorigin="10176,792" coordsize="278,156">
              <v:shape style="position:absolute;left:10176;top:792;width:278;height:156" coordorigin="10176,792" coordsize="278,156" path="m10454,792l10176,947,10454,947,10454,792e" filled="t" fillcolor="#19247A" stroked="f">
                <v:path arrowok="t"/>
                <v:fill/>
              </v:shape>
            </v:group>
            <v:group style="position:absolute;left:10089;top:779;width:210;height:118" coordorigin="10089,779" coordsize="210,118">
              <v:shape style="position:absolute;left:10089;top:779;width:210;height:118" coordorigin="10089,779" coordsize="210,118" path="m10299,779l10089,779,10089,897,10299,779e" filled="t" fillcolor="#19247A" stroked="f">
                <v:path arrowok="t"/>
                <v:fill/>
              </v:shape>
            </v:group>
            <v:group style="position:absolute;left:10520;top:749;width:2;height:198" coordorigin="10520,749" coordsize="2,198">
              <v:shape style="position:absolute;left:10520;top:749;width:2;height:198" coordorigin="10520,749" coordsize="0,198" path="m10520,749l10520,947e" filled="f" stroked="t" strokeweight="4.07pt" strokecolor="#BD0033">
                <v:path arrowok="t"/>
              </v:shape>
            </v:group>
            <v:group style="position:absolute;left:10089;top:705;width:850;height:2" coordorigin="10089,705" coordsize="850,2">
              <v:shape style="position:absolute;left:10089;top:705;width:850;height:2" coordorigin="10089,705" coordsize="850,0" path="m10089,705l10938,705e" filled="f" stroked="t" strokeweight="4.548pt" strokecolor="#BD0033">
                <v:path arrowok="t"/>
              </v:shape>
            </v:group>
            <v:group style="position:absolute;left:10520;top:450;width:2;height:210" coordorigin="10520,450" coordsize="2,210">
              <v:shape style="position:absolute;left:10520;top:450;width:2;height:210" coordorigin="10520,450" coordsize="0,210" path="m10520,450l10520,660e" filled="f" stroked="t" strokeweight="4.07pt" strokecolor="#BD0033">
                <v:path arrowok="t"/>
              </v:shape>
            </v:group>
            <v:group style="position:absolute;left:10090;top:448;width:851;height:501" coordorigin="10090,448" coordsize="851,501">
              <v:shape style="position:absolute;left:10090;top:448;width:851;height:501" coordorigin="10090,448" coordsize="851,501" path="m10090,949l10941,949,10941,448,10090,448,10090,949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Hunga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position w:val="-1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-3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Iceland</w:t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Ireland</w:t>
      </w:r>
      <w:r>
        <w:rPr>
          <w:rFonts w:ascii="Arial" w:hAnsi="Arial" w:cs="Arial" w:eastAsia="Arial"/>
          <w:sz w:val="14"/>
          <w:szCs w:val="14"/>
          <w:color w:val="4D4D4F"/>
          <w:spacing w:val="-26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Latvia</w:t>
      </w:r>
      <w:r>
        <w:rPr>
          <w:rFonts w:ascii="Arial" w:hAnsi="Arial" w:cs="Arial" w:eastAsia="Arial"/>
          <w:sz w:val="14"/>
          <w:szCs w:val="14"/>
          <w:color w:val="4D4D4F"/>
          <w:spacing w:val="-3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Lu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-1"/>
        </w:rPr>
        <w:t>x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embourg</w:t>
      </w:r>
      <w:r>
        <w:rPr>
          <w:rFonts w:ascii="Arial" w:hAnsi="Arial" w:cs="Arial" w:eastAsia="Arial"/>
          <w:sz w:val="14"/>
          <w:szCs w:val="14"/>
          <w:color w:val="4D4D4F"/>
          <w:spacing w:val="-19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Netherlands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No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position w:val="-1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w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y</w:t>
      </w:r>
      <w:r>
        <w:rPr>
          <w:rFonts w:ascii="Arial" w:hAnsi="Arial" w:cs="Arial" w:eastAsia="Arial"/>
          <w:sz w:val="14"/>
          <w:szCs w:val="14"/>
          <w:color w:val="4D4D4F"/>
          <w:spacing w:val="-27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-1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oland</w:t>
      </w:r>
      <w:r>
        <w:rPr>
          <w:rFonts w:ascii="Arial" w:hAnsi="Arial" w:cs="Arial" w:eastAsia="Arial"/>
          <w:sz w:val="14"/>
          <w:szCs w:val="14"/>
          <w:color w:val="4D4D4F"/>
          <w:spacing w:val="-34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-1"/>
        </w:rPr>
        <w:t>P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ortugal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Romania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1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61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3.318937pt;height:25.5pt;mso-position-horizontal-relative:char;mso-position-vertical-relative:line" type="#_x0000_t75">
            <v:imagedata r:id="rId8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</w:sectPr>
      </w:pPr>
      <w:rPr/>
    </w:p>
    <w:p>
      <w:pPr>
        <w:spacing w:before="53" w:after="0" w:line="155" w:lineRule="exact"/>
        <w:ind w:left="331" w:right="-61"/>
        <w:jc w:val="left"/>
        <w:tabs>
          <w:tab w:pos="1380" w:val="left"/>
          <w:tab w:pos="2380" w:val="left"/>
          <w:tab w:pos="3420" w:val="left"/>
          <w:tab w:pos="4560" w:val="left"/>
          <w:tab w:pos="5520" w:val="left"/>
          <w:tab w:pos="64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3.804001pt;margin-top:-25.531076pt;width:42.876pt;height:25.315pt;mso-position-horizontal-relative:page;mso-position-vertical-relative:paragraph;z-index:-8492" coordorigin="676,-511" coordsize="858,506">
            <v:group style="position:absolute;left:679;top:-505;width:851;height:167" coordorigin="679,-505" coordsize="851,167">
              <v:shape style="position:absolute;left:679;top:-505;width:851;height:167" coordorigin="679,-505" coordsize="851,167" path="m679,-338l1530,-338,1530,-505,679,-505,679,-338e" filled="t" fillcolor="#F5F5F5" stroked="f">
                <v:path arrowok="t"/>
                <v:fill/>
              </v:shape>
            </v:group>
            <v:group style="position:absolute;left:679;top:-338;width:851;height:167" coordorigin="679,-338" coordsize="851,167">
              <v:shape style="position:absolute;left:679;top:-338;width:851;height:167" coordorigin="679,-338" coordsize="851,167" path="m679,-171l1530,-171,1530,-338,679,-338,679,-171e" filled="t" fillcolor="#333D94" stroked="f">
                <v:path arrowok="t"/>
                <v:fill/>
              </v:shape>
            </v:group>
            <v:group style="position:absolute;left:679;top:-171;width:851;height:164" coordorigin="679,-171" coordsize="851,164">
              <v:shape style="position:absolute;left:679;top:-171;width:851;height:164" coordorigin="679,-171" coordsize="851,164" path="m679,-7l1530,-7,1530,-171,679,-171,679,-7e" filled="t" fillcolor="#D9001F" stroked="f">
                <v:path arrowok="t"/>
                <v:fill/>
              </v:shape>
            </v:group>
            <v:group style="position:absolute;left:680;top:-508;width:851;height:501" coordorigin="680,-508" coordsize="851,501">
              <v:shape style="position:absolute;left:680;top:-508;width:851;height:501" coordorigin="680,-508" coordsize="851,501" path="m680,-7l1531,-7,1531,-508,680,-508,680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8.643997pt;margin-top:-25.531076pt;width:42.96pt;height:25.284pt;mso-position-horizontal-relative:page;mso-position-vertical-relative:paragraph;z-index:-8491" coordorigin="2773,-511" coordsize="859,506">
            <v:group style="position:absolute;left:2775;top:-341;width:854;height:166" coordorigin="2775,-341" coordsize="854,166">
              <v:shape style="position:absolute;left:2775;top:-341;width:854;height:166" coordorigin="2775,-341" coordsize="854,166" path="m2775,-174l3630,-174,3630,-341,2775,-341,2775,-174xe" filled="t" fillcolor="#2633A3" stroked="f">
                <v:path arrowok="t"/>
                <v:fill/>
              </v:shape>
            </v:group>
            <v:group style="position:absolute;left:2775;top:-174;width:854;height:164" coordorigin="2775,-174" coordsize="854,164">
              <v:shape style="position:absolute;left:2775;top:-174;width:854;height:164" coordorigin="2775,-174" coordsize="854,164" path="m2775,-10l3630,-10,3630,-174,2775,-174,2775,-10e" filled="t" fillcolor="#BD0030" stroked="f">
                <v:path arrowok="t"/>
                <v:fill/>
              </v:shape>
            </v:group>
            <v:group style="position:absolute;left:2888;top:-385;width:214;height:264" coordorigin="2888,-385" coordsize="214,264">
              <v:shape style="position:absolute;left:2888;top:-385;width:214;height:264" coordorigin="2888,-385" coordsize="214,264" path="m3099,-385l3089,-385,2900,-385,2890,-384,2893,-372,2891,-365,2890,-345,2889,-325,2888,-305,2888,-285,2904,-206,2939,-156,2991,-121,3005,-123,3013,-129,3022,-133,3067,-174,3094,-231,3102,-292,3102,-311,3101,-330,3100,-348,3098,-374,3099,-385e" filled="t" fillcolor="#FFFFFF" stroked="f">
                <v:path arrowok="t"/>
                <v:fill/>
              </v:shape>
            </v:group>
            <v:group style="position:absolute;left:2895;top:-377;width:200;height:250" coordorigin="2895,-377" coordsize="200,250">
              <v:shape style="position:absolute;left:2895;top:-377;width:200;height:250" coordorigin="2895,-377" coordsize="200,250" path="m2995,-377l2900,-373,2896,-310,2895,-290,2896,-271,2915,-199,2973,-140,2995,-127,2995,-377e" filled="t" fillcolor="#BD0030" stroked="f">
                <v:path arrowok="t"/>
                <v:fill/>
              </v:shape>
              <v:shape style="position:absolute;left:2895;top:-377;width:200;height:250" coordorigin="2895,-377" coordsize="200,250" path="m2995,-377l2995,-127,3018,-140,3065,-183,3092,-252,3095,-290,3095,-310,3094,-331,3092,-352,3091,-373,2995,-377e" filled="t" fillcolor="#BD0030" stroked="f">
                <v:path arrowok="t"/>
                <v:fill/>
              </v:shape>
            </v:group>
            <v:group style="position:absolute;left:2945;top:-334;width:100;height:30" coordorigin="2945,-334" coordsize="100,30">
              <v:shape style="position:absolute;left:2945;top:-334;width:100;height:30" coordorigin="2945,-334" coordsize="100,30" path="m2945,-334l2949,-323,2949,-316,2945,-304,2957,-306,2970,-309,3044,-309,3042,-316,3042,-323,3044,-330,2970,-330,2957,-332,2945,-334e" filled="t" fillcolor="#FFFFFF" stroked="f">
                <v:path arrowok="t"/>
                <v:fill/>
              </v:shape>
              <v:shape style="position:absolute;left:2945;top:-334;width:100;height:30" coordorigin="2945,-334" coordsize="100,30" path="m3044,-309l3021,-309,3033,-306,3045,-304,3044,-309e" filled="t" fillcolor="#FFFFFF" stroked="f">
                <v:path arrowok="t"/>
                <v:fill/>
              </v:shape>
              <v:shape style="position:absolute;left:2945;top:-334;width:100;height:30" coordorigin="2945,-334" coordsize="100,30" path="m3045,-334l3033,-332,3021,-330,3044,-330,3045,-334e" filled="t" fillcolor="#FFFFFF" stroked="f">
                <v:path arrowok="t"/>
                <v:fill/>
              </v:shape>
            </v:group>
            <v:group style="position:absolute;left:2935;top:-289;width:121;height:30" coordorigin="2935,-289" coordsize="121,30">
              <v:shape style="position:absolute;left:2935;top:-289;width:121;height:30" coordorigin="2935,-289" coordsize="121,30" path="m2935,-289l2938,-277,2938,-270,2935,-259,2947,-261,2959,-263,3054,-263,3052,-270,3052,-277,3054,-284,2959,-284,2947,-286,2935,-289e" filled="t" fillcolor="#FFFFFF" stroked="f">
                <v:path arrowok="t"/>
                <v:fill/>
              </v:shape>
              <v:shape style="position:absolute;left:2935;top:-289;width:121;height:30" coordorigin="2935,-289" coordsize="121,30" path="m3054,-263l3031,-263,3044,-261,3056,-259,3054,-263e" filled="t" fillcolor="#FFFFFF" stroked="f">
                <v:path arrowok="t"/>
                <v:fill/>
              </v:shape>
              <v:shape style="position:absolute;left:2935;top:-289;width:121;height:30" coordorigin="2935,-289" coordsize="121,30" path="m3056,-289l3044,-286,3031,-284,3054,-284,3056,-289e" filled="t" fillcolor="#FFFFFF" stroked="f">
                <v:path arrowok="t"/>
                <v:fill/>
              </v:shape>
            </v:group>
            <v:group style="position:absolute;left:2980;top:-367;width:30;height:191" coordorigin="2980,-367" coordsize="30,191">
              <v:shape style="position:absolute;left:2980;top:-367;width:30;height:191" coordorigin="2980,-367" coordsize="30,191" path="m2980,-367l2982,-356,2985,-343,2985,-177,3006,-177,3006,-343,3008,-356,3010,-364,2992,-364,2980,-367e" filled="t" fillcolor="#FFFFFF" stroked="f">
                <v:path arrowok="t"/>
                <v:fill/>
              </v:shape>
              <v:shape style="position:absolute;left:2980;top:-367;width:30;height:191" coordorigin="2980,-367" coordsize="30,191" path="m3010,-367l2999,-364,3010,-364,3010,-367e" filled="t" fillcolor="#FFFFFF" stroked="f">
                <v:path arrowok="t"/>
                <v:fill/>
              </v:shape>
            </v:group>
            <v:group style="position:absolute;left:2922;top:-214;width:50;height:49" coordorigin="2922,-214" coordsize="50,49">
              <v:shape style="position:absolute;left:2922;top:-214;width:50;height:49" coordorigin="2922,-214" coordsize="50,49" path="m2961,-214l2933,-214,2922,-203,2944,-165,2961,-165,2972,-176,2972,-203,2961,-214e" filled="t" fillcolor="#2633A3" stroked="f">
                <v:path arrowok="t"/>
                <v:fill/>
              </v:shape>
            </v:group>
            <v:group style="position:absolute;left:2964;top:-229;width:60;height:62" coordorigin="2964,-229" coordsize="60,62">
              <v:shape style="position:absolute;left:2964;top:-229;width:60;height:62" coordorigin="2964,-229" coordsize="60,62" path="m2995,-229l2975,-221,2964,-202,2970,-179,2986,-167,3011,-172,3024,-186,3021,-212,3008,-226,2995,-229e" filled="t" fillcolor="#2633A3" stroked="f">
                <v:path arrowok="t"/>
                <v:fill/>
              </v:shape>
            </v:group>
            <v:group style="position:absolute;left:3018;top:-214;width:50;height:49" coordorigin="3018,-214" coordsize="50,49">
              <v:shape style="position:absolute;left:3018;top:-214;width:50;height:49" coordorigin="3018,-214" coordsize="50,49" path="m3057,-214l3029,-214,3018,-203,3018,-176,3029,-165,3046,-165,3048,-165,3068,-188,3068,-203,3057,-214e" filled="t" fillcolor="#2633A3" stroked="f">
                <v:path arrowok="t"/>
                <v:fill/>
              </v:shape>
            </v:group>
            <v:group style="position:absolute;left:2927;top:-181;width:131;height:50" coordorigin="2927,-181" coordsize="131,50">
              <v:shape style="position:absolute;left:2927;top:-181;width:131;height:50" coordorigin="2927,-181" coordsize="131,50" path="m2927,-181l2938,-167,2952,-155,2968,-142,2988,-131,3011,-140,3030,-150,3045,-161,3058,-174,2927,-181e" filled="t" fillcolor="#2633A3" stroked="f">
                <v:path arrowok="t"/>
                <v:fill/>
              </v:shape>
            </v:group>
            <v:group style="position:absolute;left:2776;top:-508;width:851;height:501" coordorigin="2776,-508" coordsize="851,501">
              <v:shape style="position:absolute;left:2776;top:-508;width:851;height:501" coordorigin="2776,-508" coordsize="851,501" path="m2776,-7l3627,-7,3627,-508,2776,-508,2776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1.024994pt;margin-top:-25.531076pt;width:42.805pt;height:25.284pt;mso-position-horizontal-relative:page;mso-position-vertical-relative:paragraph;z-index:-8490" coordorigin="3820,-511" coordsize="856,506">
            <v:group style="position:absolute;left:3825;top:-173;width:848;height:164" coordorigin="3825,-173" coordsize="848,164">
              <v:shape style="position:absolute;left:3825;top:-173;width:848;height:164" coordorigin="3825,-173" coordsize="848,164" path="m3825,-9l4673,-9,4673,-173,3825,-173,3825,-9e" filled="t" fillcolor="#EB0021" stroked="f">
                <v:path arrowok="t"/>
                <v:fill/>
              </v:shape>
            </v:group>
            <v:group style="position:absolute;left:3825;top:-339;width:848;height:166" coordorigin="3825,-339" coordsize="848,166">
              <v:shape style="position:absolute;left:3825;top:-339;width:848;height:166" coordorigin="3825,-339" coordsize="848,166" path="m3825,-173l4673,-173,4673,-339,3825,-339,3825,-173e" filled="t" fillcolor="#3654E3" stroked="f">
                <v:path arrowok="t"/>
                <v:fill/>
              </v:shape>
            </v:group>
            <v:group style="position:absolute;left:4010;top:-409;width:130;height:153" coordorigin="4010,-409" coordsize="130,153">
              <v:shape style="position:absolute;left:4010;top:-409;width:130;height:153" coordorigin="4010,-409" coordsize="130,153" path="m4014,-409l4011,-408,4010,-407,4014,-332,4046,-273,4074,-256,4093,-264,4094,-265,4084,-265,4061,-268,4045,-278,4031,-295,4023,-313,4019,-332,4014,-409e" filled="t" fillcolor="#EB0021" stroked="f">
                <v:path arrowok="t"/>
                <v:fill/>
              </v:shape>
              <v:shape style="position:absolute;left:4010;top:-409;width:130;height:153" coordorigin="4010,-409" coordsize="130,153" path="m4135,-409l4130,-332,4099,-275,4084,-265,4094,-265,4135,-330,4140,-407,4138,-408,4135,-409e" filled="t" fillcolor="#EB0021" stroked="f">
                <v:path arrowok="t"/>
                <v:fill/>
              </v:shape>
            </v:group>
            <v:group style="position:absolute;left:4017;top:-422;width:118;height:157" coordorigin="4017,-422" coordsize="118,157">
              <v:shape style="position:absolute;left:4017;top:-422;width:118;height:157" coordorigin="4017,-422" coordsize="118,157" path="m4077,-422l4056,-421,4036,-417,4017,-411,4019,-332,4023,-312,4032,-294,4051,-275,4065,-265,4089,-268,4130,-332,4135,-409,4116,-416,4097,-420,4077,-422e" filled="t" fillcolor="#3654E3" stroked="f">
                <v:path arrowok="t"/>
                <v:fill/>
              </v:shape>
            </v:group>
            <v:group style="position:absolute;left:4068;top:-393;width:13;height:15" coordorigin="4068,-393" coordsize="13,15">
              <v:shape style="position:absolute;left:4068;top:-393;width:13;height:15" coordorigin="4068,-393" coordsize="13,15" path="m4077,-383l4073,-383,4075,-379,4077,-383e" filled="t" fillcolor="#F7E829" stroked="f">
                <v:path arrowok="t"/>
                <v:fill/>
              </v:shape>
              <v:shape style="position:absolute;left:4068;top:-393;width:13;height:15" coordorigin="4068,-393" coordsize="13,15" path="m4068,-390l4071,-386,4068,-382,4073,-383,4081,-383,4078,-386,4081,-389,4073,-389,4068,-390e" filled="t" fillcolor="#F7E829" stroked="f">
                <v:path arrowok="t"/>
                <v:fill/>
              </v:shape>
              <v:shape style="position:absolute;left:4068;top:-393;width:13;height:15" coordorigin="4068,-393" coordsize="13,15" path="m4081,-383l4077,-383,4081,-382,4081,-383e" filled="t" fillcolor="#F7E829" stroked="f">
                <v:path arrowok="t"/>
                <v:fill/>
              </v:shape>
              <v:shape style="position:absolute;left:4068;top:-393;width:13;height:15" coordorigin="4068,-393" coordsize="13,15" path="m4075,-393l4073,-389,4077,-389,4075,-393e" filled="t" fillcolor="#F7E829" stroked="f">
                <v:path arrowok="t"/>
                <v:fill/>
              </v:shape>
              <v:shape style="position:absolute;left:4068;top:-393;width:13;height:15" coordorigin="4068,-393" coordsize="13,15" path="m4081,-390l4077,-389,4081,-389,4081,-390e" filled="t" fillcolor="#F7E829" stroked="f">
                <v:path arrowok="t"/>
                <v:fill/>
              </v:shape>
            </v:group>
            <v:group style="position:absolute;left:4051;top:-416;width:13;height:15" coordorigin="4051,-416" coordsize="13,15">
              <v:shape style="position:absolute;left:4051;top:-416;width:13;height:15" coordorigin="4051,-416" coordsize="13,15" path="m4059,-406l4056,-406,4058,-401,4059,-406e" filled="t" fillcolor="#F7E829" stroked="f">
                <v:path arrowok="t"/>
                <v:fill/>
              </v:shape>
              <v:shape style="position:absolute;left:4051;top:-416;width:13;height:15" coordorigin="4051,-416" coordsize="13,15" path="m4051,-412l4054,-409,4051,-405,4056,-406,4064,-406,4061,-409,4064,-412,4056,-412,4051,-412e" filled="t" fillcolor="#F7E829" stroked="f">
                <v:path arrowok="t"/>
                <v:fill/>
              </v:shape>
              <v:shape style="position:absolute;left:4051;top:-416;width:13;height:15" coordorigin="4051,-416" coordsize="13,15" path="m4064,-406l4059,-406,4064,-405,4064,-406e" filled="t" fillcolor="#F7E829" stroked="f">
                <v:path arrowok="t"/>
                <v:fill/>
              </v:shape>
              <v:shape style="position:absolute;left:4051;top:-416;width:13;height:15" coordorigin="4051,-416" coordsize="13,15" path="m4058,-416l4056,-412,4059,-412,4058,-416e" filled="t" fillcolor="#F7E829" stroked="f">
                <v:path arrowok="t"/>
                <v:fill/>
              </v:shape>
              <v:shape style="position:absolute;left:4051;top:-416;width:13;height:15" coordorigin="4051,-416" coordsize="13,15" path="m4064,-412l4059,-412,4064,-412,4064,-412e" filled="t" fillcolor="#F7E829" stroked="f">
                <v:path arrowok="t"/>
                <v:fill/>
              </v:shape>
            </v:group>
            <v:group style="position:absolute;left:4085;top:-416;width:13;height:15" coordorigin="4085,-416" coordsize="13,15">
              <v:shape style="position:absolute;left:4085;top:-416;width:13;height:15" coordorigin="4085,-416" coordsize="13,15" path="m4094,-406l4090,-406,4092,-401,4094,-406e" filled="t" fillcolor="#F7E829" stroked="f">
                <v:path arrowok="t"/>
                <v:fill/>
              </v:shape>
              <v:shape style="position:absolute;left:4085;top:-416;width:13;height:15" coordorigin="4085,-416" coordsize="13,15" path="m4085,-412l4088,-409,4085,-405,4090,-406,4098,-406,4095,-409,4098,-412,4090,-412,4085,-412e" filled="t" fillcolor="#F7E829" stroked="f">
                <v:path arrowok="t"/>
                <v:fill/>
              </v:shape>
              <v:shape style="position:absolute;left:4085;top:-416;width:13;height:15" coordorigin="4085,-416" coordsize="13,15" path="m4098,-406l4094,-406,4098,-405,4098,-406e" filled="t" fillcolor="#F7E829" stroked="f">
                <v:path arrowok="t"/>
                <v:fill/>
              </v:shape>
              <v:shape style="position:absolute;left:4085;top:-416;width:13;height:15" coordorigin="4085,-416" coordsize="13,15" path="m4092,-416l4090,-412,4094,-412,4092,-416e" filled="t" fillcolor="#F7E829" stroked="f">
                <v:path arrowok="t"/>
                <v:fill/>
              </v:shape>
              <v:shape style="position:absolute;left:4085;top:-416;width:13;height:15" coordorigin="4085,-416" coordsize="13,15" path="m4098,-412l4094,-412,4098,-412,4098,-412e" filled="t" fillcolor="#F7E829" stroked="f">
                <v:path arrowok="t"/>
                <v:fill/>
              </v:shape>
            </v:group>
            <v:group style="position:absolute;left:4026;top:-370;width:98;height:65" coordorigin="4026,-370" coordsize="98,65">
              <v:shape style="position:absolute;left:4026;top:-370;width:98;height:65" coordorigin="4026,-370" coordsize="98,65" path="m4050,-354l4026,-321,4026,-317,4028,-313,4034,-306,4038,-305,4045,-305,4048,-306,4052,-308,4053,-308,4058,-310,4119,-310,4122,-313,4123,-317,4123,-321,4109,-341,4060,-341,4050,-354e" filled="t" fillcolor="#FFFFFF" stroked="f">
                <v:path arrowok="t"/>
                <v:fill/>
              </v:shape>
              <v:shape style="position:absolute;left:4026;top:-370;width:98;height:65" coordorigin="4026,-370" coordsize="98,65" path="m4091,-310l4058,-310,4063,-309,4069,-306,4072,-305,4078,-305,4080,-306,4087,-309,4091,-310e" filled="t" fillcolor="#FFFFFF" stroked="f">
                <v:path arrowok="t"/>
                <v:fill/>
              </v:shape>
              <v:shape style="position:absolute;left:4026;top:-370;width:98;height:65" coordorigin="4026,-370" coordsize="98,65" path="m4119,-310l4091,-310,4097,-308,4098,-308,4102,-306,4104,-305,4112,-305,4116,-306,4119,-310e" filled="t" fillcolor="#FFFFFF" stroked="f">
                <v:path arrowok="t"/>
                <v:fill/>
              </v:shape>
              <v:shape style="position:absolute;left:4026;top:-370;width:98;height:65" coordorigin="4026,-370" coordsize="98,65" path="m4075,-370l4060,-341,4089,-341,4075,-370e" filled="t" fillcolor="#FFFFFF" stroked="f">
                <v:path arrowok="t"/>
                <v:fill/>
              </v:shape>
              <v:shape style="position:absolute;left:4026;top:-370;width:98;height:65" coordorigin="4026,-370" coordsize="98,65" path="m4099,-354l4089,-341,4109,-341,4099,-354e" filled="t" fillcolor="#FFFFFF" stroked="f">
                <v:path arrowok="t"/>
                <v:fill/>
              </v:shape>
            </v:group>
            <v:group style="position:absolute;left:4032;top:-304;width:86;height:10" coordorigin="4032,-304" coordsize="86,10">
              <v:shape style="position:absolute;left:4032;top:-304;width:86;height:10" coordorigin="4032,-304" coordsize="86,10" path="m4073,-300l4061,-300,4064,-299,4070,-295,4075,-295,4079,-296,4080,-296,4082,-297,4085,-299,4087,-299,4075,-299,4073,-300e" filled="t" fillcolor="#FFFFFF" stroked="f">
                <v:path arrowok="t"/>
                <v:fill/>
              </v:shape>
              <v:shape style="position:absolute;left:4032;top:-304;width:86;height:10" coordorigin="4032,-304" coordsize="86,10" path="m4105,-300l4094,-300,4097,-299,4103,-295,4107,-295,4111,-296,4112,-296,4113,-296,4114,-297,4115,-299,4116,-299,4107,-299,4105,-300e" filled="t" fillcolor="#FFFFFF" stroked="f">
                <v:path arrowok="t"/>
                <v:fill/>
              </v:shape>
              <v:shape style="position:absolute;left:4032;top:-304;width:86;height:10" coordorigin="4032,-304" coordsize="86,10" path="m4032,-303l4034,-299,4035,-297,4039,-295,4043,-295,4046,-296,4048,-296,4049,-297,4053,-299,4055,-299,4042,-299,4038,-300,4033,-303,4032,-303,4032,-303e" filled="t" fillcolor="#FFFFFF" stroked="f">
                <v:path arrowok="t"/>
                <v:fill/>
              </v:shape>
              <v:shape style="position:absolute;left:4032;top:-304;width:86;height:10" coordorigin="4032,-304" coordsize="86,10" path="m4061,-304l4056,-304,4053,-304,4050,-302,4049,-302,4048,-301,4042,-299,4055,-299,4056,-300,4073,-300,4070,-300,4064,-304,4061,-304e" filled="t" fillcolor="#FFFFFF" stroked="f">
                <v:path arrowok="t"/>
                <v:fill/>
              </v:shape>
              <v:shape style="position:absolute;left:4032;top:-304;width:86;height:10" coordorigin="4032,-304" coordsize="86,10" path="m4094,-304l4088,-304,4085,-304,4083,-302,4082,-302,4080,-301,4075,-299,4087,-299,4088,-300,4105,-300,4103,-300,4097,-304,4094,-304e" filled="t" fillcolor="#FFFFFF" stroked="f">
                <v:path arrowok="t"/>
                <v:fill/>
              </v:shape>
              <v:shape style="position:absolute;left:4032;top:-304;width:86;height:10" coordorigin="4032,-304" coordsize="86,10" path="m4118,-303l4117,-303,4116,-303,4115,-302,4114,-302,4113,-301,4107,-299,4116,-299,4117,-302,4118,-303e" filled="t" fillcolor="#FFFFFF" stroked="f">
                <v:path arrowok="t"/>
                <v:fill/>
              </v:shape>
            </v:group>
            <v:group style="position:absolute;left:4040;top:-295;width:70;height:29" coordorigin="4040,-295" coordsize="70,29">
              <v:shape style="position:absolute;left:4040;top:-295;width:70;height:29" coordorigin="4040,-295" coordsize="70,29" path="m4040,-291l4075,-266,4085,-270,4095,-276,4106,-286,4108,-288,4109,-290,4075,-290,4071,-291,4042,-291,4040,-291e" filled="t" fillcolor="#FFFFFF" stroked="f">
                <v:path arrowok="t"/>
                <v:fill/>
              </v:shape>
              <v:shape style="position:absolute;left:4040;top:-295;width:70;height:29" coordorigin="4040,-295" coordsize="70,29" path="m4094,-295l4088,-295,4085,-294,4082,-292,4080,-292,4075,-290,4109,-290,4106,-290,4102,-291,4097,-294,4094,-295e" filled="t" fillcolor="#FFFFFF" stroked="f">
                <v:path arrowok="t"/>
                <v:fill/>
              </v:shape>
              <v:shape style="position:absolute;left:4040;top:-295;width:70;height:29" coordorigin="4040,-295" coordsize="70,29" path="m4110,-291l4106,-290,4109,-290,4110,-291e" filled="t" fillcolor="#FFFFFF" stroked="f">
                <v:path arrowok="t"/>
                <v:fill/>
              </v:shape>
              <v:shape style="position:absolute;left:4040;top:-295;width:70;height:29" coordorigin="4040,-295" coordsize="70,29" path="m4061,-295l4056,-295,4053,-294,4049,-292,4048,-292,4044,-291,4042,-291,4071,-291,4070,-291,4064,-294,4061,-295e" filled="t" fillcolor="#FFFFFF" stroked="f">
                <v:path arrowok="t"/>
                <v:fill/>
              </v:shape>
            </v:group>
            <v:group style="position:absolute;left:3823;top:-508;width:851;height:501" coordorigin="3823,-508" coordsize="851,501">
              <v:shape style="position:absolute;left:3823;top:-508;width:851;height:501" coordorigin="3823,-508" coordsize="851,501" path="m3823,-7l4674,-7,4674,-508,3823,-508,3823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243.335007pt;margin-top:-25.531076pt;width:42.995084pt;height:25.5pt;mso-position-horizontal-relative:page;mso-position-vertical-relative:paragraph;z-index:-8489" type="#_x0000_t75">
            <v:imagedata r:id="rId88" o:title=""/>
          </v:shape>
        </w:pict>
      </w:r>
      <w:r>
        <w:rPr/>
        <w:pict>
          <v:group style="position:absolute;margin-left:295.944pt;margin-top:-25.383076pt;width:42.713pt;height:25.213pt;mso-position-horizontal-relative:page;mso-position-vertical-relative:paragraph;z-index:-8488" coordorigin="5919,-508" coordsize="854,504">
            <v:group style="position:absolute;left:6172;top:-505;width:100;height:201" coordorigin="6172,-505" coordsize="100,201">
              <v:shape style="position:absolute;left:6172;top:-505;width:100;height:201" coordorigin="6172,-505" coordsize="100,201" path="m6172,-305l6272,-305,6272,-505,6172,-505,6172,-305xe" filled="t" fillcolor="#F2D12E" stroked="f">
                <v:path arrowok="t"/>
                <v:fill/>
              </v:shape>
            </v:group>
            <v:group style="position:absolute;left:6172;top:-204;width:100;height:198" coordorigin="6172,-204" coordsize="100,198">
              <v:shape style="position:absolute;left:6172;top:-204;width:100;height:198" coordorigin="6172,-204" coordsize="100,198" path="m6172,-6l6272,-6,6272,-204,6172,-204,6172,-6xe" filled="t" fillcolor="#F2D12E" stroked="f">
                <v:path arrowok="t"/>
                <v:fill/>
              </v:shape>
            </v:group>
            <v:group style="position:absolute;left:5921;top:-305;width:849;height:100" coordorigin="5921,-305" coordsize="849,100">
              <v:shape style="position:absolute;left:5921;top:-305;width:849;height:100" coordorigin="5921,-305" coordsize="849,100" path="m5921,-204l6771,-204,6771,-305,5921,-305,5921,-204e" filled="t" fillcolor="#F2D12E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47.213013pt;margin-top:-25.531076pt;width:42.855pt;height:25.361pt;mso-position-horizontal-relative:page;mso-position-vertical-relative:paragraph;z-index:-8487" coordorigin="6944,-511" coordsize="857,507">
            <v:group style="position:absolute;left:6947;top:-505;width:849;height:499" coordorigin="6947,-505" coordsize="849,499">
              <v:shape style="position:absolute;left:6947;top:-505;width:849;height:499" coordorigin="6947,-505" coordsize="849,499" path="m6947,-6l7796,-6,7796,-505,6947,-505,6947,-6e" filled="t" fillcolor="#C7001F" stroked="f">
                <v:path arrowok="t"/>
                <v:fill/>
              </v:shape>
            </v:group>
            <v:group style="position:absolute;left:7220;top:-411;width:204;height:313" coordorigin="7220,-411" coordsize="204,313">
              <v:shape style="position:absolute;left:7220;top:-411;width:204;height:313" coordorigin="7220,-411" coordsize="204,313" path="m7424,-207l7330,-207,7330,-98,7424,-98,7424,-207e" filled="t" fillcolor="#FFFFFF" stroked="f">
                <v:path arrowok="t"/>
                <v:fill/>
              </v:shape>
              <v:shape style="position:absolute;left:7220;top:-411;width:204;height:313" coordorigin="7220,-411" coordsize="204,313" path="m7533,-301l7220,-301,7220,-207,7533,-207,7533,-301e" filled="t" fillcolor="#FFFFFF" stroked="f">
                <v:path arrowok="t"/>
                <v:fill/>
              </v:shape>
              <v:shape style="position:absolute;left:7220;top:-411;width:204;height:313" coordorigin="7220,-411" coordsize="204,313" path="m7424,-411l7330,-411,7330,-301,7424,-301,7424,-411e" filled="t" fillcolor="#FFFFFF" stroked="f">
                <v:path arrowok="t"/>
                <v:fill/>
              </v:shape>
            </v:group>
            <v:group style="position:absolute;left:6947;top:-508;width:852;height:501" coordorigin="6947,-508" coordsize="852,501">
              <v:shape style="position:absolute;left:6947;top:-508;width:852;height:501" coordorigin="6947,-508" coordsize="852,501" path="m6947,-7l7799,-7,7799,-508,6947,-508,6947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920013pt;margin-top:-25.531076pt;width:42.934pt;height:25.284pt;mso-position-horizontal-relative:page;mso-position-vertical-relative:paragraph;z-index:-8486" coordorigin="9038,-511" coordsize="859,506">
            <v:group style="position:absolute;left:9043;top:-506;width:851;height:250" coordorigin="9043,-506" coordsize="851,250">
              <v:shape style="position:absolute;left:9043;top:-506;width:851;height:250" coordorigin="9043,-506" coordsize="851,250" path="m9043,-256l9895,-256,9895,-506,9043,-506,9043,-256xe" filled="t" fillcolor="#4C73BF" stroked="f">
                <v:path arrowok="t"/>
                <v:fill/>
              </v:shape>
            </v:group>
            <v:group style="position:absolute;left:9043;top:-256;width:851;height:248" coordorigin="9043,-256" coordsize="851,248">
              <v:shape style="position:absolute;left:9043;top:-256;width:851;height:248" coordorigin="9043,-256" coordsize="851,248" path="m9043,-8l9895,-8,9895,-256,9043,-256,9043,-8e" filled="t" fillcolor="#F2DE30" stroked="f">
                <v:path arrowok="t"/>
                <v:fill/>
              </v:shape>
            </v:group>
            <v:group style="position:absolute;left:9041;top:-508;width:851;height:501" coordorigin="9041,-508" coordsize="851,501">
              <v:shape style="position:absolute;left:9041;top:-508;width:851;height:501" coordorigin="9041,-508" coordsize="851,501" path="m9041,-7l9892,-7,9892,-508,9041,-508,9041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9.415009pt;margin-top:-25.531076pt;width:42.971pt;height:25.284pt;mso-position-horizontal-relative:page;mso-position-vertical-relative:paragraph;z-index:-8485" coordorigin="7988,-511" coordsize="859,506">
            <v:group style="position:absolute;left:7993;top:-506;width:851;height:497" coordorigin="7993,-506" coordsize="851,497">
              <v:shape style="position:absolute;left:7993;top:-506;width:851;height:497" coordorigin="7993,-506" coordsize="851,497" path="m7993,-9l8844,-9,8844,-506,7993,-506,7993,-9e" filled="t" fillcolor="#D10026" stroked="f">
                <v:path arrowok="t"/>
                <v:fill/>
              </v:shape>
            </v:group>
            <v:group style="position:absolute;left:8115;top:-381;width:248;height:249" coordorigin="8115,-381" coordsize="248,249">
              <v:shape style="position:absolute;left:8115;top:-381;width:248;height:249" coordorigin="8115,-381" coordsize="248,249" path="m8240,-381l8175,-363,8131,-317,8115,-249,8118,-228,8148,-173,8204,-139,8252,-132,8273,-136,8325,-167,8357,-225,8363,-276,8358,-297,8321,-351,8263,-379,8240,-381e" filled="t" fillcolor="#FFFFFF" stroked="f">
                <v:path arrowok="t"/>
                <v:fill/>
              </v:shape>
            </v:group>
            <v:group style="position:absolute;left:8171;top:-356;width:200;height:200" coordorigin="8171,-356" coordsize="200,200">
              <v:shape style="position:absolute;left:8171;top:-356;width:200;height:200" coordorigin="8171,-356" coordsize="200,200" path="m8271,-356l8206,-332,8173,-276,8171,-252,8174,-230,8210,-177,8274,-156,8296,-159,8350,-195,8371,-258,8368,-281,8333,-335,8271,-356e" filled="t" fillcolor="#D10026" stroked="f">
                <v:path arrowok="t"/>
                <v:fill/>
              </v:shape>
            </v:group>
            <v:group style="position:absolute;left:8345;top:-267;width:69;height:30" coordorigin="8345,-267" coordsize="69,30">
              <v:shape style="position:absolute;left:8345;top:-267;width:69;height:30" coordorigin="8345,-267" coordsize="69,30" path="m8414,-267l8345,-256,8405,-237,8414,-267e" filled="t" fillcolor="#FFFFFF" stroked="f">
                <v:path arrowok="t"/>
                <v:fill/>
              </v:shape>
            </v:group>
            <v:group style="position:absolute;left:8345;top:-276;width:69;height:30" coordorigin="8345,-276" coordsize="69,30">
              <v:shape style="position:absolute;left:8345;top:-276;width:69;height:30" coordorigin="8345,-276" coordsize="69,30" path="m8405,-276l8345,-256,8414,-246,8405,-276e" filled="t" fillcolor="#FFFFFF" stroked="f">
                <v:path arrowok="t"/>
                <v:fill/>
              </v:shape>
            </v:group>
            <v:group style="position:absolute;left:8389;top:-316;width:31;height:63" coordorigin="8389,-316" coordsize="31,63">
              <v:shape style="position:absolute;left:8389;top:-316;width:31;height:63" coordorigin="8389,-316" coordsize="31,63" path="m8389,-316l8389,-253,8420,-253,8389,-316e" filled="t" fillcolor="#FFFFFF" stroked="f">
                <v:path arrowok="t"/>
                <v:fill/>
              </v:shape>
            </v:group>
            <v:group style="position:absolute;left:8389;top:-316;width:37;height:69" coordorigin="8389,-316" coordsize="37,69">
              <v:shape style="position:absolute;left:8389;top:-316;width:37;height:69" coordorigin="8389,-316" coordsize="37,69" path="m8389,-316l8400,-247,8425,-265,8389,-316e" filled="t" fillcolor="#FFFFFF" stroked="f">
                <v:path arrowok="t"/>
                <v:fill/>
              </v:shape>
            </v:group>
            <v:group style="position:absolute;left:8389;top:-266;width:37;height:69" coordorigin="8389,-266" coordsize="37,69">
              <v:shape style="position:absolute;left:8389;top:-266;width:37;height:69" coordorigin="8389,-266" coordsize="37,69" path="m8400,-266l8389,-197,8425,-247,8400,-266e" filled="t" fillcolor="#FFFFFF" stroked="f">
                <v:path arrowok="t"/>
                <v:fill/>
              </v:shape>
            </v:group>
            <v:group style="position:absolute;left:8389;top:-259;width:31;height:63" coordorigin="8389,-259" coordsize="31,63">
              <v:shape style="position:absolute;left:8389;top:-259;width:31;height:63" coordorigin="8389,-259" coordsize="31,63" path="m8420,-259l8389,-259,8389,-197,8420,-259e" filled="t" fillcolor="#FFFFFF" stroked="f">
                <v:path arrowok="t"/>
                <v:fill/>
              </v:shape>
            </v:group>
            <v:group style="position:absolute;left:8399;top:-293;width:59;height:49" coordorigin="8399,-293" coordsize="59,49">
              <v:shape style="position:absolute;left:8399;top:-293;width:59;height:49" coordorigin="8399,-293" coordsize="59,49" path="m8458,-293l8399,-274,8409,-244,8458,-293e" filled="t" fillcolor="#FFFFFF" stroked="f">
                <v:path arrowok="t"/>
                <v:fill/>
              </v:shape>
            </v:group>
            <v:group style="position:absolute;left:8396;top:-293;width:62;height:51" coordorigin="8396,-293" coordsize="62,51">
              <v:shape style="position:absolute;left:8396;top:-293;width:62;height:51" coordorigin="8396,-293" coordsize="62,51" path="m8458,-293l8396,-261,8422,-242,8458,-293e" filled="t" fillcolor="#FFFFFF" stroked="f">
                <v:path arrowok="t"/>
                <v:fill/>
              </v:shape>
            </v:group>
            <v:group style="position:absolute;left:8396;top:-270;width:62;height:51" coordorigin="8396,-270" coordsize="62,51">
              <v:shape style="position:absolute;left:8396;top:-270;width:62;height:51" coordorigin="8396,-270" coordsize="62,51" path="m8422,-270l8396,-252,8458,-219,8422,-270e" filled="t" fillcolor="#FFFFFF" stroked="f">
                <v:path arrowok="t"/>
                <v:fill/>
              </v:shape>
            </v:group>
            <v:group style="position:absolute;left:8399;top:-269;width:59;height:49" coordorigin="8399,-269" coordsize="59,49">
              <v:shape style="position:absolute;left:8399;top:-269;width:59;height:49" coordorigin="8399,-269" coordsize="59,49" path="m8409,-269l8399,-239,8458,-219,8409,-269e" filled="t" fillcolor="#FFFFFF" stroked="f">
                <v:path arrowok="t"/>
                <v:fill/>
              </v:shape>
            </v:group>
            <v:group style="position:absolute;left:7991;top:-508;width:854;height:501" coordorigin="7991,-508" coordsize="854,501">
              <v:shape style="position:absolute;left:7991;top:-508;width:854;height:501" coordorigin="7991,-508" coordsize="854,501" path="m7991,-7l8845,-7,8845,-508,7991,-508,7991,-7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95.869995pt;margin-top:-25.531076pt;width:42.971pt;height:25.361pt;mso-position-horizontal-relative:page;mso-position-vertical-relative:paragraph;z-index:-8477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204" w:hRule="exact"/>
                    </w:trPr>
                    <w:tc>
                      <w:tcPr>
                        <w:tcW w:w="252" w:type="dxa"/>
                        <w:tcBorders>
                          <w:top w:val="single" w:sz="2" w:space="0" w:color="939598"/>
                          <w:bottom w:val="nil" w:sz="6" w:space="0" w:color="auto"/>
                          <w:left w:val="single" w:sz="2" w:space="0" w:color="939598"/>
                          <w:right w:val="nil" w:sz="6" w:space="0" w:color="auto"/>
                        </w:tcBorders>
                        <w:shd w:val="clear" w:color="auto" w:fill="2E5994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00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99" w:type="dxa"/>
                        <w:tcBorders>
                          <w:top w:val="single" w:sz="2" w:space="0" w:color="939598"/>
                          <w:bottom w:val="nil" w:sz="6" w:space="0" w:color="auto"/>
                          <w:left w:val="nil" w:sz="6" w:space="0" w:color="auto"/>
                          <w:right w:val="single" w:sz="2" w:space="0" w:color="939598"/>
                        </w:tcBorders>
                        <w:shd w:val="clear" w:color="auto" w:fill="2E5994"/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00" w:hRule="exact"/>
                    </w:trPr>
                    <w:tc>
                      <w:tcPr>
                        <w:tcW w:w="852" w:type="dxa"/>
                        <w:gridSpan w:val="3"/>
                        <w:tcBorders>
                          <w:top w:val="nil" w:sz="6" w:space="0" w:color="auto"/>
                          <w:bottom w:val="nil" w:sz="6" w:space="0" w:color="auto"/>
                          <w:left w:val="single" w:sz="2" w:space="0" w:color="939598"/>
                          <w:right w:val="single" w:sz="2" w:space="0" w:color="939598"/>
                        </w:tcBorders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197" w:hRule="exact"/>
                    </w:trPr>
                    <w:tc>
                      <w:tcPr>
                        <w:tcW w:w="252" w:type="dxa"/>
                        <w:tcBorders>
                          <w:top w:val="nil" w:sz="6" w:space="0" w:color="auto"/>
                          <w:bottom w:val="single" w:sz="2" w:space="0" w:color="939598"/>
                          <w:left w:val="single" w:sz="2" w:space="0" w:color="939598"/>
                          <w:right w:val="nil" w:sz="6" w:space="0" w:color="auto"/>
                        </w:tcBorders>
                        <w:shd w:val="clear" w:color="auto" w:fill="2E5994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00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  <w:tc>
                      <w:tcPr>
                        <w:tcW w:w="499" w:type="dxa"/>
                        <w:tcBorders>
                          <w:top w:val="nil" w:sz="6" w:space="0" w:color="auto"/>
                          <w:bottom w:val="single" w:sz="2" w:space="0" w:color="939598"/>
                          <w:left w:val="nil" w:sz="6" w:space="0" w:color="auto"/>
                          <w:right w:val="single" w:sz="2" w:space="0" w:color="939598"/>
                        </w:tcBorders>
                        <w:shd w:val="clear" w:color="auto" w:fill="2E5994"/>
                      </w:tcPr>
                      <w:p>
                        <w:pPr/>
                        <w:rPr/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Russia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Serbia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Sl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vakia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Sl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enia</w:t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Spain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Sweden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position w:val="-1"/>
        </w:rPr>
        <w:t>Swit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1"/>
          <w:position w:val="-1"/>
        </w:rPr>
        <w:t>z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  <w:position w:val="-1"/>
        </w:rPr>
        <w:t>erland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52" w:after="0" w:line="156" w:lineRule="exact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2"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  <w:position w:val="-1"/>
        </w:rPr>
        <w:t>ur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6"/>
          <w:position w:val="-1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ey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52" w:after="0" w:line="156" w:lineRule="exact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position w:val="-1"/>
        </w:rPr>
        <w:t>Ukraine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52" w:after="0" w:line="156" w:lineRule="exact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Uni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ed</w:t>
      </w:r>
      <w:r>
        <w:rPr>
          <w:rFonts w:ascii="Arial" w:hAnsi="Arial" w:cs="Arial" w:eastAsia="Arial"/>
          <w:sz w:val="14"/>
          <w:szCs w:val="14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3"/>
          <w:position w:val="-1"/>
        </w:rPr>
        <w:t>Kingdom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  <w:cols w:num="4" w:equalWidth="0">
            <w:col w:w="7184" w:space="462"/>
            <w:col w:w="427" w:space="588"/>
            <w:col w:w="491" w:space="286"/>
            <w:col w:w="1162"/>
          </w:cols>
        </w:sectPr>
      </w:pPr>
      <w:rPr/>
    </w:p>
    <w:p>
      <w:pPr>
        <w:spacing w:before="4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412" w:lineRule="exact"/>
        <w:ind w:left="123"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  <w:position w:val="-1"/>
        </w:rPr>
        <w:t>COUNTRIES</w:t>
      </w:r>
      <w:r>
        <w:rPr>
          <w:rFonts w:ascii="Arial" w:hAnsi="Arial" w:cs="Arial" w:eastAsia="Arial"/>
          <w:sz w:val="36"/>
          <w:szCs w:val="36"/>
          <w:color w:val="3C9CD7"/>
          <w:spacing w:val="53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-16"/>
          <w:w w:val="73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  <w:position w:val="-1"/>
        </w:rPr>
        <w:t>TTENDING</w:t>
      </w:r>
      <w:r>
        <w:rPr>
          <w:rFonts w:ascii="Arial" w:hAnsi="Arial" w:cs="Arial" w:eastAsia="Arial"/>
          <w:sz w:val="36"/>
          <w:szCs w:val="36"/>
          <w:color w:val="3C9CD7"/>
          <w:spacing w:val="6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  <w:position w:val="-1"/>
        </w:rPr>
        <w:t>F</w:t>
      </w:r>
      <w:r>
        <w:rPr>
          <w:rFonts w:ascii="Arial" w:hAnsi="Arial" w:cs="Arial" w:eastAsia="Arial"/>
          <w:sz w:val="36"/>
          <w:szCs w:val="36"/>
          <w:color w:val="3C9CD7"/>
          <w:spacing w:val="-7"/>
          <w:w w:val="73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  <w:position w:val="-1"/>
        </w:rPr>
        <w:t>OM</w:t>
      </w:r>
      <w:r>
        <w:rPr>
          <w:rFonts w:ascii="Arial" w:hAnsi="Arial" w:cs="Arial" w:eastAsia="Arial"/>
          <w:sz w:val="36"/>
          <w:szCs w:val="36"/>
          <w:color w:val="3C9CD7"/>
          <w:spacing w:val="13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3"/>
          <w:position w:val="-1"/>
        </w:rPr>
        <w:t>OUTSIDE</w:t>
      </w:r>
      <w:r>
        <w:rPr>
          <w:rFonts w:ascii="Arial" w:hAnsi="Arial" w:cs="Arial" w:eastAsia="Arial"/>
          <w:sz w:val="36"/>
          <w:szCs w:val="36"/>
          <w:color w:val="3C9CD7"/>
          <w:spacing w:val="36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4"/>
          <w:position w:val="-1"/>
        </w:rPr>
        <w:t>EU</w:t>
      </w:r>
      <w:r>
        <w:rPr>
          <w:rFonts w:ascii="Arial" w:hAnsi="Arial" w:cs="Arial" w:eastAsia="Arial"/>
          <w:sz w:val="36"/>
          <w:szCs w:val="36"/>
          <w:color w:val="3C9CD7"/>
          <w:spacing w:val="-9"/>
          <w:w w:val="74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1"/>
          <w:position w:val="-1"/>
        </w:rPr>
        <w:t>OPE: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3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0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2.786756pt;height:25.125pt;mso-position-horizontal-relative:char;mso-position-vertical-relative:line" type="#_x0000_t75">
            <v:imagedata r:id="rId8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</w:sectPr>
      </w:pPr>
      <w:rPr/>
    </w:p>
    <w:p>
      <w:pPr>
        <w:spacing w:before="59" w:after="0" w:line="155" w:lineRule="exact"/>
        <w:ind w:left="227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85.689003pt;margin-top:-25.45809pt;width:43.463pt;height:25.861pt;mso-position-horizontal-relative:page;mso-position-vertical-relative:paragraph;z-index:-8519" coordorigin="1714,-509" coordsize="869,517">
            <v:group style="position:absolute;left:1724;top:-499;width:849;height:497" coordorigin="1724,-499" coordsize="849,497">
              <v:shape style="position:absolute;left:1724;top:-499;width:849;height:497" coordorigin="1724,-499" coordsize="849,497" path="m1724,-2l2573,-2,2573,-499,1724,-499,1724,-2e" filled="t" fillcolor="#170087" stroked="f">
                <v:path arrowok="t"/>
                <v:fill/>
              </v:shape>
            </v:group>
            <v:group style="position:absolute;left:1883;top:-193;width:132;height:128" coordorigin="1883,-193" coordsize="132,128">
              <v:shape style="position:absolute;left:1883;top:-193;width:132;height:128" coordorigin="1883,-193" coordsize="132,128" path="m1896,-168l1920,-132,1883,-111,1925,-107,1920,-65,1949,-96,1974,-96,1972,-107,2015,-111,1978,-132,1992,-153,1936,-153,1896,-168e" filled="t" fillcolor="#FFFFFF" stroked="f">
                <v:path arrowok="t"/>
                <v:fill/>
              </v:shape>
              <v:shape style="position:absolute;left:1883;top:-193;width:132;height:128" coordorigin="1883,-193" coordsize="132,128" path="m1974,-96l1949,-96,1978,-65,1974,-96e" filled="t" fillcolor="#FFFFFF" stroked="f">
                <v:path arrowok="t"/>
                <v:fill/>
              </v:shape>
              <v:shape style="position:absolute;left:1883;top:-193;width:132;height:128" coordorigin="1883,-193" coordsize="132,128" path="m1949,-193l1936,-153,1962,-153,1949,-193e" filled="t" fillcolor="#FFFFFF" stroked="f">
                <v:path arrowok="t"/>
                <v:fill/>
              </v:shape>
              <v:shape style="position:absolute;left:1883;top:-193;width:132;height:128" coordorigin="1883,-193" coordsize="132,128" path="m2002,-168l1962,-153,1992,-153,2002,-168e" filled="t" fillcolor="#FFFFFF" stroked="f">
                <v:path arrowok="t"/>
                <v:fill/>
              </v:shape>
            </v:group>
            <v:group style="position:absolute;left:2368;top:-120;width:63;height:61" coordorigin="2368,-120" coordsize="63,61">
              <v:shape style="position:absolute;left:2368;top:-120;width:63;height:61" coordorigin="2368,-120" coordsize="63,61" path="m2374,-108l2385,-91,2368,-81,2388,-79,2385,-59,2399,-74,2411,-74,2410,-79,2431,-81,2413,-91,2420,-101,2393,-101,2374,-108e" filled="t" fillcolor="#FFFFFF" stroked="f">
                <v:path arrowok="t"/>
                <v:fill/>
              </v:shape>
              <v:shape style="position:absolute;left:2368;top:-120;width:63;height:61" coordorigin="2368,-120" coordsize="63,61" path="m2411,-74l2399,-74,2413,-59,2411,-74e" filled="t" fillcolor="#FFFFFF" stroked="f">
                <v:path arrowok="t"/>
                <v:fill/>
              </v:shape>
              <v:shape style="position:absolute;left:2368;top:-120;width:63;height:61" coordorigin="2368,-120" coordsize="63,61" path="m2399,-120l2393,-101,2406,-101,2399,-120e" filled="t" fillcolor="#FFFFFF" stroked="f">
                <v:path arrowok="t"/>
                <v:fill/>
              </v:shape>
              <v:shape style="position:absolute;left:2368;top:-120;width:63;height:61" coordorigin="2368,-120" coordsize="63,61" path="m2424,-108l2406,-101,2420,-101,2424,-108e" filled="t" fillcolor="#FFFFFF" stroked="f">
                <v:path arrowok="t"/>
                <v:fill/>
              </v:shape>
            </v:group>
            <v:group style="position:absolute;left:2255;top:-299;width:63;height:61" coordorigin="2255,-299" coordsize="63,61">
              <v:shape style="position:absolute;left:2255;top:-299;width:63;height:61" coordorigin="2255,-299" coordsize="63,61" path="m2262,-287l2273,-270,2255,-259,2276,-258,2273,-238,2287,-252,2299,-252,2298,-258,2318,-259,2301,-270,2307,-279,2281,-279,2262,-287e" filled="t" fillcolor="#FFFFFF" stroked="f">
                <v:path arrowok="t"/>
                <v:fill/>
              </v:shape>
              <v:shape style="position:absolute;left:2255;top:-299;width:63;height:61" coordorigin="2255,-299" coordsize="63,61" path="m2299,-252l2287,-252,2301,-238,2299,-252e" filled="t" fillcolor="#FFFFFF" stroked="f">
                <v:path arrowok="t"/>
                <v:fill/>
              </v:shape>
              <v:shape style="position:absolute;left:2255;top:-299;width:63;height:61" coordorigin="2255,-299" coordsize="63,61" path="m2287,-299l2281,-279,2293,-279,2287,-299e" filled="t" fillcolor="#FFFFFF" stroked="f">
                <v:path arrowok="t"/>
                <v:fill/>
              </v:shape>
              <v:shape style="position:absolute;left:2255;top:-299;width:63;height:61" coordorigin="2255,-299" coordsize="63,61" path="m2312,-287l2293,-279,2307,-279,2312,-287e" filled="t" fillcolor="#FFFFFF" stroked="f">
                <v:path arrowok="t"/>
                <v:fill/>
              </v:shape>
            </v:group>
            <v:group style="position:absolute;left:2368;top:-421;width:63;height:61" coordorigin="2368,-421" coordsize="63,61">
              <v:shape style="position:absolute;left:2368;top:-421;width:63;height:61" coordorigin="2368,-421" coordsize="63,61" path="m2374,-408l2385,-392,2368,-381,2388,-379,2385,-359,2399,-374,2411,-374,2410,-379,2431,-381,2413,-392,2420,-401,2393,-401,2374,-408e" filled="t" fillcolor="#FFFFFF" stroked="f">
                <v:path arrowok="t"/>
                <v:fill/>
              </v:shape>
              <v:shape style="position:absolute;left:2368;top:-421;width:63;height:61" coordorigin="2368,-421" coordsize="63,61" path="m2411,-374l2399,-374,2413,-359,2411,-374e" filled="t" fillcolor="#FFFFFF" stroked="f">
                <v:path arrowok="t"/>
                <v:fill/>
              </v:shape>
              <v:shape style="position:absolute;left:2368;top:-421;width:63;height:61" coordorigin="2368,-421" coordsize="63,61" path="m2399,-421l2393,-401,2406,-401,2399,-421e" filled="t" fillcolor="#FFFFFF" stroked="f">
                <v:path arrowok="t"/>
                <v:fill/>
              </v:shape>
              <v:shape style="position:absolute;left:2368;top:-421;width:63;height:61" coordorigin="2368,-421" coordsize="63,61" path="m2424,-408l2406,-401,2420,-401,2424,-408e" filled="t" fillcolor="#FFFFFF" stroked="f">
                <v:path arrowok="t"/>
                <v:fill/>
              </v:shape>
            </v:group>
            <v:group style="position:absolute;left:2468;top:-329;width:63;height:61" coordorigin="2468,-329" coordsize="63,61">
              <v:shape style="position:absolute;left:2468;top:-329;width:63;height:61" coordorigin="2468,-329" coordsize="63,61" path="m2474,-317l2485,-300,2468,-289,2488,-288,2485,-267,2499,-282,2511,-282,2511,-288,2531,-289,2513,-300,2520,-309,2493,-309,2474,-317e" filled="t" fillcolor="#FFFFFF" stroked="f">
                <v:path arrowok="t"/>
                <v:fill/>
              </v:shape>
              <v:shape style="position:absolute;left:2468;top:-329;width:63;height:61" coordorigin="2468,-329" coordsize="63,61" path="m2511,-282l2499,-282,2513,-267,2511,-282e" filled="t" fillcolor="#FFFFFF" stroked="f">
                <v:path arrowok="t"/>
                <v:fill/>
              </v:shape>
              <v:shape style="position:absolute;left:2468;top:-329;width:63;height:61" coordorigin="2468,-329" coordsize="63,61" path="m2499,-329l2493,-309,2506,-309,2499,-329e" filled="t" fillcolor="#FFFFFF" stroked="f">
                <v:path arrowok="t"/>
                <v:fill/>
              </v:shape>
              <v:shape style="position:absolute;left:2468;top:-329;width:63;height:61" coordorigin="2468,-329" coordsize="63,61" path="m2525,-317l2506,-309,2520,-309,2525,-317e" filled="t" fillcolor="#FFFFFF" stroked="f">
                <v:path arrowok="t"/>
                <v:fill/>
              </v:shape>
            </v:group>
            <v:group style="position:absolute;left:2426;top:-238;width:36;height:34" coordorigin="2426,-238" coordsize="36,34">
              <v:shape style="position:absolute;left:2426;top:-238;width:36;height:34" coordorigin="2426,-238" coordsize="36,34" path="m2444,-238l2439,-226,2426,-225,2436,-217,2433,-204,2444,-211,2454,-211,2452,-217,2462,-225,2449,-226,2444,-238e" filled="t" fillcolor="#FFFFFF" stroked="f">
                <v:path arrowok="t"/>
                <v:fill/>
              </v:shape>
              <v:shape style="position:absolute;left:2426;top:-238;width:36;height:34" coordorigin="2426,-238" coordsize="36,34" path="m2454,-211l2444,-211,2455,-204,2454,-211e" filled="t" fillcolor="#FFFFFF" stroked="f">
                <v:path arrowok="t"/>
                <v:fill/>
              </v:shape>
            </v:group>
            <v:group style="position:absolute;left:1724;top:-499;width:263;height:225" coordorigin="1724,-499" coordsize="263,225">
              <v:shape style="position:absolute;left:1724;top:-499;width:263;height:225" coordorigin="1724,-499" coordsize="263,225" path="m1986,-349l1911,-349,1911,-274,1986,-274,1986,-349e" filled="t" fillcolor="#FFFFFF" stroked="f">
                <v:path arrowok="t"/>
                <v:fill/>
              </v:shape>
              <v:shape style="position:absolute;left:1724;top:-499;width:263;height:225" coordorigin="1724,-499" coordsize="263,225" path="m2174,-424l1724,-424,1724,-349,2174,-349,2174,-424e" filled="t" fillcolor="#FFFFFF" stroked="f">
                <v:path arrowok="t"/>
                <v:fill/>
              </v:shape>
              <v:shape style="position:absolute;left:1724;top:-499;width:263;height:225" coordorigin="1724,-499" coordsize="263,225" path="m1986,-499l1911,-499,1911,-424,1986,-424,1986,-499e" filled="t" fillcolor="#FFFFFF" stroked="f">
                <v:path arrowok="t"/>
                <v:fill/>
              </v:shape>
            </v:group>
            <v:group style="position:absolute;left:1724;top:-499;width:450;height:225" coordorigin="1724,-499" coordsize="450,225">
              <v:shape style="position:absolute;left:1724;top:-499;width:450;height:225" coordorigin="1724,-499" coordsize="450,225" path="m1774,-499l1724,-499,1724,-474,2124,-274,2174,-274,2174,-299,1774,-499e" filled="t" fillcolor="#FFFFFF" stroked="f">
                <v:path arrowok="t"/>
                <v:fill/>
              </v:shape>
            </v:group>
            <v:group style="position:absolute;left:1724;top:-499;width:450;height:225" coordorigin="1724,-499" coordsize="450,225">
              <v:shape style="position:absolute;left:1724;top:-499;width:450;height:225" coordorigin="1724,-499" coordsize="450,225" path="m2174,-499l2124,-499,1724,-299,1724,-274,1774,-274,2174,-474,2174,-499e" filled="t" fillcolor="#FFFFFF" stroked="f">
                <v:path arrowok="t"/>
                <v:fill/>
              </v:shape>
            </v:group>
            <v:group style="position:absolute;left:1724;top:-499;width:248;height:225" coordorigin="1724,-499" coordsize="248,225">
              <v:shape style="position:absolute;left:1724;top:-499;width:248;height:225" coordorigin="1724,-499" coordsize="248,225" path="m1972,-364l1926,-364,1926,-274,1972,-274,1972,-364e" filled="t" fillcolor="#EB0021" stroked="f">
                <v:path arrowok="t"/>
                <v:fill/>
              </v:shape>
              <v:shape style="position:absolute;left:1724;top:-499;width:248;height:225" coordorigin="1724,-499" coordsize="248,225" path="m2174,-409l1724,-409,1724,-364,2174,-364,2174,-409e" filled="t" fillcolor="#EB0021" stroked="f">
                <v:path arrowok="t"/>
                <v:fill/>
              </v:shape>
              <v:shape style="position:absolute;left:1724;top:-499;width:248;height:225" coordorigin="1724,-499" coordsize="248,225" path="m1972,-499l1926,-499,1926,-409,1972,-409,1972,-499e" filled="t" fillcolor="#EB0021" stroked="f">
                <v:path arrowok="t"/>
                <v:fill/>
              </v:shape>
            </v:group>
            <v:group style="position:absolute;left:1724;top:-499;width:450;height:75" coordorigin="1724,-499" coordsize="450,75">
              <v:shape style="position:absolute;left:1724;top:-499;width:450;height:75" coordorigin="1724,-499" coordsize="450,75" path="m1724,-499l1724,-482,1840,-424,1874,-424,1724,-499e" filled="t" fillcolor="#EB0021" stroked="f">
                <v:path arrowok="t"/>
                <v:fill/>
              </v:shape>
              <v:shape style="position:absolute;left:1724;top:-499;width:450;height:75" coordorigin="1724,-499" coordsize="450,75" path="m2174,-499l2141,-499,1990,-424,2024,-424,2174,-499e" filled="t" fillcolor="#EB0021" stroked="f">
                <v:path arrowok="t"/>
                <v:fill/>
              </v:shape>
            </v:group>
            <v:group style="position:absolute;left:1724;top:-349;width:450;height:75" coordorigin="1724,-349" coordsize="450,75">
              <v:shape style="position:absolute;left:1724;top:-349;width:450;height:75" coordorigin="1724,-349" coordsize="450,75" path="m1907,-349l1874,-349,1724,-274,1757,-274,1907,-349e" filled="t" fillcolor="#EB0021" stroked="f">
                <v:path arrowok="t"/>
                <v:fill/>
              </v:shape>
              <v:shape style="position:absolute;left:1724;top:-349;width:450;height:75" coordorigin="1724,-349" coordsize="450,75" path="m2058,-349l2024,-349,2174,-274,2174,-291,2058,-349e" filled="t" fillcolor="#EB0021" stroked="f">
                <v:path arrowok="t"/>
                <v:fill/>
              </v:shape>
            </v:group>
            <v:group style="position:absolute;left:1721;top:-501;width:854;height:501" coordorigin="1721,-501" coordsize="854,501">
              <v:shape style="position:absolute;left:1721;top:-501;width:854;height:501" coordorigin="1721,-501" coordsize="854,501" path="m1721,0l2576,0,2576,-501,1721,-501,1721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7.998001pt;margin-top:-25.45809pt;width:43.599pt;height:25.849pt;mso-position-horizontal-relative:page;mso-position-vertical-relative:paragraph;z-index:-8518" coordorigin="2760,-509" coordsize="872,517">
            <v:shape style="position:absolute;left:2760;top:-509;width:872;height:517" type="#_x0000_t75">
              <v:imagedata r:id="rId90" o:title=""/>
            </v:shape>
            <v:group style="position:absolute;left:2768;top:-501;width:851;height:501" coordorigin="2768,-501" coordsize="851,501">
              <v:shape style="position:absolute;left:2768;top:-501;width:851;height:501" coordorigin="2768,-501" coordsize="851,501" path="m2768,0l3619,0,3619,-501,2768,-501,2768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0.238007pt;margin-top:-25.45809pt;width:43.56pt;height:25.853pt;mso-position-horizontal-relative:page;mso-position-vertical-relative:paragraph;z-index:-8517" coordorigin="3805,-509" coordsize="871,517">
            <v:group style="position:absolute;left:3815;top:-499;width:200;height:497" coordorigin="3815,-499" coordsize="200,497">
              <v:shape style="position:absolute;left:3815;top:-499;width:200;height:497" coordorigin="3815,-499" coordsize="200,497" path="m3815,-2l4015,-2,4015,-499,3815,-499,3815,-2e" filled="t" fillcolor="#EB0021" stroked="f">
                <v:path arrowok="t"/>
                <v:fill/>
              </v:shape>
            </v:group>
            <v:group style="position:absolute;left:4466;top:-499;width:200;height:497" coordorigin="4466,-499" coordsize="200,497">
              <v:shape style="position:absolute;left:4466;top:-499;width:200;height:497" coordorigin="4466,-499" coordsize="200,497" path="m4466,-2l4666,-2,4666,-499,4466,-499,4466,-2e" filled="t" fillcolor="#EB0021" stroked="f">
                <v:path arrowok="t"/>
                <v:fill/>
              </v:shape>
            </v:group>
            <v:group style="position:absolute;left:4072;top:-434;width:331;height:385" coordorigin="4072,-434" coordsize="331,385">
              <v:shape style="position:absolute;left:4072;top:-434;width:331;height:385" coordorigin="4072,-434" coordsize="331,385" path="m4249,-144l4233,-144,4237,-142,4237,-139,4233,-49,4247,-49,4245,-135,4245,-142,4249,-144e" filled="t" fillcolor="#EB0021" stroked="f">
                <v:path arrowok="t"/>
                <v:fill/>
              </v:shape>
              <v:shape style="position:absolute;left:4072;top:-434;width:331;height:385" coordorigin="4072,-434" coordsize="331,385" path="m4079,-314l4091,-266,4094,-256,4096,-251,4088,-249,4072,-240,4153,-171,4156,-168,4158,-163,4157,-159,4149,-135,4229,-144,4233,-144,4328,-144,4325,-159,4324,-163,4325,-168,4329,-171,4410,-240,4393,-249,4386,-251,4388,-256,4390,-266,4394,-280,4183,-280,4178,-287,4164,-303,4131,-303,4126,-303,4079,-314e" filled="t" fillcolor="#EB0021" stroked="f">
                <v:path arrowok="t"/>
                <v:fill/>
              </v:shape>
              <v:shape style="position:absolute;left:4072;top:-434;width:331;height:385" coordorigin="4072,-434" coordsize="331,385" path="m4328,-144l4249,-144,4251,-144,4330,-135,4328,-144e" filled="t" fillcolor="#EB0021" stroked="f">
                <v:path arrowok="t"/>
                <v:fill/>
              </v:shape>
              <v:shape style="position:absolute;left:4072;top:-434;width:331;height:385" coordorigin="4072,-434" coordsize="331,385" path="m4174,-385l4190,-296,4194,-280,4288,-280,4291,-296,4304,-370,4208,-370,4202,-370,4196,-374,4174,-385e" filled="t" fillcolor="#EB0021" stroked="f">
                <v:path arrowok="t"/>
                <v:fill/>
              </v:shape>
              <v:shape style="position:absolute;left:4072;top:-434;width:331;height:385" coordorigin="4072,-434" coordsize="331,385" path="m4341,-331l4304,-287,4299,-280,4394,-280,4400,-303,4351,-303,4348,-306,4347,-309,4341,-331e" filled="t" fillcolor="#EB0021" stroked="f">
                <v:path arrowok="t"/>
                <v:fill/>
              </v:shape>
              <v:shape style="position:absolute;left:4072;top:-434;width:331;height:385" coordorigin="4072,-434" coordsize="331,385" path="m4140,-331l4134,-309,4134,-306,4131,-303,4164,-303,4140,-331e" filled="t" fillcolor="#EB0021" stroked="f">
                <v:path arrowok="t"/>
                <v:fill/>
              </v:shape>
              <v:shape style="position:absolute;left:4072;top:-434;width:331;height:385" coordorigin="4072,-434" coordsize="331,385" path="m4403,-314l4356,-303,4351,-303,4400,-303,4403,-314e" filled="t" fillcolor="#EB0021" stroked="f">
                <v:path arrowok="t"/>
                <v:fill/>
              </v:shape>
              <v:shape style="position:absolute;left:4072;top:-434;width:331;height:385" coordorigin="4072,-434" coordsize="331,385" path="m4241,-434l4211,-376,4208,-370,4274,-370,4270,-376,4241,-434e" filled="t" fillcolor="#EB0021" stroked="f">
                <v:path arrowok="t"/>
                <v:fill/>
              </v:shape>
              <v:shape style="position:absolute;left:4072;top:-434;width:331;height:385" coordorigin="4072,-434" coordsize="331,385" path="m4307,-385l4286,-374,4280,-370,4274,-370,4304,-370,4307,-385e" filled="t" fillcolor="#EB0021" stroked="f">
                <v:path arrowok="t"/>
                <v:fill/>
              </v:shape>
            </v:group>
            <v:group style="position:absolute;left:3816;top:-501;width:851;height:501" coordorigin="3816,-501" coordsize="851,501">
              <v:shape style="position:absolute;left:3816;top:-501;width:851;height:501" coordorigin="3816,-501" coordsize="851,501" path="m3816,0l4667,0,4667,-501,3816,-501,3816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3.052994pt;margin-top:-25.45809pt;width:43.448pt;height:25.864pt;mso-position-horizontal-relative:page;mso-position-vertical-relative:paragraph;z-index:-8516" coordorigin="4861,-509" coordsize="869,517">
            <v:group style="position:absolute;left:4871;top:-499;width:849;height:497" coordorigin="4871,-499" coordsize="849,497">
              <v:shape style="position:absolute;left:4871;top:-499;width:849;height:497" coordorigin="4871,-499" coordsize="849,497" path="m4871,-2l5720,-2,5720,-499,4871,-499,4871,-2e" filled="t" fillcolor="#CC1C24" stroked="f">
                <v:path arrowok="t"/>
                <v:fill/>
              </v:shape>
            </v:group>
            <v:group style="position:absolute;left:4927;top:-449;width:111;height:130" coordorigin="4927,-449" coordsize="111,130">
              <v:shape style="position:absolute;left:4927;top:-449;width:111;height:130" coordorigin="4927,-449" coordsize="111,130" path="m5028,-350l4996,-350,5038,-319,5028,-350e" filled="t" fillcolor="#F7DE29" stroked="f">
                <v:path arrowok="t"/>
                <v:fill/>
              </v:shape>
              <v:shape style="position:absolute;left:4927;top:-449;width:111;height:130" coordorigin="4927,-449" coordsize="111,130" path="m4996,-449l4979,-400,4927,-399,4969,-369,4953,-319,4996,-350,5028,-350,5022,-369,5064,-399,5012,-400,4996,-449e" filled="t" fillcolor="#F7DE29" stroked="f">
                <v:path arrowok="t"/>
                <v:fill/>
              </v:shape>
            </v:group>
            <v:group style="position:absolute;left:5097;top:-299;width:32;height:50" coordorigin="5097,-299" coordsize="32,50">
              <v:shape style="position:absolute;left:5097;top:-299;width:32;height:50" coordorigin="5097,-299" coordsize="32,50" path="m5126,-266l5115,-266,5125,-250,5126,-266e" filled="t" fillcolor="#F7DE29" stroked="f">
                <v:path arrowok="t"/>
                <v:fill/>
              </v:shape>
              <v:shape style="position:absolute;left:5097;top:-299;width:32;height:50" coordorigin="5097,-299" coordsize="32,50" path="m5099,-292l5109,-276,5097,-261,5115,-266,5126,-266,5127,-269,5145,-273,5127,-281,5128,-285,5116,-285,5099,-292e" filled="t" fillcolor="#F7DE29" stroked="f">
                <v:path arrowok="t"/>
                <v:fill/>
              </v:shape>
              <v:shape style="position:absolute;left:5097;top:-299;width:32;height:50" coordorigin="5097,-299" coordsize="32,50" path="m5129,-299l5116,-285,5128,-285,5129,-299e" filled="t" fillcolor="#F7DE29" stroked="f">
                <v:path arrowok="t"/>
                <v:fill/>
              </v:shape>
            </v:group>
            <v:group style="position:absolute;left:5145;top:-423;width:49;height:49" coordorigin="5145,-423" coordsize="49,49">
              <v:shape style="position:absolute;left:5145;top:-423;width:49;height:49" coordorigin="5145,-423" coordsize="49,49" path="m5160,-423l5162,-405,5145,-396,5164,-393,5167,-374,5176,-391,5191,-391,5181,-401,5186,-410,5173,-410,5160,-423e" filled="t" fillcolor="#F7DE29" stroked="f">
                <v:path arrowok="t"/>
                <v:fill/>
              </v:shape>
              <v:shape style="position:absolute;left:5145;top:-423;width:49;height:49" coordorigin="5145,-423" coordsize="49,49" path="m5191,-391l5176,-391,5194,-388,5191,-391e" filled="t" fillcolor="#F7DE29" stroked="f">
                <v:path arrowok="t"/>
                <v:fill/>
              </v:shape>
              <v:shape style="position:absolute;left:5145;top:-423;width:49;height:49" coordorigin="5145,-423" coordsize="49,49" path="m5190,-418l5173,-410,5186,-410,5190,-418e" filled="t" fillcolor="#F7DE29" stroked="f">
                <v:path arrowok="t"/>
                <v:fill/>
              </v:shape>
            </v:group>
            <v:group style="position:absolute;left:5145;top:-350;width:50;height:47" coordorigin="5145,-350" coordsize="50,47">
              <v:shape style="position:absolute;left:5145;top:-350;width:50;height:47" coordorigin="5145,-350" coordsize="50,47" path="m5170,-350l5164,-332,5145,-332,5160,-321,5154,-302,5170,-314,5182,-314,5179,-321,5195,-332,5176,-332,5170,-350e" filled="t" fillcolor="#F7DE29" stroked="f">
                <v:path arrowok="t"/>
                <v:fill/>
              </v:shape>
              <v:shape style="position:absolute;left:5145;top:-350;width:50;height:47" coordorigin="5145,-350" coordsize="50,47" path="m5182,-314l5170,-314,5185,-302,5182,-314e" filled="t" fillcolor="#F7DE29" stroked="f">
                <v:path arrowok="t"/>
                <v:fill/>
              </v:shape>
            </v:group>
            <v:group style="position:absolute;left:5096;top:-473;width:34;height:49" coordorigin="5096,-473" coordsize="34,49">
              <v:shape style="position:absolute;left:5096;top:-473;width:34;height:49" coordorigin="5096,-473" coordsize="34,49" path="m5126,-441l5115,-441,5124,-424,5126,-441e" filled="t" fillcolor="#F7DE29" stroked="f">
                <v:path arrowok="t"/>
                <v:fill/>
              </v:shape>
              <v:shape style="position:absolute;left:5096;top:-473;width:34;height:49" coordorigin="5096,-473" coordsize="34,49" path="m5100,-468l5109,-451,5096,-437,5115,-441,5126,-441,5126,-443,5145,-446,5128,-455,5128,-460,5117,-460,5100,-468e" filled="t" fillcolor="#F7DE29" stroked="f">
                <v:path arrowok="t"/>
                <v:fill/>
              </v:shape>
              <v:shape style="position:absolute;left:5096;top:-473;width:34;height:49" coordorigin="5096,-473" coordsize="34,49" path="m5130,-473l5117,-460,5128,-460,5130,-473e" filled="t" fillcolor="#F7DE29" stroked="f">
                <v:path arrowok="t"/>
                <v:fill/>
              </v:shape>
            </v:group>
            <v:group style="position:absolute;left:4868;top:-501;width:851;height:501" coordorigin="4868,-501" coordsize="851,501">
              <v:shape style="position:absolute;left:4868;top:-501;width:851;height:501" coordorigin="4868,-501" coordsize="851,501" path="m4868,0l5719,0,5719,-501,4868,-501,4868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5.471985pt;margin-top:-25.45809pt;width:43.582pt;height:25.831pt;mso-position-horizontal-relative:page;mso-position-vertical-relative:paragraph;z-index:-8515" coordorigin="5909,-509" coordsize="872,517">
            <v:shape style="position:absolute;left:5909;top:-509;width:872;height:517" type="#_x0000_t75">
              <v:imagedata r:id="rId91" o:title=""/>
            </v:shape>
            <v:group style="position:absolute;left:5921;top:-501;width:851;height:501" coordorigin="5921,-501" coordsize="851,501">
              <v:shape style="position:absolute;left:5921;top:-501;width:851;height:501" coordorigin="5921,-501" coordsize="851,501" path="m5921,0l6772,0,6772,-501,5921,-501,5921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7.806pt;margin-top:-25.45809pt;width:43.296pt;height:25.729pt;mso-position-horizontal-relative:page;mso-position-vertical-relative:paragraph;z-index:-8514" coordorigin="6956,-509" coordsize="866,515">
            <v:group style="position:absolute;left:7132;top:-448;width:96;height:96" coordorigin="7132,-448" coordsize="96,96">
              <v:shape style="position:absolute;left:7132;top:-448;width:96;height:96" coordorigin="7132,-448" coordsize="96,96" path="m7193,-387l7167,-387,7167,-378,7166,-369,7164,-358,7163,-352,7169,-353,7174,-353,7197,-353,7196,-358,7194,-369,7193,-378,7193,-387e" filled="t" fillcolor="#D60038" stroked="f">
                <v:path arrowok="t"/>
                <v:fill/>
              </v:shape>
              <v:shape style="position:absolute;left:7132;top:-448;width:96;height:96" coordorigin="7132,-448" coordsize="96,96" path="m7197,-353l7186,-353,7192,-353,7197,-352,7197,-353e" filled="t" fillcolor="#D60038" stroked="f">
                <v:path arrowok="t"/>
                <v:fill/>
              </v:shape>
              <v:shape style="position:absolute;left:7132;top:-448;width:96;height:96" coordorigin="7132,-448" coordsize="96,96" path="m7132,-417l7133,-411,7133,-406,7133,-394,7133,-389,7132,-383,7144,-385,7155,-387,7167,-387,7228,-387,7228,-389,7227,-394,7227,-406,7228,-411,7228,-413,7167,-413,7155,-413,7144,-415,7132,-417e" filled="t" fillcolor="#D60038" stroked="f">
                <v:path arrowok="t"/>
                <v:fill/>
              </v:shape>
              <v:shape style="position:absolute;left:7132;top:-448;width:96;height:96" coordorigin="7132,-448" coordsize="96,96" path="m7228,-387l7193,-387,7205,-387,7217,-385,7228,-383,7228,-387e" filled="t" fillcolor="#D60038" stroked="f">
                <v:path arrowok="t"/>
                <v:fill/>
              </v:shape>
              <v:shape style="position:absolute;left:7132;top:-448;width:96;height:96" coordorigin="7132,-448" coordsize="96,96" path="m7163,-448l7165,-437,7167,-425,7167,-413,7193,-413,7193,-425,7195,-437,7197,-447,7174,-447,7169,-448,7163,-448e" filled="t" fillcolor="#D60038" stroked="f">
                <v:path arrowok="t"/>
                <v:fill/>
              </v:shape>
              <v:shape style="position:absolute;left:7132;top:-448;width:96;height:96" coordorigin="7132,-448" coordsize="96,96" path="m7228,-417l7217,-415,7205,-413,7193,-413,7228,-413,7228,-417e" filled="t" fillcolor="#D60038" stroked="f">
                <v:path arrowok="t"/>
                <v:fill/>
              </v:shape>
              <v:shape style="position:absolute;left:7132;top:-448;width:96;height:96" coordorigin="7132,-448" coordsize="96,96" path="m7197,-448l7192,-448,7186,-447,7197,-447,7197,-448e" filled="t" fillcolor="#D60038" stroked="f">
                <v:path arrowok="t"/>
                <v:fill/>
              </v:shape>
            </v:group>
            <v:group style="position:absolute;left:7553;top:-448;width:96;height:96" coordorigin="7553,-448" coordsize="96,96">
              <v:shape style="position:absolute;left:7553;top:-448;width:96;height:96" coordorigin="7553,-448" coordsize="96,96" path="m7614,-387l7589,-387,7588,-378,7587,-369,7585,-358,7584,-352,7590,-353,7596,-353,7618,-353,7618,-355,7617,-360,7615,-369,7614,-378,7614,-387e" filled="t" fillcolor="#D60038" stroked="f">
                <v:path arrowok="t"/>
                <v:fill/>
              </v:shape>
              <v:shape style="position:absolute;left:7553;top:-448;width:96;height:96" coordorigin="7553,-448" coordsize="96,96" path="m7618,-353l7607,-353,7613,-353,7618,-352,7618,-353e" filled="t" fillcolor="#D60038" stroked="f">
                <v:path arrowok="t"/>
                <v:fill/>
              </v:shape>
              <v:shape style="position:absolute;left:7553;top:-448;width:96;height:96" coordorigin="7553,-448" coordsize="96,96" path="m7553,-417l7554,-411,7554,-406,7554,-394,7554,-389,7553,-383,7565,-385,7577,-387,7589,-387,7649,-387,7649,-389,7648,-394,7648,-406,7649,-411,7649,-413,7589,-413,7577,-413,7565,-415,7553,-417e" filled="t" fillcolor="#D60038" stroked="f">
                <v:path arrowok="t"/>
                <v:fill/>
              </v:shape>
              <v:shape style="position:absolute;left:7553;top:-448;width:96;height:96" coordorigin="7553,-448" coordsize="96,96" path="m7649,-387l7614,-387,7626,-387,7638,-385,7649,-383,7649,-387e" filled="t" fillcolor="#D60038" stroked="f">
                <v:path arrowok="t"/>
                <v:fill/>
              </v:shape>
              <v:shape style="position:absolute;left:7553;top:-448;width:96;height:96" coordorigin="7553,-448" coordsize="96,96" path="m7584,-448l7587,-437,7588,-425,7589,-413,7614,-413,7615,-425,7616,-437,7618,-447,7596,-447,7590,-448,7584,-448e" filled="t" fillcolor="#D60038" stroked="f">
                <v:path arrowok="t"/>
                <v:fill/>
              </v:shape>
              <v:shape style="position:absolute;left:7553;top:-448;width:96;height:96" coordorigin="7553,-448" coordsize="96,96" path="m7649,-417l7638,-415,7626,-413,7614,-413,7649,-413,7649,-417e" filled="t" fillcolor="#D60038" stroked="f">
                <v:path arrowok="t"/>
                <v:fill/>
              </v:shape>
              <v:shape style="position:absolute;left:7553;top:-448;width:96;height:96" coordorigin="7553,-448" coordsize="96,96" path="m7618,-448l7613,-448,7607,-447,7618,-447,7618,-448e" filled="t" fillcolor="#D60038" stroked="f">
                <v:path arrowok="t"/>
                <v:fill/>
              </v:shape>
            </v:group>
            <v:group style="position:absolute;left:7132;top:-151;width:96;height:96" coordorigin="7132,-151" coordsize="96,96">
              <v:shape style="position:absolute;left:7132;top:-151;width:96;height:96" coordorigin="7132,-151" coordsize="96,96" path="m7193,-90l7168,-90,7167,-78,7166,-66,7163,-55,7169,-55,7174,-56,7197,-56,7195,-66,7193,-78,7193,-90e" filled="t" fillcolor="#D60038" stroked="f">
                <v:path arrowok="t"/>
                <v:fill/>
              </v:shape>
              <v:shape style="position:absolute;left:7132;top:-151;width:96;height:96" coordorigin="7132,-151" coordsize="96,96" path="m7197,-56l7186,-56,7192,-55,7197,-55,7197,-56e" filled="t" fillcolor="#D60038" stroked="f">
                <v:path arrowok="t"/>
                <v:fill/>
              </v:shape>
              <v:shape style="position:absolute;left:7132;top:-151;width:96;height:96" coordorigin="7132,-151" coordsize="96,96" path="m7132,-120l7133,-114,7133,-109,7133,-97,7133,-92,7132,-86,7144,-88,7155,-90,7168,-90,7228,-90,7228,-92,7227,-97,7227,-109,7228,-114,7228,-116,7168,-116,7155,-116,7144,-118,7132,-120e" filled="t" fillcolor="#D60038" stroked="f">
                <v:path arrowok="t"/>
                <v:fill/>
              </v:shape>
              <v:shape style="position:absolute;left:7132;top:-151;width:96;height:96" coordorigin="7132,-151" coordsize="96,96" path="m7228,-90l7193,-90,7205,-90,7217,-88,7228,-86,7228,-90e" filled="t" fillcolor="#D60038" stroked="f">
                <v:path arrowok="t"/>
                <v:fill/>
              </v:shape>
              <v:shape style="position:absolute;left:7132;top:-151;width:96;height:96" coordorigin="7132,-151" coordsize="96,96" path="m7163,-151l7164,-145,7166,-134,7167,-125,7168,-116,7193,-116,7193,-125,7194,-134,7196,-145,7197,-150,7174,-150,7169,-150,7163,-151e" filled="t" fillcolor="#D60038" stroked="f">
                <v:path arrowok="t"/>
                <v:fill/>
              </v:shape>
              <v:shape style="position:absolute;left:7132;top:-151;width:96;height:96" coordorigin="7132,-151" coordsize="96,96" path="m7228,-120l7217,-118,7205,-116,7193,-116,7228,-116,7228,-120e" filled="t" fillcolor="#D60038" stroked="f">
                <v:path arrowok="t"/>
                <v:fill/>
              </v:shape>
              <v:shape style="position:absolute;left:7132;top:-151;width:96;height:96" coordorigin="7132,-151" coordsize="96,96" path="m7197,-151l7192,-150,7186,-150,7197,-150,7197,-151e" filled="t" fillcolor="#D60038" stroked="f">
                <v:path arrowok="t"/>
                <v:fill/>
              </v:shape>
            </v:group>
            <v:group style="position:absolute;left:7553;top:-151;width:96;height:96" coordorigin="7553,-151" coordsize="96,96">
              <v:shape style="position:absolute;left:7553;top:-151;width:96;height:96" coordorigin="7553,-151" coordsize="96,96" path="m7614,-90l7589,-90,7588,-78,7587,-66,7584,-55,7590,-55,7596,-56,7618,-56,7616,-66,7615,-78,7614,-90e" filled="t" fillcolor="#D60038" stroked="f">
                <v:path arrowok="t"/>
                <v:fill/>
              </v:shape>
              <v:shape style="position:absolute;left:7553;top:-151;width:96;height:96" coordorigin="7553,-151" coordsize="96,96" path="m7618,-56l7607,-56,7613,-55,7618,-55,7618,-56e" filled="t" fillcolor="#D60038" stroked="f">
                <v:path arrowok="t"/>
                <v:fill/>
              </v:shape>
              <v:shape style="position:absolute;left:7553;top:-151;width:96;height:96" coordorigin="7553,-151" coordsize="96,96" path="m7553,-120l7554,-114,7554,-109,7554,-97,7554,-92,7553,-86,7565,-88,7577,-90,7589,-90,7649,-90,7649,-92,7648,-97,7648,-109,7649,-114,7649,-116,7589,-116,7577,-116,7565,-118,7553,-120e" filled="t" fillcolor="#D60038" stroked="f">
                <v:path arrowok="t"/>
                <v:fill/>
              </v:shape>
              <v:shape style="position:absolute;left:7553;top:-151;width:96;height:96" coordorigin="7553,-151" coordsize="96,96" path="m7649,-90l7614,-90,7626,-90,7638,-88,7649,-86,7649,-90e" filled="t" fillcolor="#D60038" stroked="f">
                <v:path arrowok="t"/>
                <v:fill/>
              </v:shape>
              <v:shape style="position:absolute;left:7553;top:-151;width:96;height:96" coordorigin="7553,-151" coordsize="96,96" path="m7584,-151l7585,-145,7587,-134,7588,-125,7589,-116,7614,-116,7618,-150,7596,-150,7590,-150,7584,-151e" filled="t" fillcolor="#D60038" stroked="f">
                <v:path arrowok="t"/>
                <v:fill/>
              </v:shape>
              <v:shape style="position:absolute;left:7553;top:-151;width:96;height:96" coordorigin="7553,-151" coordsize="96,96" path="m7649,-120l7638,-118,7626,-116,7614,-116,7649,-116,7649,-120e" filled="t" fillcolor="#D60038" stroked="f">
                <v:path arrowok="t"/>
                <v:fill/>
              </v:shape>
              <v:shape style="position:absolute;left:7553;top:-151;width:96;height:96" coordorigin="7553,-151" coordsize="96,96" path="m7618,-151l7613,-150,7607,-150,7618,-150,7618,-151e" filled="t" fillcolor="#D60038" stroked="f">
                <v:path arrowok="t"/>
                <v:fill/>
              </v:shape>
            </v:group>
            <v:group style="position:absolute;left:7341;top:-499;width:100;height:198" coordorigin="7341,-499" coordsize="100,198">
              <v:shape style="position:absolute;left:7341;top:-499;width:100;height:198" coordorigin="7341,-499" coordsize="100,198" path="m7341,-301l7441,-301,7441,-499,7341,-499,7341,-301xe" filled="t" fillcolor="#D60038" stroked="f">
                <v:path arrowok="t"/>
                <v:fill/>
              </v:shape>
            </v:group>
            <v:group style="position:absolute;left:7341;top:-202;width:100;height:197" coordorigin="7341,-202" coordsize="100,197">
              <v:shape style="position:absolute;left:7341;top:-202;width:100;height:197" coordorigin="7341,-202" coordsize="100,197" path="m7341,-5l7441,-5,7441,-202,7341,-202,7341,-5xe" filled="t" fillcolor="#D60038" stroked="f">
                <v:path arrowok="t"/>
                <v:fill/>
              </v:shape>
            </v:group>
            <v:group style="position:absolute;left:6966;top:-301;width:846;height:100" coordorigin="6966,-301" coordsize="846,100">
              <v:shape style="position:absolute;left:6966;top:-301;width:846;height:100" coordorigin="6966,-301" coordsize="846,100" path="m6966,-202l7812,-202,7812,-301,6966,-301,6966,-202e" filled="t" fillcolor="#D60038" stroked="f">
                <v:path arrowok="t"/>
                <v:fill/>
              </v:shape>
            </v:group>
            <v:group style="position:absolute;left:6965;top:-501;width:851;height:501" coordorigin="6965,-501" coordsize="851,501">
              <v:shape style="position:absolute;left:6965;top:-501;width:851;height:501" coordorigin="6965,-501" coordsize="851,501" path="m6965,0l7816,0,7816,-501,6965,-501,6965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9.983002pt;margin-top:-25.45809pt;width:43.39pt;height:25.909pt;mso-position-horizontal-relative:page;mso-position-vertical-relative:paragraph;z-index:-8513" coordorigin="8000,-509" coordsize="868,518">
            <v:shape style="position:absolute;left:8000;top:-509;width:868;height:518" type="#_x0000_t75">
              <v:imagedata r:id="rId92" o:title=""/>
            </v:shape>
            <v:group style="position:absolute;left:8010;top:-501;width:851;height:501" coordorigin="8010,-501" coordsize="851,501">
              <v:shape style="position:absolute;left:8010;top:-501;width:851;height:501" coordorigin="8010,-501" coordsize="851,501" path="m8010,0l8861,0,8861,-501,8010,-501,8010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51.204987pt;margin-top:-25.45809pt;width:43.463pt;height:25.586pt;mso-position-horizontal-relative:page;mso-position-vertical-relative:paragraph;z-index:-8512" coordorigin="9024,-509" coordsize="869,512">
            <v:group style="position:absolute;left:9034;top:-499;width:849;height:250" coordorigin="9034,-499" coordsize="849,250">
              <v:shape style="position:absolute;left:9034;top:-499;width:849;height:250" coordorigin="9034,-499" coordsize="849,250" path="m9034,-250l9883,-250,9883,-499,9034,-499,9034,-250e" filled="t" fillcolor="#BD0030" stroked="f">
                <v:path arrowok="t"/>
                <v:fill/>
              </v:shape>
            </v:group>
            <v:group style="position:absolute;left:9034;top:-501;width:852;height:501" coordorigin="9034,-501" coordsize="852,501">
              <v:shape style="position:absolute;left:9034;top:-501;width:852;height:501" coordorigin="9034,-501" coordsize="852,501" path="m9034,0l9886,0,9886,-501,9034,-501,9034,0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00.998505pt;margin-top:-25.15609pt;width:46.648pt;height:25.284pt;mso-position-horizontal-relative:page;mso-position-vertical-relative:paragraph;z-index:-8511" coordorigin="10020,-503" coordsize="933,506">
            <v:group style="position:absolute;left:10061;top:-420;width:851;height:2" coordorigin="10061,-420" coordsize="851,2">
              <v:shape style="position:absolute;left:10061;top:-420;width:851;height:2" coordorigin="10061,-420" coordsize="851,0" path="m10061,-420l10912,-420e" filled="f" stroked="t" strokeweight="4.101pt" strokecolor="#303882">
                <v:path arrowok="t"/>
              </v:shape>
            </v:group>
            <v:group style="position:absolute;left:10061;top:-81;width:851;height:2" coordorigin="10061,-81" coordsize="851,2">
              <v:shape style="position:absolute;left:10061;top:-81;width:851;height:2" coordorigin="10061,-81" coordsize="851,0" path="m10061,-81l10912,-81e" filled="f" stroked="t" strokeweight="4.101pt" strokecolor="#303882">
                <v:path arrowok="t"/>
              </v:shape>
            </v:group>
            <v:group style="position:absolute;left:10390;top:-363;width:184;height:225" coordorigin="10390,-363" coordsize="184,225">
              <v:shape style="position:absolute;left:10390;top:-363;width:184;height:225" coordorigin="10390,-363" coordsize="184,225" path="m10476,-194l10455,-194,10487,-138,10508,-174,10487,-174,10476,-194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20,-194l10499,-194,10487,-174,10508,-174,10520,-194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85,-307l10390,-307,10423,-250,10390,-194,10585,-194,10574,-213,10422,-213,10433,-233,10454,-233,10443,-250,10454,-268,10433,-268,10422,-288,10574,-288,10585,-307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454,-233l10433,-233,10444,-213,10465,-213,10454,-233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30,-288l10510,-288,10531,-250,10510,-213,10530,-213,10542,-233,10562,-233,10552,-250,10562,-268,10542,-268,10530,-288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62,-233l10542,-233,10553,-213,10574,-213,10562,-233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465,-288l10444,-288,10433,-268,10454,-268,10465,-288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74,-288l10553,-288,10542,-268,10562,-268,10574,-288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487,-363l10455,-307,10476,-307,10487,-327,10508,-327,10487,-363e" filled="t" fillcolor="#303882" stroked="f">
                <v:path arrowok="t"/>
                <v:fill/>
              </v:shape>
              <v:shape style="position:absolute;left:10390;top:-363;width:184;height:225" coordorigin="10390,-363" coordsize="184,225" path="m10508,-327l10487,-327,10499,-307,10520,-307,10508,-327e" filled="t" fillcolor="#303882" stroked="f">
                <v:path arrowok="t"/>
                <v:fill/>
              </v:shape>
            </v:group>
            <v:group style="position:absolute;left:10060;top:-501;width:852;height:501" coordorigin="10060,-501" coordsize="852,501">
              <v:shape style="position:absolute;left:10060;top:-501;width:852;height:501" coordorigin="10060,-501" coordsize="852,501" path="m10060,0l10912,0,10912,-501,10060,-501,10060,0xe" filled="f" stroked="t" strokeweight=".2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5"/>
          <w:position w:val="-1"/>
        </w:rPr>
        <w:t>Argentina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59" w:after="0" w:line="155" w:lineRule="exact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99"/>
          <w:position w:val="-1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  <w:position w:val="-1"/>
        </w:rPr>
        <w:t>ustralia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59" w:after="0" w:line="155" w:lineRule="exact"/>
        <w:ind w:right="-20"/>
        <w:jc w:val="left"/>
        <w:tabs>
          <w:tab w:pos="980" w:val="left"/>
          <w:tab w:pos="2080" w:val="left"/>
          <w:tab w:pos="3140" w:val="left"/>
          <w:tab w:pos="4120" w:val="left"/>
          <w:tab w:pos="5260" w:val="left"/>
          <w:tab w:pos="6120" w:val="left"/>
          <w:tab w:pos="728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Brazil</w:t>
      </w:r>
      <w:r>
        <w:rPr>
          <w:rFonts w:ascii="Arial" w:hAnsi="Arial" w:cs="Arial" w:eastAsia="Arial"/>
          <w:sz w:val="14"/>
          <w:szCs w:val="14"/>
          <w:color w:val="4D4D4F"/>
          <w:spacing w:val="-3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Canada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China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  <w:position w:val="-1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gypt</w:t>
      </w:r>
      <w:r>
        <w:rPr>
          <w:rFonts w:ascii="Arial" w:hAnsi="Arial" w:cs="Arial" w:eastAsia="Arial"/>
          <w:sz w:val="14"/>
          <w:szCs w:val="14"/>
          <w:color w:val="4D4D4F"/>
          <w:spacing w:val="-29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Georgia</w:t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India</w:t>
      </w:r>
      <w:r>
        <w:rPr>
          <w:rFonts w:ascii="Arial" w:hAnsi="Arial" w:cs="Arial" w:eastAsia="Arial"/>
          <w:sz w:val="14"/>
          <w:szCs w:val="14"/>
          <w:color w:val="4D4D4F"/>
          <w:spacing w:val="-36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Indonesia</w:t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Israel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  <w:cols w:num="3" w:equalWidth="0">
            <w:col w:w="974" w:space="333"/>
            <w:col w:w="564" w:space="586"/>
            <w:col w:w="8143"/>
          </w:cols>
        </w:sectPr>
      </w:pPr>
      <w:rPr/>
    </w:p>
    <w:p>
      <w:pPr>
        <w:spacing w:before="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6396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3.714462pt;height:26.25pt;mso-position-horizontal-relative:char;mso-position-vertical-relative:line" type="#_x0000_t75">
            <v:imagedata r:id="rId9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</w:sectPr>
      </w:pPr>
      <w:rPr/>
    </w:p>
    <w:p>
      <w:pPr>
        <w:spacing w:before="43" w:after="0" w:line="240" w:lineRule="auto"/>
        <w:ind w:left="355" w:right="-61"/>
        <w:jc w:val="left"/>
        <w:tabs>
          <w:tab w:pos="12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523" coordorigin="680,850" coordsize="718,624">
            <v:shape style="position:absolute;left:680;top:850;width:718;height:448" type="#_x0000_t75">
              <v:imagedata r:id="rId94" o:title=""/>
            </v:shape>
            <v:shape style="position:absolute;left:690;top:861;width:699;height:613" type="#_x0000_t75">
              <v:imagedata r:id="rId95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50.806pt;margin-top:-25.814484pt;width:42.805pt;height:25.284pt;mso-position-horizontal-relative:page;mso-position-vertical-relative:paragraph;z-index:-8522" coordorigin="9016,-516" coordsize="856,506">
            <v:group style="position:absolute;left:9562;top:-432;width:49;height:60" coordorigin="9562,-432" coordsize="49,60">
              <v:shape style="position:absolute;left:9562;top:-432;width:49;height:60" coordorigin="9562,-432" coordsize="49,60" path="m9580,-432l9562,-421,9594,-373,9611,-384,9580,-432e" filled="t" fillcolor="#000000" stroked="f">
                <v:path arrowok="t"/>
                <v:fill/>
              </v:shape>
            </v:group>
            <v:group style="position:absolute;left:9600;top:-375;width:49;height:60" coordorigin="9600,-375" coordsize="49,60">
              <v:shape style="position:absolute;left:9600;top:-375;width:49;height:60" coordorigin="9600,-375" coordsize="49,60" path="m9617,-375l9600,-364,9631,-316,9649,-327,9617,-375e" filled="t" fillcolor="#000000" stroked="f">
                <v:path arrowok="t"/>
                <v:fill/>
              </v:shape>
            </v:group>
            <v:group style="position:absolute;left:9588;top:-450;width:86;height:116" coordorigin="9588,-450" coordsize="86,116">
              <v:shape style="position:absolute;left:9588;top:-450;width:86;height:116" coordorigin="9588,-450" coordsize="86,116" path="m9605,-450l9588,-438,9657,-333,9674,-345,9605,-450e" filled="t" fillcolor="#000000" stroked="f">
                <v:path arrowok="t"/>
                <v:fill/>
              </v:shape>
            </v:group>
            <v:group style="position:absolute;left:9614;top:-467;width:49;height:60" coordorigin="9614,-467" coordsize="49,60">
              <v:shape style="position:absolute;left:9614;top:-467;width:49;height:60" coordorigin="9614,-467" coordsize="49,60" path="m9631,-467l9614,-455,9646,-407,9663,-419,9631,-467e" filled="t" fillcolor="#000000" stroked="f">
                <v:path arrowok="t"/>
                <v:fill/>
              </v:shape>
            </v:group>
            <v:group style="position:absolute;left:9651;top:-410;width:49;height:60" coordorigin="9651,-410" coordsize="49,60">
              <v:shape style="position:absolute;left:9651;top:-410;width:49;height:60" coordorigin="9651,-410" coordsize="49,60" path="m9669,-410l9651,-399,9683,-351,9700,-362,9669,-410e" filled="t" fillcolor="#000000" stroked="f">
                <v:path arrowok="t"/>
                <v:fill/>
              </v:shape>
            </v:group>
            <v:group style="position:absolute;left:9235;top:-211;width:86;height:116" coordorigin="9235,-211" coordsize="86,116">
              <v:shape style="position:absolute;left:9235;top:-211;width:86;height:116" coordorigin="9235,-211" coordsize="86,116" path="m9252,-211l9235,-199,9304,-95,9321,-106,9252,-211e" filled="t" fillcolor="#000000" stroked="f">
                <v:path arrowok="t"/>
                <v:fill/>
              </v:shape>
            </v:group>
            <v:group style="position:absolute;left:9209;top:-194;width:49;height:60" coordorigin="9209,-194" coordsize="49,60">
              <v:shape style="position:absolute;left:9209;top:-194;width:49;height:60" coordorigin="9209,-194" coordsize="49,60" path="m9227,-194l9209,-182,9241,-134,9258,-146,9227,-194e" filled="t" fillcolor="#000000" stroked="f">
                <v:path arrowok="t"/>
                <v:fill/>
              </v:shape>
            </v:group>
            <v:group style="position:absolute;left:9247;top:-137;width:49;height:60" coordorigin="9247,-137" coordsize="49,60">
              <v:shape style="position:absolute;left:9247;top:-137;width:49;height:60" coordorigin="9247,-137" coordsize="49,60" path="m9264,-137l9247,-125,9278,-77,9296,-89,9264,-137e" filled="t" fillcolor="#000000" stroked="f">
                <v:path arrowok="t"/>
                <v:fill/>
              </v:shape>
            </v:group>
            <v:group style="position:absolute;left:9184;top:-176;width:86;height:116" coordorigin="9184,-176" coordsize="86,116">
              <v:shape style="position:absolute;left:9184;top:-176;width:86;height:116" coordorigin="9184,-176" coordsize="86,116" path="m9201,-176l9184,-165,9252,-60,9270,-72,9201,-176e" filled="t" fillcolor="#000000" stroked="f">
                <v:path arrowok="t"/>
                <v:fill/>
              </v:shape>
            </v:group>
            <v:group style="position:absolute;left:9235;top:-432;width:86;height:116" coordorigin="9235,-432" coordsize="86,116">
              <v:shape style="position:absolute;left:9235;top:-432;width:86;height:116" coordorigin="9235,-432" coordsize="86,116" path="m9304,-432l9235,-327,9252,-316,9321,-421,9304,-432e" filled="t" fillcolor="#000000" stroked="f">
                <v:path arrowok="t"/>
                <v:fill/>
              </v:shape>
            </v:group>
            <v:group style="position:absolute;left:9209;top:-450;width:86;height:116" coordorigin="9209,-450" coordsize="86,116">
              <v:shape style="position:absolute;left:9209;top:-450;width:86;height:116" coordorigin="9209,-450" coordsize="86,116" path="m9278,-450l9209,-345,9227,-333,9295,-438,9278,-450e" filled="t" fillcolor="#000000" stroked="f">
                <v:path arrowok="t"/>
                <v:fill/>
              </v:shape>
            </v:group>
            <v:group style="position:absolute;left:9184;top:-467;width:86;height:116" coordorigin="9184,-467" coordsize="86,116">
              <v:shape style="position:absolute;left:9184;top:-467;width:86;height:116" coordorigin="9184,-467" coordsize="86,116" path="m9252,-467l9184,-362,9201,-351,9270,-455,9252,-467e" filled="t" fillcolor="#000000" stroked="f">
                <v:path arrowok="t"/>
                <v:fill/>
              </v:shape>
            </v:group>
            <v:group style="position:absolute;left:9337;top:-333;width:2;height:2" coordorigin="9337,-333" coordsize="2,2">
              <v:shape style="position:absolute;left:9337;top:-333;width:2;height:2" coordorigin="9337,-333" coordsize="1,2" path="m9339,-333l9338,-332,9337,-331,9338,-333,9339,-333e" filled="t" fillcolor="#B50038" stroked="f">
                <v:path arrowok="t"/>
                <v:fill/>
              </v:shape>
            </v:group>
            <v:group style="position:absolute;left:9562;top:-154;width:49;height:60" coordorigin="9562,-154" coordsize="49,60">
              <v:shape style="position:absolute;left:9562;top:-154;width:49;height:60" coordorigin="9562,-154" coordsize="49,60" path="m9594,-154l9562,-106,9580,-95,9611,-143,9594,-154e" filled="t" fillcolor="#000000" stroked="f">
                <v:path arrowok="t"/>
                <v:fill/>
              </v:shape>
            </v:group>
            <v:group style="position:absolute;left:9600;top:-211;width:49;height:60" coordorigin="9600,-211" coordsize="49,60">
              <v:shape style="position:absolute;left:9600;top:-211;width:49;height:60" coordorigin="9600,-211" coordsize="49,60" path="m9631,-211l9600,-163,9617,-151,9649,-199,9631,-211e" filled="t" fillcolor="#000000" stroked="f">
                <v:path arrowok="t"/>
                <v:fill/>
              </v:shape>
            </v:group>
            <v:group style="position:absolute;left:9588;top:-137;width:49;height:60" coordorigin="9588,-137" coordsize="49,60">
              <v:shape style="position:absolute;left:9588;top:-137;width:49;height:60" coordorigin="9588,-137" coordsize="49,60" path="m9620,-137l9588,-89,9605,-77,9637,-125,9620,-137e" filled="t" fillcolor="#000000" stroked="f">
                <v:path arrowok="t"/>
                <v:fill/>
              </v:shape>
            </v:group>
            <v:group style="position:absolute;left:9626;top:-194;width:49;height:60" coordorigin="9626,-194" coordsize="49,60">
              <v:shape style="position:absolute;left:9626;top:-194;width:49;height:60" coordorigin="9626,-194" coordsize="49,60" path="m9657,-194l9626,-146,9643,-134,9674,-182,9657,-194e" filled="t" fillcolor="#000000" stroked="f">
                <v:path arrowok="t"/>
                <v:fill/>
              </v:shape>
            </v:group>
            <v:group style="position:absolute;left:9614;top:-119;width:49;height:60" coordorigin="9614,-119" coordsize="49,60">
              <v:shape style="position:absolute;left:9614;top:-119;width:49;height:60" coordorigin="9614,-119" coordsize="49,60" path="m9646,-119l9614,-72,9631,-60,9663,-108,9646,-119e" filled="t" fillcolor="#000000" stroked="f">
                <v:path arrowok="t"/>
                <v:fill/>
              </v:shape>
            </v:group>
            <v:group style="position:absolute;left:9651;top:-176;width:49;height:60" coordorigin="9651,-176" coordsize="49,60">
              <v:shape style="position:absolute;left:9651;top:-176;width:49;height:60" coordorigin="9651,-176" coordsize="49,60" path="m9683,-176l9651,-128,9669,-117,9700,-165,9683,-176e" filled="t" fillcolor="#000000" stroked="f">
                <v:path arrowok="t"/>
                <v:fill/>
              </v:shape>
            </v:group>
            <v:group style="position:absolute;left:9329;top:-389;width:238;height:185" coordorigin="9329,-389" coordsize="238,185">
              <v:shape style="position:absolute;left:9329;top:-389;width:238;height:185" coordorigin="9329,-389" coordsize="238,185" path="m9564,-291l9501,-291,9518,-286,9536,-272,9548,-256,9554,-239,9555,-221,9551,-204,9559,-220,9565,-237,9567,-255,9567,-273,9564,-291e" filled="t" fillcolor="#B50038" stroked="f">
                <v:path arrowok="t"/>
                <v:fill/>
              </v:shape>
              <v:shape style="position:absolute;left:9329;top:-389;width:238;height:185" coordorigin="9329,-389" coordsize="238,185" path="m9438,-389l9369,-365,9329,-300,9331,-282,9338,-265,9349,-251,9368,-241,9387,-237,9406,-238,9422,-244,9436,-256,9450,-272,9467,-284,9484,-290,9501,-291,9564,-291,9564,-292,9523,-359,9457,-388,9438,-389e" filled="t" fillcolor="#B50038" stroked="f">
                <v:path arrowok="t"/>
                <v:fill/>
              </v:shape>
            </v:group>
            <v:group style="position:absolute;left:9318;top:-333;width:237;height:195" coordorigin="9318,-333" coordsize="237,195">
              <v:shape style="position:absolute;left:9318;top:-333;width:237;height:195" coordorigin="9318,-333" coordsize="237,195" path="m9339,-333l9330,-318,9323,-301,9319,-284,9318,-266,9320,-248,9352,-180,9401,-144,9437,-138,9455,-139,9523,-170,9555,-219,9555,-236,9390,-236,9371,-239,9353,-248,9340,-262,9331,-278,9328,-297,9330,-316,9339,-333e" filled="t" fillcolor="#1F3375" stroked="f">
                <v:path arrowok="t"/>
                <v:fill/>
              </v:shape>
              <v:shape style="position:absolute;left:9318;top:-333;width:237;height:195" coordorigin="9318,-333" coordsize="237,195" path="m9486,-291l9469,-285,9452,-275,9438,-259,9425,-246,9408,-238,9390,-236,9555,-236,9504,-290,9486,-291e" filled="t" fillcolor="#1F3375" stroked="f">
                <v:path arrowok="t"/>
                <v:fill/>
              </v:shape>
            </v:group>
            <v:group style="position:absolute;left:9019;top:-514;width:851;height:501" coordorigin="9019,-514" coordsize="851,501">
              <v:shape style="position:absolute;left:9019;top:-514;width:851;height:501" coordorigin="9019,-514" coordsize="851,501" path="m9019,-13l9870,-13,9870,-514,9019,-514,9019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9.078003pt;margin-top:-26.094482pt;width:43.658pt;height:25.951pt;mso-position-horizontal-relative:page;mso-position-vertical-relative:paragraph;z-index:-8521" coordorigin="7982,-522" coordsize="873,519">
            <v:group style="position:absolute;left:8142;top:-512;width:702;height:167" coordorigin="8142,-512" coordsize="702,167">
              <v:shape style="position:absolute;left:8142;top:-512;width:702;height:167" coordorigin="8142,-512" coordsize="702,167" path="m8845,-512l8142,-512,8393,-345,8845,-345,8845,-512e" filled="t" fillcolor="#D13033" stroked="f">
                <v:path arrowok="t"/>
                <v:fill/>
              </v:shape>
            </v:group>
            <v:group style="position:absolute;left:7992;top:-410;width:100;height:68" coordorigin="7992,-410" coordsize="100,68">
              <v:shape style="position:absolute;left:7992;top:-410;width:100;height:68" coordorigin="7992,-410" coordsize="100,68" path="m7992,-410l7992,-342,8092,-342,7992,-410e" filled="t" fillcolor="#000000" stroked="f">
                <v:path arrowok="t"/>
                <v:fill/>
              </v:shape>
            </v:group>
            <v:group style="position:absolute;left:8146;top:-178;width:699;height:165" coordorigin="8146,-178" coordsize="699,165">
              <v:shape style="position:absolute;left:8146;top:-178;width:699;height:165" coordorigin="8146,-178" coordsize="699,165" path="m8845,-178l8393,-178,8146,-13,8845,-13,8845,-178e" filled="t" fillcolor="#1F179C" stroked="f">
                <v:path arrowok="t"/>
                <v:fill/>
              </v:shape>
            </v:group>
            <v:group style="position:absolute;left:7992;top:-342;width:225;height:170" coordorigin="7992,-342" coordsize="225,170">
              <v:shape style="position:absolute;left:7992;top:-342;width:225;height:170" coordorigin="7992,-342" coordsize="225,170" path="m8092,-342l7992,-342,7992,-171,8092,-171,8217,-256,8092,-342e" filled="t" fillcolor="#000000" stroked="f">
                <v:path arrowok="t"/>
                <v:fill/>
              </v:shape>
            </v:group>
            <v:group style="position:absolute;left:7992;top:-171;width:100;height:68" coordorigin="7992,-171" coordsize="100,68">
              <v:shape style="position:absolute;left:7992;top:-171;width:100;height:68" coordorigin="7992,-171" coordsize="100,68" path="m8092,-171l7992,-171,7992,-103,8092,-171e" filled="t" fillcolor="#000000" stroked="f">
                <v:path arrowok="t"/>
                <v:fill/>
              </v:shape>
            </v:group>
            <v:group style="position:absolute;left:7992;top:-452;width:286;height:381" coordorigin="7992,-452" coordsize="286,381">
              <v:shape style="position:absolute;left:7992;top:-452;width:286;height:381" coordorigin="7992,-452" coordsize="286,381" path="m7992,-452l7992,-411,8217,-261,7992,-111,7992,-71,8277,-261,7992,-452e" filled="t" fillcolor="#F2B026" stroked="f">
                <v:path arrowok="t"/>
                <v:fill/>
              </v:shape>
            </v:group>
            <v:group style="position:absolute;left:7992;top:-512;width:853;height:499" coordorigin="7992,-512" coordsize="853,499">
              <v:shape style="position:absolute;left:7992;top:-512;width:853;height:499" coordorigin="7992,-512" coordsize="853,499" path="m8082,-512l7992,-512,7992,-452,8277,-261,7992,-71,7992,-13,8086,-13,8383,-211,8845,-211,8845,-311,8383,-311,8082,-512e" filled="t" fillcolor="#33784C" stroked="f">
                <v:path arrowok="t"/>
                <v:fill/>
              </v:shape>
            </v:group>
            <v:group style="position:absolute;left:7992;top:-514;width:851;height:501" coordorigin="7992,-514" coordsize="851,501">
              <v:shape style="position:absolute;left:7992;top:-514;width:851;height:501" coordorigin="7992,-514" coordsize="851,501" path="m7992,-13l8843,-13,8843,-514,7992,-514,7992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7.765503pt;margin-top:-26.140484pt;width:44.423pt;height:25.61pt;mso-position-horizontal-relative:page;mso-position-vertical-relative:paragraph;z-index:-8520" coordorigin="2755,-523" coordsize="888,512">
            <v:group style="position:absolute;left:2774;top:-495;width:851;height:2" coordorigin="2774,-495" coordsize="851,2">
              <v:shape style="position:absolute;left:2774;top:-495;width:851;height:2" coordorigin="2774,-495" coordsize="851,0" path="m2774,-495l3625,-495e" filled="f" stroked="t" strokeweight="1.893pt" strokecolor="#D90030">
                <v:path arrowok="t"/>
              </v:shape>
            </v:group>
            <v:group style="position:absolute;left:3276;top:-423;width:349;height:2" coordorigin="3276,-423" coordsize="349,2">
              <v:shape style="position:absolute;left:3276;top:-423;width:349;height:2" coordorigin="3276,-423" coordsize="349,0" path="m3276,-423l3625,-423e" filled="f" stroked="t" strokeweight="1.893pt" strokecolor="#D90030">
                <v:path arrowok="t"/>
              </v:shape>
            </v:group>
            <v:group style="position:absolute;left:3276;top:-351;width:349;height:2" coordorigin="3276,-351" coordsize="349,2">
              <v:shape style="position:absolute;left:3276;top:-351;width:349;height:2" coordorigin="3276,-351" coordsize="349,0" path="m3276,-351l3625,-351e" filled="f" stroked="t" strokeweight="1.891pt" strokecolor="#D90030">
                <v:path arrowok="t"/>
              </v:shape>
            </v:group>
            <v:group style="position:absolute;left:3276;top:-280;width:349;height:2" coordorigin="3276,-280" coordsize="349,2">
              <v:shape style="position:absolute;left:3276;top:-280;width:349;height:2" coordorigin="3276,-280" coordsize="349,0" path="m3276,-280l3625,-280e" filled="f" stroked="t" strokeweight="1.891pt" strokecolor="#D90030">
                <v:path arrowok="t"/>
              </v:shape>
            </v:group>
            <v:group style="position:absolute;left:2774;top:-208;width:851;height:2" coordorigin="2774,-208" coordsize="851,2">
              <v:shape style="position:absolute;left:2774;top:-208;width:851;height:2" coordorigin="2774,-208" coordsize="851,0" path="m2774,-208l3625,-208e" filled="f" stroked="t" strokeweight="1.891pt" strokecolor="#D90030">
                <v:path arrowok="t"/>
              </v:shape>
            </v:group>
            <v:group style="position:absolute;left:2774;top:-136;width:851;height:2" coordorigin="2774,-136" coordsize="851,2">
              <v:shape style="position:absolute;left:2774;top:-136;width:851;height:2" coordorigin="2774,-136" coordsize="851,0" path="m2774,-136l3625,-136e" filled="f" stroked="t" strokeweight="1.893pt" strokecolor="#D90030">
                <v:path arrowok="t"/>
              </v:shape>
            </v:group>
            <v:group style="position:absolute;left:2774;top:-513;width:502;height:287" coordorigin="2774,-513" coordsize="502,287">
              <v:shape style="position:absolute;left:2774;top:-513;width:502;height:287" coordorigin="2774,-513" coordsize="502,287" path="m2774,-226l3276,-226,3276,-513,2774,-513,2774,-226e" filled="t" fillcolor="#2630A8" stroked="f">
                <v:path arrowok="t"/>
                <v:fill/>
              </v:shape>
            </v:group>
            <v:group style="position:absolute;left:2873;top:-476;width:175;height:213" coordorigin="2873,-476" coordsize="175,213">
              <v:shape style="position:absolute;left:2873;top:-476;width:175;height:213" coordorigin="2873,-476" coordsize="175,213" path="m2994,-476l2924,-459,2882,-413,2873,-372,2875,-349,2907,-291,2964,-263,2990,-264,3012,-268,3029,-274,3031,-275,3005,-275,2982,-278,2928,-313,2909,-369,2911,-392,2947,-445,2988,-462,3034,-462,3033,-463,3015,-471,2994,-476e" filled="t" fillcolor="#F5D129" stroked="f">
                <v:path arrowok="t"/>
                <v:fill/>
              </v:shape>
              <v:shape style="position:absolute;left:2873;top:-476;width:175;height:213" coordorigin="2873,-476" coordsize="175,213" path="m3044,-283l3029,-278,3005,-275,3031,-275,3044,-283e" filled="t" fillcolor="#F5D129" stroked="f">
                <v:path arrowok="t"/>
                <v:fill/>
              </v:shape>
              <v:shape style="position:absolute;left:2873;top:-476;width:175;height:213" coordorigin="2873,-476" coordsize="175,213" path="m3034,-462l2988,-462,3014,-462,3033,-458,3048,-452,3034,-462e" filled="t" fillcolor="#F5D129" stroked="f">
                <v:path arrowok="t"/>
                <v:fill/>
              </v:shape>
            </v:group>
            <v:group style="position:absolute;left:3001;top:-459;width:175;height:179" coordorigin="3001,-459" coordsize="175,179">
              <v:shape style="position:absolute;left:3001;top:-459;width:175;height:179" coordorigin="3001,-459" coordsize="175,179" path="m3096,-334l3080,-334,3088,-280,3096,-334e" filled="t" fillcolor="#F5D129" stroked="f">
                <v:path arrowok="t"/>
                <v:fill/>
              </v:shape>
              <v:shape style="position:absolute;left:3001;top:-459;width:175;height:179" coordorigin="3001,-459" coordsize="175,179" path="m3110,-341l3066,-341,3049,-289,3080,-334,3112,-334,3110,-341e" filled="t" fillcolor="#F5D129" stroked="f">
                <v:path arrowok="t"/>
                <v:fill/>
              </v:shape>
              <v:shape style="position:absolute;left:3001;top:-459;width:175;height:179" coordorigin="3001,-459" coordsize="175,179" path="m3112,-334l3096,-334,3127,-289,3112,-334e" filled="t" fillcolor="#F5D129" stroked="f">
                <v:path arrowok="t"/>
                <v:fill/>
              </v:shape>
              <v:shape style="position:absolute;left:3001;top:-459;width:175;height:179" coordorigin="3001,-459" coordsize="175,179" path="m3120,-354l3056,-354,3018,-313,3066,-341,3132,-341,3120,-354e" filled="t" fillcolor="#F5D129" stroked="f">
                <v:path arrowok="t"/>
                <v:fill/>
              </v:shape>
              <v:shape style="position:absolute;left:3001;top:-459;width:175;height:179" coordorigin="3001,-459" coordsize="175,179" path="m3132,-341l3110,-341,3158,-313,3132,-341e" filled="t" fillcolor="#F5D129" stroked="f">
                <v:path arrowok="t"/>
                <v:fill/>
              </v:shape>
              <v:shape style="position:absolute;left:3001;top:-459;width:175;height:179" coordorigin="3001,-459" coordsize="175,179" path="m3001,-389l3052,-369,3001,-349,3056,-354,3164,-354,3124,-369,3164,-385,3056,-385,3001,-389e" filled="t" fillcolor="#F5D129" stroked="f">
                <v:path arrowok="t"/>
                <v:fill/>
              </v:shape>
              <v:shape style="position:absolute;left:3001;top:-459;width:175;height:179" coordorigin="3001,-459" coordsize="175,179" path="m3164,-354l3120,-354,3175,-349,3164,-354e" filled="t" fillcolor="#F5D129" stroked="f">
                <v:path arrowok="t"/>
                <v:fill/>
              </v:shape>
              <v:shape style="position:absolute;left:3001;top:-459;width:175;height:179" coordorigin="3001,-459" coordsize="175,179" path="m3018,-425l3056,-385,3120,-385,3132,-397,3066,-397,3018,-425e" filled="t" fillcolor="#F5D129" stroked="f">
                <v:path arrowok="t"/>
                <v:fill/>
              </v:shape>
              <v:shape style="position:absolute;left:3001;top:-459;width:175;height:179" coordorigin="3001,-459" coordsize="175,179" path="m3175,-389l3120,-385,3164,-385,3175,-389e" filled="t" fillcolor="#F5D129" stroked="f">
                <v:path arrowok="t"/>
                <v:fill/>
              </v:shape>
              <v:shape style="position:absolute;left:3001;top:-459;width:175;height:179" coordorigin="3001,-459" coordsize="175,179" path="m3049,-450l3066,-397,3110,-397,3112,-404,3080,-404,3049,-450e" filled="t" fillcolor="#F5D129" stroked="f">
                <v:path arrowok="t"/>
                <v:fill/>
              </v:shape>
              <v:shape style="position:absolute;left:3001;top:-459;width:175;height:179" coordorigin="3001,-459" coordsize="175,179" path="m3158,-425l3110,-397,3132,-397,3158,-425e" filled="t" fillcolor="#F5D129" stroked="f">
                <v:path arrowok="t"/>
                <v:fill/>
              </v:shape>
              <v:shape style="position:absolute;left:3001;top:-459;width:175;height:179" coordorigin="3001,-459" coordsize="175,179" path="m3088,-459l3080,-404,3096,-404,3088,-459e" filled="t" fillcolor="#F5D129" stroked="f">
                <v:path arrowok="t"/>
                <v:fill/>
              </v:shape>
              <v:shape style="position:absolute;left:3001;top:-459;width:175;height:179" coordorigin="3001,-459" coordsize="175,179" path="m3127,-450l3096,-404,3112,-404,3127,-450e" filled="t" fillcolor="#F5D129" stroked="f">
                <v:path arrowok="t"/>
                <v:fill/>
              </v:shape>
            </v:group>
            <v:group style="position:absolute;left:2774;top:-65;width:851;height:2" coordorigin="2774,-65" coordsize="851,2">
              <v:shape style="position:absolute;left:2774;top:-65;width:851;height:2" coordorigin="2774,-65" coordsize="851,0" path="m2774,-65l3625,-65e" filled="f" stroked="t" strokeweight="1.893pt" strokecolor="#D90030">
                <v:path arrowok="t"/>
              </v:shape>
            </v:group>
            <v:group style="position:absolute;left:2771;top:-514;width:851;height:501" coordorigin="2771,-514" coordsize="851,501">
              <v:shape style="position:absolute;left:2771;top:-514;width:851;height:501" coordorigin="2771,-514" coordsize="851,501" path="m2771,-13l3622,-13,3622,-514,2771,-514,2771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85.931999pt;margin-top:-26.258484pt;width:43.561pt;height:25.961pt;mso-position-horizontal-relative:page;mso-position-vertical-relative:paragraph;z-index:-8510" coordorigin="1719,-525" coordsize="871,519">
            <v:shape style="position:absolute;left:1719;top:-525;width:871;height:519" type="#_x0000_t75">
              <v:imagedata r:id="rId96" o:title=""/>
            </v:shape>
            <v:group style="position:absolute;left:1726;top:-514;width:851;height:501" coordorigin="1726,-514" coordsize="851,501">
              <v:shape style="position:absolute;left:1726;top:-514;width:851;height:501" coordorigin="1726,-514" coordsize="851,501" path="m1726,-13l2577,-13,2577,-514,1726,-514,1726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43.052994pt;margin-top:-26.258484pt;width:43.463pt;height:26.069pt;mso-position-horizontal-relative:page;mso-position-vertical-relative:paragraph;z-index:-8509" coordorigin="4861,-525" coordsize="869,521">
            <v:group style="position:absolute;left:4871;top:-515;width:849;height:501" coordorigin="4871,-515" coordsize="849,501">
              <v:shape style="position:absolute;left:4871;top:-515;width:849;height:501" coordorigin="4871,-515" coordsize="849,501" path="m5720,-515l5300,-515,5300,-491,5204,-443,5300,-443,5300,-371,5204,-371,5300,-323,5300,-298,4871,-298,4871,-14,5720,-14,5720,-515e" filled="t" fillcolor="#19247A" stroked="f">
                <v:path arrowok="t"/>
                <v:fill/>
              </v:shape>
              <v:shape style="position:absolute;left:4871;top:-515;width:849;height:501" coordorigin="4871,-515" coordsize="849,501" path="m5048,-365l4914,-298,5048,-298,5048,-365e" filled="t" fillcolor="#19247A" stroked="f">
                <v:path arrowok="t"/>
                <v:fill/>
              </v:shape>
              <v:shape style="position:absolute;left:4871;top:-515;width:849;height:501" coordorigin="4871,-515" coordsize="849,501" path="m5120,-365l5120,-298,5255,-298,5120,-365e" filled="t" fillcolor="#19247A" stroked="f">
                <v:path arrowok="t"/>
                <v:fill/>
              </v:shape>
            </v:group>
            <v:group style="position:absolute;left:4871;top:-371;width:93;height:47" coordorigin="4871,-371" coordsize="93,47">
              <v:shape style="position:absolute;left:4871;top:-371;width:93;height:47" coordorigin="4871,-371" coordsize="93,47" path="m4964,-371l4871,-371,4871,-325,4964,-371e" filled="t" fillcolor="#19247A" stroked="f">
                <v:path arrowok="t"/>
                <v:fill/>
              </v:shape>
            </v:group>
            <v:group style="position:absolute;left:5118;top:-515;width:130;height:66" coordorigin="5118,-515" coordsize="130,66">
              <v:shape style="position:absolute;left:5118;top:-515;width:130;height:66" coordorigin="5118,-515" coordsize="130,66" path="m5248,-515l5118,-515,5118,-449,5248,-515e" filled="t" fillcolor="#19247A" stroked="f">
                <v:path arrowok="t"/>
                <v:fill/>
              </v:shape>
            </v:group>
            <v:group style="position:absolute;left:4917;top:-515;width:132;height:66" coordorigin="4917,-515" coordsize="132,66">
              <v:shape style="position:absolute;left:4917;top:-515;width:132;height:66" coordorigin="4917,-515" coordsize="132,66" path="m5048,-515l4917,-515,5048,-449,5048,-515e" filled="t" fillcolor="#19247A" stroked="f">
                <v:path arrowok="t"/>
                <v:fill/>
              </v:shape>
            </v:group>
            <v:group style="position:absolute;left:4871;top:-490;width:93;height:47" coordorigin="4871,-490" coordsize="93,47">
              <v:shape style="position:absolute;left:4871;top:-490;width:93;height:47" coordorigin="4871,-490" coordsize="93,47" path="m4871,-490l4871,-443,4964,-443,4871,-490e" filled="t" fillcolor="#19247A" stroked="f">
                <v:path arrowok="t"/>
                <v:fill/>
              </v:shape>
            </v:group>
            <v:group style="position:absolute;left:5106;top:-515;width:194;height:86" coordorigin="5106,-515" coordsize="194,86">
              <v:shape style="position:absolute;left:5106;top:-515;width:194;height:86" coordorigin="5106,-515" coordsize="194,86" path="m5120,-515l5106,-515,5106,-429,5300,-429,5300,-443,5124,-443,5136,-449,5120,-449,5120,-515e" filled="t" fillcolor="#FFFFFF" stroked="f">
                <v:path arrowok="t"/>
                <v:fill/>
              </v:shape>
              <v:shape style="position:absolute;left:5106;top:-515;width:194;height:86" coordorigin="5106,-515" coordsize="194,86" path="m5300,-515l5156,-443,5204,-443,5300,-491,5300,-515e" filled="t" fillcolor="#FFFFFF" stroked="f">
                <v:path arrowok="t"/>
                <v:fill/>
              </v:shape>
              <v:shape style="position:absolute;left:5106;top:-515;width:194;height:86" coordorigin="5106,-515" coordsize="194,86" path="m5268,-515l5252,-515,5120,-449,5136,-449,5268,-515e" filled="t" fillcolor="#FFFFFF" stroked="f">
                <v:path arrowok="t"/>
                <v:fill/>
              </v:shape>
            </v:group>
            <v:group style="position:absolute;left:4871;top:-515;width:192;height:86" coordorigin="4871,-515" coordsize="192,86">
              <v:shape style="position:absolute;left:4871;top:-515;width:192;height:86" coordorigin="4871,-515" coordsize="192,86" path="m4917,-515l4871,-515,4871,-514,5012,-443,4871,-443,4871,-429,5063,-429,5063,-449,5048,-449,4917,-515e" filled="t" fillcolor="#FFFFFF" stroked="f">
                <v:path arrowok="t"/>
                <v:fill/>
              </v:shape>
              <v:shape style="position:absolute;left:4871;top:-515;width:192;height:86" coordorigin="4871,-515" coordsize="192,86" path="m4871,-498l4871,-490,4964,-443,4980,-443,4871,-498e" filled="t" fillcolor="#FFFFFF" stroked="f">
                <v:path arrowok="t"/>
                <v:fill/>
              </v:shape>
              <v:shape style="position:absolute;left:4871;top:-515;width:192;height:86" coordorigin="4871,-515" coordsize="192,86" path="m5063,-515l5048,-515,5048,-449,5063,-449,5063,-515e" filled="t" fillcolor="#FFFFFF" stroked="f">
                <v:path arrowok="t"/>
                <v:fill/>
              </v:shape>
            </v:group>
            <v:group style="position:absolute;left:5106;top:-386;width:194;height:88" coordorigin="5106,-386" coordsize="194,88">
              <v:shape style="position:absolute;left:5106;top:-386;width:194;height:88" coordorigin="5106,-386" coordsize="194,88" path="m5300,-386l5106,-386,5106,-298,5120,-298,5120,-365,5169,-365,5156,-371,5300,-371,5300,-386e" filled="t" fillcolor="#FFFFFF" stroked="f">
                <v:path arrowok="t"/>
                <v:fill/>
              </v:shape>
              <v:shape style="position:absolute;left:5106;top:-386;width:194;height:88" coordorigin="5106,-386" coordsize="194,88" path="m5169,-365l5120,-365,5255,-298,5300,-298,5300,-299,5169,-365e" filled="t" fillcolor="#FFFFFF" stroked="f">
                <v:path arrowok="t"/>
                <v:fill/>
              </v:shape>
              <v:shape style="position:absolute;left:5106;top:-386;width:194;height:88" coordorigin="5106,-386" coordsize="194,88" path="m5204,-371l5188,-371,5300,-315,5300,-323,5204,-371e" filled="t" fillcolor="#FFFFFF" stroked="f">
                <v:path arrowok="t"/>
                <v:fill/>
              </v:shape>
            </v:group>
            <v:group style="position:absolute;left:4871;top:-386;width:192;height:88" coordorigin="4871,-386" coordsize="192,88">
              <v:shape style="position:absolute;left:4871;top:-386;width:192;height:88" coordorigin="4871,-386" coordsize="192,88" path="m5063,-386l4871,-386,4871,-371,5045,-371,4898,-298,4914,-298,5048,-365,5063,-365,5063,-386e" filled="t" fillcolor="#FFFFFF" stroked="f">
                <v:path arrowok="t"/>
                <v:fill/>
              </v:shape>
              <v:shape style="position:absolute;left:4871;top:-386;width:192;height:88" coordorigin="4871,-386" coordsize="192,88" path="m5063,-365l5048,-365,5048,-298,5063,-298,5063,-365e" filled="t" fillcolor="#FFFFFF" stroked="f">
                <v:path arrowok="t"/>
                <v:fill/>
              </v:shape>
              <v:shape style="position:absolute;left:4871;top:-386;width:192;height:88" coordorigin="4871,-386" coordsize="192,88" path="m5012,-371l4964,-371,4871,-325,4871,-301,5012,-371e" filled="t" fillcolor="#FFFFFF" stroked="f">
                <v:path arrowok="t"/>
                <v:fill/>
              </v:shape>
            </v:group>
            <v:group style="position:absolute;left:4871;top:-371;width:173;height:73" coordorigin="4871,-371" coordsize="173,73">
              <v:shape style="position:absolute;left:4871;top:-371;width:173;height:73" coordorigin="4871,-371" coordsize="173,73" path="m5045,-371l5012,-371,4871,-301,4871,-298,4898,-298,5045,-371e" filled="t" fillcolor="#BD0033" stroked="f">
                <v:path arrowok="t"/>
                <v:fill/>
              </v:shape>
            </v:group>
            <v:group style="position:absolute;left:4871;top:-514;width:141;height:71" coordorigin="4871,-514" coordsize="141,71">
              <v:shape style="position:absolute;left:4871;top:-514;width:141;height:71" coordorigin="4871,-514" coordsize="141,71" path="m4871,-514l4871,-498,4980,-443,5012,-443,4871,-514e" filled="t" fillcolor="#BD0033" stroked="f">
                <v:path arrowok="t"/>
                <v:fill/>
              </v:shape>
            </v:group>
            <v:group style="position:absolute;left:5122;top:-515;width:174;height:72" coordorigin="5122,-515" coordsize="174,72">
              <v:shape style="position:absolute;left:5122;top:-515;width:174;height:72" coordorigin="5122,-515" coordsize="174,72" path="m5296,-515l5264,-515,5122,-443,5154,-443,5296,-515e" filled="t" fillcolor="#BD0033" stroked="f">
                <v:path arrowok="t"/>
                <v:fill/>
              </v:shape>
            </v:group>
            <v:group style="position:absolute;left:5156;top:-371;width:144;height:72" coordorigin="5156,-371" coordsize="144,72">
              <v:shape style="position:absolute;left:5156;top:-371;width:144;height:72" coordorigin="5156,-371" coordsize="144,72" path="m5188,-371l5156,-371,5300,-299,5300,-315,5188,-371e" filled="t" fillcolor="#BD0033" stroked="f">
                <v:path arrowok="t"/>
                <v:fill/>
              </v:shape>
            </v:group>
            <v:group style="position:absolute;left:4871;top:-515;width:235;height:217" coordorigin="4871,-515" coordsize="235,217">
              <v:shape style="position:absolute;left:4871;top:-515;width:235;height:217" coordorigin="4871,-515" coordsize="235,217" path="m5106,-386l5063,-386,5063,-298,5106,-298,5106,-386e" filled="t" fillcolor="#BD0033" stroked="f">
                <v:path arrowok="t"/>
                <v:fill/>
              </v:shape>
              <v:shape style="position:absolute;left:4871;top:-515;width:235;height:217" coordorigin="4871,-515" coordsize="235,217" path="m5300,-429l4871,-429,4871,-386,5300,-386,5300,-429e" filled="t" fillcolor="#BD0033" stroked="f">
                <v:path arrowok="t"/>
                <v:fill/>
              </v:shape>
              <v:shape style="position:absolute;left:4871;top:-515;width:235;height:217" coordorigin="4871,-515" coordsize="235,217" path="m5106,-515l5063,-515,5063,-429,5106,-429,5106,-515e" filled="t" fillcolor="#BD0033" stroked="f">
                <v:path arrowok="t"/>
                <v:fill/>
              </v:shape>
            </v:group>
            <v:group style="position:absolute;left:5462;top:-391;width:61;height:58" coordorigin="5462,-391" coordsize="61,58">
              <v:shape style="position:absolute;left:5462;top:-391;width:61;height:58" coordorigin="5462,-391" coordsize="61,58" path="m5523,-368l5462,-368,5481,-354,5474,-332,5493,-346,5507,-346,5504,-354,5523,-368e" filled="t" fillcolor="#FFFFFF" stroked="f">
                <v:path arrowok="t"/>
                <v:fill/>
              </v:shape>
              <v:shape style="position:absolute;left:5462;top:-391;width:61;height:58" coordorigin="5462,-391" coordsize="61,58" path="m5507,-346l5493,-346,5512,-332,5507,-346e" filled="t" fillcolor="#FFFFFF" stroked="f">
                <v:path arrowok="t"/>
                <v:fill/>
              </v:shape>
              <v:shape style="position:absolute;left:5462;top:-391;width:61;height:58" coordorigin="5462,-391" coordsize="61,58" path="m5493,-391l5486,-368,5500,-368,5493,-391e" filled="t" fillcolor="#FFFFFF" stroked="f">
                <v:path arrowok="t"/>
                <v:fill/>
              </v:shape>
            </v:group>
            <v:group style="position:absolute;left:5473;top:-380;width:40;height:39" coordorigin="5473,-380" coordsize="40,39">
              <v:shape style="position:absolute;left:5473;top:-380;width:40;height:39" coordorigin="5473,-380" coordsize="40,39" path="m5513,-365l5473,-365,5485,-356,5480,-341,5493,-350,5502,-350,5500,-356,5513,-365e" filled="t" fillcolor="#BD0033" stroked="f">
                <v:path arrowok="t"/>
                <v:fill/>
              </v:shape>
              <v:shape style="position:absolute;left:5473;top:-380;width:40;height:39" coordorigin="5473,-380" coordsize="40,39" path="m5502,-350l5493,-350,5505,-341,5502,-350e" filled="t" fillcolor="#BD0033" stroked="f">
                <v:path arrowok="t"/>
                <v:fill/>
              </v:shape>
              <v:shape style="position:absolute;left:5473;top:-380;width:40;height:39" coordorigin="5473,-380" coordsize="40,39" path="m5493,-380l5488,-365,5497,-365,5493,-380e" filled="t" fillcolor="#BD0033" stroked="f">
                <v:path arrowok="t"/>
                <v:fill/>
              </v:shape>
            </v:group>
            <v:group style="position:absolute;left:5369;top:-296;width:61;height:58" coordorigin="5369,-296" coordsize="61,58">
              <v:shape style="position:absolute;left:5369;top:-296;width:61;height:58" coordorigin="5369,-296" coordsize="61,58" path="m5430,-274l5369,-274,5388,-260,5381,-238,5400,-252,5414,-252,5411,-260,5430,-274e" filled="t" fillcolor="#FFFFFF" stroked="f">
                <v:path arrowok="t"/>
                <v:fill/>
              </v:shape>
              <v:shape style="position:absolute;left:5369;top:-296;width:61;height:58" coordorigin="5369,-296" coordsize="61,58" path="m5414,-252l5400,-252,5419,-238,5414,-252e" filled="t" fillcolor="#FFFFFF" stroked="f">
                <v:path arrowok="t"/>
                <v:fill/>
              </v:shape>
              <v:shape style="position:absolute;left:5369;top:-296;width:61;height:58" coordorigin="5369,-296" coordsize="61,58" path="m5400,-296l5393,-274,5407,-274,5400,-296e" filled="t" fillcolor="#FFFFFF" stroked="f">
                <v:path arrowok="t"/>
                <v:fill/>
              </v:shape>
            </v:group>
            <v:group style="position:absolute;left:5380;top:-285;width:40;height:39" coordorigin="5380,-285" coordsize="40,39">
              <v:shape style="position:absolute;left:5380;top:-285;width:40;height:39" coordorigin="5380,-285" coordsize="40,39" path="m5420,-270l5380,-270,5392,-261,5387,-247,5400,-256,5409,-256,5407,-261,5420,-270e" filled="t" fillcolor="#BD0033" stroked="f">
                <v:path arrowok="t"/>
                <v:fill/>
              </v:shape>
              <v:shape style="position:absolute;left:5380;top:-285;width:40;height:39" coordorigin="5380,-285" coordsize="40,39" path="m5409,-256l5400,-256,5412,-247,5409,-256e" filled="t" fillcolor="#BD0033" stroked="f">
                <v:path arrowok="t"/>
                <v:fill/>
              </v:shape>
              <v:shape style="position:absolute;left:5380;top:-285;width:40;height:39" coordorigin="5380,-285" coordsize="40,39" path="m5400,-285l5395,-270,5404,-270,5400,-285e" filled="t" fillcolor="#BD0033" stroked="f">
                <v:path arrowok="t"/>
                <v:fill/>
              </v:shape>
            </v:group>
            <v:group style="position:absolute;left:5545;top:-317;width:54;height:52" coordorigin="5545,-317" coordsize="54,52">
              <v:shape style="position:absolute;left:5545;top:-317;width:54;height:52" coordorigin="5545,-317" coordsize="54,52" path="m5600,-297l5545,-297,5562,-285,5556,-265,5572,-277,5585,-277,5583,-285,5600,-297e" filled="t" fillcolor="#FFFFFF" stroked="f">
                <v:path arrowok="t"/>
                <v:fill/>
              </v:shape>
              <v:shape style="position:absolute;left:5545;top:-317;width:54;height:52" coordorigin="5545,-317" coordsize="54,52" path="m5585,-277l5572,-277,5589,-265,5585,-277e" filled="t" fillcolor="#FFFFFF" stroked="f">
                <v:path arrowok="t"/>
                <v:fill/>
              </v:shape>
              <v:shape style="position:absolute;left:5545;top:-317;width:54;height:52" coordorigin="5545,-317" coordsize="54,52" path="m5572,-317l5566,-297,5579,-297,5572,-317e" filled="t" fillcolor="#FFFFFF" stroked="f">
                <v:path arrowok="t"/>
                <v:fill/>
              </v:shape>
            </v:group>
            <v:group style="position:absolute;left:5555;top:-307;width:36;height:34" coordorigin="5555,-307" coordsize="36,34">
              <v:shape style="position:absolute;left:5555;top:-307;width:36;height:34" coordorigin="5555,-307" coordsize="36,34" path="m5590,-294l5555,-294,5566,-286,5561,-273,5572,-281,5581,-281,5579,-286,5590,-294e" filled="t" fillcolor="#BD0033" stroked="f">
                <v:path arrowok="t"/>
                <v:fill/>
              </v:shape>
              <v:shape style="position:absolute;left:5555;top:-307;width:36;height:34" coordorigin="5555,-307" coordsize="36,34" path="m5581,-281l5572,-281,5583,-273,5581,-281e" filled="t" fillcolor="#BD0033" stroked="f">
                <v:path arrowok="t"/>
                <v:fill/>
              </v:shape>
              <v:shape style="position:absolute;left:5555;top:-307;width:36;height:34" coordorigin="5555,-307" coordsize="36,34" path="m5572,-307l5568,-294,5577,-294,5572,-307e" filled="t" fillcolor="#BD0033" stroked="f">
                <v:path arrowok="t"/>
                <v:fill/>
              </v:shape>
            </v:group>
            <v:group style="position:absolute;left:5459;top:-151;width:68;height:65" coordorigin="5459,-151" coordsize="68,65">
              <v:shape style="position:absolute;left:5459;top:-151;width:68;height:65" coordorigin="5459,-151" coordsize="68,65" path="m5527,-126l5459,-126,5480,-110,5472,-86,5493,-101,5509,-101,5506,-110,5527,-126e" filled="t" fillcolor="#FFFFFF" stroked="f">
                <v:path arrowok="t"/>
                <v:fill/>
              </v:shape>
              <v:shape style="position:absolute;left:5459;top:-151;width:68;height:65" coordorigin="5459,-151" coordsize="68,65" path="m5509,-101l5493,-101,5514,-86,5509,-101e" filled="t" fillcolor="#FFFFFF" stroked="f">
                <v:path arrowok="t"/>
                <v:fill/>
              </v:shape>
              <v:shape style="position:absolute;left:5459;top:-151;width:68;height:65" coordorigin="5459,-151" coordsize="68,65" path="m5493,-151l5485,-126,5501,-126,5493,-151e" filled="t" fillcolor="#FFFFFF" stroked="f">
                <v:path arrowok="t"/>
                <v:fill/>
              </v:shape>
            </v:group>
            <v:group style="position:absolute;left:5470;top:-138;width:45;height:43" coordorigin="5470,-138" coordsize="45,43">
              <v:shape style="position:absolute;left:5470;top:-138;width:45;height:43" coordorigin="5470,-138" coordsize="45,43" path="m5515,-122l5470,-122,5484,-112,5479,-95,5493,-106,5503,-106,5501,-112,5515,-122e" filled="t" fillcolor="#BD0033" stroked="f">
                <v:path arrowok="t"/>
                <v:fill/>
              </v:shape>
              <v:shape style="position:absolute;left:5470;top:-138;width:45;height:43" coordorigin="5470,-138" coordsize="45,43" path="m5503,-106l5493,-106,5507,-95,5503,-106e" filled="t" fillcolor="#BD0033" stroked="f">
                <v:path arrowok="t"/>
                <v:fill/>
              </v:shape>
              <v:shape style="position:absolute;left:5470;top:-138;width:45;height:43" coordorigin="5470,-138" coordsize="45,43" path="m5493,-138l5487,-122,5498,-122,5493,-138e" filled="t" fillcolor="#BD0033" stroked="f">
                <v:path arrowok="t"/>
                <v:fill/>
              </v:shape>
            </v:group>
            <v:group style="position:absolute;left:4868;top:-514;width:851;height:501" coordorigin="4868,-514" coordsize="851,501">
              <v:shape style="position:absolute;left:4868;top:-514;width:851;height:501" coordorigin="4868,-514" coordsize="851,501" path="m4868,-13l5719,-13,5719,-514,4868,-514,4868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0.296005pt;margin-top:-26.257483pt;width:43.402pt;height:25.747pt;mso-position-horizontal-relative:page;mso-position-vertical-relative:paragraph;z-index:-8508" coordorigin="3806,-525" coordsize="868,515">
            <v:shape style="position:absolute;left:3806;top:-525;width:868;height:515" type="#_x0000_t75">
              <v:imagedata r:id="rId97" o:title=""/>
            </v:shape>
            <v:group style="position:absolute;left:4201;top:-255;width:8;height:12" coordorigin="4201,-255" coordsize="8,12">
              <v:shape style="position:absolute;left:4201;top:-255;width:8;height:12" coordorigin="4201,-255" coordsize="8,12" path="m4203,-255l4201,-253,4201,-250,4201,-247,4201,-245,4202,-244,4206,-243,4208,-246,4209,-252,4208,-255,4206,-255,4203,-255e" filled="f" stroked="f">
                <v:path arrowok="t"/>
              </v:shape>
            </v:group>
            <v:group style="position:absolute;left:4204;top:-260;width:3;height:6" coordorigin="4204,-260" coordsize="3,6">
              <v:shape style="position:absolute;left:4204;top:-260;width:3;height:6" coordorigin="4204,-260" coordsize="3,6" path="m4207,-260l4204,-254,4207,-254,4205,-254,4207,-259,4207,-260e" filled="t" fillcolor="#A28B38" stroked="f">
                <v:path arrowok="t"/>
                <v:fill/>
              </v:shape>
              <v:shape style="position:absolute;left:4204;top:-260;width:3;height:6" coordorigin="4204,-260" coordsize="3,6" path="m4207,-259l4207,-259,4207,-259,4207,-259,4206,-254,4205,-254,4207,-254,4208,-259,4208,-259,4207,-259e" filled="t" fillcolor="#A28B38" stroked="f">
                <v:path arrowok="t"/>
                <v:fill/>
              </v:shape>
              <v:shape style="position:absolute;left:4204;top:-260;width:3;height:6" coordorigin="4204,-260" coordsize="3,6" path="m4207,-259l4207,-259,4207,-259e" filled="t" fillcolor="#A28B38" stroked="f">
                <v:path arrowok="t"/>
                <v:fill/>
              </v:shape>
              <v:shape style="position:absolute;left:4204;top:-260;width:3;height:6" coordorigin="4204,-260" coordsize="3,6" path="m4207,-260l4207,-259,4207,-259,4207,-259,4207,-260e" filled="t" fillcolor="#A28B38" stroked="f">
                <v:path arrowok="t"/>
                <v:fill/>
              </v:shape>
            </v:group>
            <v:group style="position:absolute;left:4206;top:-262;width:3;height:3" coordorigin="4206,-262" coordsize="3,3">
              <v:shape style="position:absolute;left:4206;top:-262;width:3;height:3" coordorigin="4206,-262" coordsize="3,3" path="m4207,-262l4206,-261,4206,-260,4207,-259,4208,-259,4209,-259,4209,-261,4209,-262,4207,-262e" filled="t" fillcolor="#F2C949" stroked="f">
                <v:path arrowok="t"/>
                <v:fill/>
              </v:shape>
            </v:group>
            <v:group style="position:absolute;left:4206;top:-262;width:3;height:3" coordorigin="4206,-262" coordsize="3,3">
              <v:shape style="position:absolute;left:4206;top:-262;width:3;height:3" coordorigin="4206,-262" coordsize="3,3" path="m4207,-262l4206,-261,4206,-259,4207,-259,4209,-259,4209,-259,4208,-259,4207,-259,4207,-259,4207,-261,4207,-262,4208,-262,4207,-262e" filled="t" fillcolor="#A28B38" stroked="f">
                <v:path arrowok="t"/>
                <v:fill/>
              </v:shape>
              <v:shape style="position:absolute;left:4206;top:-262;width:3;height:3" coordorigin="4206,-262" coordsize="3,3" path="m4209,-262l4208,-262,4209,-262,4209,-261,4209,-260,4209,-259,4208,-259,4209,-259,4209,-259,4209,-261,4209,-262e" filled="t" fillcolor="#A28B38" stroked="f">
                <v:path arrowok="t"/>
                <v:fill/>
              </v:shape>
            </v:group>
            <v:group style="position:absolute;left:4206;top:-262;width:3;height:3" coordorigin="4206,-262" coordsize="3,3">
              <v:shape style="position:absolute;left:4206;top:-262;width:3;height:3" coordorigin="4206,-262" coordsize="3,3" path="m4208,-262l4207,-262,4206,-261,4206,-260,4207,-260,4207,-259,4208,-259,4209,-259,4207,-259,4207,-259,4207,-261,4208,-262,4208,-262,4208,-262,4208,-262e" filled="t" fillcolor="#A28B38" stroked="f">
                <v:path arrowok="t"/>
                <v:fill/>
              </v:shape>
              <v:shape style="position:absolute;left:4206;top:-262;width:3;height:3" coordorigin="4206,-262" coordsize="3,3" path="m4208,-262l4208,-262,4209,-261,4208,-262e" filled="t" fillcolor="#A28B38" stroked="f">
                <v:path arrowok="t"/>
                <v:fill/>
              </v:shape>
            </v:group>
            <v:group style="position:absolute;left:4206;top:-259;width:2;height:3" coordorigin="4206,-259" coordsize="2,3">
              <v:shape style="position:absolute;left:4206;top:-259;width:2;height:3" coordorigin="4206,-259" coordsize="2,3" path="m4207,-259l4206,-256,4206,-257,4207,-258,4207,-258,4208,-259,4207,-259e" filled="t" fillcolor="#A28B38" stroked="f">
                <v:path arrowok="t"/>
                <v:fill/>
              </v:shape>
              <v:shape style="position:absolute;left:4206;top:-259;width:2;height:3" coordorigin="4206,-259" coordsize="2,3" path="m4207,-258l4207,-258,4207,-258e" filled="t" fillcolor="#A28B38" stroked="f">
                <v:path arrowok="t"/>
                <v:fill/>
              </v:shape>
            </v:group>
            <v:group style="position:absolute;left:4300;top:-248;width:6;height:6" coordorigin="4300,-248" coordsize="6,6">
              <v:shape style="position:absolute;left:4300;top:-248;width:6;height:6" coordorigin="4300,-248" coordsize="6,6" path="m4306,-248l4300,-242,4302,-242,4306,-247,4306,-248e" filled="t" fillcolor="#F2C949" stroked="f">
                <v:path arrowok="t"/>
                <v:fill/>
              </v:shape>
            </v:group>
            <v:group style="position:absolute;left:4300;top:-248;width:7;height:6" coordorigin="4300,-248" coordsize="7,6">
              <v:shape style="position:absolute;left:4300;top:-248;width:7;height:6" coordorigin="4300,-248" coordsize="7,6" path="m4306,-248l4300,-242,4302,-242,4303,-242,4302,-242,4300,-243,4306,-247,4306,-248e" filled="t" fillcolor="#A28B38" stroked="f">
                <v:path arrowok="t"/>
                <v:fill/>
              </v:shape>
              <v:shape style="position:absolute;left:4300;top:-248;width:7;height:6" coordorigin="4300,-248" coordsize="7,6" path="m4306,-248l4306,-247,4306,-247,4302,-242,4303,-242,4306,-247,4306,-248e" filled="t" fillcolor="#A28B38" stroked="f">
                <v:path arrowok="t"/>
                <v:fill/>
              </v:shape>
              <v:shape style="position:absolute;left:4300;top:-248;width:7;height:6" coordorigin="4300,-248" coordsize="7,6" path="m4306,-248l4306,-248,4306,-248e" filled="t" fillcolor="#A28B38" stroked="f">
                <v:path arrowok="t"/>
                <v:fill/>
              </v:shape>
            </v:group>
            <v:group style="position:absolute;left:4305;top:-250;width:4;height:4" coordorigin="4305,-250" coordsize="4,4">
              <v:shape style="position:absolute;left:4305;top:-250;width:4;height:4" coordorigin="4305,-250" coordsize="4,4" path="m4307,-250l4306,-250,4305,-248,4305,-247,4307,-246,4308,-246,4309,-248,4309,-249,4307,-250e" filled="t" fillcolor="#F2C949" stroked="f">
                <v:path arrowok="t"/>
                <v:fill/>
              </v:shape>
            </v:group>
            <v:group style="position:absolute;left:4305;top:-250;width:4;height:4" coordorigin="4305,-250" coordsize="4,4">
              <v:shape style="position:absolute;left:4305;top:-250;width:4;height:4" coordorigin="4305,-250" coordsize="4,4" path="m4306,-250l4306,-250,4305,-249,4305,-247,4305,-247,4306,-246,4307,-246,4308,-246,4308,-247,4308,-247,4306,-247,4306,-247,4305,-247,4306,-249,4306,-250,4307,-250,4308,-250,4308,-250,4306,-250e" filled="t" fillcolor="#A28B38" stroked="f">
                <v:path arrowok="t"/>
                <v:fill/>
              </v:shape>
              <v:shape style="position:absolute;left:4305;top:-250;width:4;height:4" coordorigin="4305,-250" coordsize="4,4" path="m4308,-250l4308,-250,4309,-249,4309,-249,4309,-249,4309,-247,4308,-247,4308,-247,4308,-247,4309,-247,4309,-249,4309,-250,4308,-250e" filled="t" fillcolor="#A28B38" stroked="f">
                <v:path arrowok="t"/>
                <v:fill/>
              </v:shape>
              <v:shape style="position:absolute;left:4305;top:-250;width:4;height:4" coordorigin="4305,-250" coordsize="4,4" path="m4308,-250l4307,-250,4308,-250,4308,-250e" filled="t" fillcolor="#A28B38" stroked="f">
                <v:path arrowok="t"/>
                <v:fill/>
              </v:shape>
            </v:group>
            <v:group style="position:absolute;left:4305;top:-250;width:4;height:4" coordorigin="4305,-250" coordsize="4,4">
              <v:shape style="position:absolute;left:4305;top:-250;width:4;height:4" coordorigin="4305,-250" coordsize="4,4" path="m4305,-248l4305,-247,4306,-247,4307,-246,4306,-247,4305,-248e" filled="t" fillcolor="#A28B38" stroked="f">
                <v:path arrowok="t"/>
                <v:fill/>
              </v:shape>
              <v:shape style="position:absolute;left:4305;top:-250;width:4;height:4" coordorigin="4305,-250" coordsize="4,4" path="m4307,-250l4306,-250,4305,-249,4305,-248,4306,-250,4308,-250,4308,-250,4308,-250,4307,-250e" filled="t" fillcolor="#A28B38" stroked="f">
                <v:path arrowok="t"/>
                <v:fill/>
              </v:shape>
              <v:shape style="position:absolute;left:4305;top:-250;width:4;height:4" coordorigin="4305,-250" coordsize="4,4" path="m4308,-250l4308,-250,4309,-249,4309,-249,4308,-250e" filled="t" fillcolor="#A28B38" stroked="f">
                <v:path arrowok="t"/>
                <v:fill/>
              </v:shape>
            </v:group>
            <v:group style="position:absolute;left:4302;top:-247;width:4;height:3" coordorigin="4302,-247" coordsize="4,3">
              <v:shape style="position:absolute;left:4302;top:-247;width:4;height:3" coordorigin="4302,-247" coordsize="4,3" path="m4305,-247l4302,-245,4305,-246,4305,-246,4306,-247,4305,-247e" filled="t" fillcolor="#A28B38" stroked="f">
                <v:path arrowok="t"/>
                <v:fill/>
              </v:shape>
              <v:shape style="position:absolute;left:4302;top:-247;width:4;height:3" coordorigin="4302,-247" coordsize="4,3" path="m4305,-246l4305,-246,4305,-246,4305,-246e" filled="t" fillcolor="#A28B38" stroked="f">
                <v:path arrowok="t"/>
                <v:fill/>
              </v:shape>
            </v:group>
            <v:group style="position:absolute;left:4164;top:-278;width:4;height:7" coordorigin="4164,-278" coordsize="4,7">
              <v:shape style="position:absolute;left:4164;top:-278;width:4;height:7" coordorigin="4164,-278" coordsize="4,7" path="m4165,-278l4164,-278,4167,-271,4168,-273,4165,-278e" filled="t" fillcolor="#F2C949" stroked="f">
                <v:path arrowok="t"/>
                <v:fill/>
              </v:shape>
            </v:group>
            <v:group style="position:absolute;left:4163;top:-278;width:5;height:7" coordorigin="4163,-278" coordsize="5,7">
              <v:shape style="position:absolute;left:4163;top:-278;width:5;height:7" coordorigin="4163,-278" coordsize="5,7" path="m4164,-278l4164,-278,4167,-271,4167,-272,4167,-272,4164,-278e" filled="t" fillcolor="#A28B38" stroked="f">
                <v:path arrowok="t"/>
                <v:fill/>
              </v:shape>
              <v:shape style="position:absolute;left:4163;top:-278;width:5;height:7" coordorigin="4163,-278" coordsize="5,7" path="m4165,-278l4164,-278,4168,-273,4167,-272,4167,-272,4168,-273,4165,-278e" filled="t" fillcolor="#A28B38" stroked="f">
                <v:path arrowok="t"/>
                <v:fill/>
              </v:shape>
              <v:shape style="position:absolute;left:4163;top:-278;width:5;height:7" coordorigin="4163,-278" coordsize="5,7" path="m4164,-278e" filled="t" fillcolor="#A28B38" stroked="f">
                <v:path arrowok="t"/>
                <v:fill/>
              </v:shape>
              <v:shape style="position:absolute;left:4163;top:-278;width:5;height:7" coordorigin="4163,-278" coordsize="5,7" path="m4164,-278e" filled="t" fillcolor="#A28B38" stroked="f">
                <v:path arrowok="t"/>
                <v:fill/>
              </v:shape>
              <v:shape style="position:absolute;left:4163;top:-278;width:5;height:7" coordorigin="4163,-278" coordsize="5,7" path="m4164,-278l4164,-278,4164,-278e" filled="t" fillcolor="#A28B38" stroked="f">
                <v:path arrowok="t"/>
                <v:fill/>
              </v:shape>
              <v:shape style="position:absolute;left:4163;top:-278;width:5;height:7" coordorigin="4163,-278" coordsize="5,7" path="m4165,-278l4164,-278,4164,-278,4165,-278e" filled="t" fillcolor="#A28B38" stroked="f">
                <v:path arrowok="t"/>
                <v:fill/>
              </v:shape>
              <v:shape style="position:absolute;left:4163;top:-278;width:5;height:7" coordorigin="4163,-278" coordsize="5,7" path="m4165,-278l4163,-278,4164,-278,4165,-278,4165,-278e" filled="t" fillcolor="#A28B38" stroked="f">
                <v:path arrowok="t"/>
                <v:fill/>
              </v:shape>
            </v:group>
            <v:group style="position:absolute;left:4162;top:-281;width:4;height:4" coordorigin="4162,-281" coordsize="4,4">
              <v:shape style="position:absolute;left:4162;top:-281;width:4;height:4" coordorigin="4162,-281" coordsize="4,4" path="m4163,-281l4162,-280,4162,-279,4162,-278,4163,-277,4164,-277,4166,-279,4166,-280,4164,-281,4163,-281e" filled="t" fillcolor="#F2C949" stroked="f">
                <v:path arrowok="t"/>
                <v:fill/>
              </v:shape>
            </v:group>
            <v:group style="position:absolute;left:4165;top:-272;width:10;height:13" coordorigin="4165,-272" coordsize="10,13">
              <v:shape style="position:absolute;left:4165;top:-272;width:10;height:13" coordorigin="4165,-272" coordsize="10,13" path="m4169,-272l4165,-270,4165,-267,4168,-261,4171,-259,4175,-261,4176,-265,4172,-271,4169,-272e" filled="t" fillcolor="#DF5072" stroked="f">
                <v:path arrowok="t"/>
                <v:fill/>
              </v:shape>
            </v:group>
            <v:group style="position:absolute;left:4165;top:-271;width:10;height:11" coordorigin="4165,-271" coordsize="10,11">
              <v:shape style="position:absolute;left:4165;top:-271;width:10;height:11" coordorigin="4165,-271" coordsize="10,11" path="m4171,-271l4167,-271,4165,-270,4165,-267,4168,-261,4170,-260,4173,-260,4175,-261,4176,-265,4173,-270,4171,-271e" filled="f" stroked="f">
                <v:path arrowok="t"/>
              </v:shape>
              <v:shape style="position:absolute;left:4151;top:-375;width:178;height:154" type="#_x0000_t75">
                <v:imagedata r:id="rId98" o:title=""/>
              </v:shape>
            </v:group>
            <v:group style="position:absolute;left:4292;top:-243;width:11;height:9" coordorigin="4292,-243" coordsize="11,9">
              <v:shape style="position:absolute;left:4292;top:-243;width:11;height:9" coordorigin="4292,-243" coordsize="11,9" path="m4301,-243l4299,-243,4297,-242,4293,-239,4292,-236,4293,-234,4293,-234,4295,-234,4296,-234,4298,-235,4301,-238,4302,-241,4301,-243,4301,-243e" filled="f" stroked="f">
                <v:path arrowok="t"/>
              </v:shape>
            </v:group>
            <v:group style="position:absolute;left:3816;top:-514;width:851;height:501" coordorigin="3816,-514" coordsize="851,501">
              <v:shape style="position:absolute;left:3816;top:-514;width:851;height:501" coordorigin="3816,-514" coordsize="851,501" path="m3816,-13l4667,-13,4667,-514,3816,-514,3816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5.515991pt;margin-top:-26.094482pt;width:43.465pt;height:25.796pt;mso-position-horizontal-relative:page;mso-position-vertical-relative:paragraph;z-index:-8507" coordorigin="5910,-522" coordsize="869,516">
            <v:group style="position:absolute;left:6174;top:-512;width:596;height:496" coordorigin="6174,-512" coordsize="596,496">
              <v:shape style="position:absolute;left:6174;top:-512;width:596;height:496" coordorigin="6174,-512" coordsize="596,496" path="m6770,-512l6174,-512,6264,-484,6174,-457,6264,-429,6174,-402,6264,-374,6174,-347,6264,-319,6174,-291,6264,-264,6174,-236,6264,-209,6174,-181,6264,-154,6174,-126,6264,-99,6174,-71,6264,-43,6174,-16,6770,-16,6770,-512e" filled="t" fillcolor="#691740" stroked="f">
                <v:path arrowok="t"/>
                <v:fill/>
              </v:shape>
            </v:group>
            <v:group style="position:absolute;left:5920;top:-512;width:344;height:496" coordorigin="5920,-512" coordsize="344,496">
              <v:shape style="position:absolute;left:5920;top:-512;width:344;height:496" coordorigin="5920,-512" coordsize="344,496" path="m6174,-512l5920,-512,5920,-16,6174,-16,6264,-43,6174,-71,6264,-99,6174,-126,6264,-154,6174,-181,6264,-209,6174,-236,6264,-264,6174,-291,6264,-319,6174,-347,6264,-374,6174,-402,6264,-429,6174,-457,6264,-484,6174,-512e" filled="t" fillcolor="#FFFFFF" stroked="f">
                <v:path arrowok="t"/>
                <v:fill/>
              </v:shape>
            </v:group>
            <v:group style="position:absolute;left:5921;top:-514;width:851;height:501" coordorigin="5921,-514" coordsize="851,501">
              <v:shape style="position:absolute;left:5921;top:-514;width:851;height:501" coordorigin="5921,-514" coordsize="851,501" path="m5921,-13l6772,-13,6772,-514,5921,-514,5921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.875pt;margin-top:-25.814484pt;width:42.971pt;height:25.284pt;mso-position-horizontal-relative:page;mso-position-vertical-relative:paragraph;z-index:-8506" coordorigin="678,-516" coordsize="859,506">
            <v:group style="position:absolute;left:961;top:-416;width:297;height:296" coordorigin="961,-416" coordsize="297,296">
              <v:shape style="position:absolute;left:961;top:-416;width:297;height:296" coordorigin="961,-416" coordsize="297,296" path="m1110,-416l1050,-403,999,-365,968,-306,961,-259,964,-238,989,-182,1037,-141,1105,-121,1132,-120,1153,-124,1208,-156,1245,-209,1258,-279,1255,-302,1226,-360,1175,-401,1110,-416e" filled="t" fillcolor="#AD0017" stroked="f">
                <v:path arrowok="t"/>
                <v:fill/>
              </v:shape>
            </v:group>
            <v:group style="position:absolute;left:680;top:-514;width:854;height:501" coordorigin="680,-514" coordsize="854,501">
              <v:shape style="position:absolute;left:680;top:-514;width:854;height:501" coordorigin="680,-514" coordsize="854,501" path="m680,-13l1534,-13,1534,-514,680,-514,680,-13xe" filled="f" stroked="t" strokeweight=".25pt" strokecolor="#93959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02.402008pt;margin-top:-25.883484pt;width:44.748965pt;height:25.5pt;mso-position-horizontal-relative:page;mso-position-vertical-relative:paragraph;z-index:-8505" type="#_x0000_t75">
            <v:imagedata r:id="rId99" o:title=""/>
          </v:shape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Japan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Kazakhstan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Mal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a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ysia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w w:val="101"/>
        </w:rPr>
        <w:t>Mexi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o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4"/>
          <w:szCs w:val="14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Z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ealand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-2"/>
        </w:rPr>
        <w:t>Q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6"/>
        </w:rPr>
        <w:t>atar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left="40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</w:rPr>
        <w:t>Saudi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96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</w:rPr>
        <w:t>Arabia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right="-61"/>
        <w:jc w:val="left"/>
        <w:tabs>
          <w:tab w:pos="10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South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Africa</w:t>
      </w:r>
      <w:r>
        <w:rPr>
          <w:rFonts w:ascii="Arial" w:hAnsi="Arial" w:cs="Arial" w:eastAsia="Arial"/>
          <w:sz w:val="14"/>
          <w:szCs w:val="14"/>
          <w:color w:val="4D4D4F"/>
          <w:spacing w:val="-2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South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3"/>
          <w:w w:val="100"/>
        </w:rPr>
        <w:t>K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orea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43" w:after="0" w:line="240" w:lineRule="auto"/>
        <w:ind w:left="15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Uni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4"/>
          <w:szCs w:val="14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4"/>
        </w:rPr>
        <w:t>Sta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4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5"/>
        </w:rPr>
        <w:t>es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760"/>
          <w:cols w:num="8" w:equalWidth="0">
            <w:col w:w="1957" w:space="396"/>
            <w:col w:w="545" w:space="545"/>
            <w:col w:w="454" w:space="415"/>
            <w:col w:w="825" w:space="466"/>
            <w:col w:w="364" w:space="429"/>
            <w:col w:w="870" w:space="200"/>
            <w:col w:w="1807" w:space="215"/>
            <w:col w:w="1112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476" coordorigin="680,850" coordsize="718,624">
            <v:shape style="position:absolute;left:680;top:850;width:718;height:448" type="#_x0000_t75">
              <v:imagedata r:id="rId100" o:title=""/>
            </v:shape>
            <v:shape style="position:absolute;left:690;top:861;width:699;height:613" type="#_x0000_t75">
              <v:imagedata r:id="rId101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/>
        <w:pict>
          <v:group style="position:absolute;margin-left:35.820499pt;margin-top:58.634281pt;width:65.921pt;height:37.154pt;mso-position-horizontal-relative:page;mso-position-vertical-relative:paragraph;z-index:-8475" coordorigin="716,1173" coordsize="1318,743">
            <v:group style="position:absolute;left:718;top:1175;width:1314;height:739" coordorigin="718,1175" coordsize="1314,739">
              <v:shape style="position:absolute;left:718;top:1175;width:1314;height:739" coordorigin="718,1175" coordsize="1314,739" path="m2033,1914l718,1914,718,1175,2033,1175,2033,1914xe" filled="f" stroked="t" strokeweight=".201pt" strokecolor="#BDBEC0">
                <v:path arrowok="t"/>
              </v:shape>
            </v:group>
            <v:group style="position:absolute;left:1028;top:1500;width:108;height:143" coordorigin="1028,1500" coordsize="108,143">
              <v:shape style="position:absolute;left:1028;top:1500;width:108;height:143" coordorigin="1028,1500" coordsize="108,143" path="m1122,1500l1053,1516,1029,1571,1028,1590,1034,1608,1047,1625,1068,1638,1098,1642,1119,1642,1130,1640,1136,1639,1132,1613,1115,1613,1080,1610,1065,1596,1061,1575,1067,1547,1081,1532,1098,1528,1136,1528,1136,1504,1122,1500e" filled="t" fillcolor="#742282" stroked="f">
                <v:path arrowok="t"/>
                <v:fill/>
              </v:shape>
              <v:shape style="position:absolute;left:1028;top:1500;width:108;height:143" coordorigin="1028,1500" coordsize="108,143" path="m1132,1613l1115,1613,1132,1613e" filled="t" fillcolor="#742282" stroked="f">
                <v:path arrowok="t"/>
                <v:fill/>
              </v:shape>
              <v:shape style="position:absolute;left:1028;top:1500;width:108;height:143" coordorigin="1028,1500" coordsize="108,143" path="m1136,1528l1104,1528,1108,1529,1108,1550,1136,1550,1136,1528e" filled="t" fillcolor="#742282" stroked="f">
                <v:path arrowok="t"/>
                <v:fill/>
              </v:shape>
            </v:group>
            <v:group style="position:absolute;left:1142;top:1421;width:127;height:216" coordorigin="1142,1421" coordsize="127,216">
              <v:shape style="position:absolute;left:1142;top:1421;width:127;height:216" coordorigin="1142,1421" coordsize="127,216" path="m1187,1421l1142,1421,1142,1448,1154,1448,1154,1637,1187,1637,1188,1560,1197,1540,1217,1532,1266,1532,1262,1518,1260,1517,1187,1517,1187,1421e" filled="t" fillcolor="#742282" stroked="f">
                <v:path arrowok="t"/>
                <v:fill/>
              </v:shape>
              <v:shape style="position:absolute;left:1142;top:1421;width:127;height:216" coordorigin="1142,1421" coordsize="127,216" path="m1266,1532l1221,1532,1237,1534,1237,1637,1269,1637,1269,1540,1266,1532e" filled="t" fillcolor="#742282" stroked="f">
                <v:path arrowok="t"/>
                <v:fill/>
              </v:shape>
              <v:shape style="position:absolute;left:1142;top:1421;width:127;height:216" coordorigin="1142,1421" coordsize="127,216" path="m1223,1501l1200,1504,1187,1517,1260,1517,1246,1506,1223,1501e" filled="t" fillcolor="#742282" stroked="f">
                <v:path arrowok="t"/>
                <v:fill/>
              </v:shape>
            </v:group>
            <v:group style="position:absolute;left:1280;top:1438;width:48;height:199" coordorigin="1280,1438" coordsize="48,199">
              <v:shape style="position:absolute;left:1280;top:1438;width:48;height:199" coordorigin="1280,1438" coordsize="48,199" path="m1319,1438l1297,1438,1288,1447,1288,1469,1297,1478,1319,1478,1328,1469,1328,1447,1319,1438e" filled="t" fillcolor="#742282" stroked="f">
                <v:path arrowok="t"/>
                <v:fill/>
              </v:shape>
              <v:shape style="position:absolute;left:1280;top:1438;width:48;height:199" coordorigin="1280,1438" coordsize="48,199" path="m1325,1504l1280,1504,1280,1532,1292,1532,1292,1637,1325,1637,1325,1504e" filled="t" fillcolor="#742282" stroked="f">
                <v:path arrowok="t"/>
                <v:fill/>
              </v:shape>
            </v:group>
            <v:group style="position:absolute;left:1466;top:1505;width:127;height:135" coordorigin="1466,1505" coordsize="127,135">
              <v:shape style="position:absolute;left:1466;top:1505;width:127;height:135" coordorigin="1466,1505" coordsize="127,135" path="m1499,1505l1466,1505,1487,1639,1493,1639,1527,1638,1548,1629,1564,1616,1567,1612,1515,1612,1515,1610,1513,1602,1511,1585,1499,1505e" filled="t" fillcolor="#742282" stroked="f">
                <v:path arrowok="t"/>
                <v:fill/>
              </v:shape>
              <v:shape style="position:absolute;left:1466;top:1505;width:127;height:135" coordorigin="1466,1505" coordsize="127,135" path="m1593,1505l1544,1505,1544,1530,1560,1530,1559,1545,1556,1567,1548,1588,1535,1605,1515,1612,1567,1612,1577,1598,1586,1578,1591,1556,1593,1534,1593,1525,1593,1513,1593,1505e" filled="t" fillcolor="#742282" stroked="f">
                <v:path arrowok="t"/>
                <v:fill/>
              </v:shape>
            </v:group>
            <v:group style="position:absolute;left:1736;top:1502;width:96;height:135" coordorigin="1736,1502" coordsize="96,135">
              <v:shape style="position:absolute;left:1736;top:1502;width:96;height:135" coordorigin="1736,1502" coordsize="96,135" path="m1767,1504l1736,1504,1736,1637,1767,1637,1767,1587,1770,1568,1780,1549,1785,1542,1793,1535,1832,1535,1832,1529,1767,1529,1767,1504e" filled="t" fillcolor="#742282" stroked="f">
                <v:path arrowok="t"/>
                <v:fill/>
              </v:shape>
              <v:shape style="position:absolute;left:1736;top:1502;width:96;height:135" coordorigin="1736,1502" coordsize="96,135" path="m1832,1535l1805,1535,1805,1556,1832,1556,1832,1535e" filled="t" fillcolor="#742282" stroked="f">
                <v:path arrowok="t"/>
                <v:fill/>
              </v:shape>
              <v:shape style="position:absolute;left:1736;top:1502;width:96;height:135" coordorigin="1736,1502" coordsize="96,135" path="m1824,1502l1793,1507,1775,1520,1769,1527,1768,1528,1768,1529,1832,1529,1832,1502,1824,1502e" filled="t" fillcolor="#742282" stroked="f">
                <v:path arrowok="t"/>
                <v:fill/>
              </v:shape>
            </v:group>
            <v:group style="position:absolute;left:1841;top:1503;width:106;height:137" coordorigin="1841,1503" coordsize="106,137">
              <v:shape style="position:absolute;left:1841;top:1503;width:106;height:137" coordorigin="1841,1503" coordsize="106,137" path="m1870,1582l1841,1582,1842,1636,1849,1638,1870,1640,1909,1640,1931,1631,1943,1616,1943,1616,1876,1616,1870,1613,1870,1582e" filled="t" fillcolor="#742282" stroked="f">
                <v:path arrowok="t"/>
                <v:fill/>
              </v:shape>
              <v:shape style="position:absolute;left:1841;top:1503;width:106;height:137" coordorigin="1841,1503" coordsize="106,137" path="m1915,1503l1878,1504,1855,1517,1846,1533,1845,1543,1851,1561,1865,1571,1882,1576,1899,1580,1913,1586,1918,1597,1918,1606,1914,1616,1943,1616,1947,1597,1946,1577,1933,1564,1915,1557,1897,1553,1883,1548,1877,1540,1877,1526,1941,1526,1941,1504,1935,1503,1915,1503e" filled="t" fillcolor="#742282" stroked="f">
                <v:path arrowok="t"/>
                <v:fill/>
              </v:shape>
              <v:shape style="position:absolute;left:1841;top:1503;width:106;height:137" coordorigin="1841,1503" coordsize="106,137" path="m1941,1526l1927,1526,1941,1529,1941,1526e" filled="t" fillcolor="#742282" stroked="f">
                <v:path arrowok="t"/>
                <v:fill/>
              </v:shape>
            </v:group>
            <v:group style="position:absolute;left:1340;top:1502;width:115;height:140" coordorigin="1340,1502" coordsize="115,140">
              <v:shape style="position:absolute;left:1340;top:1502;width:115;height:140" coordorigin="1340,1502" coordsize="115,140" path="m1403,1502l1347,1537,1340,1570,1340,1574,1383,1637,1419,1642,1448,1642,1456,1639,1453,1614,1436,1614,1397,1613,1379,1599,1377,1590,1378,1589,1410,1589,1436,1579,1447,1565,1378,1565,1374,1563,1375,1554,1385,1535,1405,1526,1452,1526,1444,1512,1426,1504,1403,1502e" filled="t" fillcolor="#742282" stroked="f">
                <v:path arrowok="t"/>
                <v:fill/>
              </v:shape>
              <v:shape style="position:absolute;left:1340;top:1502;width:115;height:140" coordorigin="1340,1502" coordsize="115,140" path="m1452,1614l1436,1614,1453,1614,1452,1614e" filled="t" fillcolor="#742282" stroked="f">
                <v:path arrowok="t"/>
                <v:fill/>
              </v:shape>
              <v:shape style="position:absolute;left:1340;top:1502;width:115;height:140" coordorigin="1340,1502" coordsize="115,140" path="m1410,1589l1378,1589,1380,1589,1391,1590,1410,1589,1410,1589e" filled="t" fillcolor="#742282" stroked="f">
                <v:path arrowok="t"/>
                <v:fill/>
              </v:shape>
              <v:shape style="position:absolute;left:1340;top:1502;width:115;height:140" coordorigin="1340,1502" coordsize="115,140" path="m1452,1526l1409,1526,1423,1527,1423,1542,1418,1555,1388,1565,1447,1565,1449,1562,1454,1544,1454,1529,1452,1526e" filled="t" fillcolor="#742282" stroked="f">
                <v:path arrowok="t"/>
                <v:fill/>
              </v:shape>
            </v:group>
            <v:group style="position:absolute;left:1604;top:1502;width:116;height:140" coordorigin="1604,1502" coordsize="116,140">
              <v:shape style="position:absolute;left:1604;top:1502;width:116;height:140" coordorigin="1604,1502" coordsize="116,140" path="m1667,1502l1611,1537,1604,1570,1604,1574,1647,1637,1683,1642,1712,1642,1719,1639,1716,1614,1700,1614,1661,1613,1643,1599,1641,1590,1641,1589,1674,1589,1699,1579,1711,1565,1641,1565,1638,1563,1639,1554,1649,1535,1669,1526,1716,1526,1707,1512,1689,1504,1667,1502e" filled="t" fillcolor="#742282" stroked="f">
                <v:path arrowok="t"/>
                <v:fill/>
              </v:shape>
              <v:shape style="position:absolute;left:1604;top:1502;width:116;height:140" coordorigin="1604,1502" coordsize="116,140" path="m1716,1614l1700,1614,1716,1614,1716,1614e" filled="t" fillcolor="#742282" stroked="f">
                <v:path arrowok="t"/>
                <v:fill/>
              </v:shape>
              <v:shape style="position:absolute;left:1604;top:1502;width:116;height:140" coordorigin="1604,1502" coordsize="116,140" path="m1674,1589l1641,1589,1644,1589,1655,1590,1673,1589,1674,1589e" filled="t" fillcolor="#742282" stroked="f">
                <v:path arrowok="t"/>
                <v:fill/>
              </v:shape>
              <v:shape style="position:absolute;left:1604;top:1502;width:116;height:140" coordorigin="1604,1502" coordsize="116,140" path="m1716,1526l1673,1526,1687,1527,1687,1542,1681,1555,1652,1565,1711,1565,1713,1562,1718,1544,1718,1529,1716,1526e" filled="t" fillcolor="#742282" stroked="f">
                <v:path arrowok="t"/>
                <v:fill/>
              </v:shape>
            </v:group>
            <v:group style="position:absolute;left:804;top:1421;width:217;height:217" coordorigin="804,1421" coordsize="217,217">
              <v:shape style="position:absolute;left:804;top:1421;width:217;height:217" coordorigin="804,1421" coordsize="217,217" path="m931,1421l862,1421,862,1451,878,1451,804,1637,846,1637,867,1580,995,1580,985,1556,876,1556,910,1462,948,1462,931,1421e" filled="t" fillcolor="#742282" stroked="f">
                <v:path arrowok="t"/>
                <v:fill/>
              </v:shape>
              <v:shape style="position:absolute;left:804;top:1421;width:217;height:217" coordorigin="804,1421" coordsize="217,217" path="m995,1580l953,1580,975,1637,1022,1637,1022,1607,1005,1607,995,1580e" filled="t" fillcolor="#742282" stroked="f">
                <v:path arrowok="t"/>
                <v:fill/>
              </v:shape>
              <v:shape style="position:absolute;left:804;top:1421;width:217;height:217" coordorigin="804,1421" coordsize="217,217" path="m910,1535l876,1556,985,1556,985,1556,945,1556,910,1535e" filled="t" fillcolor="#742282" stroked="f">
                <v:path arrowok="t"/>
                <v:fill/>
              </v:shape>
              <v:shape style="position:absolute;left:804;top:1421;width:217;height:217" coordorigin="804,1421" coordsize="217,217" path="m961,1496l933,1521,945,1556,985,1556,961,1496e" filled="t" fillcolor="#742282" stroked="f">
                <v:path arrowok="t"/>
                <v:fill/>
              </v:shape>
              <v:shape style="position:absolute;left:804;top:1421;width:217;height:217" coordorigin="804,1421" coordsize="217,217" path="m948,1462l910,1462,922,1496,961,1496,948,1462e" filled="t" fillcolor="#742282" stroked="f">
                <v:path arrowok="t"/>
                <v:fill/>
              </v:shape>
            </v:group>
            <v:group style="position:absolute;left:804;top:1676;width:217;height:2" coordorigin="804,1676" coordsize="217,2">
              <v:shape style="position:absolute;left:804;top:1676;width:217;height:2" coordorigin="804,1676" coordsize="217,0" path="m804,1676l1022,1676e" filled="f" stroked="t" strokeweight="1.51pt" strokecolor="#D9272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9.834503pt;margin-top:58.634281pt;width:65.921pt;height:37.154pt;mso-position-horizontal-relative:page;mso-position-vertical-relative:paragraph;z-index:-8474" coordorigin="2197,1173" coordsize="1318,743">
            <v:group style="position:absolute;left:2199;top:1175;width:1314;height:739" coordorigin="2199,1175" coordsize="1314,739">
              <v:shape style="position:absolute;left:2199;top:1175;width:1314;height:739" coordorigin="2199,1175" coordsize="1314,739" path="m3513,1914l2199,1914,2199,1175,3513,1175,3513,1914xe" filled="f" stroked="t" strokeweight=".201pt" strokecolor="#BDBEC0">
                <v:path arrowok="t"/>
              </v:shape>
            </v:group>
            <v:group style="position:absolute;left:3141;top:1675;width:58;height:58" coordorigin="3141,1675" coordsize="58,58">
              <v:shape style="position:absolute;left:3141;top:1675;width:58;height:58" coordorigin="3141,1675" coordsize="58,58" path="m3182,1728l3157,1728,3166,1733,3170,1733,3182,1728e" filled="t" fillcolor="#ED1C2E" stroked="f">
                <v:path arrowok="t"/>
                <v:fill/>
              </v:shape>
              <v:shape style="position:absolute;left:3141;top:1675;width:58;height:58" coordorigin="3141,1675" coordsize="58,58" path="m3155,1727l3156,1728,3157,1728,3155,1727e" filled="t" fillcolor="#ED1C2E" stroked="f">
                <v:path arrowok="t"/>
                <v:fill/>
              </v:shape>
              <v:shape style="position:absolute;left:3141;top:1675;width:58;height:58" coordorigin="3141,1675" coordsize="58,58" path="m3183,1727l3182,1728,3183,1728,3183,1727e" filled="t" fillcolor="#ED1C2E" stroked="f">
                <v:path arrowok="t"/>
                <v:fill/>
              </v:shape>
              <v:shape style="position:absolute;left:3141;top:1675;width:58;height:58" coordorigin="3141,1675" coordsize="58,58" path="m3193,1718l3183,1727,3190,1725,3193,1718e" filled="t" fillcolor="#ED1C2E" stroked="f">
                <v:path arrowok="t"/>
                <v:fill/>
              </v:shape>
              <v:shape style="position:absolute;left:3141;top:1675;width:58;height:58" coordorigin="3141,1675" coordsize="58,58" path="m3146,1718l3148,1723,3155,1727,3146,1718e" filled="t" fillcolor="#ED1C2E" stroked="f">
                <v:path arrowok="t"/>
                <v:fill/>
              </v:shape>
              <v:shape style="position:absolute;left:3141;top:1675;width:58;height:58" coordorigin="3141,1675" coordsize="58,58" path="m3175,1686l3158,1686,3158,1720,3163,1720,3163,1706,3180,1706,3180,1705,3175,1704,3179,1703,3181,1700,3163,1700,3163,1692,3182,1692,3182,1688,3175,1686e" filled="t" fillcolor="#ED1C2E" stroked="f">
                <v:path arrowok="t"/>
                <v:fill/>
              </v:shape>
              <v:shape style="position:absolute;left:3141;top:1675;width:58;height:58" coordorigin="3141,1675" coordsize="58,58" path="m3180,1706l3172,1706,3174,1709,3174,1711,3175,1716,3176,1719,3176,1720,3183,1720,3182,1718,3182,1717,3181,1714,3180,1707,3180,1706e" filled="t" fillcolor="#ED1C2E" stroked="f">
                <v:path arrowok="t"/>
                <v:fill/>
              </v:shape>
              <v:shape style="position:absolute;left:3141;top:1675;width:58;height:58" coordorigin="3141,1675" coordsize="58,58" path="m3193,1716l3193,1718,3193,1717,3193,1716e" filled="t" fillcolor="#ED1C2E" stroked="f">
                <v:path arrowok="t"/>
                <v:fill/>
              </v:shape>
              <v:shape style="position:absolute;left:3141;top:1675;width:58;height:58" coordorigin="3141,1675" coordsize="58,58" path="m3146,1716l3146,1717,3146,1718,3146,1716e" filled="t" fillcolor="#ED1C2E" stroked="f">
                <v:path arrowok="t"/>
                <v:fill/>
              </v:shape>
              <v:shape style="position:absolute;left:3141;top:1675;width:58;height:58" coordorigin="3141,1675" coordsize="58,58" path="m3193,1692l3193,1716,3198,1705,3193,1692e" filled="t" fillcolor="#ED1C2E" stroked="f">
                <v:path arrowok="t"/>
                <v:fill/>
              </v:shape>
              <v:shape style="position:absolute;left:3141;top:1675;width:58;height:58" coordorigin="3141,1675" coordsize="58,58" path="m3146,1691l3141,1701,3146,1716,3146,1691e" filled="t" fillcolor="#ED1C2E" stroked="f">
                <v:path arrowok="t"/>
                <v:fill/>
              </v:shape>
              <v:shape style="position:absolute;left:3141;top:1675;width:58;height:58" coordorigin="3141,1675" coordsize="58,58" path="m3182,1692l3174,1692,3175,1693,3175,1698,3174,1700,3163,1700,3181,1700,3182,1700,3182,1692e" filled="t" fillcolor="#ED1C2E" stroked="f">
                <v:path arrowok="t"/>
                <v:fill/>
              </v:shape>
              <v:shape style="position:absolute;left:3141;top:1675;width:58;height:58" coordorigin="3141,1675" coordsize="58,58" path="m3193,1690l3193,1692,3193,1691,3193,1690e" filled="t" fillcolor="#ED1C2E" stroked="f">
                <v:path arrowok="t"/>
                <v:fill/>
              </v:shape>
              <v:shape style="position:absolute;left:3141;top:1675;width:58;height:58" coordorigin="3141,1675" coordsize="58,58" path="m3146,1690l3146,1691,3146,1691,3146,1690e" filled="t" fillcolor="#ED1C2E" stroked="f">
                <v:path arrowok="t"/>
                <v:fill/>
              </v:shape>
              <v:shape style="position:absolute;left:3141;top:1675;width:58;height:58" coordorigin="3141,1675" coordsize="58,58" path="m3184,1681l3193,1690,3191,1684,3184,1681e" filled="t" fillcolor="#ED1C2E" stroked="f">
                <v:path arrowok="t"/>
                <v:fill/>
              </v:shape>
              <v:shape style="position:absolute;left:3141;top:1675;width:58;height:58" coordorigin="3141,1675" coordsize="58,58" path="m3156,1681l3150,1683,3146,1690,3156,1681e" filled="t" fillcolor="#ED1C2E" stroked="f">
                <v:path arrowok="t"/>
                <v:fill/>
              </v:shape>
              <v:shape style="position:absolute;left:3141;top:1675;width:58;height:58" coordorigin="3141,1675" coordsize="58,58" path="m3183,1680l3182,1680,3184,1681,3183,1680e" filled="t" fillcolor="#ED1C2E" stroked="f">
                <v:path arrowok="t"/>
                <v:fill/>
              </v:shape>
              <v:shape style="position:absolute;left:3141;top:1675;width:58;height:58" coordorigin="3141,1675" coordsize="58,58" path="m3157,1680l3156,1680,3156,1681,3157,1680e" filled="t" fillcolor="#ED1C2E" stroked="f">
                <v:path arrowok="t"/>
                <v:fill/>
              </v:shape>
              <v:shape style="position:absolute;left:3141;top:1675;width:58;height:58" coordorigin="3141,1675" coordsize="58,58" path="m3172,1675l3157,1680,3182,1680,3172,1675e" filled="t" fillcolor="#ED1C2E" stroked="f">
                <v:path arrowok="t"/>
                <v:fill/>
              </v:shape>
            </v:group>
            <v:group style="position:absolute;left:2446;top:1360;width:820;height:372" coordorigin="2446,1360" coordsize="820,372">
              <v:shape style="position:absolute;left:2446;top:1360;width:820;height:372" coordorigin="2446,1360" coordsize="820,372" path="m2855,1360l2664,1360,2446,1733,2594,1733,2621,1686,2529,1686,2692,1407,2978,1407,2970,1400,2917,1371,2877,1362,2855,1360e" filled="t" fillcolor="#ED1C2E" stroked="f">
                <v:path arrowok="t"/>
                <v:fill/>
              </v:shape>
              <v:shape style="position:absolute;left:2446;top:1360;width:820;height:372" coordorigin="2446,1360" coordsize="820,372" path="m2781,1653l2735,1653,2735,1733,2869,1732,2929,1718,2978,1686,2781,1686,2781,1653e" filled="t" fillcolor="#ED1C2E" stroked="f">
                <v:path arrowok="t"/>
                <v:fill/>
              </v:shape>
              <v:shape style="position:absolute;left:2446;top:1360;width:820;height:372" coordorigin="2446,1360" coordsize="820,372" path="m3041,1671l2994,1671,2994,1733,3121,1733,3125,1686,3041,1686,3041,1671e" filled="t" fillcolor="#ED1C2E" stroked="f">
                <v:path arrowok="t"/>
                <v:fill/>
              </v:shape>
              <v:shape style="position:absolute;left:2446;top:1360;width:820;height:372" coordorigin="2446,1360" coordsize="820,372" path="m2781,1607l2614,1607,2567,1686,2621,1686,2641,1653,2781,1653,2781,1607e" filled="t" fillcolor="#ED1C2E" stroked="f">
                <v:path arrowok="t"/>
                <v:fill/>
              </v:shape>
              <v:shape style="position:absolute;left:2446;top:1360;width:820;height:372" coordorigin="2446,1360" coordsize="820,372" path="m3041,1607l2977,1615,2965,1633,2951,1648,2898,1680,2855,1686,2978,1686,2980,1685,2994,1671,3041,1671,3041,1607e" filled="t" fillcolor="#ED1C2E" stroked="f">
                <v:path arrowok="t"/>
                <v:fill/>
              </v:shape>
              <v:shape style="position:absolute;left:2446;top:1360;width:820;height:372" coordorigin="2446,1360" coordsize="820,372" path="m3227,1407l3041,1407,3123,1407,3145,1410,3199,1445,3220,1507,3220,1509,3218,1531,3183,1585,3121,1607,3074,1607,3074,1686,3125,1686,3129,1653,3151,1650,3211,1622,3252,1572,3267,1509,3267,1499,3264,1476,3257,1455,3248,1435,3236,1417,3227,1407e" filled="t" fillcolor="#ED1C2E" stroked="f">
                <v:path arrowok="t"/>
                <v:fill/>
              </v:shape>
              <v:shape style="position:absolute;left:2446;top:1360;width:820;height:372" coordorigin="2446,1360" coordsize="820,372" path="m2855,1440l2815,1440,2815,1487,2865,1488,2885,1495,2901,1509,2911,1528,2915,1552,2909,1574,2896,1591,2877,1602,2855,1607,2815,1607,2815,1653,2889,1648,2941,1609,2962,1547,2961,1535,2934,1475,2878,1443,2855,1440e" filled="t" fillcolor="#ED1C2E" stroked="f">
                <v:path arrowok="t"/>
                <v:fill/>
              </v:shape>
              <v:shape style="position:absolute;left:2446;top:1360;width:820;height:372" coordorigin="2446,1360" coordsize="820,372" path="m2781,1440l2735,1440,2735,1527,2661,1527,2633,1573,2781,1573,2781,1440e" filled="t" fillcolor="#ED1C2E" stroked="f">
                <v:path arrowok="t"/>
                <v:fill/>
              </v:shape>
              <v:shape style="position:absolute;left:2446;top:1360;width:820;height:372" coordorigin="2446,1360" coordsize="820,372" path="m3121,1440l3074,1440,3074,1487,3132,1487,3140,1496,3141,1518,3132,1527,3074,1527,3074,1573,3121,1573,3143,1569,3162,1559,3176,1543,3185,1523,3183,1496,3175,1474,3163,1457,3147,1446,3128,1441,3121,1440e" filled="t" fillcolor="#ED1C2E" stroked="f">
                <v:path arrowok="t"/>
                <v:fill/>
              </v:shape>
              <v:shape style="position:absolute;left:2446;top:1360;width:820;height:372" coordorigin="2446,1360" coordsize="820,372" path="m2978,1407l2692,1407,2859,1407,2881,1409,2940,1436,2981,1485,2993,1527,3041,1527,3041,1414,2986,1414,2978,1407e" filled="t" fillcolor="#ED1C2E" stroked="f">
                <v:path arrowok="t"/>
                <v:fill/>
              </v:shape>
              <v:shape style="position:absolute;left:2446;top:1360;width:820;height:372" coordorigin="2446,1360" coordsize="820,372" path="m3121,1360l2994,1360,2986,1414,3041,1414,3041,1407,3227,1407,3165,1367,3144,1362,3121,1360e" filled="t" fillcolor="#ED1C2E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83.847504pt;margin-top:58.634281pt;width:65.921pt;height:37.154pt;mso-position-horizontal-relative:page;mso-position-vertical-relative:paragraph;z-index:-8473" coordorigin="3677,1173" coordsize="1318,743">
            <v:group style="position:absolute;left:3679;top:1175;width:1314;height:739" coordorigin="3679,1175" coordsize="1314,739">
              <v:shape style="position:absolute;left:3679;top:1175;width:1314;height:739" coordorigin="3679,1175" coordsize="1314,739" path="m4993,1914l3679,1914,3679,1175,4993,1175,4993,1914xe" filled="f" stroked="t" strokeweight=".201pt" strokecolor="#BDBEC0">
                <v:path arrowok="t"/>
              </v:shape>
            </v:group>
            <v:group style="position:absolute;left:4219;top:1788;width:68;height:101" coordorigin="4219,1788" coordsize="68,101">
              <v:shape style="position:absolute;left:4219;top:1788;width:68;height:101" coordorigin="4219,1788" coordsize="68,101" path="m4226,1789l4219,1789,4219,1889,4226,1889,4226,1844,4231,1844,4226,1839,4226,1808,4231,1802,4226,1802,4226,1789e" filled="t" fillcolor="#2587C8" stroked="f">
                <v:path arrowok="t"/>
                <v:fill/>
              </v:shape>
              <v:shape style="position:absolute;left:4219;top:1788;width:68;height:101" coordorigin="4219,1788" coordsize="68,101" path="m4231,1844l4226,1844,4233,1852,4243,1858,4254,1858,4275,1851,4239,1851,4231,1844e" filled="t" fillcolor="#2587C8" stroked="f">
                <v:path arrowok="t"/>
                <v:fill/>
              </v:shape>
              <v:shape style="position:absolute;left:4219;top:1788;width:68;height:101" coordorigin="4219,1788" coordsize="68,101" path="m4273,1795l4270,1795,4283,1808,4283,1839,4270,1851,4275,1851,4275,1851,4288,1834,4284,1808,4273,1795e" filled="t" fillcolor="#2587C8" stroked="f">
                <v:path arrowok="t"/>
                <v:fill/>
              </v:shape>
              <v:shape style="position:absolute;left:4219;top:1788;width:68;height:101" coordorigin="4219,1788" coordsize="68,101" path="m4254,1788l4243,1788,4233,1794,4226,1802,4231,1802,4239,1795,4273,1795,4271,1793,4254,1788e" filled="t" fillcolor="#2587C8" stroked="f">
                <v:path arrowok="t"/>
                <v:fill/>
              </v:shape>
            </v:group>
            <v:group style="position:absolute;left:4298;top:1788;width:68;height:101" coordorigin="4298,1788" coordsize="68,101">
              <v:shape style="position:absolute;left:4298;top:1788;width:68;height:101" coordorigin="4298,1788" coordsize="68,101" path="m4305,1789l4298,1789,4298,1889,4305,1889,4305,1844,4310,1844,4305,1839,4305,1808,4310,1802,4305,1802,4305,1789e" filled="t" fillcolor="#2587C8" stroked="f">
                <v:path arrowok="t"/>
                <v:fill/>
              </v:shape>
              <v:shape style="position:absolute;left:4298;top:1788;width:68;height:101" coordorigin="4298,1788" coordsize="68,101" path="m4310,1844l4305,1844,4311,1852,4321,1858,4333,1858,4353,1851,4317,1851,4310,1844e" filled="t" fillcolor="#2587C8" stroked="f">
                <v:path arrowok="t"/>
                <v:fill/>
              </v:shape>
              <v:shape style="position:absolute;left:4298;top:1788;width:68;height:101" coordorigin="4298,1788" coordsize="68,101" path="m4352,1795l4349,1795,4361,1808,4361,1839,4349,1851,4353,1851,4354,1851,4366,1834,4362,1808,4352,1795e" filled="t" fillcolor="#2587C8" stroked="f">
                <v:path arrowok="t"/>
                <v:fill/>
              </v:shape>
              <v:shape style="position:absolute;left:4298;top:1788;width:68;height:101" coordorigin="4298,1788" coordsize="68,101" path="m4333,1788l4321,1788,4311,1794,4305,1802,4310,1802,4317,1795,4352,1795,4350,1793,4333,1788e" filled="t" fillcolor="#2587C8" stroked="f">
                <v:path arrowok="t"/>
                <v:fill/>
              </v:shape>
            </v:group>
            <v:group style="position:absolute;left:4541;top:1758;width:2;height:100" coordorigin="4541,1758" coordsize="2,100">
              <v:shape style="position:absolute;left:4541;top:1758;width:2;height:100" coordorigin="4541,1758" coordsize="0,100" path="m4541,1758l4541,1858e" filled="f" stroked="t" strokeweight=".439pt" strokecolor="#2587C8">
                <v:path arrowok="t"/>
              </v:shape>
            </v:group>
            <v:group style="position:absolute;left:4375;top:1790;width:7;height:68" coordorigin="4375,1790" coordsize="7,68">
              <v:shape style="position:absolute;left:4375;top:1790;width:7;height:68" coordorigin="4375,1790" coordsize="7,68" path="m4375,1824l4382,1824e" filled="f" stroked="t" strokeweight="3.477pt" strokecolor="#2587C8">
                <v:path arrowok="t"/>
              </v:shape>
            </v:group>
            <v:group style="position:absolute;left:4146;top:1790;width:66;height:69" coordorigin="4146,1790" coordsize="66,69">
              <v:shape style="position:absolute;left:4146;top:1790;width:66;height:69" coordorigin="4146,1790" coordsize="66,69" path="m4152,1842l4157,1851,4172,1858,4188,1858,4198,1853,4199,1852,4161,1852,4152,1842e" filled="t" fillcolor="#2587C8" stroked="f">
                <v:path arrowok="t"/>
                <v:fill/>
              </v:shape>
              <v:shape style="position:absolute;left:4146;top:1790;width:66;height:69" coordorigin="4146,1790" coordsize="66,69" path="m4211,1844l4205,1844,4205,1858,4211,1858,4211,1844e" filled="t" fillcolor="#2587C8" stroked="f">
                <v:path arrowok="t"/>
                <v:fill/>
              </v:shape>
              <v:shape style="position:absolute;left:4146;top:1790;width:66;height:69" coordorigin="4146,1790" coordsize="66,69" path="m4194,1795l4192,1795,4205,1808,4205,1839,4192,1852,4199,1852,4205,1844,4211,1844,4211,1823,4204,1802,4194,1795e" filled="t" fillcolor="#2587C8" stroked="f">
                <v:path arrowok="t"/>
                <v:fill/>
              </v:shape>
              <v:shape style="position:absolute;left:4146;top:1790;width:66;height:69" coordorigin="4146,1790" coordsize="66,69" path="m4148,1836l4148,1839,4152,1842,4148,1836e" filled="t" fillcolor="#2587C8" stroked="f">
                <v:path arrowok="t"/>
                <v:fill/>
              </v:shape>
              <v:shape style="position:absolute;left:4146;top:1790;width:66;height:69" coordorigin="4146,1790" coordsize="66,69" path="m4186,1790l4161,1794,4146,1807,4147,1834,4148,1836,4148,1808,4161,1795,4194,1795,4186,1790e" filled="t" fillcolor="#2587C8" stroked="f">
                <v:path arrowok="t"/>
                <v:fill/>
              </v:shape>
            </v:group>
            <v:group style="position:absolute;left:4463;top:1790;width:66;height:69" coordorigin="4463,1790" coordsize="66,69">
              <v:shape style="position:absolute;left:4463;top:1790;width:66;height:69" coordorigin="4463,1790" coordsize="66,69" path="m4469,1842l4474,1851,4489,1858,4505,1858,4516,1853,4516,1852,4478,1852,4469,1842e" filled="t" fillcolor="#2587C8" stroked="f">
                <v:path arrowok="t"/>
                <v:fill/>
              </v:shape>
              <v:shape style="position:absolute;left:4463;top:1790;width:66;height:69" coordorigin="4463,1790" coordsize="66,69" path="m4529,1844l4522,1844,4522,1858,4529,1858,4529,1844e" filled="t" fillcolor="#2587C8" stroked="f">
                <v:path arrowok="t"/>
                <v:fill/>
              </v:shape>
              <v:shape style="position:absolute;left:4463;top:1790;width:66;height:69" coordorigin="4463,1790" coordsize="66,69" path="m4512,1795l4509,1795,4522,1808,4522,1839,4509,1852,4516,1852,4522,1844,4529,1844,4529,1823,4522,1802,4512,1795e" filled="t" fillcolor="#2587C8" stroked="f">
                <v:path arrowok="t"/>
                <v:fill/>
              </v:shape>
              <v:shape style="position:absolute;left:4463;top:1790;width:66;height:69" coordorigin="4463,1790" coordsize="66,69" path="m4466,1836l4466,1839,4469,1842,4466,1836e" filled="t" fillcolor="#2587C8" stroked="f">
                <v:path arrowok="t"/>
                <v:fill/>
              </v:shape>
              <v:shape style="position:absolute;left:4463;top:1790;width:66;height:69" coordorigin="4463,1790" coordsize="66,69" path="m4504,1790l4478,1794,4463,1807,4464,1834,4466,1836,4466,1808,4478,1795,4512,1795,4504,1790e" filled="t" fillcolor="#2587C8" stroked="f">
                <v:path arrowok="t"/>
                <v:fill/>
              </v:shape>
            </v:group>
            <v:group style="position:absolute;left:4392;top:1788;width:62;height:66" coordorigin="4392,1788" coordsize="62,66">
              <v:shape style="position:absolute;left:4392;top:1788;width:62;height:66" coordorigin="4392,1788" coordsize="62,66" path="m4437,1788l4425,1788,4404,1795,4392,1812,4396,1838,4408,1853,4435,1854,4442,1851,4410,1851,4397,1839,4397,1807,4410,1795,4448,1795,4448,1794,4437,1788e" filled="t" fillcolor="#2587C8" stroked="f">
                <v:path arrowok="t"/>
                <v:fill/>
              </v:shape>
              <v:shape style="position:absolute;left:4392;top:1788;width:62;height:66" coordorigin="4392,1788" coordsize="62,66" path="m4445,1843l4440,1848,4433,1851,4442,1851,4450,1848,4445,1843e" filled="t" fillcolor="#2587C8" stroked="f">
                <v:path arrowok="t"/>
                <v:fill/>
              </v:shape>
              <v:shape style="position:absolute;left:4392;top:1788;width:62;height:66" coordorigin="4392,1788" coordsize="62,66" path="m4448,1795l4433,1795,4440,1798,4445,1803,4454,1803,4448,1795e" filled="t" fillcolor="#2587C8" stroked="f">
                <v:path arrowok="t"/>
                <v:fill/>
              </v:shape>
            </v:group>
            <v:group style="position:absolute;left:4140;top:1212;width:406;height:469" coordorigin="4140,1212" coordsize="406,469">
              <v:shape style="position:absolute;left:4140;top:1212;width:406;height:469" coordorigin="4140,1212" coordsize="406,469" path="m4343,1212l4140,1330,4140,1564,4343,1681,4457,1616,4343,1616,4197,1531,4197,1363,4343,1278,4457,1278,4343,1212e" filled="t" fillcolor="#2587C8" stroked="f">
                <v:path arrowok="t"/>
                <v:fill/>
              </v:shape>
              <v:shape style="position:absolute;left:4140;top:1212;width:406;height:469" coordorigin="4140,1212" coordsize="406,469" path="m4457,1278l4343,1278,4489,1363,4489,1531,4343,1616,4457,1616,4546,1564,4546,1330,4457,1278e" filled="t" fillcolor="#2587C8" stroked="f">
                <v:path arrowok="t"/>
                <v:fill/>
              </v:shape>
            </v:group>
            <v:group style="position:absolute;left:4140;top:1330;width:203;height:352" coordorigin="4140,1330" coordsize="203,352">
              <v:shape style="position:absolute;left:4140;top:1330;width:203;height:352" coordorigin="4140,1330" coordsize="203,352" path="m4140,1330l4140,1564,4343,1681,4343,1616,4197,1531,4197,1363,4140,1330e" filled="t" fillcolor="#2C79BC" stroked="f">
                <v:path arrowok="t"/>
                <v:fill/>
              </v:shape>
            </v:group>
            <v:group style="position:absolute;left:4140;top:1212;width:406;height:150" coordorigin="4140,1212" coordsize="406,150">
              <v:shape style="position:absolute;left:4140;top:1212;width:406;height:150" coordorigin="4140,1212" coordsize="406,150" path="m4343,1212l4140,1330,4197,1363,4343,1278,4457,1278,4343,1212e" filled="t" fillcolor="#2587C8" stroked="f">
                <v:path arrowok="t"/>
                <v:fill/>
              </v:shape>
              <v:shape style="position:absolute;left:4140;top:1212;width:406;height:150" coordorigin="4140,1212" coordsize="406,150" path="m4457,1278l4343,1278,4489,1363,4546,1330,4457,1278e" filled="t" fillcolor="#2587C8" stroked="f">
                <v:path arrowok="t"/>
                <v:fill/>
              </v:shape>
            </v:group>
            <v:group style="position:absolute;left:4343;top:1330;width:203;height:352" coordorigin="4343,1330" coordsize="203,352">
              <v:shape style="position:absolute;left:4343;top:1330;width:203;height:352" coordorigin="4343,1330" coordsize="203,352" path="m4546,1330l4489,1363,4489,1531,4343,1616,4343,1681,4490,1596,4546,1596,4546,1330e" filled="t" fillcolor="#0F496F" stroked="f">
                <v:path arrowok="t"/>
                <v:fill/>
              </v:shape>
              <v:shape style="position:absolute;left:4343;top:1330;width:203;height:352" coordorigin="4343,1330" coordsize="203,352" path="m4546,1596l4490,1596,4546,1628,4546,1596e" filled="t" fillcolor="#0F496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57.860504pt;margin-top:58.634281pt;width:65.921pt;height:37.154pt;mso-position-horizontal-relative:page;mso-position-vertical-relative:paragraph;z-index:-8472" coordorigin="5157,1173" coordsize="1318,743">
            <v:group style="position:absolute;left:5159;top:1175;width:1314;height:739" coordorigin="5159,1175" coordsize="1314,739">
              <v:shape style="position:absolute;left:5159;top:1175;width:1314;height:739" coordorigin="5159,1175" coordsize="1314,739" path="m6474,1914l5159,1914,5159,1175,6474,1175,6474,1914xe" filled="f" stroked="t" strokeweight=".201pt" strokecolor="#BDBEC0">
                <v:path arrowok="t"/>
              </v:shape>
              <v:shape style="position:absolute;left:6001;top:1436;width:123;height:152" type="#_x0000_t75">
                <v:imagedata r:id="rId102" o:title=""/>
              </v:shape>
            </v:group>
            <v:group style="position:absolute;left:5480;top:1648;width:106;height:131" coordorigin="5480,1648" coordsize="106,131">
              <v:shape style="position:absolute;left:5480;top:1648;width:106;height:131" coordorigin="5480,1648" coordsize="106,131" path="m5537,1648l5533,1648,5480,1779,5500,1779,5510,1752,5576,1752,5571,1739,5514,1739,5534,1682,5550,1682,5537,1648e" filled="t" fillcolor="#000000" stroked="f">
                <v:path arrowok="t"/>
                <v:fill/>
              </v:shape>
              <v:shape style="position:absolute;left:5480;top:1648;width:106;height:131" coordorigin="5480,1648" coordsize="106,131" path="m5576,1752l5558,1752,5566,1779,5586,1779,5576,1752e" filled="t" fillcolor="#000000" stroked="f">
                <v:path arrowok="t"/>
                <v:fill/>
              </v:shape>
              <v:shape style="position:absolute;left:5480;top:1648;width:106;height:131" coordorigin="5480,1648" coordsize="106,131" path="m5550,1682l5534,1682,5553,1739,5571,1739,5550,1682e" filled="t" fillcolor="#000000" stroked="f">
                <v:path arrowok="t"/>
                <v:fill/>
              </v:shape>
            </v:group>
            <v:group style="position:absolute;left:5611;top:1649;width:80;height:130" coordorigin="5611,1649" coordsize="80,130">
              <v:shape style="position:absolute;left:5611;top:1649;width:80;height:130" coordorigin="5611,1649" coordsize="80,130" path="m5635,1649l5633,1649,5611,1650,5611,1779,5629,1779,5629,1729,5652,1729,5657,1729,5676,1721,5681,1715,5640,1715,5629,1714,5629,1666,5633,1665,5636,1665,5684,1665,5682,1662,5664,1653,5635,1649e" filled="t" fillcolor="#000000" stroked="f">
                <v:path arrowok="t"/>
                <v:fill/>
              </v:shape>
              <v:shape style="position:absolute;left:5611;top:1649;width:80;height:130" coordorigin="5611,1649" coordsize="80,130" path="m5652,1729l5629,1729,5636,1730,5640,1730,5652,1729e" filled="t" fillcolor="#000000" stroked="f">
                <v:path arrowok="t"/>
                <v:fill/>
              </v:shape>
              <v:shape style="position:absolute;left:5611;top:1649;width:80;height:130" coordorigin="5611,1649" coordsize="80,130" path="m5684,1665l5636,1665,5644,1665,5666,1672,5673,1691,5665,1709,5641,1715,5681,1715,5687,1705,5691,1679,5684,1665e" filled="t" fillcolor="#000000" stroked="f">
                <v:path arrowok="t"/>
                <v:fill/>
              </v:shape>
            </v:group>
            <v:group style="position:absolute;left:5724;top:1649;width:80;height:130" coordorigin="5724,1649" coordsize="80,130">
              <v:shape style="position:absolute;left:5724;top:1649;width:80;height:130" coordorigin="5724,1649" coordsize="80,130" path="m5748,1649l5745,1649,5724,1650,5724,1779,5741,1779,5741,1729,5764,1729,5769,1729,5788,1721,5793,1715,5753,1715,5741,1714,5741,1666,5745,1665,5748,1665,5796,1665,5794,1662,5776,1653,5748,1649e" filled="t" fillcolor="#000000" stroked="f">
                <v:path arrowok="t"/>
                <v:fill/>
              </v:shape>
              <v:shape style="position:absolute;left:5724;top:1649;width:80;height:130" coordorigin="5724,1649" coordsize="80,130" path="m5764,1729l5741,1729,5748,1730,5752,1730,5764,1729e" filled="t" fillcolor="#000000" stroked="f">
                <v:path arrowok="t"/>
                <v:fill/>
              </v:shape>
              <v:shape style="position:absolute;left:5724;top:1649;width:80;height:130" coordorigin="5724,1649" coordsize="80,130" path="m5796,1665l5748,1665,5756,1665,5778,1672,5786,1691,5777,1709,5753,1715,5793,1715,5800,1705,5803,1679,5796,1665e" filled="t" fillcolor="#000000" stroked="f">
                <v:path arrowok="t"/>
                <v:fill/>
              </v:shape>
            </v:group>
            <v:group style="position:absolute;left:5848;top:1650;width:2;height:129" coordorigin="5848,1650" coordsize="2,129">
              <v:shape style="position:absolute;left:5848;top:1650;width:2;height:129" coordorigin="5848,1650" coordsize="0,129" path="m5848,1650l5848,1779e" filled="f" stroked="t" strokeweight=".981pt" strokecolor="#000000">
                <v:path arrowok="t"/>
              </v:shape>
            </v:group>
            <v:group style="position:absolute;left:5899;top:1649;width:91;height:130" coordorigin="5899,1649" coordsize="91,130">
              <v:shape style="position:absolute;left:5899;top:1649;width:91;height:130" coordorigin="5899,1649" coordsize="91,130" path="m5931,1649l5927,1649,5921,1649,5899,1650,5899,1650,5899,1779,5916,1779,5916,1723,5954,1723,5952,1720,5959,1718,5965,1714,5969,1709,5925,1709,5920,1708,5916,1708,5916,1666,5921,1665,5925,1665,5972,1665,5957,1653,5931,1649e" filled="t" fillcolor="#000000" stroked="f">
                <v:path arrowok="t"/>
                <v:fill/>
              </v:shape>
              <v:shape style="position:absolute;left:5899;top:1649;width:91;height:130" coordorigin="5899,1649" coordsize="91,130" path="m5954,1723l5916,1723,5925,1723,5931,1724,5935,1724,5969,1779,5989,1779,5954,1723e" filled="t" fillcolor="#000000" stroked="f">
                <v:path arrowok="t"/>
                <v:fill/>
              </v:shape>
              <v:shape style="position:absolute;left:5899;top:1649;width:91;height:130" coordorigin="5899,1649" coordsize="91,130" path="m5972,1665l5938,1665,5946,1667,5956,1673,5959,1678,5959,1694,5956,1700,5947,1707,5939,1709,5969,1709,5971,1706,5975,1693,5972,1666,5972,1665e" filled="t" fillcolor="#000000" stroked="f">
                <v:path arrowok="t"/>
                <v:fill/>
              </v:shape>
            </v:group>
            <v:group style="position:absolute;left:6026;top:1650;width:2;height:129" coordorigin="6026,1650" coordsize="2,129">
              <v:shape style="position:absolute;left:6026;top:1650;width:2;height:129" coordorigin="6026,1650" coordsize="0,129" path="m6026,1650l6026,1779e" filled="f" stroked="t" strokeweight=".981pt" strokecolor="#000000">
                <v:path arrowok="t"/>
              </v:shape>
            </v:group>
            <v:group style="position:absolute;left:6070;top:1649;width:107;height:131" coordorigin="6070,1649" coordsize="107,131">
              <v:shape style="position:absolute;left:6070;top:1649;width:107;height:131" coordorigin="6070,1649" coordsize="107,131" path="m6113,1649l6070,1713,6070,1716,6072,1734,6079,1752,6093,1771,6109,1779,6135,1780,6152,1772,6158,1765,6111,1765,6103,1761,6092,1741,6089,1728,6089,1698,6091,1686,6103,1668,6111,1664,6160,1664,6155,1658,6138,1651,6113,1649e" filled="t" fillcolor="#000000" stroked="f">
                <v:path arrowok="t"/>
                <v:fill/>
              </v:shape>
              <v:shape style="position:absolute;left:6070;top:1649;width:107;height:131" coordorigin="6070,1649" coordsize="107,131" path="m6160,1664l6111,1664,6124,1664,6144,1670,6155,1687,6159,1713,6159,1730,6156,1743,6143,1761,6134,1765,6158,1765,6169,1754,6175,1736,6178,1713,6176,1694,6169,1676,6160,1664e" filled="t" fillcolor="#000000" stroked="f">
                <v:path arrowok="t"/>
                <v:fill/>
              </v:shape>
              <v:shape style="position:absolute;left:5556;top:1299;width:135;height:163" type="#_x0000_t75">
                <v:imagedata r:id="rId103" o:title=""/>
              </v:shape>
              <v:shape style="position:absolute;left:5687;top:1299;width:445;height:289" type="#_x0000_t75">
                <v:imagedata r:id="rId104" o:title=""/>
              </v:shape>
              <v:shape style="position:absolute;left:5548;top:1299;width:445;height:289" type="#_x0000_t75">
                <v:imagedata r:id="rId105" o:title=""/>
              </v:shape>
            </v:group>
            <v:group style="position:absolute;left:6146;top:1298;width:29;height:29" coordorigin="6146,1298" coordsize="29,29">
              <v:shape style="position:absolute;left:6146;top:1298;width:29;height:29" coordorigin="6146,1298" coordsize="29,29" path="m6164,1298l6156,1298,6153,1300,6147,1305,6146,1309,6146,1317,6147,1320,6153,1326,6156,1327,6164,1327,6167,1326,6170,1324,6157,1324,6155,1323,6150,1318,6149,1316,6149,1310,6150,1307,6155,1303,6157,1302,6170,1302,6167,1300,6164,1298e" filled="t" fillcolor="#77787B" stroked="f">
                <v:path arrowok="t"/>
                <v:fill/>
              </v:shape>
              <v:shape style="position:absolute;left:6146;top:1298;width:29;height:29" coordorigin="6146,1298" coordsize="29,29" path="m6170,1302l6163,1302,6166,1303,6170,1307,6171,1310,6171,1316,6170,1318,6166,1323,6163,1324,6170,1324,6173,1320,6174,1317,6174,1309,6173,1305,6170,1302e" filled="t" fillcolor="#77787B" stroked="f">
                <v:path arrowok="t"/>
                <v:fill/>
              </v:shape>
              <v:shape style="position:absolute;left:6146;top:1298;width:29;height:29" coordorigin="6146,1298" coordsize="29,29" path="m6163,1304l6155,1304,6155,1321,6158,1321,6158,1314,6163,1314,6163,1313,6165,1313,6165,1311,6158,1311,6158,1307,6165,1307,6165,1306,6163,1304e" filled="t" fillcolor="#77787B" stroked="f">
                <v:path arrowok="t"/>
                <v:fill/>
              </v:shape>
              <v:shape style="position:absolute;left:6146;top:1298;width:29;height:29" coordorigin="6146,1298" coordsize="29,29" path="m6163,1314l6160,1314,6163,1321,6167,1321,6163,1314e" filled="t" fillcolor="#77787B" stroked="f">
                <v:path arrowok="t"/>
                <v:fill/>
              </v:shape>
              <v:shape style="position:absolute;left:6146;top:1298;width:29;height:29" coordorigin="6146,1298" coordsize="29,29" path="m6165,1307l6161,1307,6162,1308,6162,1310,6162,1311,6161,1311,6158,1311,6165,1311,6165,1307e" filled="t" fillcolor="#77787B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1.874512pt;margin-top:58.634281pt;width:65.921pt;height:37.154pt;mso-position-horizontal-relative:page;mso-position-vertical-relative:paragraph;z-index:-8471" coordorigin="6637,1173" coordsize="1318,743">
            <v:group style="position:absolute;left:6640;top:1175;width:1314;height:739" coordorigin="6640,1175" coordsize="1314,739">
              <v:shape style="position:absolute;left:6640;top:1175;width:1314;height:739" coordorigin="6640,1175" coordsize="1314,739" path="m7954,1914l6640,1914,6640,1175,7954,1175,7954,1914xe" filled="f" stroked="t" strokeweight=".201pt" strokecolor="#BDBEC0">
                <v:path arrowok="t"/>
              </v:shape>
              <v:shape style="position:absolute;left:6753;top:1408;width:1106;height:303" type="#_x0000_t75">
                <v:imagedata r:id="rId106" o:title=""/>
              </v:shape>
            </v:group>
            <w10:wrap type="none"/>
          </v:group>
        </w:pict>
      </w:r>
      <w:r>
        <w:rPr/>
        <w:pict>
          <v:group style="position:absolute;margin-left:405.887512pt;margin-top:58.634281pt;width:65.921pt;height:37.154pt;mso-position-horizontal-relative:page;mso-position-vertical-relative:paragraph;z-index:-8470" coordorigin="8118,1173" coordsize="1318,743">
            <v:group style="position:absolute;left:8120;top:1175;width:1314;height:739" coordorigin="8120,1175" coordsize="1314,739">
              <v:shape style="position:absolute;left:8120;top:1175;width:1314;height:739" coordorigin="8120,1175" coordsize="1314,739" path="m9434,1914l8120,1914,8120,1175,9434,1175,9434,1914xe" filled="f" stroked="t" strokeweight=".201pt" strokecolor="#BDBEC0">
                <v:path arrowok="t"/>
              </v:shape>
            </v:group>
            <v:group style="position:absolute;left:8399;top:1431;width:50;height:206" coordorigin="8399,1431" coordsize="50,206">
              <v:shape style="position:absolute;left:8399;top:1431;width:50;height:206" coordorigin="8399,1431" coordsize="50,206" path="m8448,1504l8428,1504,8428,1637,8448,1637,8448,1504e" filled="t" fillcolor="#0079C1" stroked="f">
                <v:path arrowok="t"/>
                <v:fill/>
              </v:shape>
              <v:shape style="position:absolute;left:8399;top:1431;width:50;height:206" coordorigin="8399,1431" coordsize="50,206" path="m8481,1487l8399,1487,8399,1504,8481,1504,8481,1487e" filled="t" fillcolor="#0079C1" stroked="f">
                <v:path arrowok="t"/>
                <v:fill/>
              </v:shape>
              <v:shape style="position:absolute;left:8399;top:1431;width:50;height:206" coordorigin="8399,1431" coordsize="50,206" path="m8448,1431l8428,1431,8428,1487,8448,1487,8448,1431e" filled="t" fillcolor="#0079C1" stroked="f">
                <v:path arrowok="t"/>
                <v:fill/>
              </v:shape>
            </v:group>
            <v:group style="position:absolute;left:8489;top:1483;width:157;height:157" coordorigin="8489,1483" coordsize="157,157">
              <v:shape style="position:absolute;left:8489;top:1483;width:157;height:157" coordorigin="8489,1483" coordsize="157,157" path="m8556,1483l8496,1530,8489,1582,8496,1600,8508,1617,8525,1629,8548,1637,8575,1640,8596,1634,8612,1623,8613,1621,8560,1621,8536,1614,8520,1600,8510,1582,8507,1562,8507,1552,8514,1532,8528,1516,8547,1506,8572,1502,8612,1502,8604,1495,8583,1487,8556,1483e" filled="t" fillcolor="#0079C1" stroked="f">
                <v:path arrowok="t"/>
                <v:fill/>
              </v:shape>
              <v:shape style="position:absolute;left:8489;top:1483;width:157;height:157" coordorigin="8489,1483" coordsize="157,157" path="m8646,1606l8625,1606,8625,1637,8646,1637,8646,1606e" filled="t" fillcolor="#0079C1" stroked="f">
                <v:path arrowok="t"/>
                <v:fill/>
              </v:shape>
              <v:shape style="position:absolute;left:8489;top:1483;width:157;height:157" coordorigin="8489,1483" coordsize="157,157" path="m8612,1502l8572,1502,8594,1508,8610,1521,8621,1538,8624,1545,8626,1553,8625,1562,8625,1570,8585,1618,8560,1621,8613,1621,8625,1606,8646,1606,8646,1507,8618,1507,8612,1502e" filled="t" fillcolor="#0079C1" stroked="f">
                <v:path arrowok="t"/>
                <v:fill/>
              </v:shape>
              <v:shape style="position:absolute;left:8489;top:1483;width:157;height:157" coordorigin="8489,1483" coordsize="157,157" path="m8646,1487l8625,1487,8618,1507,8646,1507,8646,1487e" filled="t" fillcolor="#0079C1" stroked="f">
                <v:path arrowok="t"/>
                <v:fill/>
              </v:shape>
            </v:group>
            <v:group style="position:absolute;left:8685;top:1485;width:67;height:152" coordorigin="8685,1485" coordsize="67,152">
              <v:shape style="position:absolute;left:8685;top:1485;width:67;height:152" coordorigin="8685,1485" coordsize="67,152" path="m8705,1487l8685,1487,8685,1637,8706,1637,8707,1543,8714,1521,8725,1512,8705,1512,8705,1487e" filled="t" fillcolor="#0079C1" stroked="f">
                <v:path arrowok="t"/>
                <v:fill/>
              </v:shape>
              <v:shape style="position:absolute;left:8685;top:1485;width:67;height:152" coordorigin="8685,1485" coordsize="67,152" path="m8738,1485l8719,1494,8705,1512,8725,1512,8729,1508,8751,1503,8753,1503,8738,1485e" filled="t" fillcolor="#0079C1" stroked="f">
                <v:path arrowok="t"/>
                <v:fill/>
              </v:shape>
            </v:group>
            <v:group style="position:absolute;left:8756;top:1483;width:157;height:157" coordorigin="8756,1483" coordsize="157,157">
              <v:shape style="position:absolute;left:8756;top:1483;width:157;height:157" coordorigin="8756,1483" coordsize="157,157" path="m8824,1483l8764,1530,8756,1582,8764,1600,8776,1617,8793,1629,8816,1637,8843,1640,8864,1634,8880,1623,8881,1621,8828,1621,8804,1614,8788,1600,8778,1582,8774,1562,8775,1552,8782,1532,8796,1516,8815,1506,8840,1502,8880,1502,8872,1495,8851,1487,8824,1483e" filled="t" fillcolor="#0079C1" stroked="f">
                <v:path arrowok="t"/>
                <v:fill/>
              </v:shape>
              <v:shape style="position:absolute;left:8756;top:1483;width:157;height:157" coordorigin="8756,1483" coordsize="157,157" path="m8913,1606l8893,1606,8893,1637,8913,1637,8913,1606e" filled="t" fillcolor="#0079C1" stroked="f">
                <v:path arrowok="t"/>
                <v:fill/>
              </v:shape>
              <v:shape style="position:absolute;left:8756;top:1483;width:157;height:157" coordorigin="8756,1483" coordsize="157,157" path="m8880,1502l8840,1502,8861,1508,8878,1521,8889,1538,8892,1545,8894,1553,8893,1562,8893,1570,8853,1618,8828,1621,8881,1621,8893,1606,8913,1606,8913,1507,8886,1507,8880,1502e" filled="t" fillcolor="#0079C1" stroked="f">
                <v:path arrowok="t"/>
                <v:fill/>
              </v:shape>
              <v:shape style="position:absolute;left:8756;top:1483;width:157;height:157" coordorigin="8756,1483" coordsize="157,157" path="m8913,1487l8893,1487,8886,1507,8913,1507,8913,1487e" filled="t" fillcolor="#0079C1" stroked="f">
                <v:path arrowok="t"/>
                <v:fill/>
              </v:shape>
            </v:group>
            <v:group style="position:absolute;left:9117;top:1487;width:2;height:150" coordorigin="9117,1487" coordsize="2,150">
              <v:shape style="position:absolute;left:9117;top:1487;width:2;height:150" coordorigin="9117,1487" coordsize="0,150" path="m9117,1487l9117,1637e" filled="f" stroked="t" strokeweight="1.128pt" strokecolor="#0079C1">
                <v:path arrowok="t"/>
              </v:shape>
            </v:group>
            <v:group style="position:absolute;left:9159;top:1484;width:100;height:155" coordorigin="9159,1484" coordsize="100,155">
              <v:shape style="position:absolute;left:9159;top:1484;width:100;height:155" coordorigin="9159,1484" coordsize="100,155" path="m9179,1594l9159,1597,9165,1616,9178,1630,9199,1637,9225,1639,9243,1629,9247,1624,9207,1624,9188,1616,9179,1594e" filled="t" fillcolor="#0079C1" stroked="f">
                <v:path arrowok="t"/>
                <v:fill/>
              </v:shape>
              <v:shape style="position:absolute;left:9159;top:1484;width:100;height:155" coordorigin="9159,1484" coordsize="100,155" path="m9199,1484l9181,1492,9168,1509,9164,1534,9172,1549,9189,1560,9216,1569,9233,1581,9239,1599,9229,1617,9207,1624,9247,1624,9255,1611,9259,1588,9250,1567,9233,1556,9213,1549,9195,1544,9184,1538,9183,1524,9183,1511,9193,1500,9245,1500,9242,1495,9223,1486,9199,1484e" filled="t" fillcolor="#0079C1" stroked="f">
                <v:path arrowok="t"/>
                <v:fill/>
              </v:shape>
              <v:shape style="position:absolute;left:9159;top:1484;width:100;height:155" coordorigin="9159,1484" coordsize="100,155" path="m9245,1500l9224,1500,9235,1509,9235,1525,9253,1512,9245,1500e" filled="t" fillcolor="#0079C1" stroked="f">
                <v:path arrowok="t"/>
                <v:fill/>
              </v:shape>
            </v:group>
            <v:group style="position:absolute;left:8972;top:1487;width:39;height:150" coordorigin="8972,1487" coordsize="39,150">
              <v:shape style="position:absolute;left:8972;top:1487;width:39;height:150" coordorigin="8972,1487" coordsize="39,150" path="m8974,1487l8983,1505,8988,1524,8991,1545,8990,1568,8986,1589,8980,1608,8972,1624,8988,1637,8997,1619,9004,1601,9009,1581,9011,1560,9010,1538,9007,1518,9001,1500,8974,1487e" filled="t" fillcolor="#0079C1" stroked="f">
                <v:path arrowok="t"/>
                <v:fill/>
              </v:shape>
            </v:group>
            <v:group style="position:absolute;left:9012;top:1487;width:45;height:150" coordorigin="9012,1487" coordsize="45,150">
              <v:shape style="position:absolute;left:9012;top:1487;width:45;height:150" coordorigin="9012,1487" coordsize="45,150" path="m9028,1487l9020,1505,9015,1525,9012,1545,9013,1569,9016,1590,9021,1609,9028,1625,9057,1637,9047,1620,9039,1601,9034,1582,9031,1561,9031,1556,9033,1536,9037,1516,9045,1497,9028,1487e" filled="t" fillcolor="#0079C1" stroked="f">
                <v:path arrowok="t"/>
                <v:fill/>
              </v:shape>
            </v:group>
            <v:group style="position:absolute;left:9043;top:1399;width:282;height:314" coordorigin="9043,1399" coordsize="282,314">
              <v:shape style="position:absolute;left:9043;top:1399;width:282;height:314" coordorigin="9043,1399" coordsize="282,314" path="m9048,1657l9095,1695,9155,1713,9180,1712,9204,1707,9226,1700,9243,1692,9190,1692,9164,1692,9104,1677,9076,1658,9048,1657e" filled="t" fillcolor="#F78F1E" stroked="f">
                <v:path arrowok="t"/>
                <v:fill/>
              </v:shape>
              <v:shape style="position:absolute;left:9043;top:1399;width:282;height:314" coordorigin="9043,1399" coordsize="282,314" path="m9245,1420l9153,1420,9179,1421,9203,1426,9261,1457,9297,1508,9306,1550,9304,1574,9279,1636,9231,1679,9190,1692,9243,1692,9295,1649,9322,1592,9325,1571,9324,1545,9303,1479,9261,1430,9245,1420e" filled="t" fillcolor="#F78F1E" stroked="f">
                <v:path arrowok="t"/>
                <v:fill/>
              </v:shape>
              <v:shape style="position:absolute;left:9043;top:1399;width:282;height:314" coordorigin="9043,1399" coordsize="282,314" path="m9169,1399l9107,1412,9056,1447,9043,1462,9065,1467,9079,1452,9095,1440,9113,1431,9133,1424,9153,1420,9245,1420,9244,1419,9225,1410,9204,1403,9183,1400,9169,1399e" filled="t" fillcolor="#F78F1E" stroked="f">
                <v:path arrowok="t"/>
                <v:fill/>
              </v:shape>
            </v:group>
            <v:group style="position:absolute;left:8220;top:1483;width:157;height:157" coordorigin="8220,1483" coordsize="157,157">
              <v:shape style="position:absolute;left:8220;top:1483;width:157;height:157" coordorigin="8220,1483" coordsize="157,157" path="m8287,1483l8227,1530,8220,1582,8227,1600,8239,1617,8256,1629,8279,1637,8306,1640,8327,1634,8343,1623,8344,1621,8291,1621,8267,1614,8251,1600,8241,1582,8238,1562,8238,1552,8245,1532,8259,1516,8278,1506,8303,1502,8343,1502,8335,1495,8314,1487,8287,1483e" filled="t" fillcolor="#F78F1E" stroked="f">
                <v:path arrowok="t"/>
                <v:fill/>
              </v:shape>
              <v:shape style="position:absolute;left:8220;top:1483;width:157;height:157" coordorigin="8220,1483" coordsize="157,157" path="m8376,1606l8356,1606,8356,1637,8376,1637,8376,1606e" filled="t" fillcolor="#F78F1E" stroked="f">
                <v:path arrowok="t"/>
                <v:fill/>
              </v:shape>
              <v:shape style="position:absolute;left:8220;top:1483;width:157;height:157" coordorigin="8220,1483" coordsize="157,157" path="m8343,1502l8303,1502,8325,1508,8341,1521,8352,1538,8355,1545,8357,1553,8356,1562,8356,1570,8316,1618,8291,1621,8344,1621,8356,1606,8376,1606,8376,1507,8349,1507,8343,1502e" filled="t" fillcolor="#F78F1E" stroked="f">
                <v:path arrowok="t"/>
                <v:fill/>
              </v:shape>
              <v:shape style="position:absolute;left:8220;top:1483;width:157;height:157" coordorigin="8220,1483" coordsize="157,157" path="m8376,1487l8356,1487,8349,1507,8376,1507,8376,1487e" filled="t" fillcolor="#F78F1E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58.634281pt;width:65.921pt;height:37.154pt;mso-position-horizontal-relative:page;mso-position-vertical-relative:paragraph;z-index:-8469" coordorigin="9598,1173" coordsize="1318,743">
            <v:group style="position:absolute;left:9600;top:1175;width:1314;height:739" coordorigin="9600,1175" coordsize="1314,739">
              <v:shape style="position:absolute;left:9600;top:1175;width:1314;height:739" coordorigin="9600,1175" coordsize="1314,739" path="m10914,1914l9600,1914,9600,1175,10914,1175,10914,1914xe" filled="f" stroked="t" strokeweight=".201pt" strokecolor="#BDBEC0">
                <v:path arrowok="t"/>
              </v:shape>
            </v:group>
            <v:group style="position:absolute;left:9710;top:1413;width:245;height:267" coordorigin="9710,1413" coordsize="245,267">
              <v:shape style="position:absolute;left:9710;top:1413;width:245;height:267" coordorigin="9710,1413" coordsize="245,267" path="m9850,1413l9814,1413,9710,1680,9746,1680,9776,1600,9923,1600,9911,1568,9789,1568,9831,1456,9867,1456,9850,1413e" filled="t" fillcolor="#292829" stroked="f">
                <v:path arrowok="t"/>
                <v:fill/>
              </v:shape>
              <v:shape style="position:absolute;left:9710;top:1413;width:245;height:267" coordorigin="9710,1413" coordsize="245,267" path="m9923,1600l9886,1600,9916,1680,9954,1680,9923,1600e" filled="t" fillcolor="#292829" stroked="f">
                <v:path arrowok="t"/>
                <v:fill/>
              </v:shape>
              <v:shape style="position:absolute;left:9710;top:1413;width:245;height:267" coordorigin="9710,1413" coordsize="245,267" path="m9867,1456l9831,1456,9874,1568,9911,1568,9867,1456e" filled="t" fillcolor="#292829" stroked="f">
                <v:path arrowok="t"/>
                <v:fill/>
              </v:shape>
            </v:group>
            <v:group style="position:absolute;left:9928;top:1496;width:164;height:185" coordorigin="9928,1496" coordsize="164,185">
              <v:shape style="position:absolute;left:9928;top:1496;width:164;height:185" coordorigin="9928,1496" coordsize="164,185" path="m9965,1496l9928,1496,9995,1681,10027,1681,10042,1639,10012,1639,9965,1496e" filled="t" fillcolor="#292829" stroked="f">
                <v:path arrowok="t"/>
                <v:fill/>
              </v:shape>
              <v:shape style="position:absolute;left:9928;top:1496;width:164;height:185" coordorigin="9928,1496" coordsize="164,185" path="m10093,1496l10058,1496,10012,1639,10042,1639,10093,1496e" filled="t" fillcolor="#292829" stroked="f">
                <v:path arrowok="t"/>
                <v:fill/>
              </v:shape>
            </v:group>
            <v:group style="position:absolute;left:10104;top:1493;width:137;height:191" coordorigin="10104,1493" coordsize="137,191">
              <v:shape style="position:absolute;left:10104;top:1493;width:137;height:191" coordorigin="10104,1493" coordsize="137,191" path="m10235,1522l10181,1522,10200,1531,10207,1553,10180,1567,10155,1573,10136,1582,10121,1593,10111,1608,10105,1627,10104,1651,10115,1668,10133,1680,10157,1684,10180,1679,10199,1668,10210,1655,10146,1655,10136,1643,10207,1590,10241,1590,10240,1535,10235,1522e" filled="t" fillcolor="#292829" stroked="f">
                <v:path arrowok="t"/>
                <v:fill/>
              </v:shape>
              <v:shape style="position:absolute;left:10104;top:1493;width:137;height:191" coordorigin="10104,1493" coordsize="137,191" path="m10241,1590l10207,1590,10198,1639,10181,1651,10163,1655,10210,1655,10214,1680,10242,1680,10241,1590e" filled="t" fillcolor="#292829" stroked="f">
                <v:path arrowok="t"/>
                <v:fill/>
              </v:shape>
              <v:shape style="position:absolute;left:10104;top:1493;width:137;height:191" coordorigin="10104,1493" coordsize="137,191" path="m10169,1493l10149,1496,10131,1501,10111,1510,10122,1536,10139,1528,10158,1524,10181,1522,10235,1522,10233,1516,10219,1503,10197,1495,10169,1493e" filled="t" fillcolor="#292829" stroked="f">
                <v:path arrowok="t"/>
                <v:fill/>
              </v:shape>
            </v:group>
            <v:group style="position:absolute;left:10255;top:1431;width:110;height:249" coordorigin="10255,1431" coordsize="110,249">
              <v:shape style="position:absolute;left:10255;top:1431;width:110;height:249" coordorigin="10255,1431" coordsize="110,249" path="m10314,1525l10282,1525,10282,1610,10307,1672,10347,1680,10356,1679,10365,1676,10363,1654,10337,1654,10329,1651,10314,1635,10314,1525e" filled="t" fillcolor="#292829" stroked="f">
                <v:path arrowok="t"/>
                <v:fill/>
              </v:shape>
              <v:shape style="position:absolute;left:10255;top:1431;width:110;height:249" coordorigin="10255,1431" coordsize="110,249" path="m10363,1651l10358,1653,10353,1654,10363,1654,10363,1651e" filled="t" fillcolor="#292829" stroked="f">
                <v:path arrowok="t"/>
                <v:fill/>
              </v:shape>
              <v:shape style="position:absolute;left:10255;top:1431;width:110;height:249" coordorigin="10255,1431" coordsize="110,249" path="m10363,1496l10255,1496,10255,1525,10365,1525,10363,1496e" filled="t" fillcolor="#292829" stroked="f">
                <v:path arrowok="t"/>
                <v:fill/>
              </v:shape>
              <v:shape style="position:absolute;left:10255;top:1431;width:110;height:249" coordorigin="10255,1431" coordsize="110,249" path="m10314,1431l10282,1436,10282,1496,10314,1496,10314,1431e" filled="t" fillcolor="#292829" stroked="f">
                <v:path arrowok="t"/>
                <v:fill/>
              </v:shape>
            </v:group>
            <v:group style="position:absolute;left:10558;top:1494;width:98;height:186" coordorigin="10558,1494" coordsize="98,186">
              <v:shape style="position:absolute;left:10558;top:1494;width:98;height:186" coordorigin="10558,1494" coordsize="98,186" path="m10587,1496l10558,1496,10558,1680,10591,1680,10591,1563,10605,1544,10619,1532,10641,1524,10655,1524,10654,1515,10599,1515,10587,1496e" filled="t" fillcolor="#292829" stroked="f">
                <v:path arrowok="t"/>
                <v:fill/>
              </v:shape>
              <v:shape style="position:absolute;left:10558;top:1494;width:98;height:186" coordorigin="10558,1494" coordsize="98,186" path="m10655,1524l10641,1524,10649,1527,10656,1528,10655,1524e" filled="t" fillcolor="#292829" stroked="f">
                <v:path arrowok="t"/>
                <v:fill/>
              </v:shape>
              <v:shape style="position:absolute;left:10558;top:1494;width:98;height:186" coordorigin="10558,1494" coordsize="98,186" path="m10651,1494l10631,1494,10614,1501,10599,1515,10654,1515,10651,1494,10651,1494e" filled="t" fillcolor="#292829" stroked="f">
                <v:path arrowok="t"/>
                <v:fill/>
              </v:shape>
            </v:group>
            <v:group style="position:absolute;left:10663;top:1494;width:155;height:187" coordorigin="10663,1494" coordsize="155,187">
              <v:shape style="position:absolute;left:10663;top:1494;width:155;height:187" coordorigin="10663,1494" coordsize="155,187" path="m10742,1494l10685,1518,10663,1584,10664,1601,10690,1661,10742,1681,10767,1681,10788,1674,10805,1665,10818,1656,10813,1647,10753,1647,10727,1647,10710,1633,10700,1614,10697,1594,10816,1594,10816,1584,10817,1576,10816,1568,10698,1568,10700,1550,10711,1538,10722,1531,10740,1529,10802,1529,10798,1522,10783,1507,10764,1497,10742,1494e" filled="t" fillcolor="#292829" stroked="f">
                <v:path arrowok="t"/>
                <v:fill/>
              </v:shape>
              <v:shape style="position:absolute;left:10663;top:1494;width:155;height:187" coordorigin="10663,1494" coordsize="155,187" path="m10805,1632l10791,1640,10774,1645,10753,1647,10813,1647,10805,1632e" filled="t" fillcolor="#292829" stroked="f">
                <v:path arrowok="t"/>
                <v:fill/>
              </v:shape>
              <v:shape style="position:absolute;left:10663;top:1494;width:155;height:187" coordorigin="10663,1494" coordsize="155,187" path="m10802,1529l10740,1529,10768,1534,10780,1554,10783,1568,10816,1568,10815,1563,10809,1541,10802,1529e" filled="t" fillcolor="#292829" stroked="f">
                <v:path arrowok="t"/>
                <v:fill/>
              </v:shape>
            </v:group>
            <v:group style="position:absolute;left:10386;top:1496;width:140;height:185" coordorigin="10386,1496" coordsize="140,185">
              <v:shape style="position:absolute;left:10386;top:1496;width:140;height:185" coordorigin="10386,1496" coordsize="140,185" path="m10418,1496l10386,1496,10387,1631,10435,1681,10457,1681,10476,1674,10493,1660,10526,1660,10526,1657,10442,1657,10433,1653,10418,1637,10418,1496e" filled="t" fillcolor="#292829" stroked="f">
                <v:path arrowok="t"/>
                <v:fill/>
              </v:shape>
              <v:shape style="position:absolute;left:10386;top:1496;width:140;height:185" coordorigin="10386,1496" coordsize="140,185" path="m10526,1660l10493,1660,10497,1680,10526,1680,10526,1660e" filled="t" fillcolor="#292829" stroked="f">
                <v:path arrowok="t"/>
                <v:fill/>
              </v:shape>
              <v:shape style="position:absolute;left:10386;top:1496;width:140;height:185" coordorigin="10386,1496" coordsize="140,185" path="m10526,1496l10493,1496,10487,1638,10470,1651,10453,1657,10526,1657,10526,1496e" filled="t" fillcolor="#292829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83.847504pt;margin-top:102.785278pt;width:65.921pt;height:37.154pt;mso-position-horizontal-relative:page;mso-position-vertical-relative:paragraph;z-index:-8466" coordorigin="3677,2056" coordsize="1318,743">
            <v:group style="position:absolute;left:3679;top:2058;width:1314;height:739" coordorigin="3679,2058" coordsize="1314,739">
              <v:shape style="position:absolute;left:3679;top:2058;width:1314;height:739" coordorigin="3679,2058" coordsize="1314,739" path="m4993,2797l3679,2797,3679,2058,4993,2058,4993,2797xe" filled="f" stroked="t" strokeweight=".201pt" strokecolor="#BDBEC0">
                <v:path arrowok="t"/>
              </v:shape>
            </v:group>
            <v:group style="position:absolute;left:4535;top:2340;width:20;height:33" coordorigin="4535,2340" coordsize="20,33">
              <v:shape style="position:absolute;left:4535;top:2340;width:20;height:33" coordorigin="4535,2340" coordsize="20,33" path="m4553,2340l4547,2346,4537,2363,4535,2371,4538,2373,4539,2373,4540,2373,4539,2370,4540,2363,4547,2347,4553,2341,4554,2341,4553,2340e" filled="t" fillcolor="#000003" stroked="f">
                <v:path arrowok="t"/>
                <v:fill/>
              </v:shape>
              <v:shape style="position:absolute;left:4535;top:2340;width:20;height:33" coordorigin="4535,2340" coordsize="20,33" path="m4554,2341l4553,2341,4555,2342,4555,2342,4554,2341e" filled="t" fillcolor="#000003" stroked="f">
                <v:path arrowok="t"/>
                <v:fill/>
              </v:shape>
            </v:group>
            <v:group style="position:absolute;left:4552;top:2337;width:8;height:8" coordorigin="4552,2337" coordsize="8,8">
              <v:shape style="position:absolute;left:4552;top:2337;width:8;height:8" coordorigin="4552,2337" coordsize="8,8" path="m4559,2337l4554,2337,4552,2339,4552,2343,4554,2345,4559,2345,4561,2343,4561,2339,4559,2337e" filled="t" fillcolor="#000003" stroked="f">
                <v:path arrowok="t"/>
                <v:fill/>
              </v:shape>
            </v:group>
            <v:group style="position:absolute;left:4496;top:2340;width:20;height:33" coordorigin="4496,2340" coordsize="20,33">
              <v:shape style="position:absolute;left:4496;top:2340;width:20;height:33" coordorigin="4496,2340" coordsize="20,33" path="m4500,2341l4499,2341,4504,2347,4511,2363,4513,2370,4512,2373,4513,2373,4513,2373,4516,2371,4515,2363,4505,2346,4500,2341e" filled="t" fillcolor="#000003" stroked="f">
                <v:path arrowok="t"/>
                <v:fill/>
              </v:shape>
              <v:shape style="position:absolute;left:4496;top:2340;width:20;height:33" coordorigin="4496,2340" coordsize="20,33" path="m4499,2340l4497,2342,4496,2342,4499,2341,4500,2341,4499,2340e" filled="t" fillcolor="#000003" stroked="f">
                <v:path arrowok="t"/>
                <v:fill/>
              </v:shape>
            </v:group>
            <v:group style="position:absolute;left:4491;top:2337;width:8;height:8" coordorigin="4491,2337" coordsize="8,8">
              <v:shape style="position:absolute;left:4491;top:2337;width:8;height:8" coordorigin="4491,2337" coordsize="8,8" path="m4497,2337l4493,2337,4491,2339,4491,2343,4493,2345,4497,2345,4499,2343,4499,2339,4497,2337e" filled="t" fillcolor="#000003" stroked="f">
                <v:path arrowok="t"/>
                <v:fill/>
              </v:shape>
              <v:shape style="position:absolute;left:4458;top:2361;width:136;height:136" type="#_x0000_t75">
                <v:imagedata r:id="rId107" o:title=""/>
              </v:shape>
            </v:group>
            <v:group style="position:absolute;left:4526;top:2410;width:70;height:86" coordorigin="4526,2410" coordsize="70,86">
              <v:shape style="position:absolute;left:4526;top:2410;width:70;height:86" coordorigin="4526,2410" coordsize="70,86" path="m4594,2410l4529,2412,4526,2416,4526,2420,4549,2497,4568,2486,4583,2471,4593,2451,4596,2429,4596,2422,4595,2416,4594,2410e" filled="t" fillcolor="#EF4423" stroked="f">
                <v:path arrowok="t"/>
                <v:fill/>
              </v:shape>
            </v:group>
            <v:group style="position:absolute;left:4456;top:2409;width:70;height:89" coordorigin="4456,2409" coordsize="70,89">
              <v:shape style="position:absolute;left:4456;top:2409;width:70;height:89" coordorigin="4456,2409" coordsize="70,89" path="m4459,2409l4457,2415,4456,2422,4458,2446,4467,2466,4481,2482,4500,2493,4522,2498,4526,2416,4523,2412,4459,2409e" filled="t" fillcolor="#EF4423" stroked="f">
                <v:path arrowok="t"/>
                <v:fill/>
              </v:shape>
              <v:shape style="position:absolute;left:4485;top:2411;width:41;height:62" type="#_x0000_t75">
                <v:imagedata r:id="rId108" o:title=""/>
              </v:shape>
              <v:shape style="position:absolute;left:4481;top:2429;width:25;height:25" type="#_x0000_t75">
                <v:imagedata r:id="rId109" o:title=""/>
              </v:shape>
              <v:shape style="position:absolute;left:4499;top:2462;width:17;height:17" type="#_x0000_t75">
                <v:imagedata r:id="rId110" o:title=""/>
              </v:shape>
              <v:shape style="position:absolute;left:4526;top:2410;width:70;height:69" type="#_x0000_t75">
                <v:imagedata r:id="rId111" o:title=""/>
              </v:shape>
              <v:shape style="position:absolute;left:4546;top:2429;width:24;height:25" type="#_x0000_t75">
                <v:imagedata r:id="rId112" o:title=""/>
              </v:shape>
            </v:group>
            <v:group style="position:absolute;left:4535;top:2462;width:17;height:17" coordorigin="4535,2462" coordsize="17,17">
              <v:shape style="position:absolute;left:4535;top:2462;width:17;height:17" coordorigin="4535,2462" coordsize="17,17" path="m4549,2462l4539,2462,4535,2466,4535,2475,4539,2479,4549,2479,4552,2475,4552,2466,4549,2462e" filled="f" stroked="f">
                <v:path arrowok="t"/>
              </v:shape>
            </v:group>
            <v:group style="position:absolute;left:4501;top:2372;width:12;height:12" coordorigin="4501,2372" coordsize="12,12">
              <v:shape style="position:absolute;left:4501;top:2372;width:12;height:12" coordorigin="4501,2372" coordsize="12,12" path="m4511,2372l4504,2372,4501,2375,4501,2382,4504,2384,4511,2384,4514,2382,4514,2375,4511,2372e" filled="t" fillcolor="#FFFFFF" stroked="f">
                <v:path arrowok="t"/>
                <v:fill/>
              </v:shape>
            </v:group>
            <v:group style="position:absolute;left:4538;top:2372;width:12;height:12" coordorigin="4538,2372" coordsize="12,12">
              <v:shape style="position:absolute;left:4538;top:2372;width:12;height:12" coordorigin="4538,2372" coordsize="12,12" path="m4548,2372l4541,2372,4538,2375,4538,2382,4541,2384,4548,2384,4551,2382,4551,2375,4548,2372e" filled="t" fillcolor="#FFFFFF" stroked="f">
                <v:path arrowok="t"/>
                <v:fill/>
              </v:shape>
            </v:group>
            <v:group style="position:absolute;left:4611;top:2361;width:217;height:139" coordorigin="4611,2361" coordsize="217,139">
              <v:shape style="position:absolute;left:4611;top:2361;width:217;height:139" coordorigin="4611,2361" coordsize="217,139" path="m4766,2362l4713,2394,4703,2435,4707,2451,4716,2469,4734,2488,4752,2497,4772,2500,4791,2498,4809,2490,4814,2486,4759,2486,4749,2481,4740,2474,4750,2464,4730,2464,4722,2454,4718,2442,4718,2427,4722,2407,4735,2391,4752,2379,4772,2375,4813,2375,4808,2371,4790,2364,4766,2362e" filled="t" fillcolor="#000003" stroked="f">
                <v:path arrowok="t"/>
                <v:fill/>
              </v:shape>
              <v:shape style="position:absolute;left:4611;top:2361;width:217;height:139" coordorigin="4611,2361" coordsize="217,139" path="m4821,2459l4815,2467,4808,2474,4791,2484,4781,2486,4814,2486,4825,2477,4826,2476,4821,2459e" filled="t" fillcolor="#000003" stroked="f">
                <v:path arrowok="t"/>
                <v:fill/>
              </v:shape>
              <v:shape style="position:absolute;left:4611;top:2361;width:217;height:139" coordorigin="4611,2361" coordsize="217,139" path="m4813,2375l4785,2375,4797,2379,4807,2387,4730,2464,4750,2464,4828,2387,4823,2382,4813,2375e" filled="t" fillcolor="#000003" stroked="f">
                <v:path arrowok="t"/>
                <v:fill/>
              </v:shape>
              <v:shape style="position:absolute;left:4611;top:2361;width:217;height:139" coordorigin="4611,2361" coordsize="217,139" path="m4625,2364l4611,2364,4611,2496,4625,2496,4625,2400,4629,2392,4643,2378,4646,2377,4625,2377,4625,2364e" filled="t" fillcolor="#000003" stroked="f">
                <v:path arrowok="t"/>
                <v:fill/>
              </v:shape>
              <v:shape style="position:absolute;left:4611;top:2361;width:217;height:139" coordorigin="4611,2361" coordsize="217,139" path="m4689,2375l4670,2375,4678,2379,4685,2386,4689,2375e" filled="t" fillcolor="#000003" stroked="f">
                <v:path arrowok="t"/>
                <v:fill/>
              </v:shape>
              <v:shape style="position:absolute;left:4611;top:2361;width:217;height:139" coordorigin="4611,2361" coordsize="217,139" path="m4672,2361l4653,2361,4645,2363,4632,2370,4628,2373,4625,2377,4646,2377,4651,2375,4689,2375,4690,2371,4681,2365,4672,2361e" filled="t" fillcolor="#000003" stroked="f">
                <v:path arrowok="t"/>
                <v:fill/>
              </v:shape>
            </v:group>
            <v:group style="position:absolute;left:4081;top:2511;width:96;height:43" coordorigin="4081,2511" coordsize="96,43">
              <v:shape style="position:absolute;left:4081;top:2511;width:96;height:43" coordorigin="4081,2511" coordsize="96,43" path="m4086,2511l4146,2555,4162,2551,4178,2541,4128,2541,4118,2538,4099,2528,4092,2521,4086,2511e" filled="t" fillcolor="#000003" stroked="f">
                <v:path arrowok="t"/>
                <v:fill/>
              </v:shape>
            </v:group>
            <v:group style="position:absolute;left:4139;top:2473;width:68;height:68" coordorigin="4139,2473" coordsize="68,68">
              <v:shape style="position:absolute;left:4139;top:2473;width:68;height:68" coordorigin="4139,2473" coordsize="68,68" path="m4207,2473l4192,2473,4192,2490,4188,2509,4176,2527,4159,2538,4139,2541,4178,2541,4179,2540,4198,2521,4205,2502,4207,2483,4207,2473e" filled="t" fillcolor="#000003" stroked="f">
                <v:path arrowok="t"/>
                <v:fill/>
              </v:shape>
            </v:group>
            <v:group style="position:absolute;left:4068;top:2362;width:113;height:138" coordorigin="4068,2362" coordsize="113,138">
              <v:shape style="position:absolute;left:4068;top:2362;width:113;height:138" coordorigin="4068,2362" coordsize="113,138" path="m4130,2362l4078,2395,4068,2435,4071,2452,4081,2469,4099,2488,4117,2497,4137,2500,4150,2500,4162,2496,4180,2486,4133,2486,4114,2481,4097,2468,4086,2451,4082,2431,4083,2421,4090,2404,4106,2385,4123,2378,4147,2376,4181,2376,4181,2375,4170,2369,4153,2363,4130,2362e" filled="t" fillcolor="#000003" stroked="f">
                <v:path arrowok="t"/>
                <v:fill/>
              </v:shape>
            </v:group>
            <v:group style="position:absolute;left:4133;top:2376;width:74;height:110" coordorigin="4133,2376" coordsize="74,110">
              <v:shape style="position:absolute;left:4133;top:2376;width:74;height:110" coordorigin="4133,2376" coordsize="74,110" path="m4181,2376l4147,2376,4164,2382,4182,2398,4190,2415,4192,2438,4186,2456,4172,2474,4155,2483,4133,2486,4180,2486,4180,2486,4187,2480,4192,2473,4207,2473,4207,2388,4192,2388,4187,2381,4181,2376e" filled="t" fillcolor="#000003" stroked="f">
                <v:path arrowok="t"/>
                <v:fill/>
              </v:shape>
            </v:group>
            <v:group style="position:absolute;left:4192;top:2364;width:15;height:24" coordorigin="4192,2364" coordsize="15,24">
              <v:shape style="position:absolute;left:4192;top:2364;width:15;height:24" coordorigin="4192,2364" coordsize="15,24" path="m4192,2376l4207,2376e" filled="f" stroked="t" strokeweight="1.297pt" strokecolor="#000003">
                <v:path arrowok="t"/>
              </v:shape>
            </v:group>
            <v:group style="position:absolute;left:3788;top:2472;width:93;height:27" coordorigin="3788,2472" coordsize="93,27">
              <v:shape style="position:absolute;left:3788;top:2472;width:93;height:27" coordorigin="3788,2472" coordsize="93,27" path="m3808,2472l3788,2472,3793,2480,3800,2485,3810,2491,3826,2497,3849,2499,3866,2495,3881,2486,3838,2486,3819,2481,3808,2472e" filled="t" fillcolor="#000003" stroked="f">
                <v:path arrowok="t"/>
                <v:fill/>
              </v:shape>
            </v:group>
            <v:group style="position:absolute;left:3773;top:2280;width:35;height:217" coordorigin="3773,2280" coordsize="35,217">
              <v:shape style="position:absolute;left:3773;top:2280;width:35;height:217" coordorigin="3773,2280" coordsize="35,217" path="m3788,2280l3773,2280,3773,2496,3788,2496,3788,2472,3808,2472,3802,2468,3791,2451,3787,2431,3788,2421,3795,2404,3808,2388,3788,2388,3788,2280e" filled="t" fillcolor="#000003" stroked="f">
                <v:path arrowok="t"/>
                <v:fill/>
              </v:shape>
            </v:group>
            <v:group style="position:absolute;left:3838;top:2375;width:74;height:110" coordorigin="3838,2375" coordsize="74,110">
              <v:shape style="position:absolute;left:3838;top:2375;width:74;height:110" coordorigin="3838,2375" coordsize="74,110" path="m3883,2375l3851,2375,3868,2382,3887,2398,3894,2415,3897,2438,3891,2456,3877,2474,3860,2483,3838,2486,3881,2486,3883,2485,3902,2466,3909,2448,3912,2425,3908,2409,3898,2392,3883,2375e" filled="t" fillcolor="#000003" stroked="f">
                <v:path arrowok="t"/>
                <v:fill/>
              </v:shape>
            </v:group>
            <v:group style="position:absolute;left:3788;top:2361;width:96;height:27" coordorigin="3788,2361" coordsize="96,27">
              <v:shape style="position:absolute;left:3788;top:2361;width:96;height:27" coordorigin="3788,2361" coordsize="96,27" path="m3842,2361l3830,2361,3818,2365,3799,2375,3793,2381,3788,2388,3808,2388,3811,2385,3827,2377,3851,2375,3883,2375,3881,2372,3863,2364,3842,2361e" filled="t" fillcolor="#000003" stroked="f">
                <v:path arrowok="t"/>
                <v:fill/>
              </v:shape>
            </v:group>
            <v:group style="position:absolute;left:4325;top:2362;width:111;height:138" coordorigin="4325,2362" coordsize="111,138">
              <v:shape style="position:absolute;left:4325;top:2362;width:111;height:138" coordorigin="4325,2362" coordsize="111,138" path="m4388,2362l4335,2395,4325,2435,4328,2452,4338,2469,4355,2488,4373,2497,4393,2500,4396,2500,4405,2499,4425,2494,4436,2487,4404,2487,4387,2486,4369,2480,4351,2465,4342,2448,4340,2426,4345,2407,4357,2390,4374,2379,4395,2375,4434,2375,4430,2371,4412,2364,4388,2362e" filled="t" fillcolor="#000003" stroked="f">
                <v:path arrowok="t"/>
                <v:fill/>
              </v:shape>
            </v:group>
            <v:group style="position:absolute;left:4404;top:2466;width:38;height:20" coordorigin="4404,2466" coordsize="38,20">
              <v:shape style="position:absolute;left:4404;top:2466;width:38;height:20" coordorigin="4404,2466" coordsize="38,20" path="m4437,2466l4432,2472,4427,2476,4413,2484,4404,2487,4436,2487,4442,2483,4441,2482,4437,2467,4437,2466e" filled="t" fillcolor="#000003" stroked="f">
                <v:path arrowok="t"/>
                <v:fill/>
              </v:shape>
            </v:group>
            <v:group style="position:absolute;left:4404;top:2375;width:37;height:20" coordorigin="4404,2375" coordsize="37,20">
              <v:shape style="position:absolute;left:4404;top:2375;width:37;height:20" coordorigin="4404,2375" coordsize="37,20" path="m4434,2375l4404,2375,4413,2378,4427,2386,4433,2390,4437,2395,4441,2382,4434,2375e" filled="t" fillcolor="#000003" stroked="f">
                <v:path arrowok="t"/>
                <v:fill/>
              </v:shape>
            </v:group>
            <v:group style="position:absolute;left:4227;top:2464;width:71;height:35" coordorigin="4227,2464" coordsize="71,35">
              <v:shape style="position:absolute;left:4227;top:2464;width:71;height:35" coordorigin="4227,2464" coordsize="71,35" path="m4233,2464l4227,2479,4228,2480,4231,2486,4236,2491,4250,2498,4257,2499,4277,2499,4288,2495,4298,2486,4249,2486,4239,2478,4233,2464e" filled="t" fillcolor="#000003" stroked="f">
                <v:path arrowok="t"/>
                <v:fill/>
              </v:shape>
            </v:group>
            <v:group style="position:absolute;left:4235;top:2361;width:76;height:125" coordorigin="4235,2361" coordsize="76,125">
              <v:shape style="position:absolute;left:4235;top:2361;width:76;height:125" coordorigin="4235,2361" coordsize="76,125" path="m4276,2361l4258,2361,4250,2363,4238,2373,4235,2380,4235,2395,4237,2401,4247,2412,4252,2416,4281,2434,4286,2438,4294,2448,4296,2453,4296,2467,4292,2473,4281,2483,4273,2486,4298,2486,4306,2479,4311,2469,4311,2449,4265,2406,4260,2403,4252,2396,4250,2392,4250,2384,4251,2381,4258,2376,4261,2374,4290,2374,4291,2372,4284,2365,4276,2361e" filled="t" fillcolor="#000003" stroked="f">
                <v:path arrowok="t"/>
                <v:fill/>
              </v:shape>
            </v:group>
            <v:group style="position:absolute;left:4274;top:2374;width:16;height:12" coordorigin="4274,2374" coordsize="16,12">
              <v:shape style="position:absolute;left:4274;top:2374;width:16;height:12" coordorigin="4274,2374" coordsize="16,12" path="m4290,2374l4274,2374,4281,2379,4286,2387,4290,2374e" filled="t" fillcolor="#000003" stroked="f">
                <v:path arrowok="t"/>
                <v:fill/>
              </v:shape>
            </v:group>
            <v:group style="position:absolute;left:3930;top:2364;width:96;height:134" coordorigin="3930,2364" coordsize="96,134">
              <v:shape style="position:absolute;left:3930;top:2364;width:96;height:134" coordorigin="3930,2364" coordsize="96,134" path="m3945,2364l3930,2364,3932,2455,3940,2472,3958,2491,3976,2497,4001,2499,4020,2492,4026,2486,3976,2486,3966,2481,3949,2464,3945,2453,3945,2364e" filled="t" fillcolor="#000003" stroked="f">
                <v:path arrowok="t"/>
                <v:fill/>
              </v:shape>
            </v:group>
            <v:group style="position:absolute;left:4035;top:2478;width:15;height:18" coordorigin="4035,2478" coordsize="15,18">
              <v:shape style="position:absolute;left:4035;top:2478;width:15;height:18" coordorigin="4035,2478" coordsize="15,18" path="m4035,2487l4049,2487e" filled="f" stroked="t" strokeweight="1.015000pt" strokecolor="#000003">
                <v:path arrowok="t"/>
              </v:shape>
            </v:group>
            <v:group style="position:absolute;left:4001;top:2364;width:48;height:122" coordorigin="4001,2364" coordsize="48,122">
              <v:shape style="position:absolute;left:4001;top:2364;width:48;height:122" coordorigin="4001,2364" coordsize="48,122" path="m4049,2364l4035,2364,4035,2453,4030,2464,4012,2481,4001,2486,4026,2486,4035,2478,4049,2478,4049,2364e" filled="t" fillcolor="#000003" stroked="f">
                <v:path arrowok="t"/>
                <v:fill/>
              </v:shape>
            </v:group>
            <v:group style="position:absolute;left:4841;top:2341;width:52;height:27" coordorigin="4841,2341" coordsize="52,27">
              <v:shape style="position:absolute;left:4841;top:2341;width:52;height:27" coordorigin="4841,2341" coordsize="52,27" path="m4873,2341l4866,2341,4866,2368,4871,2368,4871,2345,4874,2345,4873,2341e" filled="t" fillcolor="#000003" stroked="f">
                <v:path arrowok="t"/>
                <v:fill/>
              </v:shape>
              <v:shape style="position:absolute;left:4841;top:2341;width:52;height:27" coordorigin="4841,2341" coordsize="52,27" path="m4874,2345l4871,2345,4878,2368,4882,2368,4884,2362,4880,2362,4874,2345e" filled="t" fillcolor="#000003" stroked="f">
                <v:path arrowok="t"/>
                <v:fill/>
              </v:shape>
              <v:shape style="position:absolute;left:4841;top:2341;width:52;height:27" coordorigin="4841,2341" coordsize="52,27" path="m4893,2345l4889,2345,4889,2368,4893,2368,4893,2345e" filled="t" fillcolor="#000003" stroked="f">
                <v:path arrowok="t"/>
                <v:fill/>
              </v:shape>
              <v:shape style="position:absolute;left:4841;top:2341;width:52;height:27" coordorigin="4841,2341" coordsize="52,27" path="m4893,2341l4886,2341,4880,2362,4884,2362,4889,2345,4893,2345,4893,2341e" filled="t" fillcolor="#000003" stroked="f">
                <v:path arrowok="t"/>
                <v:fill/>
              </v:shape>
              <v:shape style="position:absolute;left:4841;top:2341;width:52;height:27" coordorigin="4841,2341" coordsize="52,27" path="m4855,2345l4850,2345,4850,2368,4855,2368,4855,2345e" filled="t" fillcolor="#000003" stroked="f">
                <v:path arrowok="t"/>
                <v:fill/>
              </v:shape>
              <v:shape style="position:absolute;left:4841;top:2341;width:52;height:27" coordorigin="4841,2341" coordsize="52,27" path="m4863,2341l4841,2341,4841,2345,4863,2345,4863,2341e" filled="t" fillcolor="#000003" stroked="f">
                <v:path arrowok="t"/>
                <v:fill/>
              </v:shape>
            </v:group>
            <v:group style="position:absolute;left:4700;top:2520;width:18;height:9" coordorigin="4700,2520" coordsize="18,9">
              <v:shape style="position:absolute;left:4700;top:2520;width:18;height:9" coordorigin="4700,2520" coordsize="18,9" path="m4711,2520l4709,2520,4709,2530,4711,2530,4711,2522,4712,2522,4711,2520e" filled="t" fillcolor="#000003" stroked="f">
                <v:path arrowok="t"/>
                <v:fill/>
              </v:shape>
              <v:shape style="position:absolute;left:4700;top:2520;width:18;height:9" coordorigin="4700,2520" coordsize="18,9" path="m4712,2522l4711,2522,4713,2530,4715,2530,4715,2528,4714,2528,4712,2522e" filled="t" fillcolor="#000003" stroked="f">
                <v:path arrowok="t"/>
                <v:fill/>
              </v:shape>
              <v:shape style="position:absolute;left:4700;top:2520;width:18;height:9" coordorigin="4700,2520" coordsize="18,9" path="m4718,2522l4717,2522,4717,2530,4718,2530,4718,2522e" filled="t" fillcolor="#000003" stroked="f">
                <v:path arrowok="t"/>
                <v:fill/>
              </v:shape>
              <v:shape style="position:absolute;left:4700;top:2520;width:18;height:9" coordorigin="4700,2520" coordsize="18,9" path="m4718,2520l4716,2520,4714,2528,4715,2528,4717,2522,4718,2522,4718,2520e" filled="t" fillcolor="#000003" stroked="f">
                <v:path arrowok="t"/>
                <v:fill/>
              </v:shape>
              <v:shape style="position:absolute;left:4700;top:2520;width:18;height:9" coordorigin="4700,2520" coordsize="18,9" path="m4705,2522l4703,2522,4703,2530,4705,2530,4705,2522e" filled="t" fillcolor="#000003" stroked="f">
                <v:path arrowok="t"/>
                <v:fill/>
              </v:shape>
              <v:shape style="position:absolute;left:4700;top:2520;width:18;height:9" coordorigin="4700,2520" coordsize="18,9" path="m4708,2520l4700,2520,4700,2522,4708,2522,4708,2520e" filled="t" fillcolor="#000003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7"/>
          <w:position w:val="-1"/>
        </w:rPr>
        <w:t>OUR</w:t>
      </w:r>
      <w:r>
        <w:rPr>
          <w:rFonts w:ascii="Arial" w:hAnsi="Arial" w:cs="Arial" w:eastAsia="Arial"/>
          <w:sz w:val="70"/>
          <w:szCs w:val="70"/>
          <w:color w:val="3C9CD7"/>
          <w:spacing w:val="-30"/>
          <w:w w:val="77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7"/>
          <w:position w:val="-1"/>
        </w:rPr>
        <w:t>SPONSORS</w:t>
      </w:r>
      <w:r>
        <w:rPr>
          <w:rFonts w:ascii="Arial" w:hAnsi="Arial" w:cs="Arial" w:eastAsia="Arial"/>
          <w:sz w:val="70"/>
          <w:szCs w:val="70"/>
          <w:color w:val="3C9CD7"/>
          <w:spacing w:val="-30"/>
          <w:w w:val="77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100"/>
          <w:position w:val="-1"/>
        </w:rPr>
        <w:t>2014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52" w:after="0" w:line="56" w:lineRule="exact"/>
        <w:ind w:left="3739" w:right="6326"/>
        <w:jc w:val="center"/>
        <w:rPr>
          <w:rFonts w:ascii="Arial" w:hAnsi="Arial" w:cs="Arial" w:eastAsia="Arial"/>
          <w:sz w:val="5"/>
          <w:szCs w:val="5"/>
        </w:rPr>
      </w:pPr>
      <w:rPr/>
      <w:r>
        <w:rPr/>
        <w:pict>
          <v:group style="position:absolute;margin-left:35.820499pt;margin-top:-20.101509pt;width:65.921pt;height:37.154pt;mso-position-horizontal-relative:page;mso-position-vertical-relative:paragraph;z-index:-8468" coordorigin="716,-402" coordsize="1318,743">
            <v:group style="position:absolute;left:718;top:-400;width:1314;height:739" coordorigin="718,-400" coordsize="1314,739">
              <v:shape style="position:absolute;left:718;top:-400;width:1314;height:739" coordorigin="718,-400" coordsize="1314,739" path="m2033,339l718,339,718,-400,2033,-400,2033,339xe" filled="f" stroked="t" strokeweight=".201pt" strokecolor="#BDBEC0">
                <v:path arrowok="t"/>
              </v:shape>
            </v:group>
            <v:group style="position:absolute;left:812;top:-124;width:94;height:168" coordorigin="812,-124" coordsize="94,168">
              <v:shape style="position:absolute;left:812;top:-124;width:94;height:168" coordorigin="812,-124" coordsize="94,168" path="m849,-124l812,-124,812,44,855,43,875,39,889,30,827,30,827,-37,896,-37,888,-50,827,-50,827,-110,892,-110,891,-111,873,-121,849,-124e" filled="t" fillcolor="#004A94" stroked="f">
                <v:path arrowok="t"/>
                <v:fill/>
              </v:shape>
              <v:shape style="position:absolute;left:812;top:-124;width:94;height:168" coordorigin="812,-124" coordsize="94,168" path="m896,-37l827,-37,858,-36,874,-29,885,-13,886,17,868,27,845,30,889,30,891,29,902,10,906,-18,896,-37e" filled="t" fillcolor="#004A94" stroked="f">
                <v:path arrowok="t"/>
                <v:fill/>
              </v:shape>
              <v:shape style="position:absolute;left:812;top:-124;width:94;height:168" coordorigin="812,-124" coordsize="94,168" path="m892,-110l827,-110,867,-108,881,-95,884,-68,869,-54,846,-50,888,-50,887,-51,898,-67,902,-92,892,-110e" filled="t" fillcolor="#004A94" stroked="f">
                <v:path arrowok="t"/>
                <v:fill/>
              </v:shape>
            </v:group>
            <v:group style="position:absolute;left:921;top:-82;width:100;height:128" coordorigin="921,-82" coordsize="100,128">
              <v:shape style="position:absolute;left:921;top:-82;width:100;height:128" coordorigin="921,-82" coordsize="100,128" path="m961,-82l943,-73,931,-57,923,-35,921,-9,927,13,938,30,956,42,981,46,993,46,1002,45,1013,40,1012,33,971,33,951,23,939,5,935,-17,1021,-17,1021,-29,1006,-29,937,-38,945,-53,961,-65,990,-67,1007,-67,989,-79,961,-82e" filled="t" fillcolor="#004A94" stroked="f">
                <v:path arrowok="t"/>
                <v:fill/>
              </v:shape>
              <v:shape style="position:absolute;left:921;top:-82;width:100;height:128" coordorigin="921,-82" coordsize="100,128" path="m1011,27l995,32,971,33,1012,33,1011,27e" filled="t" fillcolor="#004A94" stroked="f">
                <v:path arrowok="t"/>
                <v:fill/>
              </v:shape>
              <v:shape style="position:absolute;left:921;top:-82;width:100;height:128" coordorigin="921,-82" coordsize="100,128" path="m1007,-67l990,-67,1003,-51,1006,-29,1021,-29,1021,-30,1017,-50,1008,-67,1007,-67e" filled="t" fillcolor="#004A94" stroked="f">
                <v:path arrowok="t"/>
                <v:fill/>
              </v:shape>
            </v:group>
            <v:group style="position:absolute;left:1035;top:-84;width:57;height:127" coordorigin="1035,-84" coordsize="57,127">
              <v:shape style="position:absolute;left:1035;top:-84;width:57;height:127" coordorigin="1035,-84" coordsize="57,127" path="m1048,-81l1035,-81,1036,-71,1037,-69,1037,44,1050,44,1052,-40,1060,-58,1049,-58,1048,-81e" filled="t" fillcolor="#004A94" stroked="f">
                <v:path arrowok="t"/>
                <v:fill/>
              </v:shape>
              <v:shape style="position:absolute;left:1035;top:-84;width:57;height:127" coordorigin="1035,-84" coordsize="57,127" path="m1088,-84l1080,-84,1061,-75,1049,-58,1060,-58,1061,-61,1081,-69,1091,-69,1092,-83,1088,-84e" filled="t" fillcolor="#004A94" stroked="f">
                <v:path arrowok="t"/>
                <v:fill/>
              </v:shape>
              <v:shape style="position:absolute;left:1035;top:-84;width:57;height:127" coordorigin="1035,-84" coordsize="57,127" path="m1091,-69l1085,-69,1088,-69,1091,-68,1091,-69e" filled="t" fillcolor="#004A94" stroked="f">
                <v:path arrowok="t"/>
                <v:fill/>
              </v:shape>
            </v:group>
            <v:group style="position:absolute;left:1094;top:-84;width:71;height:130" coordorigin="1094,-84" coordsize="71,130">
              <v:shape style="position:absolute;left:1094;top:-84;width:71;height:130" coordorigin="1094,-84" coordsize="71,130" path="m1095,26l1094,41,1104,45,1115,46,1132,46,1149,39,1153,33,1116,33,1105,31,1095,26e" filled="t" fillcolor="#004A94" stroked="f">
                <v:path arrowok="t"/>
                <v:fill/>
              </v:shape>
              <v:shape style="position:absolute;left:1094;top:-84;width:71;height:130" coordorigin="1094,-84" coordsize="71,130" path="m1147,-84l1133,-84,1115,-78,1103,-64,1100,-36,1113,-24,1131,-15,1146,-6,1152,9,1152,26,1140,33,1153,33,1161,23,1164,-5,1151,-20,1134,-29,1118,-37,1111,-50,1111,-66,1124,-71,1163,-71,1164,-79,1155,-83,1147,-84e" filled="t" fillcolor="#004A94" stroked="f">
                <v:path arrowok="t"/>
                <v:fill/>
              </v:shape>
              <v:shape style="position:absolute;left:1094;top:-84;width:71;height:130" coordorigin="1094,-84" coordsize="71,130" path="m1163,-71l1146,-71,1154,-69,1162,-65,1163,-71e" filled="t" fillcolor="#004A94" stroked="f">
                <v:path arrowok="t"/>
                <v:fill/>
              </v:shape>
            </v:group>
            <v:group style="position:absolute;left:1184;top:-131;width:14;height:174" coordorigin="1184,-131" coordsize="14,174">
              <v:shape style="position:absolute;left:1184;top:-131;width:14;height:174" coordorigin="1184,-131" coordsize="14,174" path="m1197,-81l1184,-81,1184,44,1197,44,1197,-81e" filled="t" fillcolor="#004A94" stroked="f">
                <v:path arrowok="t"/>
                <v:fill/>
              </v:shape>
              <v:shape style="position:absolute;left:1184;top:-131;width:14;height:174" coordorigin="1184,-131" coordsize="14,174" path="m1197,-131l1184,-131,1184,-110,1197,-110,1197,-131e" filled="t" fillcolor="#004A94" stroked="f">
                <v:path arrowok="t"/>
                <v:fill/>
              </v:shape>
            </v:group>
            <v:group style="position:absolute;left:1215;top:-83;width:95;height:127" coordorigin="1215,-83" coordsize="95,127">
              <v:shape style="position:absolute;left:1215;top:-83;width:95;height:127" coordorigin="1215,-83" coordsize="95,127" path="m1228,-81l1215,-81,1216,-71,1217,-69,1217,44,1230,44,1231,-34,1237,-52,1246,-59,1229,-59,1228,-81e" filled="t" fillcolor="#004A94" stroked="f">
                <v:path arrowok="t"/>
                <v:fill/>
              </v:shape>
              <v:shape style="position:absolute;left:1215;top:-83;width:95;height:127" coordorigin="1215,-83" coordsize="95,127" path="m1300,-69l1280,-69,1294,-54,1297,-31,1297,44,1311,44,1310,-46,1303,-66,1300,-69e" filled="t" fillcolor="#004A94" stroked="f">
                <v:path arrowok="t"/>
                <v:fill/>
              </v:shape>
              <v:shape style="position:absolute;left:1215;top:-83;width:95;height:127" coordorigin="1215,-83" coordsize="95,127" path="m1261,-83l1242,-76,1229,-59,1246,-59,1252,-65,1280,-69,1300,-69,1288,-79,1261,-83e" filled="t" fillcolor="#004A94" stroked="f">
                <v:path arrowok="t"/>
                <v:fill/>
              </v:shape>
            </v:group>
            <v:group style="position:absolute;left:1350;top:-41;width:47;height:85" coordorigin="1350,-41" coordsize="47,85">
              <v:shape style="position:absolute;left:1350;top:-41;width:47;height:85" coordorigin="1350,-41" coordsize="47,85" path="m1362,33l1356,33,1360,41,1366,44,1392,44,1394,38,1367,38,1363,35,1362,33e" filled="t" fillcolor="#004A94" stroked="f">
                <v:path arrowok="t"/>
                <v:fill/>
              </v:shape>
              <v:shape style="position:absolute;left:1350;top:-41;width:47;height:85" coordorigin="1350,-41" coordsize="47,85" path="m1357,-41l1350,-41,1350,43,1356,43,1356,33,1362,33,1360,30,1357,25,1356,20,1356,3,1359,-5,1357,-5,1357,-41e" filled="t" fillcolor="#004A94" stroked="f">
                <v:path arrowok="t"/>
                <v:fill/>
              </v:shape>
              <v:shape style="position:absolute;left:1350;top:-41;width:47;height:85" coordorigin="1350,-41" coordsize="47,85" path="m1394,-10l1388,-10,1391,3,1391,25,1387,38,1394,38,1398,29,1398,-1,1394,-10e" filled="t" fillcolor="#004A94" stroked="f">
                <v:path arrowok="t"/>
                <v:fill/>
              </v:shape>
              <v:shape style="position:absolute;left:1350;top:-41;width:47;height:85" coordorigin="1350,-41" coordsize="47,85" path="m1392,-16l1367,-16,1359,-12,1357,-5,1359,-5,1361,-10,1394,-10,1392,-16e" filled="t" fillcolor="#004A94" stroked="f">
                <v:path arrowok="t"/>
                <v:fill/>
              </v:shape>
            </v:group>
            <v:group style="position:absolute;left:1404;top:-15;width:47;height:84" coordorigin="1404,-15" coordsize="47,84">
              <v:shape style="position:absolute;left:1404;top:-15;width:47;height:84" coordorigin="1404,-15" coordsize="47,84" path="m1412,-15l1404,-15,1424,45,1423,49,1422,53,1419,63,1407,63,1407,69,1410,70,1420,70,1424,63,1410,63,1407,62,1425,62,1427,54,1434,37,1428,37,1412,-15e" filled="t" fillcolor="#004A94" stroked="f">
                <v:path arrowok="t"/>
                <v:fill/>
              </v:shape>
              <v:shape style="position:absolute;left:1404;top:-15;width:47;height:84" coordorigin="1404,-15" coordsize="47,84" path="m1451,-15l1444,-15,1428,37,1434,37,1451,-15e" filled="t" fillcolor="#004A94" stroked="f">
                <v:path arrowok="t"/>
                <v:fill/>
              </v:shape>
            </v:group>
            <v:group style="position:absolute;left:1571;top:-20;width:58;height:64" coordorigin="1571,-20" coordsize="58,64">
              <v:shape style="position:absolute;left:1571;top:-20;width:58;height:64" coordorigin="1571,-20" coordsize="58,64" path="m1603,-20l1581,-13,1571,6,1577,30,1592,42,1609,44,1613,43,1619,42,1622,41,1625,40,1623,28,1599,28,1592,25,1591,18,1629,18,1629,17,1629,14,1629,10,1628,5,1590,5,1590,-1,1594,-6,1625,-6,1623,-10,1603,-20e" filled="t" fillcolor="#004A94" stroked="f">
                <v:path arrowok="t"/>
                <v:fill/>
              </v:shape>
              <v:shape style="position:absolute;left:1571;top:-20;width:58;height:64" coordorigin="1571,-20" coordsize="58,64" path="m1622,26l1620,26,1618,27,1613,28,1610,28,1623,28,1622,26e" filled="t" fillcolor="#004A94" stroked="f">
                <v:path arrowok="t"/>
                <v:fill/>
              </v:shape>
              <v:shape style="position:absolute;left:1571;top:-20;width:58;height:64" coordorigin="1571,-20" coordsize="58,64" path="m1625,-6l1608,-6,1611,1,1611,5,1628,5,1625,-6e" filled="t" fillcolor="#004A94" stroked="f">
                <v:path arrowok="t"/>
                <v:fill/>
              </v:shape>
            </v:group>
            <v:group style="position:absolute;left:1865;top:-20;width:58;height:64" coordorigin="1865,-20" coordsize="58,64">
              <v:shape style="position:absolute;left:1865;top:-20;width:58;height:64" coordorigin="1865,-20" coordsize="58,64" path="m1897,-20l1875,-13,1865,6,1871,30,1886,42,1903,44,1907,43,1913,42,1916,41,1919,40,1917,28,1893,28,1886,25,1885,18,1922,18,1923,17,1923,14,1923,10,1922,5,1884,5,1884,-1,1888,-6,1918,-6,1917,-10,1897,-20e" filled="t" fillcolor="#004A94" stroked="f">
                <v:path arrowok="t"/>
                <v:fill/>
              </v:shape>
              <v:shape style="position:absolute;left:1865;top:-20;width:58;height:64" coordorigin="1865,-20" coordsize="58,64" path="m1916,26l1914,26,1912,27,1907,28,1904,28,1917,28,1916,26e" filled="t" fillcolor="#004A94" stroked="f">
                <v:path arrowok="t"/>
                <v:fill/>
              </v:shape>
              <v:shape style="position:absolute;left:1865;top:-20;width:58;height:64" coordorigin="1865,-20" coordsize="58,64" path="m1918,-6l1902,-6,1904,1,1904,5,1922,5,1918,-6e" filled="t" fillcolor="#004A94" stroked="f">
                <v:path arrowok="t"/>
                <v:fill/>
              </v:shape>
            </v:group>
            <v:group style="position:absolute;left:1639;top:-41;width:21;height:83" coordorigin="1639,-41" coordsize="21,83">
              <v:shape style="position:absolute;left:1639;top:-41;width:21;height:83" coordorigin="1639,-41" coordsize="21,83" path="m1649,-41l1649,43e" filled="f" stroked="t" strokeweight="1.126pt" strokecolor="#004A94">
                <v:path arrowok="t"/>
              </v:shape>
            </v:group>
            <v:group style="position:absolute;left:1671;top:-18;width:60;height:62" coordorigin="1671,-18" coordsize="60,62">
              <v:shape style="position:absolute;left:1671;top:-18;width:60;height:62" coordorigin="1671,-18" coordsize="60,62" path="m1714,-18l1685,-14,1671,-1,1674,26,1685,40,1700,44,1720,38,1726,29,1694,29,1689,22,1689,4,1692,-5,1727,-5,1714,-18e" filled="t" fillcolor="#004A94" stroked="f">
                <v:path arrowok="t"/>
                <v:fill/>
              </v:shape>
              <v:shape style="position:absolute;left:1671;top:-18;width:60;height:62" coordorigin="1671,-18" coordsize="60,62" path="m1727,-5l1708,-5,1711,4,1711,22,1707,29,1726,29,1732,19,1728,-4,1727,-5e" filled="t" fillcolor="#004A94" stroked="f">
                <v:path arrowok="t"/>
                <v:fill/>
              </v:shape>
            </v:group>
            <v:group style="position:absolute;left:1741;top:-20;width:21;height:63" coordorigin="1741,-20" coordsize="21,63">
              <v:shape style="position:absolute;left:1741;top:-20;width:21;height:63" coordorigin="1741,-20" coordsize="21,63" path="m1741,44l1762,44,1762,-20,1741,-20,1741,44xe" filled="t" fillcolor="#004A94" stroked="f">
                <v:path arrowok="t"/>
                <v:fill/>
              </v:shape>
            </v:group>
            <v:group style="position:absolute;left:1741;top:-42;width:21;height:18" coordorigin="1741,-42" coordsize="21,18">
              <v:shape style="position:absolute;left:1741;top:-42;width:21;height:18" coordorigin="1741,-42" coordsize="21,18" path="m1741,-24l1762,-24,1762,-42,1741,-42,1741,-24xe" filled="t" fillcolor="#004A94" stroked="f">
                <v:path arrowok="t"/>
                <v:fill/>
              </v:shape>
            </v:group>
            <v:group style="position:absolute;left:1770;top:-38;width:43;height:82" coordorigin="1770,-38" coordsize="43,82">
              <v:shape style="position:absolute;left:1770;top:-38;width:43;height:82" coordorigin="1770,-38" coordsize="43,82" path="m1798,-4l1778,-4,1778,35,1784,44,1801,44,1805,44,1810,43,1812,42,1813,42,1813,27,1804,27,1802,27,1799,24,1798,21,1798,-4e" filled="t" fillcolor="#004A94" stroked="f">
                <v:path arrowok="t"/>
                <v:fill/>
              </v:shape>
              <v:shape style="position:absolute;left:1770;top:-38;width:43;height:82" coordorigin="1770,-38" coordsize="43,82" path="m1813,26l1812,26,1808,27,1813,27,1813,26e" filled="t" fillcolor="#004A94" stroked="f">
                <v:path arrowok="t"/>
                <v:fill/>
              </v:shape>
              <v:shape style="position:absolute;left:1770;top:-38;width:43;height:82" coordorigin="1770,-38" coordsize="43,82" path="m1811,-19l1770,-19,1770,-4,1811,-4,1811,-19e" filled="t" fillcolor="#004A94" stroked="f">
                <v:path arrowok="t"/>
                <v:fill/>
              </v:shape>
              <v:shape style="position:absolute;left:1770;top:-38;width:43;height:82" coordorigin="1770,-38" coordsize="43,82" path="m1798,-38l1778,-36,1778,-19,1798,-19,1798,-38e" filled="t" fillcolor="#004A94" stroked="f">
                <v:path arrowok="t"/>
                <v:fill/>
              </v:shape>
            </v:group>
            <v:group style="position:absolute;left:1818;top:-38;width:43;height:82" coordorigin="1818,-38" coordsize="43,82">
              <v:shape style="position:absolute;left:1818;top:-38;width:43;height:82" coordorigin="1818,-38" coordsize="43,82" path="m1846,-4l1826,-4,1826,35,1832,44,1849,44,1852,44,1857,43,1860,42,1861,42,1861,27,1852,27,1850,27,1847,24,1846,21,1846,-4e" filled="t" fillcolor="#004A94" stroked="f">
                <v:path arrowok="t"/>
                <v:fill/>
              </v:shape>
              <v:shape style="position:absolute;left:1818;top:-38;width:43;height:82" coordorigin="1818,-38" coordsize="43,82" path="m1861,26l1860,26,1855,27,1861,27,1861,26e" filled="t" fillcolor="#004A94" stroked="f">
                <v:path arrowok="t"/>
                <v:fill/>
              </v:shape>
              <v:shape style="position:absolute;left:1818;top:-38;width:43;height:82" coordorigin="1818,-38" coordsize="43,82" path="m1859,-19l1818,-19,1818,-4,1859,-4,1859,-19e" filled="t" fillcolor="#004A94" stroked="f">
                <v:path arrowok="t"/>
                <v:fill/>
              </v:shape>
              <v:shape style="position:absolute;left:1818;top:-38;width:43;height:82" coordorigin="1818,-38" coordsize="43,82" path="m1846,-38l1826,-36,1826,-19,1846,-19,1846,-38e" filled="t" fillcolor="#004A94" stroked="f">
                <v:path arrowok="t"/>
                <v:fill/>
              </v:shape>
            </v:group>
            <v:group style="position:absolute;left:1932;top:21;width:23;height:23" coordorigin="1932,21" coordsize="23,23">
              <v:shape style="position:absolute;left:1932;top:21;width:23;height:23" coordorigin="1932,21" coordsize="23,23" path="m1950,21l1937,21,1932,26,1932,39,1937,44,1950,44,1955,39,1955,26,1950,21e" filled="t" fillcolor="#99CA49" stroked="f">
                <v:path arrowok="t"/>
                <v:fill/>
              </v:shape>
            </v:group>
            <v:group style="position:absolute;left:1491;top:-42;width:73;height:85" coordorigin="1491,-42" coordsize="73,85">
              <v:shape style="position:absolute;left:1491;top:-42;width:73;height:85" coordorigin="1491,-42" coordsize="73,85" path="m1507,-42l1499,-42,1491,-41,1491,43,1520,43,1545,36,1555,26,1512,26,1512,-25,1517,-25,1555,-25,1546,-35,1524,-42,1507,-42e" filled="t" fillcolor="#004A94" stroked="f">
                <v:path arrowok="t"/>
                <v:fill/>
              </v:shape>
              <v:shape style="position:absolute;left:1491;top:-42;width:73;height:85" coordorigin="1491,-42" coordsize="73,85" path="m1555,-25l1531,-25,1543,-18,1543,19,1531,25,1521,26,1512,26,1555,26,1560,22,1565,2,1560,-20,1555,-25e" filled="t" fillcolor="#004A9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9.834503pt;margin-top:-20.101509pt;width:65.921pt;height:37.154pt;mso-position-horizontal-relative:page;mso-position-vertical-relative:paragraph;z-index:-8467" coordorigin="2197,-402" coordsize="1318,743">
            <v:group style="position:absolute;left:2199;top:-400;width:1314;height:739" coordorigin="2199,-400" coordsize="1314,739">
              <v:shape style="position:absolute;left:2199;top:-400;width:1314;height:739" coordorigin="2199,-400" coordsize="1314,739" path="m3513,339l2199,339,2199,-400,3513,-400,3513,339xe" filled="f" stroked="t" strokeweight=".201pt" strokecolor="#BDBEC0">
                <v:path arrowok="t"/>
              </v:shape>
              <v:shape style="position:absolute;left:2488;top:-225;width:737;height:402" type="#_x0000_t75">
                <v:imagedata r:id="rId113" o:title=""/>
              </v:shape>
              <v:shape style="position:absolute;left:2536;top:-123;width:641;height:228" type="#_x0000_t75">
                <v:imagedata r:id="rId114" o:title=""/>
              </v:shape>
              <v:shape style="position:absolute;left:2449;top:-264;width:815;height:481" type="#_x0000_t75">
                <v:imagedata r:id="rId115" o:title=""/>
              </v:shape>
            </v:group>
            <w10:wrap type="none"/>
          </v:group>
        </w:pict>
      </w:r>
      <w:r>
        <w:rPr/>
        <w:pict>
          <v:group style="position:absolute;margin-left:257.860504pt;margin-top:-20.101509pt;width:65.921pt;height:37.154pt;mso-position-horizontal-relative:page;mso-position-vertical-relative:paragraph;z-index:-8465" coordorigin="5157,-402" coordsize="1318,743">
            <v:group style="position:absolute;left:5159;top:-400;width:1314;height:739" coordorigin="5159,-400" coordsize="1314,739">
              <v:shape style="position:absolute;left:5159;top:-400;width:1314;height:739" coordorigin="5159,-400" coordsize="1314,739" path="m6474,339l5159,339,5159,-400,6474,-400,6474,339xe" filled="f" stroked="t" strokeweight=".201pt" strokecolor="#BDBEC0">
                <v:path arrowok="t"/>
              </v:shape>
            </v:group>
            <v:group style="position:absolute;left:5274;top:-97;width:148;height:166" coordorigin="5274,-97" coordsize="148,166">
              <v:shape style="position:absolute;left:5274;top:-97;width:148;height:166" coordorigin="5274,-97" coordsize="148,166" path="m5330,-97l5307,-93,5289,-82,5278,-65,5274,16,5279,39,5291,56,5310,66,5392,69,5412,63,5422,50,5422,34,5413,20,5394,14,5391,13,5330,13,5330,-42,5392,-42,5412,-48,5422,-62,5422,-78,5411,-92,5330,-97e" filled="t" fillcolor="#0079C0" stroked="f">
                <v:path arrowok="t"/>
                <v:fill/>
              </v:shape>
            </v:group>
            <v:group style="position:absolute;left:5430;top:-97;width:166;height:167" coordorigin="5430,-97" coordsize="166,167">
              <v:shape style="position:absolute;left:5430;top:-97;width:166;height:167" coordorigin="5430,-97" coordsize="166,167" path="m5484,-34l5462,-30,5446,-20,5435,-7,5430,9,5430,27,5435,43,5446,57,5463,66,5540,70,5563,66,5581,55,5592,37,5593,14,5462,14,5462,12,5464,11,5484,9,5505,2,5517,-13,5484,-34e" filled="t" fillcolor="#0079C0" stroked="f">
                <v:path arrowok="t"/>
                <v:fill/>
              </v:shape>
              <v:shape style="position:absolute;left:5430;top:-97;width:166;height:167" coordorigin="5430,-97" coordsize="166,167" path="m5542,-97l5477,-97,5456,-90,5446,-71,5454,-50,5473,-42,5540,-42,5540,14,5593,14,5595,-44,5591,-66,5578,-84,5560,-94,5542,-97e" filled="t" fillcolor="#0079C0" stroked="f">
                <v:path arrowok="t"/>
                <v:fill/>
              </v:shape>
            </v:group>
            <v:group style="position:absolute;left:5611;top:-98;width:241;height:167" coordorigin="5611,-98" coordsize="241,167">
              <v:shape style="position:absolute;left:5611;top:-98;width:241;height:167" coordorigin="5611,-98" coordsize="241,167" path="m5798,-98l5665,-98,5642,-93,5624,-81,5614,-63,5611,38,5611,40,5616,59,5630,69,5647,69,5661,60,5667,40,5667,-42,5852,-42,5848,-64,5837,-82,5820,-94,5798,-98e" filled="t" fillcolor="#0079C0" stroked="f">
                <v:path arrowok="t"/>
                <v:fill/>
              </v:shape>
              <v:shape style="position:absolute;left:5611;top:-98;width:241;height:167" coordorigin="5611,-98" coordsize="241,167" path="m5852,-42l5795,-42,5795,40,5801,59,5815,69,5831,69,5846,60,5852,40,5852,-40,5852,-42e" filled="t" fillcolor="#0079C0" stroked="f">
                <v:path arrowok="t"/>
                <v:fill/>
              </v:shape>
              <v:shape style="position:absolute;left:5611;top:-98;width:241;height:167" coordorigin="5611,-98" coordsize="241,167" path="m5759,-42l5702,-42,5702,38,5708,58,5722,68,5739,68,5753,59,5759,40,5759,-42e" filled="t" fillcolor="#0079C0" stroked="f">
                <v:path arrowok="t"/>
                <v:fill/>
              </v:shape>
            </v:group>
            <v:group style="position:absolute;left:5866;top:-98;width:241;height:167" coordorigin="5866,-98" coordsize="241,167">
              <v:shape style="position:absolute;left:5866;top:-98;width:241;height:167" coordorigin="5866,-98" coordsize="241,167" path="m6108,-42l6051,-42,6051,40,6057,59,6071,69,6087,69,6101,60,6108,40,6108,-40,6108,-42e" filled="t" fillcolor="#0079C0" stroked="f">
                <v:path arrowok="t"/>
                <v:fill/>
              </v:shape>
              <v:shape style="position:absolute;left:5866;top:-98;width:241;height:167" coordorigin="5866,-98" coordsize="241,167" path="m6054,-98l5921,-98,5897,-93,5880,-81,5870,-63,5866,38,5867,40,5872,59,5886,69,5903,69,5917,60,5923,40,5923,-42,6108,-42,6104,-64,6093,-82,6075,-94,6054,-98e" filled="t" fillcolor="#0079C0" stroked="f">
                <v:path arrowok="t"/>
                <v:fill/>
              </v:shape>
              <v:shape style="position:absolute;left:5866;top:-98;width:241;height:167" coordorigin="5866,-98" coordsize="241,167" path="m6015,-42l5958,-42,5958,38,5964,58,5978,68,5994,68,6009,59,6015,40,6015,-42e" filled="t" fillcolor="#0079C0" stroked="f">
                <v:path arrowok="t"/>
                <v:fill/>
              </v:shape>
            </v:group>
            <v:group style="position:absolute;left:6122;top:-153;width:56;height:56" coordorigin="6122,-153" coordsize="56,56">
              <v:shape style="position:absolute;left:6122;top:-153;width:56;height:56" coordorigin="6122,-153" coordsize="56,56" path="m6151,-153l6130,-145,6122,-125,6130,-106,6150,-97,6166,-97,6178,-110,6178,-141,6166,-153,6151,-153e" filled="t" fillcolor="#0079C0" stroked="f">
                <v:path arrowok="t"/>
                <v:fill/>
              </v:shape>
            </v:group>
            <v:group style="position:absolute;left:6123;top:-89;width:56;height:157" coordorigin="6123,-89" coordsize="56,157">
              <v:shape style="position:absolute;left:6123;top:-89;width:56;height:157" coordorigin="6123,-89" coordsize="56,157" path="m6158,-89l6142,-89,6128,-79,6123,-60,6123,39,6128,59,6142,68,6159,68,6173,58,6178,-59,6172,-79,6158,-89e" filled="t" fillcolor="#0079C0" stroked="f">
                <v:path arrowok="t"/>
                <v:fill/>
              </v:shape>
            </v:group>
            <v:group style="position:absolute;left:6193;top:-96;width:165;height:166" coordorigin="6193,-96" coordsize="165,166">
              <v:shape style="position:absolute;left:6193;top:-96;width:165;height:166" coordorigin="6193,-96" coordsize="165,166" path="m6249,-96l6196,-63,6193,16,6197,40,6210,57,6228,67,6303,70,6326,66,6344,55,6355,36,6356,14,6249,14,6249,-96e" filled="t" fillcolor="#0079C0" stroked="f">
                <v:path arrowok="t"/>
                <v:fill/>
              </v:shape>
              <v:shape style="position:absolute;left:6193;top:-96;width:165;height:166" coordorigin="6193,-96" coordsize="165,166" path="m6298,-96l6281,-90,6267,-80,6258,-63,6254,-42,6303,-42,6303,14,6356,14,6358,-41,6355,-63,6345,-79,6331,-90,6315,-96,6298,-96e" filled="t" fillcolor="#0079C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1.874512pt;margin-top:-20.101509pt;width:65.921pt;height:37.154pt;mso-position-horizontal-relative:page;mso-position-vertical-relative:paragraph;z-index:-8464" coordorigin="6637,-402" coordsize="1318,743">
            <v:group style="position:absolute;left:6640;top:-400;width:1314;height:739" coordorigin="6640,-400" coordsize="1314,739">
              <v:shape style="position:absolute;left:6640;top:-400;width:1314;height:739" coordorigin="6640,-400" coordsize="1314,739" path="m7954,339l6640,339,6640,-400,7954,-400,7954,339xe" filled="f" stroked="t" strokeweight=".201pt" strokecolor="#BDBEC0">
                <v:path arrowok="t"/>
              </v:shape>
            </v:group>
            <v:group style="position:absolute;left:6755;top:-133;width:170;height:234" coordorigin="6755,-133" coordsize="170,234">
              <v:shape style="position:absolute;left:6755;top:-133;width:170;height:234" coordorigin="6755,-133" coordsize="170,234" path="m6855,-133l6796,-109,6762,-55,6755,-7,6758,16,6788,71,6848,99,6875,101,6894,99,6914,94,6923,70,6873,70,6846,69,6803,1,6802,-26,6805,-49,6812,-70,6824,-88,6841,-99,6865,-104,6917,-104,6917,-123,6899,-129,6879,-133,6855,-133e" filled="t" fillcolor="#006892" stroked="f">
                <v:path arrowok="t"/>
                <v:fill/>
              </v:shape>
              <v:shape style="position:absolute;left:6755;top:-133;width:170;height:234" coordorigin="6755,-133" coordsize="170,234" path="m6926,62l6911,66,6894,69,6873,70,6923,70,6926,62e" filled="t" fillcolor="#006892" stroked="f">
                <v:path arrowok="t"/>
                <v:fill/>
              </v:shape>
              <v:shape style="position:absolute;left:6755;top:-133;width:170;height:234" coordorigin="6755,-133" coordsize="170,234" path="m6917,-104l6865,-104,6880,-102,6899,-96,6917,-87,6917,-104e" filled="t" fillcolor="#006892" stroked="f">
                <v:path arrowok="t"/>
                <v:fill/>
              </v:shape>
            </v:group>
            <v:group style="position:absolute;left:6952;top:-130;width:208;height:227" coordorigin="6952,-130" coordsize="208,227">
              <v:shape style="position:absolute;left:6952;top:-130;width:208;height:227" coordorigin="6952,-130" coordsize="208,227" path="m7078,-130l7034,-130,6952,97,6991,97,7009,45,7142,45,7130,14,7021,14,7052,-75,7098,-75,7078,-130e" filled="t" fillcolor="#006892" stroked="f">
                <v:path arrowok="t"/>
                <v:fill/>
              </v:shape>
              <v:shape style="position:absolute;left:6952;top:-130;width:208;height:227" coordorigin="6952,-130" coordsize="208,227" path="m7142,45l7095,45,7113,97,7160,97,7142,45e" filled="t" fillcolor="#006892" stroked="f">
                <v:path arrowok="t"/>
                <v:fill/>
              </v:shape>
              <v:shape style="position:absolute;left:6952;top:-130;width:208;height:227" coordorigin="6952,-130" coordsize="208,227" path="m7098,-75l7052,-75,7084,14,7130,14,7098,-75e" filled="t" fillcolor="#006892" stroked="f">
                <v:path arrowok="t"/>
                <v:fill/>
              </v:shape>
            </v:group>
            <v:group style="position:absolute;left:7193;top:-130;width:151;height:227" coordorigin="7193,-130" coordsize="151,227">
              <v:shape style="position:absolute;left:7193;top:-130;width:151;height:227" coordorigin="7193,-130" coordsize="151,227" path="m7264,-130l7193,-130,7193,97,7237,97,7237,14,7282,12,7302,6,7320,-4,7330,-16,7237,-16,7237,-99,7332,-99,7326,-108,7309,-120,7288,-127,7264,-130e" filled="t" fillcolor="#006892" stroked="f">
                <v:path arrowok="t"/>
                <v:fill/>
              </v:shape>
              <v:shape style="position:absolute;left:7193;top:-130;width:151;height:227" coordorigin="7193,-130" coordsize="151,227" path="m7332,-99l7237,-99,7276,-97,7289,-88,7296,-68,7296,-36,7284,-21,7259,-16,7330,-16,7333,-20,7342,-42,7345,-69,7338,-91,7332,-99e" filled="t" fillcolor="#006892" stroked="f">
                <v:path arrowok="t"/>
                <v:fill/>
              </v:shape>
            </v:group>
            <v:group style="position:absolute;left:7406;top:-130;width:2;height:227" coordorigin="7406,-130" coordsize="2,227">
              <v:shape style="position:absolute;left:7406;top:-130;width:2;height:227" coordorigin="7406,-130" coordsize="0,227" path="m7406,-130l7406,97e" filled="f" stroked="t" strokeweight="2.259pt" strokecolor="#006892">
                <v:path arrowok="t"/>
              </v:shape>
            </v:group>
            <v:group style="position:absolute;left:7472;top:-130;width:106;height:227" coordorigin="7472,-130" coordsize="106,227">
              <v:shape style="position:absolute;left:7472;top:-130;width:106;height:227" coordorigin="7472,-130" coordsize="106,227" path="m7578,-98l7535,-98,7535,97,7578,97,7578,-98e" filled="t" fillcolor="#006892" stroked="f">
                <v:path arrowok="t"/>
                <v:fill/>
              </v:shape>
              <v:shape style="position:absolute;left:7472;top:-130;width:106;height:227" coordorigin="7472,-130" coordsize="106,227" path="m7646,-130l7472,-130,7472,-98,7634,-98,7646,-130e" filled="t" fillcolor="#006892" stroked="f">
                <v:path arrowok="t"/>
                <v:fill/>
              </v:shape>
            </v:group>
            <v:group style="position:absolute;left:7633;top:-130;width:208;height:227" coordorigin="7633,-130" coordsize="208,227">
              <v:shape style="position:absolute;left:7633;top:-130;width:208;height:227" coordorigin="7633,-130" coordsize="208,227" path="m7759,-130l7715,-130,7633,97,7672,97,7690,45,7822,45,7811,14,7701,14,7733,-75,7778,-75,7759,-130e" filled="t" fillcolor="#006892" stroked="f">
                <v:path arrowok="t"/>
                <v:fill/>
              </v:shape>
              <v:shape style="position:absolute;left:7633;top:-130;width:208;height:227" coordorigin="7633,-130" coordsize="208,227" path="m7822,45l7775,45,7794,97,7841,97,7822,45e" filled="t" fillcolor="#006892" stroked="f">
                <v:path arrowok="t"/>
                <v:fill/>
              </v:shape>
              <v:shape style="position:absolute;left:7633;top:-130;width:208;height:227" coordorigin="7633,-130" coordsize="208,227" path="m7778,-75l7733,-75,7764,14,7811,14,7778,-75e" filled="t" fillcolor="#006892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05.887512pt;margin-top:-20.101509pt;width:65.921pt;height:37.154pt;mso-position-horizontal-relative:page;mso-position-vertical-relative:paragraph;z-index:-8463" coordorigin="8118,-402" coordsize="1318,743">
            <v:group style="position:absolute;left:8120;top:-400;width:1314;height:739" coordorigin="8120,-400" coordsize="1314,739">
              <v:shape style="position:absolute;left:8120;top:-400;width:1314;height:739" coordorigin="8120,-400" coordsize="1314,739" path="m9434,339l8120,339,8120,-400,9434,-400,9434,339xe" filled="f" stroked="t" strokeweight=".201pt" strokecolor="#BDBEC0">
                <v:path arrowok="t"/>
              </v:shape>
            </v:group>
            <v:group style="position:absolute;left:8930;top:-142;width:33;height:33" coordorigin="8930,-142" coordsize="33,33">
              <v:shape style="position:absolute;left:8930;top:-142;width:33;height:33" coordorigin="8930,-142" coordsize="33,33" path="m8956,-142l8938,-142,8930,-134,8930,-116,8938,-109,8956,-109,8963,-116,8963,-134,8956,-142e" filled="t" fillcolor="#F47937" stroked="f">
                <v:path arrowok="t"/>
                <v:fill/>
              </v:shape>
            </v:group>
            <v:group style="position:absolute;left:8671;top:-77;width:52;height:150" coordorigin="8671,-77" coordsize="52,150">
              <v:shape style="position:absolute;left:8671;top:-77;width:52;height:150" coordorigin="8671,-77" coordsize="52,150" path="m8697,-77l8671,-77,8671,73,8699,73,8699,-47,8709,-51,8723,-51,8723,-62,8697,-62,8697,-77e" filled="t" fillcolor="#F47937" stroked="f">
                <v:path arrowok="t"/>
                <v:fill/>
              </v:shape>
            </v:group>
            <v:group style="position:absolute;left:8698;top:-79;width:25;height:17" coordorigin="8698,-79" coordsize="25,17">
              <v:shape style="position:absolute;left:8698;top:-79;width:25;height:17" coordorigin="8698,-79" coordsize="25,17" path="m8723,-79l8709,-79,8705,-76,8698,-62,8723,-62,8723,-79e" filled="t" fillcolor="#F47937" stroked="f">
                <v:path arrowok="t"/>
                <v:fill/>
              </v:shape>
            </v:group>
            <v:group style="position:absolute;left:8572;top:-75;width:81;height:147" coordorigin="8572,-75" coordsize="81,147">
              <v:shape style="position:absolute;left:8572;top:-75;width:81;height:147" coordorigin="8572,-75" coordsize="81,147" path="m8621,-75l8592,-75,8577,-61,8572,-39,8573,47,8582,63,8600,71,8629,72,8648,61,8649,56,8604,56,8600,52,8600,7,8653,7,8652,-13,8600,-13,8600,-56,8603,-61,8647,-61,8641,-69,8621,-75e" filled="t" fillcolor="#F47937" stroked="f">
                <v:path arrowok="t"/>
                <v:fill/>
              </v:shape>
            </v:group>
            <v:group style="position:absolute;left:8624;top:23;width:29;height:33" coordorigin="8624,23" coordsize="29,33">
              <v:shape style="position:absolute;left:8624;top:23;width:29;height:33" coordorigin="8624,23" coordsize="29,33" path="m8653,23l8627,23,8627,49,8624,56,8649,56,8653,44,8653,23e" filled="t" fillcolor="#F47937" stroked="f">
                <v:path arrowok="t"/>
                <v:fill/>
              </v:shape>
            </v:group>
            <v:group style="position:absolute;left:8623;top:-61;width:29;height:48" coordorigin="8623,-61" coordsize="29,48">
              <v:shape style="position:absolute;left:8623;top:-61;width:29;height:48" coordorigin="8623,-61" coordsize="29,48" path="m8647,-61l8623,-61,8627,-56,8627,-13,8652,-13,8651,-55,8647,-61e" filled="t" fillcolor="#F47937" stroked="f">
                <v:path arrowok="t"/>
                <v:fill/>
              </v:shape>
            </v:group>
            <v:group style="position:absolute;left:8473;top:-75;width:81;height:147" coordorigin="8473,-75" coordsize="81,147">
              <v:shape style="position:absolute;left:8473;top:-75;width:81;height:147" coordorigin="8473,-75" coordsize="81,147" path="m8523,-75l8493,-75,8478,-61,8473,-39,8474,47,8483,63,8502,71,8530,72,8549,61,8550,56,8506,56,8501,52,8501,7,8554,7,8554,-13,8501,-13,8501,-56,8504,-61,8548,-61,8542,-69,8523,-75e" filled="t" fillcolor="#F47937" stroked="f">
                <v:path arrowok="t"/>
                <v:fill/>
              </v:shape>
            </v:group>
            <v:group style="position:absolute;left:8525;top:23;width:29;height:33" coordorigin="8525,23" coordsize="29,33">
              <v:shape style="position:absolute;left:8525;top:23;width:29;height:33" coordorigin="8525,23" coordsize="29,33" path="m8554,23l8528,23,8528,49,8525,56,8550,56,8554,44,8554,23e" filled="t" fillcolor="#F47937" stroked="f">
                <v:path arrowok="t"/>
                <v:fill/>
              </v:shape>
            </v:group>
            <v:group style="position:absolute;left:8524;top:-61;width:29;height:48" coordorigin="8524,-61" coordsize="29,48">
              <v:shape style="position:absolute;left:8524;top:-61;width:29;height:48" coordorigin="8524,-61" coordsize="29,48" path="m8548,-61l8524,-61,8528,-56,8528,-13,8554,-13,8552,-55,8548,-61e" filled="t" fillcolor="#F47937" stroked="f">
                <v:path arrowok="t"/>
                <v:fill/>
              </v:shape>
            </v:group>
            <v:group style="position:absolute;left:8409;top:-77;width:52;height:150" coordorigin="8409,-77" coordsize="52,150">
              <v:shape style="position:absolute;left:8409;top:-77;width:52;height:150" coordorigin="8409,-77" coordsize="52,150" path="m8435,-77l8409,-77,8409,73,8437,73,8437,-47,8447,-51,8461,-51,8461,-62,8435,-62,8435,-77e" filled="t" fillcolor="#F47937" stroked="f">
                <v:path arrowok="t"/>
                <v:fill/>
              </v:shape>
            </v:group>
            <v:group style="position:absolute;left:8436;top:-79;width:25;height:17" coordorigin="8436,-79" coordsize="25,17">
              <v:shape style="position:absolute;left:8436;top:-79;width:25;height:17" coordorigin="8436,-79" coordsize="25,17" path="m8461,-79l8447,-79,8442,-76,8436,-62,8461,-62,8461,-79e" filled="t" fillcolor="#F47937" stroked="f">
                <v:path arrowok="t"/>
                <v:fill/>
              </v:shape>
            </v:group>
            <v:group style="position:absolute;left:8309;top:-59;width:80;height:133" coordorigin="8309,-59" coordsize="80,133">
              <v:shape style="position:absolute;left:8309;top:-59;width:80;height:133" coordorigin="8309,-59" coordsize="80,133" path="m8385,-59l8360,-59,8362,-54,8362,-45,8351,-21,8328,-18,8317,-10,8312,-1,8309,16,8309,50,8319,70,8336,74,8343,74,8350,71,8356,66,8359,63,8360,60,8364,57,8390,57,8390,55,8338,55,8336,52,8336,6,8340,-1,8390,-1,8389,-50,8385,-59e" filled="t" fillcolor="#F47937" stroked="f">
                <v:path arrowok="t"/>
                <v:fill/>
              </v:shape>
            </v:group>
            <v:group style="position:absolute;left:8364;top:57;width:26;height:16" coordorigin="8364,57" coordsize="26,16">
              <v:shape style="position:absolute;left:8364;top:57;width:26;height:16" coordorigin="8364,57" coordsize="26,16" path="m8364,65l8390,65e" filled="f" stroked="t" strokeweight=".877pt" strokecolor="#F47937">
                <v:path arrowok="t"/>
              </v:shape>
            </v:group>
            <v:group style="position:absolute;left:8357;top:-1;width:33;height:56" coordorigin="8357,-1" coordsize="33,56">
              <v:shape style="position:absolute;left:8357;top:-1;width:33;height:56" coordorigin="8357,-1" coordsize="33,56" path="m8390,-1l8362,-1,8362,47,8357,55,8390,55,8390,-1e" filled="t" fillcolor="#F47937" stroked="f">
                <v:path arrowok="t"/>
                <v:fill/>
              </v:shape>
            </v:group>
            <v:group style="position:absolute;left:8310;top:-77;width:75;height:44" coordorigin="8310,-77" coordsize="75,44">
              <v:shape style="position:absolute;left:8310;top:-77;width:75;height:44" coordorigin="8310,-77" coordsize="75,44" path="m8334,-77l8316,-67,8310,-46,8310,-33,8338,-33,8338,-56,8343,-59,8385,-59,8382,-67,8364,-75,8334,-77e" filled="t" fillcolor="#F47937" stroked="f">
                <v:path arrowok="t"/>
                <v:fill/>
              </v:shape>
            </v:group>
            <v:group style="position:absolute;left:8217;top:-75;width:73;height:149" coordorigin="8217,-75" coordsize="73,149">
              <v:shape style="position:absolute;left:8217;top:-75;width:73;height:149" coordorigin="8217,-75" coordsize="73,149" path="m8238,-75l8223,-61,8217,-39,8217,37,8223,59,8239,71,8264,74,8284,66,8289,55,8249,55,8245,50,8245,-53,8249,-59,8290,-59,8287,-66,8270,-74,8238,-75e" filled="t" fillcolor="#F47937" stroked="f">
                <v:path arrowok="t"/>
                <v:fill/>
              </v:shape>
            </v:group>
            <v:group style="position:absolute;left:8263;top:22;width:29;height:32" coordorigin="8263,22" coordsize="29,32">
              <v:shape style="position:absolute;left:8263;top:22;width:29;height:32" coordorigin="8263,22" coordsize="29,32" path="m8293,22l8267,22,8266,50,8263,55,8289,55,8293,45,8293,22e" filled="t" fillcolor="#F47937" stroked="f">
                <v:path arrowok="t"/>
                <v:fill/>
              </v:shape>
            </v:group>
            <v:group style="position:absolute;left:8262;top:-59;width:30;height:33" coordorigin="8262,-59" coordsize="30,33">
              <v:shape style="position:absolute;left:8262;top:-59;width:30;height:33" coordorigin="8262,-59" coordsize="30,33" path="m8290,-59l8262,-59,8267,-54,8267,-27,8293,-27,8293,-53,8290,-59e" filled="t" fillcolor="#F47937" stroked="f">
                <v:path arrowok="t"/>
                <v:fill/>
              </v:shape>
            </v:group>
            <v:group style="position:absolute;left:9289;top:-79;width:33;height:38" coordorigin="9289,-79" coordsize="33,38">
              <v:shape style="position:absolute;left:9289;top:-79;width:33;height:38" coordorigin="9289,-79" coordsize="33,38" path="m9319,-79l9298,-79,9289,-71,9289,-50,9298,-42,9319,-42,9322,-45,9300,-45,9293,-52,9293,-69,9300,-76,9322,-76,9319,-79e" filled="t" fillcolor="#183C8D" stroked="f">
                <v:path arrowok="t"/>
                <v:fill/>
              </v:shape>
            </v:group>
            <v:group style="position:absolute;left:9317;top:-76;width:11;height:30" coordorigin="9317,-76" coordsize="11,30">
              <v:shape style="position:absolute;left:9317;top:-76;width:11;height:30" coordorigin="9317,-76" coordsize="11,30" path="m9322,-76l9317,-76,9323,-69,9323,-52,9317,-45,9322,-45,9327,-50,9327,-71,9322,-76e" filled="t" fillcolor="#183C8D" stroked="f">
                <v:path arrowok="t"/>
                <v:fill/>
              </v:shape>
            </v:group>
            <v:group style="position:absolute;left:9300;top:-71;width:17;height:22" coordorigin="9300,-71" coordsize="17,22">
              <v:shape style="position:absolute;left:9300;top:-71;width:17;height:22" coordorigin="9300,-71" coordsize="17,22" path="m9314,-71l9300,-71,9300,-50,9304,-50,9304,-59,9311,-59,9311,-59,9314,-60,9317,-61,9317,-62,9304,-62,9304,-68,9317,-68,9317,-70,9314,-71e" filled="t" fillcolor="#183C8D" stroked="f">
                <v:path arrowok="t"/>
                <v:fill/>
              </v:shape>
            </v:group>
            <v:group style="position:absolute;left:9307;top:-59;width:10;height:9" coordorigin="9307,-59" coordsize="10,9">
              <v:shape style="position:absolute;left:9307;top:-59;width:10;height:9" coordorigin="9307,-59" coordsize="10,9" path="m9311,-59l9307,-59,9313,-50,9317,-50,9311,-59e" filled="t" fillcolor="#183C8D" stroked="f">
                <v:path arrowok="t"/>
                <v:fill/>
              </v:shape>
            </v:group>
            <v:group style="position:absolute;left:9310;top:-68;width:7;height:6" coordorigin="9310,-68" coordsize="7,6">
              <v:shape style="position:absolute;left:9310;top:-68;width:7;height:6" coordorigin="9310,-68" coordsize="7,6" path="m9317,-68l9310,-68,9313,-68,9313,-62,9310,-62,9317,-62,9317,-68e" filled="t" fillcolor="#183C8D" stroked="f">
                <v:path arrowok="t"/>
                <v:fill/>
              </v:shape>
            </v:group>
            <v:group style="position:absolute;left:9226;top:-77;width:52;height:150" coordorigin="9226,-77" coordsize="52,150">
              <v:shape style="position:absolute;left:9226;top:-77;width:52;height:150" coordorigin="9226,-77" coordsize="52,150" path="m9252,-77l9226,-77,9226,73,9253,73,9253,-47,9263,-51,9277,-51,9277,-62,9252,-62,9252,-77e" filled="t" fillcolor="#183C8D" stroked="f">
                <v:path arrowok="t"/>
                <v:fill/>
              </v:shape>
            </v:group>
            <v:group style="position:absolute;left:9252;top:-79;width:25;height:17" coordorigin="9252,-79" coordsize="25,17">
              <v:shape style="position:absolute;left:9252;top:-79;width:25;height:17" coordorigin="9252,-79" coordsize="25,17" path="m9277,-79l9264,-79,9259,-76,9252,-62,9277,-62,9277,-79e" filled="t" fillcolor="#183C8D" stroked="f">
                <v:path arrowok="t"/>
                <v:fill/>
              </v:shape>
            </v:group>
            <v:group style="position:absolute;left:9126;top:-75;width:81;height:147" coordorigin="9126,-75" coordsize="81,147">
              <v:shape style="position:absolute;left:9126;top:-75;width:81;height:147" coordorigin="9126,-75" coordsize="81,147" path="m9176,-75l9146,-75,9131,-61,9126,-39,9127,47,9136,63,9155,71,9183,72,9202,61,9203,56,9159,56,9154,52,9154,7,9207,7,9207,-13,9154,-13,9154,-56,9157,-61,9201,-61,9195,-69,9176,-75e" filled="t" fillcolor="#183C8D" stroked="f">
                <v:path arrowok="t"/>
                <v:fill/>
              </v:shape>
            </v:group>
            <v:group style="position:absolute;left:9178;top:23;width:29;height:33" coordorigin="9178,23" coordsize="29,33">
              <v:shape style="position:absolute;left:9178;top:23;width:29;height:33" coordorigin="9178,23" coordsize="29,33" path="m9207,23l9181,23,9181,49,9178,56,9203,56,9207,44,9207,23e" filled="t" fillcolor="#183C8D" stroked="f">
                <v:path arrowok="t"/>
                <v:fill/>
              </v:shape>
            </v:group>
            <v:group style="position:absolute;left:9177;top:-61;width:29;height:48" coordorigin="9177,-61" coordsize="29,48">
              <v:shape style="position:absolute;left:9177;top:-61;width:29;height:48" coordorigin="9177,-61" coordsize="29,48" path="m9201,-61l9177,-61,9181,-56,9181,-13,9207,-13,9205,-55,9201,-61e" filled="t" fillcolor="#183C8D" stroked="f">
                <v:path arrowok="t"/>
                <v:fill/>
              </v:shape>
            </v:group>
            <v:group style="position:absolute;left:9028;top:-79;width:80;height:153" coordorigin="9028,-79" coordsize="80,153">
              <v:shape style="position:absolute;left:9028;top:-79;width:80;height:153" coordorigin="9028,-79" coordsize="80,153" path="m9059,-79l9051,-79,9034,-68,9028,-44,9029,45,9036,67,9055,74,9060,74,9065,73,9069,71,9074,69,9078,66,9081,62,9108,62,9108,56,9061,56,9056,52,9056,-55,9061,-59,9108,-59,9108,-66,9079,-66,9077,-71,9073,-74,9069,-76,9064,-78,9059,-79e" filled="t" fillcolor="#183C8D" stroked="f">
                <v:path arrowok="t"/>
                <v:fill/>
              </v:shape>
            </v:group>
            <v:group style="position:absolute;left:9082;top:62;width:26;height:11" coordorigin="9082,62" coordsize="26,11">
              <v:shape style="position:absolute;left:9082;top:62;width:26;height:11" coordorigin="9082,62" coordsize="26,11" path="m9082,67l9108,67e" filled="f" stroked="t" strokeweight=".642pt" strokecolor="#183C8D">
                <v:path arrowok="t"/>
              </v:shape>
            </v:group>
            <v:group style="position:absolute;left:9074;top:-59;width:34;height:116" coordorigin="9074,-59" coordsize="34,116">
              <v:shape style="position:absolute;left:9074;top:-59;width:34;height:116" coordorigin="9074,-59" coordsize="34,116" path="m9108,-59l9075,-59,9080,-53,9080,52,9074,56,9108,56,9108,-59e" filled="t" fillcolor="#183C8D" stroked="f">
                <v:path arrowok="t"/>
                <v:fill/>
              </v:shape>
            </v:group>
            <v:group style="position:absolute;left:9080;top:-143;width:28;height:76" coordorigin="9080,-143" coordsize="28,76">
              <v:shape style="position:absolute;left:9080;top:-143;width:28;height:76" coordorigin="9080,-143" coordsize="28,76" path="m9080,-104l9108,-104e" filled="f" stroked="t" strokeweight="3.91pt" strokecolor="#183C8D">
                <v:path arrowok="t"/>
              </v:shape>
            </v:group>
            <v:group style="position:absolute;left:8995;top:-143;width:2;height:215" coordorigin="8995,-143" coordsize="2,215">
              <v:shape style="position:absolute;left:8995;top:-143;width:2;height:215" coordorigin="8995,-143" coordsize="0,215" path="m8995,-143l8995,72e" filled="f" stroked="t" strokeweight="1.5pt" strokecolor="#183C8D">
                <v:path arrowok="t"/>
              </v:shape>
            </v:group>
            <v:group style="position:absolute;left:8947;top:-77;width:2;height:150" coordorigin="8947,-77" coordsize="2,150">
              <v:shape style="position:absolute;left:8947;top:-77;width:2;height:150" coordorigin="8947,-77" coordsize="0,150" path="m8947,-77l8947,72e" filled="f" stroked="t" strokeweight="1.498pt" strokecolor="#183C8D">
                <v:path arrowok="t"/>
              </v:shape>
            </v:group>
            <v:group style="position:absolute;left:8834;top:-77;width:79;height:151" coordorigin="8834,-77" coordsize="79,151">
              <v:shape style="position:absolute;left:8834;top:-77;width:79;height:151" coordorigin="8834,-77" coordsize="79,151" path="m8862,-77l8834,-77,8834,67,8847,74,8866,74,8871,73,8876,70,8880,68,8884,64,8887,60,8913,60,8913,53,8865,53,8862,47,8862,-77e" filled="t" fillcolor="#183C8D" stroked="f">
                <v:path arrowok="t"/>
                <v:fill/>
              </v:shape>
            </v:group>
            <v:group style="position:absolute;left:8887;top:60;width:26;height:13" coordorigin="8887,60" coordsize="26,13">
              <v:shape style="position:absolute;left:8887;top:60;width:26;height:13" coordorigin="8887,60" coordsize="26,13" path="m8887,66l8913,66e" filled="f" stroked="t" strokeweight=".727pt" strokecolor="#183C8D">
                <v:path arrowok="t"/>
              </v:shape>
            </v:group>
            <v:group style="position:absolute;left:8880;top:-77;width:33;height:130" coordorigin="8880,-77" coordsize="33,130">
              <v:shape style="position:absolute;left:8880;top:-77;width:33;height:130" coordorigin="8880,-77" coordsize="33,130" path="m8913,-77l8885,-77,8885,49,8880,53,8913,53,8913,-77e" filled="t" fillcolor="#183C8D" stroked="f">
                <v:path arrowok="t"/>
                <v:fill/>
              </v:shape>
            </v:group>
            <v:group style="position:absolute;left:8763;top:62;width:47;height:13" coordorigin="8763,62" coordsize="47,13">
              <v:shape style="position:absolute;left:8763;top:62;width:47;height:13" coordorigin="8763,62" coordsize="47,13" path="m8810,62l8763,62,8768,69,8778,74,8793,74,8810,64,8810,62e" filled="t" fillcolor="#183C8D" stroked="f">
                <v:path arrowok="t"/>
                <v:fill/>
              </v:shape>
            </v:group>
            <v:group style="position:absolute;left:8736;top:-143;width:76;height:215" coordorigin="8736,-143" coordsize="76,215">
              <v:shape style="position:absolute;left:8736;top:-143;width:76;height:215" coordorigin="8736,-143" coordsize="76,215" path="m8764,-143l8736,-143,8736,73,8762,73,8762,62,8810,62,8812,56,8770,56,8764,52,8764,-53,8769,-59,8812,-59,8809,-66,8764,-66,8764,-143e" filled="t" fillcolor="#183C8D" stroked="f">
                <v:path arrowok="t"/>
                <v:fill/>
              </v:shape>
            </v:group>
            <v:group style="position:absolute;left:8783;top:-59;width:33;height:116" coordorigin="8783,-59" coordsize="33,116">
              <v:shape style="position:absolute;left:8783;top:-59;width:33;height:116" coordorigin="8783,-59" coordsize="33,116" path="m8812,-59l8783,-59,8788,-55,8788,52,8783,56,8812,56,8816,40,8815,-49,8812,-59e" filled="t" fillcolor="#183C8D" stroked="f">
                <v:path arrowok="t"/>
                <v:fill/>
              </v:shape>
            </v:group>
            <v:group style="position:absolute;left:8765;top:-79;width:45;height:13" coordorigin="8765,-79" coordsize="45,13">
              <v:shape style="position:absolute;left:8765;top:-79;width:45;height:13" coordorigin="8765,-79" coordsize="45,13" path="m8789,-79l8785,-79,8780,-78,8775,-76,8771,-74,8767,-71,8765,-66,8809,-66,8808,-71,8789,-79e" filled="t" fillcolor="#183C8D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-20.101509pt;width:65.921pt;height:37.154pt;mso-position-horizontal-relative:page;mso-position-vertical-relative:paragraph;z-index:-8462" coordorigin="9598,-402" coordsize="1318,743">
            <v:group style="position:absolute;left:9600;top:-400;width:1314;height:739" coordorigin="9600,-400" coordsize="1314,739">
              <v:shape style="position:absolute;left:9600;top:-400;width:1314;height:739" coordorigin="9600,-400" coordsize="1314,739" path="m10914,339l9600,339,9600,-400,10914,-400,10914,339xe" filled="f" stroked="t" strokeweight=".201pt" strokecolor="#BDBEC0">
                <v:path arrowok="t"/>
              </v:shape>
            </v:group>
            <v:group style="position:absolute;left:9706;top:-227;width:722;height:391" coordorigin="9706,-227" coordsize="722,391">
              <v:shape style="position:absolute;left:9706;top:-227;width:722;height:391" coordorigin="9706,-227" coordsize="722,391" path="m10370,-227l10294,-219,10223,-201,10144,-174,10087,-152,10029,-126,9971,-96,9916,-66,9844,-20,9785,24,9741,65,9707,122,9706,131,9708,140,9768,164,9784,163,9866,151,9940,130,10021,101,9889,101,9874,100,9834,62,9836,52,9882,-7,9939,-48,10016,-91,10096,-128,10166,-154,10225,-169,10257,-172,10416,-172,10420,-177,10426,-188,10429,-198,10427,-206,10385,-226,10370,-227e" filled="t" fillcolor="#003CA6" stroked="f">
                <v:path arrowok="t"/>
                <v:fill/>
              </v:shape>
            </v:group>
            <v:group style="position:absolute;left:9889;top:42;width:261;height:59" coordorigin="9889,42" coordsize="261,59">
              <v:shape style="position:absolute;left:9889;top:42;width:261;height:59" coordorigin="9889,42" coordsize="261,59" path="m10149,42l10092,42,10064,55,10037,66,9964,90,9889,101,10021,101,10079,76,10141,46,10145,44,10149,42e" filled="t" fillcolor="#003CA6" stroked="f">
                <v:path arrowok="t"/>
                <v:fill/>
              </v:shape>
            </v:group>
            <v:group style="position:absolute;left:10257;top:-172;width:159;height:90" coordorigin="10257,-172" coordsize="159,90">
              <v:shape style="position:absolute;left:10257;top:-172;width:159;height:90" coordorigin="10257,-172" coordsize="159,90" path="m10416,-172l10257,-172,10270,-172,10282,-171,10292,-168,10300,-164,10308,-151,10307,-137,10300,-122,10288,-108,10271,-96,10258,-88,10258,-83,10263,-83,10273,-85,10341,-117,10397,-154,10410,-166,10416,-172e" filled="t" fillcolor="#003CA6" stroked="f">
                <v:path arrowok="t"/>
                <v:fill/>
              </v:shape>
            </v:group>
            <v:group style="position:absolute;left:9993;top:-69;width:120;height:96" coordorigin="9993,-69" coordsize="120,96">
              <v:shape style="position:absolute;left:9993;top:-69;width:120;height:96" coordorigin="9993,-69" coordsize="120,96" path="m10053,-69l10034,-67,10015,-61,9999,-44,9993,-14,10001,9,10018,22,10040,27,10061,28,10083,24,10098,17,10107,11,10110,5,10040,5,10031,-2,10031,-39,10040,-46,10108,-46,10094,-61,10073,-67,10053,-69e" filled="t" fillcolor="#8A8A8D" stroked="f">
                <v:path arrowok="t"/>
                <v:fill/>
              </v:shape>
              <v:shape style="position:absolute;left:9993;top:-69;width:120;height:96" coordorigin="9993,-69" coordsize="120,96" path="m10113,-10l10073,-10,10070,0,10064,5,10110,5,10111,1,10113,-10e" filled="t" fillcolor="#8A8A8D" stroked="f">
                <v:path arrowok="t"/>
                <v:fill/>
              </v:shape>
              <v:shape style="position:absolute;left:9993;top:-69;width:120;height:96" coordorigin="9993,-69" coordsize="120,96" path="m10108,-46l10068,-46,10072,-37,10073,-30,10109,-45,10108,-46e" filled="t" fillcolor="#8A8A8D" stroked="f">
                <v:path arrowok="t"/>
                <v:fill/>
              </v:shape>
            </v:group>
            <v:group style="position:absolute;left:10124;top:-65;width:96;height:90" coordorigin="10124,-65" coordsize="96,90">
              <v:shape style="position:absolute;left:10124;top:-65;width:96;height:90" coordorigin="10124,-65" coordsize="96,90" path="m10219,-65l10124,-65,10124,25,10219,25,10219,3,10159,3,10159,-9,10215,-9,10215,-31,10159,-31,10159,-43,10219,-43,10219,-65e" filled="t" fillcolor="#8A8A8D" stroked="f">
                <v:path arrowok="t"/>
                <v:fill/>
              </v:shape>
            </v:group>
            <v:group style="position:absolute;left:10230;top:-65;width:111;height:90" coordorigin="10230,-65" coordsize="111,90">
              <v:shape style="position:absolute;left:10230;top:-65;width:111;height:90" coordorigin="10230,-65" coordsize="111,90" path="m10315,-65l10230,-65,10230,25,10265,25,10265,-3,10334,-3,10334,-13,10329,-18,10324,-20,10324,-20,10334,-23,10335,-26,10265,-26,10265,-43,10338,-43,10338,-50,10332,-59,10321,-65,10315,-65e" filled="t" fillcolor="#8A8A8D" stroked="f">
                <v:path arrowok="t"/>
                <v:fill/>
              </v:shape>
              <v:shape style="position:absolute;left:10230;top:-65;width:111;height:90" coordorigin="10230,-65" coordsize="111,90" path="m10334,-3l10297,-3,10299,1,10300,18,10300,22,10301,25,10340,25,10338,22,10336,18,10336,14,10334,-3e" filled="t" fillcolor="#8A8A8D" stroked="f">
                <v:path arrowok="t"/>
                <v:fill/>
              </v:shape>
              <v:shape style="position:absolute;left:10230;top:-65;width:111;height:90" coordorigin="10230,-65" coordsize="111,90" path="m10338,-43l10296,-43,10300,-41,10300,-29,10297,-26,10335,-26,10338,-32,10338,-43e" filled="t" fillcolor="#8A8A8D" stroked="f">
                <v:path arrowok="t"/>
                <v:fill/>
              </v:shape>
            </v:group>
            <v:group style="position:absolute;left:10349;top:-65;width:35;height:90" coordorigin="10349,-65" coordsize="35,90">
              <v:shape style="position:absolute;left:10349;top:-65;width:35;height:90" coordorigin="10349,-65" coordsize="35,90" path="m10367,-65l10367,25e" filled="f" stroked="t" strokeweight="1.875pt" strokecolor="#8A8A8D">
                <v:path arrowok="t"/>
              </v:shape>
            </v:group>
            <v:group style="position:absolute;left:10396;top:-65;width:115;height:90" coordorigin="10396,-65" coordsize="115,90">
              <v:shape style="position:absolute;left:10396;top:-65;width:115;height:90" coordorigin="10396,-65" coordsize="115,90" path="m10465,-65l10396,-65,10396,25,10477,24,10496,16,10507,2,10432,2,10432,-43,10507,-43,10505,-50,10489,-62,10465,-65e" filled="t" fillcolor="#8A8A8D" stroked="f">
                <v:path arrowok="t"/>
                <v:fill/>
              </v:shape>
              <v:shape style="position:absolute;left:10396;top:-65;width:115;height:90" coordorigin="10396,-65" coordsize="115,90" path="m10507,-43l10468,-43,10475,-35,10475,-6,10468,2,10507,2,10508,0,10512,-27,10507,-43e" filled="t" fillcolor="#8A8A8D" stroked="f">
                <v:path arrowok="t"/>
                <v:fill/>
              </v:shape>
            </v:group>
            <v:group style="position:absolute;left:10521;top:-65;width:36;height:90" coordorigin="10521,-65" coordsize="36,90">
              <v:shape style="position:absolute;left:10521;top:-65;width:36;height:90" coordorigin="10521,-65" coordsize="36,90" path="m10539,-65l10539,25e" filled="f" stroked="t" strokeweight="1.876pt" strokecolor="#8A8A8D">
                <v:path arrowok="t"/>
              </v:shape>
            </v:group>
            <v:group style="position:absolute;left:10564;top:-65;width:120;height:90" coordorigin="10564,-65" coordsize="120,90">
              <v:shape style="position:absolute;left:10564;top:-65;width:120;height:90" coordorigin="10564,-65" coordsize="120,90" path="m10645,-65l10602,-65,10564,25,10601,25,10605,14,10679,14,10670,-8,10613,-8,10624,-38,10657,-38,10645,-65e" filled="t" fillcolor="#8A8A8D" stroked="f">
                <v:path arrowok="t"/>
                <v:fill/>
              </v:shape>
              <v:shape style="position:absolute;left:10564;top:-65;width:120;height:90" coordorigin="10564,-65" coordsize="120,90" path="m10679,14l10642,14,10646,25,10684,25,10679,14e" filled="t" fillcolor="#8A8A8D" stroked="f">
                <v:path arrowok="t"/>
                <v:fill/>
              </v:shape>
              <v:shape style="position:absolute;left:10564;top:-65;width:120;height:90" coordorigin="10564,-65" coordsize="120,90" path="m10657,-38l10624,-38,10634,-8,10670,-8,10657,-38e" filled="t" fillcolor="#8A8A8D" stroked="f">
                <v:path arrowok="t"/>
                <v:fill/>
              </v:shape>
            </v:group>
            <v:group style="position:absolute;left:10690;top:-65;width:111;height:90" coordorigin="10690,-65" coordsize="111,90">
              <v:shape style="position:absolute;left:10690;top:-65;width:111;height:90" coordorigin="10690,-65" coordsize="111,90" path="m10730,-65l10690,-65,10690,25,10724,25,10724,-26,10759,-26,10730,-65e" filled="t" fillcolor="#8A8A8D" stroked="f">
                <v:path arrowok="t"/>
                <v:fill/>
              </v:shape>
              <v:shape style="position:absolute;left:10690;top:-65;width:111;height:90" coordorigin="10690,-65" coordsize="111,90" path="m10759,-26l10724,-26,10762,25,10801,25,10801,-16,10766,-16,10759,-26e" filled="t" fillcolor="#8A8A8D" stroked="f">
                <v:path arrowok="t"/>
                <v:fill/>
              </v:shape>
              <v:shape style="position:absolute;left:10690;top:-65;width:111;height:90" coordorigin="10690,-65" coordsize="111,90" path="m10801,-65l10767,-65,10767,-16,10801,-16,10801,-65e" filled="t" fillcolor="#8A8A8D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820499pt;margin-top:24.048492pt;width:65.921pt;height:37.154pt;mso-position-horizontal-relative:page;mso-position-vertical-relative:paragraph;z-index:-8461" coordorigin="716,481" coordsize="1318,743">
            <v:group style="position:absolute;left:718;top:483;width:1314;height:739" coordorigin="718,483" coordsize="1314,739">
              <v:shape style="position:absolute;left:718;top:483;width:1314;height:739" coordorigin="718,483" coordsize="1314,739" path="m2033,1222l718,1222,718,483,2033,483,2033,1222xe" filled="f" stroked="t" strokeweight=".201pt" strokecolor="#BDBEC0">
                <v:path arrowok="t"/>
              </v:shape>
            </v:group>
            <v:group style="position:absolute;left:819;top:765;width:125;height:181" coordorigin="819,765" coordsize="125,181">
              <v:shape style="position:absolute;left:819;top:765;width:125;height:181" coordorigin="819,765" coordsize="125,181" path="m887,765l829,794,819,838,820,891,876,945,907,947,929,943,945,940,938,916,904,916,875,914,861,900,857,878,859,819,869,802,893,795,936,795,932,771,912,767,887,765e" filled="t" fillcolor="#0071A5" stroked="f">
                <v:path arrowok="t"/>
                <v:fill/>
              </v:shape>
              <v:shape style="position:absolute;left:819;top:765;width:125;height:181" coordorigin="819,765" coordsize="125,181" path="m937,913l924,915,904,916,938,916,937,913e" filled="t" fillcolor="#0071A5" stroked="f">
                <v:path arrowok="t"/>
                <v:fill/>
              </v:shape>
              <v:shape style="position:absolute;left:819;top:765;width:125;height:181" coordorigin="819,765" coordsize="125,181" path="m936,795l899,795,910,796,910,820,942,820,936,795e" filled="t" fillcolor="#0071A5" stroked="f">
                <v:path arrowok="t"/>
                <v:fill/>
              </v:shape>
            </v:group>
            <v:group style="position:absolute;left:1154;top:697;width:153;height:251" coordorigin="1154,697" coordsize="153,251">
              <v:shape style="position:absolute;left:1154;top:697;width:153;height:251" coordorigin="1154,697" coordsize="153,251" path="m1176,768l1161,781,1155,802,1154,828,1155,903,1159,926,1171,941,1194,947,1213,944,1233,936,1251,928,1308,928,1308,920,1194,920,1192,906,1192,807,1194,795,1288,795,1288,792,1250,792,1237,783,1220,775,1200,769,1176,768e" filled="t" fillcolor="#0071A5" stroked="f">
                <v:path arrowok="t"/>
                <v:fill/>
              </v:shape>
              <v:shape style="position:absolute;left:1154;top:697;width:153;height:251" coordorigin="1154,697" coordsize="153,251" path="m1308,928l1251,928,1251,944,1308,944,1308,928e" filled="t" fillcolor="#0071A5" stroked="f">
                <v:path arrowok="t"/>
                <v:fill/>
              </v:shape>
              <v:shape style="position:absolute;left:1154;top:697;width:153;height:251" coordorigin="1154,697" coordsize="153,251" path="m1288,795l1194,795,1213,795,1233,804,1251,814,1247,909,1227,916,1208,920,1308,920,1308,915,1288,915,1288,795e" filled="t" fillcolor="#0071A5" stroked="f">
                <v:path arrowok="t"/>
                <v:fill/>
              </v:shape>
              <v:shape style="position:absolute;left:1154;top:697;width:153;height:251" coordorigin="1154,697" coordsize="153,251" path="m1288,697l1231,697,1231,726,1251,726,1250,792,1288,792,1288,697e" filled="t" fillcolor="#0071A5" stroked="f">
                <v:path arrowok="t"/>
                <v:fill/>
              </v:shape>
            </v:group>
            <v:group style="position:absolute;left:1340;top:768;width:79;height:176" coordorigin="1340,768" coordsize="79,176">
              <v:shape style="position:absolute;left:1340;top:768;width:79;height:176" coordorigin="1340,768" coordsize="79,176" path="m1419,915l1340,915,1340,944,1419,944,1419,915e" filled="t" fillcolor="#000000" stroked="f">
                <v:path arrowok="t"/>
                <v:fill/>
              </v:shape>
              <v:shape style="position:absolute;left:1340;top:768;width:79;height:176" coordorigin="1340,768" coordsize="79,176" path="m1398,768l1341,768,1341,798,1361,798,1361,915,1398,915,1398,768e" filled="t" fillcolor="#000000" stroked="f">
                <v:path arrowok="t"/>
                <v:fill/>
              </v:shape>
            </v:group>
            <v:group style="position:absolute;left:1448;top:697;width:79;height:247" coordorigin="1448,697" coordsize="79,247">
              <v:shape style="position:absolute;left:1448;top:697;width:79;height:247" coordorigin="1448,697" coordsize="79,247" path="m1527,915l1448,915,1448,944,1527,944,1527,915e" filled="t" fillcolor="#0071A5" stroked="f">
                <v:path arrowok="t"/>
                <v:fill/>
              </v:shape>
              <v:shape style="position:absolute;left:1448;top:697;width:79;height:247" coordorigin="1448,697" coordsize="79,247" path="m1506,697l1449,697,1449,726,1468,726,1468,915,1506,915,1506,697e" filled="t" fillcolor="#0071A5" stroked="f">
                <v:path arrowok="t"/>
                <v:fill/>
              </v:shape>
            </v:group>
            <v:group style="position:absolute;left:1557;top:768;width:79;height:176" coordorigin="1557,768" coordsize="79,176">
              <v:shape style="position:absolute;left:1557;top:768;width:79;height:176" coordorigin="1557,768" coordsize="79,176" path="m1635,915l1557,915,1557,944,1635,944,1635,915e" filled="t" fillcolor="#000000" stroked="f">
                <v:path arrowok="t"/>
                <v:fill/>
              </v:shape>
              <v:shape style="position:absolute;left:1557;top:768;width:79;height:176" coordorigin="1557,768" coordsize="79,176" path="m1615,768l1558,768,1558,798,1578,798,1578,915,1615,915,1615,768e" filled="t" fillcolor="#000000" stroked="f">
                <v:path arrowok="t"/>
                <v:fill/>
              </v:shape>
            </v:group>
            <v:group style="position:absolute;left:1653;top:730;width:108;height:217" coordorigin="1653,730" coordsize="108,217">
              <v:shape style="position:absolute;left:1653;top:730;width:108;height:217" coordorigin="1653,730" coordsize="108,217" path="m1713,798l1676,798,1676,909,1683,931,1698,944,1722,947,1740,944,1762,937,1755,916,1717,916,1713,912,1713,798e" filled="t" fillcolor="#0071A5" stroked="f">
                <v:path arrowok="t"/>
                <v:fill/>
              </v:shape>
              <v:shape style="position:absolute;left:1653;top:730;width:108;height:217" coordorigin="1653,730" coordsize="108,217" path="m1753,909l1743,913,1733,916,1755,916,1753,909e" filled="t" fillcolor="#0071A5" stroked="f">
                <v:path arrowok="t"/>
                <v:fill/>
              </v:shape>
              <v:shape style="position:absolute;left:1653;top:730;width:108;height:217" coordorigin="1653,730" coordsize="108,217" path="m1752,768l1653,768,1653,798,1752,798,1752,768e" filled="t" fillcolor="#0071A5" stroked="f">
                <v:path arrowok="t"/>
                <v:fill/>
              </v:shape>
              <v:shape style="position:absolute;left:1653;top:730;width:108;height:217" coordorigin="1653,730" coordsize="108,217" path="m1713,730l1676,730,1676,768,1713,768,1713,730e" filled="t" fillcolor="#0071A5" stroked="f">
                <v:path arrowok="t"/>
                <v:fill/>
              </v:shape>
            </v:group>
            <v:group style="position:absolute;left:1775;top:768;width:154;height:250" coordorigin="1775,768" coordsize="154,250">
              <v:shape style="position:absolute;left:1775;top:768;width:154;height:250" coordorigin="1775,768" coordsize="154,250" path="m1804,976l1853,1016,1892,1019,1910,1012,1923,995,1925,989,1867,989,1850,986,1828,982,1804,976e" filled="t" fillcolor="#0071A5" stroked="f">
                <v:path arrowok="t"/>
                <v:fill/>
              </v:shape>
              <v:shape style="position:absolute;left:1775;top:768;width:154;height:250" coordorigin="1775,768" coordsize="154,250" path="m1929,928l1891,928,1891,960,1887,982,1867,989,1925,989,1929,965,1929,928e" filled="t" fillcolor="#0071A5" stroked="f">
                <v:path arrowok="t"/>
                <v:fill/>
              </v:shape>
              <v:shape style="position:absolute;left:1775;top:768;width:154;height:250" coordorigin="1775,768" coordsize="154,250" path="m1832,768l1775,768,1775,798,1794,798,1795,903,1799,926,1811,941,1834,947,1854,944,1874,936,1891,928,1929,928,1929,920,1834,920,1832,906,1832,768e" filled="t" fillcolor="#0071A5" stroked="f">
                <v:path arrowok="t"/>
                <v:fill/>
              </v:shape>
              <v:shape style="position:absolute;left:1775;top:768;width:154;height:250" coordorigin="1775,768" coordsize="154,250" path="m1929,768l1872,768,1872,798,1891,798,1888,909,1867,916,1848,920,1929,920,1929,768e" filled="t" fillcolor="#0071A5" stroked="f">
                <v:path arrowok="t"/>
                <v:fill/>
              </v:shape>
            </v:group>
            <v:group style="position:absolute;left:977;top:765;width:138;height:182" coordorigin="977,765" coordsize="138,182">
              <v:shape style="position:absolute;left:977;top:765;width:138;height:182" coordorigin="977,765" coordsize="138,182" path="m1046,765l983,789,977,896,981,918,992,934,1011,943,1037,947,1069,945,1092,939,1107,927,1110,920,1036,920,1029,918,1024,915,1047,880,1015,880,1015,801,1023,793,1111,793,1101,779,1082,769,1056,765,1046,765e" filled="t" fillcolor="#000000" stroked="f">
                <v:path arrowok="t"/>
                <v:fill/>
              </v:shape>
              <v:shape style="position:absolute;left:977;top:765;width:138;height:182" coordorigin="977,765" coordsize="138,182" path="m1115,832l1078,832,1078,910,1070,920,1110,920,1114,911,1115,832e" filled="t" fillcolor="#000000" stroked="f">
                <v:path arrowok="t"/>
                <v:fill/>
              </v:shape>
              <v:shape style="position:absolute;left:977;top:765;width:138;height:182" coordorigin="977,765" coordsize="138,182" path="m1111,793l1056,793,1064,794,1069,797,1015,880,1047,880,1078,832,1115,832,1116,816,1112,794,1111,793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9.834503pt;margin-top:24.048492pt;width:65.921pt;height:37.154pt;mso-position-horizontal-relative:page;mso-position-vertical-relative:paragraph;z-index:-8460" coordorigin="2197,481" coordsize="1318,743">
            <v:group style="position:absolute;left:2199;top:483;width:1314;height:739" coordorigin="2199,483" coordsize="1314,739">
              <v:shape style="position:absolute;left:2199;top:483;width:1314;height:739" coordorigin="2199,483" coordsize="1314,739" path="m3513,1222l2199,1222,2199,483,3513,483,3513,1222xe" filled="f" stroked="t" strokeweight=".201pt" strokecolor="#BDBEC0">
                <v:path arrowok="t"/>
              </v:shape>
              <v:shape style="position:absolute;left:2319;top:807;width:1071;height:122" type="#_x0000_t75">
                <v:imagedata r:id="rId116" o:title=""/>
              </v:shape>
              <v:shape style="position:absolute;left:2326;top:699;width:1022;height:318" type="#_x0000_t75">
                <v:imagedata r:id="rId117" o:title=""/>
              </v:shape>
            </v:group>
            <w10:wrap type="none"/>
          </v:group>
        </w:pict>
      </w:r>
      <w:r>
        <w:rPr/>
        <w:pict>
          <v:group style="position:absolute;margin-left:183.847504pt;margin-top:24.048492pt;width:65.921pt;height:37.154pt;mso-position-horizontal-relative:page;mso-position-vertical-relative:paragraph;z-index:-8459" coordorigin="3677,481" coordsize="1318,743">
            <v:group style="position:absolute;left:3679;top:483;width:1314;height:739" coordorigin="3679,483" coordsize="1314,739">
              <v:shape style="position:absolute;left:3679;top:483;width:1314;height:739" coordorigin="3679,483" coordsize="1314,739" path="m4993,1222l3679,1222,3679,483,4993,483,4993,1222xe" filled="f" stroked="t" strokeweight=".201pt" strokecolor="#BDBEC0">
                <v:path arrowok="t"/>
              </v:shape>
              <v:shape style="position:absolute;left:3815;top:754;width:1052;height:236" type="#_x0000_t75">
                <v:imagedata r:id="rId118" o:title=""/>
              </v:shape>
            </v:group>
            <w10:wrap type="none"/>
          </v:group>
        </w:pict>
      </w:r>
      <w:r>
        <w:rPr/>
        <w:pict>
          <v:group style="position:absolute;margin-left:257.860504pt;margin-top:24.048492pt;width:65.921pt;height:37.154pt;mso-position-horizontal-relative:page;mso-position-vertical-relative:paragraph;z-index:-8458" coordorigin="5157,481" coordsize="1318,743">
            <v:group style="position:absolute;left:5159;top:483;width:1314;height:739" coordorigin="5159,483" coordsize="1314,739">
              <v:shape style="position:absolute;left:5159;top:483;width:1314;height:739" coordorigin="5159,483" coordsize="1314,739" path="m6474,1222l5159,1222,5159,483,6474,483,6474,1222xe" filled="f" stroked="t" strokeweight=".201pt" strokecolor="#BDBEC0">
                <v:path arrowok="t"/>
              </v:shape>
              <v:shape style="position:absolute;left:5271;top:715;width:1082;height:270" type="#_x0000_t75">
                <v:imagedata r:id="rId119" o:title=""/>
              </v:shape>
            </v:group>
            <w10:wrap type="none"/>
          </v:group>
        </w:pict>
      </w:r>
      <w:r>
        <w:rPr/>
        <w:pict>
          <v:group style="position:absolute;margin-left:331.874512pt;margin-top:24.048492pt;width:65.921pt;height:37.154pt;mso-position-horizontal-relative:page;mso-position-vertical-relative:paragraph;z-index:-8457" coordorigin="6637,481" coordsize="1318,743">
            <v:group style="position:absolute;left:6640;top:483;width:1314;height:739" coordorigin="6640,483" coordsize="1314,739">
              <v:shape style="position:absolute;left:6640;top:483;width:1314;height:739" coordorigin="6640,483" coordsize="1314,739" path="m7954,1222l6640,1222,6640,483,7954,483,7954,1222xe" filled="f" stroked="t" strokeweight=".201pt" strokecolor="#BDBEC0">
                <v:path arrowok="t"/>
              </v:shape>
            </v:group>
            <v:group style="position:absolute;left:7771;top:760;width:2;height:2" coordorigin="7771,760" coordsize="2,2">
              <v:shape style="position:absolute;left:7771;top:760;width:2;height:2" coordorigin="7771,760" coordsize="0,0" path="m7771,760e" filled="t" fillcolor="#000000" stroked="f">
                <v:path arrowok="t"/>
                <v:fill/>
              </v:shape>
              <v:shape style="position:absolute;left:7745;top:731;width:47;height:101" type="#_x0000_t75">
                <v:imagedata r:id="rId120" o:title=""/>
              </v:shape>
              <v:shape style="position:absolute;left:7750;top:786;width:105;height:50" type="#_x0000_t75">
                <v:imagedata r:id="rId121" o:title=""/>
              </v:shape>
              <v:shape style="position:absolute;left:7773;top:729;width:82;height:86" type="#_x0000_t75">
                <v:imagedata r:id="rId122" o:title=""/>
              </v:shape>
              <v:shape style="position:absolute;left:7761;top:731;width:32;height:101" type="#_x0000_t75">
                <v:imagedata r:id="rId123" o:title=""/>
              </v:shape>
              <v:shape style="position:absolute;left:6733;top:741;width:1126;height:169" type="#_x0000_t75">
                <v:imagedata r:id="rId124" o:title=""/>
              </v:shape>
            </v:group>
            <w10:wrap type="none"/>
          </v:group>
        </w:pict>
      </w:r>
      <w:r>
        <w:rPr/>
        <w:pict>
          <v:group style="position:absolute;margin-left:405.887512pt;margin-top:24.048492pt;width:65.921pt;height:37.154pt;mso-position-horizontal-relative:page;mso-position-vertical-relative:paragraph;z-index:-8456" coordorigin="8118,481" coordsize="1318,743">
            <v:group style="position:absolute;left:8120;top:483;width:1314;height:739" coordorigin="8120,483" coordsize="1314,739">
              <v:shape style="position:absolute;left:8120;top:483;width:1314;height:739" coordorigin="8120,483" coordsize="1314,739" path="m9434,1222l8120,1222,8120,483,9434,483,9434,1222xe" filled="f" stroked="t" strokeweight=".201pt" strokecolor="#BDBEC0">
                <v:path arrowok="t"/>
              </v:shape>
            </v:group>
            <v:group style="position:absolute;left:8261;top:810;width:124;height:125" coordorigin="8261,810" coordsize="124,125">
              <v:shape style="position:absolute;left:8261;top:810;width:124;height:125" coordorigin="8261,810" coordsize="124,125" path="m8384,935l8384,935,8384,935,8384,935e" filled="t" fillcolor="#A6A9AC" stroked="f">
                <v:path arrowok="t"/>
                <v:fill/>
              </v:shape>
              <v:shape style="position:absolute;left:8261;top:810;width:124;height:125" coordorigin="8261,810" coordsize="124,125" path="m8384,811l8261,811,8261,935,8384,935,8384,811e" filled="t" fillcolor="#A6A9AC" stroked="f">
                <v:path arrowok="t"/>
                <v:fill/>
              </v:shape>
              <v:shape style="position:absolute;left:8261;top:810;width:124;height:125" coordorigin="8261,810" coordsize="124,125" path="m8261,810l8261,811,8261,810e" filled="t" fillcolor="#A6A9AC" stroked="f">
                <v:path arrowok="t"/>
                <v:fill/>
              </v:shape>
              <v:shape style="position:absolute;left:8261;top:810;width:124;height:125" coordorigin="8261,810" coordsize="124,125" path="m8384,810l8384,811,8384,811,8384,810e" filled="t" fillcolor="#A6A9AC" stroked="f">
                <v:path arrowok="t"/>
                <v:fill/>
              </v:shape>
            </v:group>
            <v:group style="position:absolute;left:8413;top:811;width:124;height:124" coordorigin="8413,811" coordsize="124,124">
              <v:shape style="position:absolute;left:8413;top:811;width:124;height:124" coordorigin="8413,811" coordsize="124,124" path="m8537,935l8537,935,8537,935,8537,935e" filled="t" fillcolor="#A6A9AC" stroked="f">
                <v:path arrowok="t"/>
                <v:fill/>
              </v:shape>
              <v:shape style="position:absolute;left:8413;top:811;width:124;height:124" coordorigin="8413,811" coordsize="124,124" path="m8536,811l8413,811,8413,935,8537,935,8537,811,8536,811e" filled="t" fillcolor="#A6A9AC" stroked="f">
                <v:path arrowok="t"/>
                <v:fill/>
              </v:shape>
            </v:group>
            <v:group style="position:absolute;left:8261;top:658;width:124;height:124" coordorigin="8261,658" coordsize="124,124">
              <v:shape style="position:absolute;left:8261;top:658;width:124;height:124" coordorigin="8261,658" coordsize="124,124" path="m8384,659l8261,659,8261,783,8384,783,8384,659e" filled="t" fillcolor="#F28221" stroked="f">
                <v:path arrowok="t"/>
                <v:fill/>
              </v:shape>
              <v:shape style="position:absolute;left:8261;top:658;width:124;height:124" coordorigin="8261,658" coordsize="124,124" path="m8384,658l8385,658,8384,658e" filled="t" fillcolor="#F28221" stroked="f">
                <v:path arrowok="t"/>
                <v:fill/>
              </v:shape>
            </v:group>
            <v:group style="position:absolute;left:8413;top:964;width:124;height:125" coordorigin="8413,964" coordsize="124,125">
              <v:shape style="position:absolute;left:8413;top:964;width:124;height:125" coordorigin="8413,964" coordsize="124,125" path="m8537,1088l8536,1088,8536,1088,8537,1088e" filled="t" fillcolor="#F28221" stroked="f">
                <v:path arrowok="t"/>
                <v:fill/>
              </v:shape>
              <v:shape style="position:absolute;left:8413;top:964;width:124;height:125" coordorigin="8413,964" coordsize="124,125" path="m8536,964l8413,964,8413,1088,8536,1088,8536,964,8536,964e" filled="t" fillcolor="#F28221" stroked="f">
                <v:path arrowok="t"/>
                <v:fill/>
              </v:shape>
            </v:group>
            <v:group style="position:absolute;left:8885;top:815;width:99;height:122" coordorigin="8885,815" coordsize="99,122">
              <v:shape style="position:absolute;left:8885;top:815;width:99;height:122" coordorigin="8885,815" coordsize="99,122" path="m8886,937l8885,937,8886,937,8886,937e" filled="t" fillcolor="#0F0F0F" stroked="f">
                <v:path arrowok="t"/>
                <v:fill/>
              </v:shape>
              <v:shape style="position:absolute;left:8885;top:815;width:99;height:122" coordorigin="8885,815" coordsize="99,122" path="m8966,815l8886,815,8886,937,8964,937,8985,916,8985,915,8907,915,8907,884,8907,884,8982,884,8982,883,8979,878,8972,875,8970,875,8969,874,8970,873,8971,873,8972,873,8977,871,8981,867,8982,864,8907,864,8906,864,8907,864,8907,835,8906,835,8907,835,8984,835,8984,831,8983,828,8981,822,8977,818,8969,815,8966,815e" filled="t" fillcolor="#0F0F0F" stroked="f">
                <v:path arrowok="t"/>
                <v:fill/>
              </v:shape>
              <v:shape style="position:absolute;left:8885;top:815;width:99;height:122" coordorigin="8885,815" coordsize="99,122" path="m8982,884l8907,884,8958,884,8962,885,8964,887,8965,891,8965,907,8964,912,8962,914,8957,915,8907,915,8985,915,8984,893,8984,891,8982,884e" filled="t" fillcolor="#0F0F0F" stroked="f">
                <v:path arrowok="t"/>
                <v:fill/>
              </v:shape>
              <v:shape style="position:absolute;left:8885;top:815;width:99;height:122" coordorigin="8885,815" coordsize="99,122" path="m8984,835l8907,835,8907,835,8958,835,8962,836,8965,852,8964,861,8962,863,8958,864,8907,864,8982,864,8984,859,8984,857,8984,835e" filled="t" fillcolor="#0F0F0F" stroked="f">
                <v:path arrowok="t"/>
                <v:fill/>
              </v:shape>
              <v:shape style="position:absolute;left:8885;top:815;width:99;height:122" coordorigin="8885,815" coordsize="99,122" path="m8886,815l8885,815,8886,815,8886,815e" filled="t" fillcolor="#0F0F0F" stroked="f">
                <v:path arrowok="t"/>
                <v:fill/>
              </v:shape>
            </v:group>
            <v:group style="position:absolute;left:9156;top:815;width:101;height:122" coordorigin="9156,815" coordsize="101,122">
              <v:shape style="position:absolute;left:9156;top:815;width:101;height:122" coordorigin="9156,815" coordsize="101,122" path="m9174,904l9158,904,9157,904,9156,904,9206,937,9238,937,9241,936,9257,914,9175,914,9174,914,9174,904e" filled="t" fillcolor="#0F0F0F" stroked="f">
                <v:path arrowok="t"/>
                <v:fill/>
              </v:shape>
              <v:shape style="position:absolute;left:9156;top:815;width:101;height:122" coordorigin="9156,815" coordsize="101,122" path="m9239,886l9239,914,9257,914,9257,886,9239,886e" filled="t" fillcolor="#0F0F0F" stroked="f">
                <v:path arrowok="t"/>
                <v:fill/>
              </v:shape>
              <v:shape style="position:absolute;left:9156;top:815;width:101;height:122" coordorigin="9156,815" coordsize="101,122" path="m9257,886l9239,886,9239,886,9257,886e" filled="t" fillcolor="#0F0F0F" stroked="f">
                <v:path arrowok="t"/>
                <v:fill/>
              </v:shape>
              <v:shape style="position:absolute;left:9156;top:815;width:101;height:122" coordorigin="9156,815" coordsize="101,122" path="m9178,815l9159,855,9160,868,9239,886,9257,886,9240,863,9178,863,9177,863,9178,863,9178,836,9177,836,9178,836,9256,836,9255,833,9255,830,9239,815,9178,815e" filled="t" fillcolor="#0F0F0F" stroked="f">
                <v:path arrowok="t"/>
                <v:fill/>
              </v:shape>
              <v:shape style="position:absolute;left:9156;top:815;width:101;height:122" coordorigin="9156,815" coordsize="101,122" path="m9237,863l9178,863,9178,863,9240,863,9237,863e" filled="t" fillcolor="#0F0F0F" stroked="f">
                <v:path arrowok="t"/>
                <v:fill/>
              </v:shape>
              <v:shape style="position:absolute;left:9156;top:815;width:101;height:122" coordorigin="9156,815" coordsize="101,122" path="m9256,836l9237,836,9237,837,9237,844,9256,844,9256,844,9256,836e" filled="t" fillcolor="#0F0F0F" stroked="f">
                <v:path arrowok="t"/>
                <v:fill/>
              </v:shape>
              <v:shape style="position:absolute;left:9156;top:815;width:101;height:122" coordorigin="9156,815" coordsize="101,122" path="m9178,836l9177,836,9178,836e" filled="t" fillcolor="#0F0F0F" stroked="f">
                <v:path arrowok="t"/>
                <v:fill/>
              </v:shape>
              <v:shape style="position:absolute;left:9156;top:815;width:101;height:122" coordorigin="9156,815" coordsize="101,122" path="m9256,836l9178,836,9178,836,9256,836e" filled="t" fillcolor="#0F0F0F" stroked="f">
                <v:path arrowok="t"/>
                <v:fill/>
              </v:shape>
            </v:group>
            <v:group style="position:absolute;left:9025;top:815;width:95;height:122" coordorigin="9025,815" coordsize="95,122">
              <v:shape style="position:absolute;left:9025;top:815;width:95;height:122" coordorigin="9025,815" coordsize="95,122" path="m9025,815l9026,937,9120,937,9120,914,9047,914,9046,914,9047,914,9047,884,9046,884,9047,883,9089,883,9089,863,9088,863,9047,863,9047,836,9046,836,9047,836,9119,836,9119,815,9025,815e" filled="t" fillcolor="#101011" stroked="f">
                <v:path arrowok="t"/>
                <v:fill/>
              </v:shape>
              <v:shape style="position:absolute;left:9025;top:815;width:95;height:122" coordorigin="9025,815" coordsize="95,122" path="m9047,914l9047,914,9120,914,9120,914,9047,914e" filled="t" fillcolor="#101011" stroked="f">
                <v:path arrowok="t"/>
                <v:fill/>
              </v:shape>
              <v:shape style="position:absolute;left:9025;top:815;width:95;height:122" coordorigin="9025,815" coordsize="95,122" path="m9120,914l9120,914,9120,914,9120,914e" filled="t" fillcolor="#101011" stroked="f">
                <v:path arrowok="t"/>
                <v:fill/>
              </v:shape>
              <v:shape style="position:absolute;left:9025;top:815;width:95;height:122" coordorigin="9025,815" coordsize="95,122" path="m9047,914l9046,914,9047,914e" filled="t" fillcolor="#101011" stroked="f">
                <v:path arrowok="t"/>
                <v:fill/>
              </v:shape>
              <v:shape style="position:absolute;left:9025;top:815;width:95;height:122" coordorigin="9025,815" coordsize="95,122" path="m9089,883l9047,883,9047,884,9088,884,9089,883e" filled="t" fillcolor="#101011" stroked="f">
                <v:path arrowok="t"/>
                <v:fill/>
              </v:shape>
              <v:shape style="position:absolute;left:9025;top:815;width:95;height:122" coordorigin="9025,815" coordsize="95,122" path="m9088,863l9047,863,9088,863e" filled="t" fillcolor="#101011" stroked="f">
                <v:path arrowok="t"/>
                <v:fill/>
              </v:shape>
              <v:shape style="position:absolute;left:9025;top:815;width:95;height:122" coordorigin="9025,815" coordsize="95,122" path="m9119,836l9047,836,9047,836,9118,836,9119,836e" filled="t" fillcolor="#101011" stroked="f">
                <v:path arrowok="t"/>
                <v:fill/>
              </v:shape>
              <v:shape style="position:absolute;left:9025;top:815;width:95;height:122" coordorigin="9025,815" coordsize="95,122" path="m9025,815l9025,815,9025,815,9025,815e" filled="t" fillcolor="#101011" stroked="f">
                <v:path arrowok="t"/>
                <v:fill/>
              </v:shape>
            </v:group>
            <v:group style="position:absolute;left:8593;top:815;width:100;height:122" coordorigin="8593,815" coordsize="100,122">
              <v:shape style="position:absolute;left:8593;top:815;width:100;height:122" coordorigin="8593,815" coordsize="100,122" path="m8675,815l8612,815,8609,816,8601,818,8598,821,8596,825,8596,827,8594,832,8594,837,8593,907,8594,914,8674,937,8676,936,8693,914,8672,914,8615,914,8615,837,8693,837,8692,830,8691,827,8689,821,8686,818,8679,816,8675,815e" filled="t" fillcolor="#0F0F0F" stroked="f">
                <v:path arrowok="t"/>
                <v:fill/>
              </v:shape>
              <v:shape style="position:absolute;left:8593;top:815;width:100;height:122" coordorigin="8593,815" coordsize="100,122" path="m8693,894l8672,894,8672,914,8693,914,8693,895,8693,894e" filled="t" fillcolor="#0F0F0F" stroked="f">
                <v:path arrowok="t"/>
                <v:fill/>
              </v:shape>
              <v:shape style="position:absolute;left:8593;top:815;width:100;height:122" coordorigin="8593,815" coordsize="100,122" path="m8693,837l8672,837,8672,855,8693,855,8693,855,8693,847,8693,840,8693,837e" filled="t" fillcolor="#0F0F0F" stroked="f">
                <v:path arrowok="t"/>
                <v:fill/>
              </v:shape>
            </v:group>
            <v:group style="position:absolute;left:8736;top:815;width:103;height:122" coordorigin="8736,815" coordsize="103,122">
              <v:shape style="position:absolute;left:8736;top:815;width:103;height:122" coordorigin="8736,815" coordsize="103,122" path="m8737,815l8737,914,8755,937,8821,937,8833,935,8836,930,8839,918,8839,914,8758,914,8758,815,8737,815e" filled="t" fillcolor="#0F0F0F" stroked="f">
                <v:path arrowok="t"/>
                <v:fill/>
              </v:shape>
              <v:shape style="position:absolute;left:8736;top:815;width:103;height:122" coordorigin="8736,815" coordsize="103,122" path="m8758,914l8758,914,8839,914,8839,914,8758,914e" filled="t" fillcolor="#0F0F0F" stroked="f">
                <v:path arrowok="t"/>
                <v:fill/>
              </v:shape>
              <v:shape style="position:absolute;left:8736;top:815;width:103;height:122" coordorigin="8736,815" coordsize="103,122" path="m8839,815l8818,815,8818,914,8839,914,8839,815e" filled="t" fillcolor="#0F0F0F" stroked="f">
                <v:path arrowok="t"/>
                <v:fill/>
              </v:shape>
              <v:shape style="position:absolute;left:8736;top:815;width:103;height:122" coordorigin="8736,815" coordsize="103,122" path="m8758,914e" filled="t" fillcolor="#0F0F0F" stroked="f">
                <v:path arrowok="t"/>
                <v:fill/>
              </v:shape>
              <v:shape style="position:absolute;left:8736;top:815;width:103;height:122" coordorigin="8736,815" coordsize="103,122" path="m8737,815l8736,815,8737,815,8737,815e" filled="t" fillcolor="#0F0F0F" stroked="f">
                <v:path arrowok="t"/>
                <v:fill/>
              </v:shape>
              <v:shape style="position:absolute;left:8736;top:815;width:103;height:122" coordorigin="8736,815" coordsize="103,122" path="m8818,815l8818,815,8818,815,8818,815e" filled="t" fillcolor="#0F0F0F" stroked="f">
                <v:path arrowok="t"/>
                <v:fill/>
              </v:shape>
            </v:group>
            <v:group style="position:absolute;left:8907;top:884;width:58;height:31" coordorigin="8907,884" coordsize="58,31">
              <v:shape style="position:absolute;left:8907;top:884;width:58;height:31" coordorigin="8907,884" coordsize="58,31" path="m8956,884l8907,884,8907,915,8965,893,8965,891,8964,887,8962,885,8958,884,8956,884e" filled="t" fillcolor="#F9FAFB" stroked="f">
                <v:path arrowok="t"/>
                <v:fill/>
              </v:shape>
            </v:group>
            <v:group style="position:absolute;left:8906;top:835;width:59;height:29" coordorigin="8906,835" coordsize="59,29">
              <v:shape style="position:absolute;left:8906;top:835;width:59;height:29" coordorigin="8906,835" coordsize="59,29" path="m8907,864l8906,864,8907,864e" filled="t" fillcolor="#F9FAFB" stroked="f">
                <v:path arrowok="t"/>
                <v:fill/>
              </v:shape>
              <v:shape style="position:absolute;left:8906;top:835;width:59;height:29" coordorigin="8906,835" coordsize="59,29" path="m8932,835l8907,835,8907,864,8955,864,8958,864,8962,863,8964,861,8965,852,8965,847,8932,835e" filled="t" fillcolor="#F9FAFB" stroked="f">
                <v:path arrowok="t"/>
                <v:fill/>
              </v:shape>
              <v:shape style="position:absolute;left:8906;top:835;width:59;height:29" coordorigin="8906,835" coordsize="59,29" path="m8907,835l8906,835,8907,835,8907,835e" filled="t" fillcolor="#F9FAFB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24.048492pt;width:65.921pt;height:37.154pt;mso-position-horizontal-relative:page;mso-position-vertical-relative:paragraph;z-index:-8455" coordorigin="9598,481" coordsize="1318,743">
            <v:group style="position:absolute;left:9600;top:483;width:1314;height:739" coordorigin="9600,483" coordsize="1314,739">
              <v:shape style="position:absolute;left:9600;top:483;width:1314;height:739" coordorigin="9600,483" coordsize="1314,739" path="m10914,1222l9600,1222,9600,483,10914,483,10914,1222xe" filled="f" stroked="t" strokeweight=".201pt" strokecolor="#BDBEC0">
                <v:path arrowok="t"/>
              </v:shape>
            </v:group>
            <v:group style="position:absolute;left:10506;top:761;width:185;height:216" coordorigin="10506,761" coordsize="185,216">
              <v:shape style="position:absolute;left:10506;top:761;width:185;height:216" coordorigin="10506,761" coordsize="185,216" path="m10617,761l10557,777,10516,823,10506,861,10507,885,10548,954,10602,977,10627,976,10648,972,10666,964,10681,955,10690,947,10625,947,10600,945,10541,895,10536,877,10538,853,10590,795,10609,791,10689,791,10675,780,10658,770,10638,764,10617,761e" filled="t" fillcolor="#000000" stroked="f">
                <v:path arrowok="t"/>
                <v:fill/>
              </v:shape>
              <v:shape style="position:absolute;left:10506;top:761;width:185;height:216" coordorigin="10506,761" coordsize="185,216" path="m10669,925l10668,925,10666,927,10664,929,10662,931,10645,941,10625,947,10690,947,10691,946,10669,925e" filled="t" fillcolor="#000000" stroked="f">
                <v:path arrowok="t"/>
                <v:fill/>
              </v:shape>
              <v:shape style="position:absolute;left:10506;top:761;width:185;height:216" coordorigin="10506,761" coordsize="185,216" path="m10689,791l10609,791,10632,794,10650,800,10691,793,10689,791e" filled="t" fillcolor="#000000" stroked="f">
                <v:path arrowok="t"/>
                <v:fill/>
              </v:shape>
            </v:group>
            <v:group style="position:absolute;left:10314;top:763;width:165;height:214" coordorigin="10314,763" coordsize="165,214">
              <v:shape style="position:absolute;left:10314;top:763;width:165;height:214" coordorigin="10314,763" coordsize="165,214" path="m10345,763l10314,763,10314,977,10345,977,10346,846,10350,824,10363,807,10383,797,10462,797,10454,786,10438,774,10354,774,10345,763e" filled="t" fillcolor="#000000" stroked="f">
                <v:path arrowok="t"/>
                <v:fill/>
              </v:shape>
              <v:shape style="position:absolute;left:10314;top:763;width:165;height:214" coordorigin="10314,763" coordsize="165,214" path="m10462,797l10383,797,10409,799,10429,809,10441,824,10447,843,10447,977,10479,977,10479,846,10476,824,10467,803,10462,797e" filled="t" fillcolor="#000000" stroked="f">
                <v:path arrowok="t"/>
                <v:fill/>
              </v:shape>
              <v:shape style="position:absolute;left:10314;top:763;width:165;height:214" coordorigin="10314,763" coordsize="165,214" path="m10389,765l10369,768,10354,774,10438,774,10436,773,10416,765,10389,765e" filled="t" fillcolor="#000000" stroked="f">
                <v:path arrowok="t"/>
                <v:fill/>
              </v:shape>
            </v:group>
            <v:group style="position:absolute;left:9737;top:760;width:214;height:217" coordorigin="9737,760" coordsize="214,217">
              <v:shape style="position:absolute;left:9737;top:760;width:214;height:217" coordorigin="9737,760" coordsize="214,217" path="m9844,760l9781,780,9742,831,9737,853,9738,879,9765,942,9817,974,9837,978,9862,976,9884,969,9904,959,9919,947,9844,947,9822,944,9802,935,9785,920,9773,902,9767,881,9769,855,9777,833,9789,815,9805,802,9824,794,9919,794,9910,784,9894,773,9875,765,9855,761,9844,760e" filled="t" fillcolor="#ED1D24" stroked="f">
                <v:path arrowok="t"/>
                <v:fill/>
              </v:shape>
              <v:shape style="position:absolute;left:9737;top:760;width:214;height:217" coordorigin="9737,760" coordsize="214,217" path="m9919,794l9824,794,9851,795,9875,801,9894,812,9908,826,9917,843,9922,862,9919,886,9881,938,9844,947,9919,947,9921,946,9934,929,9945,911,9951,890,9950,863,9945,839,9936,817,9924,799,9919,794e" filled="t" fillcolor="#ED1D24" stroked="f">
                <v:path arrowok="t"/>
                <v:fill/>
              </v:shape>
            </v:group>
            <v:group style="position:absolute;left:9892;top:692;width:2;height:193" coordorigin="9892,692" coordsize="2,193">
              <v:shape style="position:absolute;left:9892;top:692;width:2;height:193" coordorigin="9892,692" coordsize="0,193" path="m9892,692l9892,885e" filled="f" stroked="t" strokeweight="1.653pt" strokecolor="#ED1D24">
                <v:path arrowok="t"/>
              </v:shape>
            </v:group>
            <v:group style="position:absolute;left:9986;top:765;width:217;height:211" coordorigin="9986,765" coordsize="217,211">
              <v:shape style="position:absolute;left:9986;top:765;width:217;height:211" coordorigin="9986,765" coordsize="217,211" path="m10023,765l9986,765,10093,976,10128,908,10094,908,10023,765e" filled="t" fillcolor="#000000" stroked="f">
                <v:path arrowok="t"/>
                <v:fill/>
              </v:shape>
              <v:shape style="position:absolute;left:9986;top:765;width:217;height:211" coordorigin="9986,765" coordsize="217,211" path="m10166,765l10094,908,10128,908,10203,765,10166,765e" filled="t" fillcolor="#000000" stroked="f">
                <v:path arrowok="t"/>
                <v:fill/>
              </v:shape>
            </v:group>
            <v:group style="position:absolute;left:10249;top:764;width:2;height:214" coordorigin="10249,764" coordsize="2,214">
              <v:shape style="position:absolute;left:10249;top:764;width:2;height:214" coordorigin="10249,764" coordsize="0,214" path="m10249,764l10249,978e" filled="f" stroked="t" strokeweight="1.694pt" strokecolor="#000000">
                <v:path arrowok="t"/>
              </v:shape>
            </v:group>
            <v:group style="position:absolute;left:10224;top:698;width:52;height:52" coordorigin="10224,698" coordsize="52,52">
              <v:shape style="position:absolute;left:10224;top:698;width:52;height:52" coordorigin="10224,698" coordsize="52,52" path="m10264,698l10235,698,10224,710,10224,738,10235,750,10264,750,10276,738,10276,710,10264,698e" filled="t" fillcolor="#000000" stroked="f">
                <v:path arrowok="t"/>
                <v:fill/>
              </v:shape>
            </v:group>
            <v:group style="position:absolute;left:10737;top:764;width:2;height:214" coordorigin="10737,764" coordsize="2,214">
              <v:shape style="position:absolute;left:10737;top:764;width:2;height:214" coordorigin="10737,764" coordsize="0,214" path="m10737,764l10737,978e" filled="f" stroked="t" strokeweight="1.694pt" strokecolor="#000000">
                <v:path arrowok="t"/>
              </v:shape>
            </v:group>
            <v:group style="position:absolute;left:10712;top:698;width:52;height:52" coordorigin="10712,698" coordsize="52,52">
              <v:shape style="position:absolute;left:10712;top:698;width:52;height:52" coordorigin="10712,698" coordsize="52,52" path="m10752,698l10724,698,10712,710,10712,738,10724,750,10752,750,10764,738,10764,710,10752,698e" filled="t" fillcolor="#000000" stroked="f">
                <v:path arrowok="t"/>
                <v:fill/>
              </v:shape>
            </v:group>
            <v:group style="position:absolute;left:9970;top:912;width:52;height:52" coordorigin="9970,912" coordsize="52,52">
              <v:shape style="position:absolute;left:9970;top:912;width:52;height:52" coordorigin="9970,912" coordsize="52,52" path="m10011,912l9982,912,9970,923,9970,952,9982,964,10011,964,10022,952,10022,923,10011,912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820499pt;margin-top:68.199493pt;width:65.921pt;height:37.154pt;mso-position-horizontal-relative:page;mso-position-vertical-relative:paragraph;z-index:-8454" coordorigin="716,1364" coordsize="1318,743">
            <v:group style="position:absolute;left:718;top:1366;width:1314;height:739" coordorigin="718,1366" coordsize="1314,739">
              <v:shape style="position:absolute;left:718;top:1366;width:1314;height:739" coordorigin="718,1366" coordsize="1314,739" path="m2033,2105l718,2105,718,1366,2033,1366,2033,2105xe" filled="f" stroked="t" strokeweight=".201pt" strokecolor="#BDBEC0">
                <v:path arrowok="t"/>
              </v:shape>
              <v:shape style="position:absolute;left:815;top:1579;width:1115;height:315" type="#_x0000_t75">
                <v:imagedata r:id="rId125" o:title=""/>
              </v:shape>
            </v:group>
            <w10:wrap type="none"/>
          </v:group>
        </w:pict>
      </w:r>
      <w:r>
        <w:rPr/>
        <w:pict>
          <v:group style="position:absolute;margin-left:109.834503pt;margin-top:68.199493pt;width:65.921pt;height:37.154pt;mso-position-horizontal-relative:page;mso-position-vertical-relative:paragraph;z-index:-8453" coordorigin="2197,1364" coordsize="1318,743">
            <v:group style="position:absolute;left:2199;top:1366;width:1314;height:739" coordorigin="2199,1366" coordsize="1314,739">
              <v:shape style="position:absolute;left:2199;top:1366;width:1314;height:739" coordorigin="2199,1366" coordsize="1314,739" path="m3513,2105l2199,2105,2199,1366,3513,1366,3513,2105xe" filled="f" stroked="t" strokeweight=".201pt" strokecolor="#BDBEC0">
                <v:path arrowok="t"/>
              </v:shape>
              <v:shape style="position:absolute;left:2650;top:1420;width:448;height:642" type="#_x0000_t75">
                <v:imagedata r:id="rId126" o:title=""/>
              </v:shape>
            </v:group>
            <w10:wrap type="none"/>
          </v:group>
        </w:pict>
      </w:r>
      <w:r>
        <w:rPr/>
        <w:pict>
          <v:group style="position:absolute;margin-left:183.847504pt;margin-top:68.199493pt;width:65.921pt;height:37.154pt;mso-position-horizontal-relative:page;mso-position-vertical-relative:paragraph;z-index:-8452" coordorigin="3677,1364" coordsize="1318,743">
            <v:group style="position:absolute;left:3679;top:1366;width:1314;height:739" coordorigin="3679,1366" coordsize="1314,739">
              <v:shape style="position:absolute;left:3679;top:1366;width:1314;height:739" coordorigin="3679,1366" coordsize="1314,739" path="m4993,2105l3679,2105,3679,1366,4993,1366,4993,2105xe" filled="f" stroked="t" strokeweight=".201pt" strokecolor="#BDBEC0">
                <v:path arrowok="t"/>
              </v:shape>
            </v:group>
            <v:group style="position:absolute;left:3842;top:1662;width:133;height:175" coordorigin="3842,1662" coordsize="133,175">
              <v:shape style="position:absolute;left:3842;top:1662;width:133;height:175" coordorigin="3842,1662" coordsize="133,175" path="m3927,1662l3907,1668,3893,1679,3886,1694,3885,1701,3890,1720,3904,1736,3925,1746,3927,1753,3865,1781,3842,1833,3842,1834,3850,1836,3859,1837,3868,1837,3931,1817,3969,1765,3975,1743,3973,1718,3969,1697,3962,1679,3953,1664,3927,1662e" filled="t" fillcolor="#2785BC" stroked="f">
                <v:path arrowok="t"/>
                <v:fill/>
              </v:shape>
            </v:group>
            <v:group style="position:absolute;left:3761;top:1623;width:172;height:180" coordorigin="3761,1623" coordsize="172,180">
              <v:shape style="position:absolute;left:3761;top:1623;width:172;height:180" coordorigin="3761,1623" coordsize="172,180" path="m3881,1623l3812,1641,3770,1687,3761,1728,3763,1750,3768,1770,3777,1787,3790,1803,3801,1789,3816,1776,3833,1765,3853,1757,3875,1751,3878,1750,3878,1750,3857,1740,3842,1725,3834,1707,3838,1686,3849,1668,3866,1655,3887,1648,3915,1647,3930,1647,3921,1637,3903,1628,3881,1623e" filled="t" fillcolor="#293781" stroked="f">
                <v:path arrowok="t"/>
                <v:fill/>
              </v:shape>
              <v:shape style="position:absolute;left:3761;top:1623;width:172;height:180" coordorigin="3761,1623" coordsize="172,180" path="m3930,1647l3915,1647,3933,1650,3930,1647e" filled="t" fillcolor="#293781" stroked="f">
                <v:path arrowok="t"/>
                <v:fill/>
              </v:shape>
            </v:group>
            <v:group style="position:absolute;left:4021;top:1674;width:122;height:116" coordorigin="4021,1674" coordsize="122,116">
              <v:shape style="position:absolute;left:4021;top:1674;width:122;height:116" coordorigin="4021,1674" coordsize="122,116" path="m4061,1674l4044,1683,4031,1698,4023,1720,4021,1747,4029,1765,4044,1779,4065,1787,4092,1790,4112,1784,4129,1772,4136,1762,4069,1762,4061,1753,4060,1740,4143,1730,4140,1718,4060,1718,4062,1706,4070,1699,4132,1699,4129,1693,4114,1682,4091,1675,4061,1674e" filled="t" fillcolor="#293781" stroked="f">
                <v:path arrowok="t"/>
                <v:fill/>
              </v:shape>
              <v:shape style="position:absolute;left:4021;top:1674;width:122;height:116" coordorigin="4021,1674" coordsize="122,116" path="m4141,1754l4100,1754,4097,1760,4089,1762,4136,1762,4141,1754e" filled="t" fillcolor="#293781" stroked="f">
                <v:path arrowok="t"/>
                <v:fill/>
              </v:shape>
              <v:shape style="position:absolute;left:4021;top:1674;width:122;height:116" coordorigin="4021,1674" coordsize="122,116" path="m4132,1699l4094,1699,4102,1707,4102,1718,4140,1718,4138,1709,4132,1699e" filled="t" fillcolor="#293781" stroked="f">
                <v:path arrowok="t"/>
                <v:fill/>
              </v:shape>
            </v:group>
            <v:group style="position:absolute;left:4154;top:1671;width:187;height:116" coordorigin="4154,1671" coordsize="187,116">
              <v:shape style="position:absolute;left:4154;top:1671;width:187;height:116" coordorigin="4154,1671" coordsize="187,116" path="m4196,1674l4154,1674,4154,1787,4198,1787,4198,1714,4201,1706,4339,1706,4338,1693,4335,1689,4196,1689,4196,1674e" filled="t" fillcolor="#293781" stroked="f">
                <v:path arrowok="t"/>
                <v:fill/>
              </v:shape>
              <v:shape style="position:absolute;left:4154;top:1671;width:187;height:116" coordorigin="4154,1671" coordsize="187,116" path="m4273,1706l4225,1706,4226,1714,4226,1787,4270,1787,4270,1714,4273,1706e" filled="t" fillcolor="#293781" stroked="f">
                <v:path arrowok="t"/>
                <v:fill/>
              </v:shape>
              <v:shape style="position:absolute;left:4154;top:1671;width:187;height:116" coordorigin="4154,1671" coordsize="187,116" path="m4339,1706l4297,1706,4298,1714,4298,1787,4341,1787,4339,1706e" filled="t" fillcolor="#293781" stroked="f">
                <v:path arrowok="t"/>
                <v:fill/>
              </v:shape>
              <v:shape style="position:absolute;left:4154;top:1671;width:187;height:116" coordorigin="4154,1671" coordsize="187,116" path="m4246,1671l4232,1671,4212,1676,4196,1689,4335,1689,4335,1689,4264,1689,4259,1678,4246,1671e" filled="t" fillcolor="#293781" stroked="f">
                <v:path arrowok="t"/>
                <v:fill/>
              </v:shape>
              <v:shape style="position:absolute;left:4154;top:1671;width:187;height:116" coordorigin="4154,1671" coordsize="187,116" path="m4298,1671l4272,1680,4264,1689,4335,1689,4325,1678,4298,1671e" filled="t" fillcolor="#293781" stroked="f">
                <v:path arrowok="t"/>
                <v:fill/>
              </v:shape>
            </v:group>
            <v:group style="position:absolute;left:4354;top:1674;width:122;height:116" coordorigin="4354,1674" coordsize="122,116">
              <v:shape style="position:absolute;left:4354;top:1674;width:122;height:116" coordorigin="4354,1674" coordsize="122,116" path="m4394,1674l4377,1683,4364,1698,4356,1720,4354,1747,4362,1765,4377,1779,4398,1787,4425,1790,4446,1784,4463,1772,4469,1762,4402,1762,4394,1753,4393,1740,4476,1730,4473,1718,4394,1718,4396,1706,4403,1699,4466,1699,4462,1693,4447,1682,4424,1675,4394,1674e" filled="t" fillcolor="#293781" stroked="f">
                <v:path arrowok="t"/>
                <v:fill/>
              </v:shape>
              <v:shape style="position:absolute;left:4354;top:1674;width:122;height:116" coordorigin="4354,1674" coordsize="122,116" path="m4474,1754l4433,1754,4430,1760,4422,1762,4469,1762,4474,1754e" filled="t" fillcolor="#293781" stroked="f">
                <v:path arrowok="t"/>
                <v:fill/>
              </v:shape>
              <v:shape style="position:absolute;left:4354;top:1674;width:122;height:116" coordorigin="4354,1674" coordsize="122,116" path="m4466,1699l4427,1699,4435,1707,4435,1718,4473,1718,4472,1709,4466,1699e" filled="t" fillcolor="#293781" stroked="f">
                <v:path arrowok="t"/>
                <v:fill/>
              </v:shape>
            </v:group>
            <v:group style="position:absolute;left:4487;top:1671;width:86;height:116" coordorigin="4487,1671" coordsize="86,116">
              <v:shape style="position:absolute;left:4487;top:1671;width:86;height:116" coordorigin="4487,1671" coordsize="86,116" path="m4528,1674l4487,1674,4487,1787,4530,1787,4530,1738,4538,1715,4556,1708,4573,1708,4573,1692,4528,1692,4528,1674e" filled="t" fillcolor="#293781" stroked="f">
                <v:path arrowok="t"/>
                <v:fill/>
              </v:shape>
              <v:shape style="position:absolute;left:4487;top:1671;width:86;height:116" coordorigin="4487,1671" coordsize="86,116" path="m4573,1708l4565,1708,4569,1710,4573,1711,4573,1708e" filled="t" fillcolor="#293781" stroked="f">
                <v:path arrowok="t"/>
                <v:fill/>
              </v:shape>
              <v:shape style="position:absolute;left:4487;top:1671;width:86;height:116" coordorigin="4487,1671" coordsize="86,116" path="m4565,1671l4545,1671,4536,1679,4529,1692,4573,1692,4573,1673,4569,1672,4565,1671e" filled="t" fillcolor="#293781" stroked="f">
                <v:path arrowok="t"/>
                <v:fill/>
              </v:shape>
            </v:group>
            <v:group style="position:absolute;left:4584;top:1632;width:43;height:156" coordorigin="4584,1632" coordsize="43,156">
              <v:shape style="position:absolute;left:4584;top:1632;width:43;height:156" coordorigin="4584,1632" coordsize="43,156" path="m4628,1674l4584,1674,4584,1787,4628,1787,4628,1674e" filled="t" fillcolor="#293781" stroked="f">
                <v:path arrowok="t"/>
                <v:fill/>
              </v:shape>
              <v:shape style="position:absolute;left:4584;top:1632;width:43;height:156" coordorigin="4584,1632" coordsize="43,156" path="m4628,1632l4584,1632,4584,1662,4628,1662,4628,1632e" filled="t" fillcolor="#293781" stroked="f">
                <v:path arrowok="t"/>
                <v:fill/>
              </v:shape>
            </v:group>
            <v:group style="position:absolute;left:4637;top:1640;width:85;height:149" coordorigin="4637,1640" coordsize="85,149">
              <v:shape style="position:absolute;left:4637;top:1640;width:85;height:149" coordorigin="4637,1640" coordsize="85,149" path="m4700,1701l4657,1701,4659,1771,4674,1786,4695,1789,4704,1789,4714,1787,4723,1787,4723,1755,4702,1755,4700,1751,4700,1701e" filled="t" fillcolor="#293781" stroked="f">
                <v:path arrowok="t"/>
                <v:fill/>
              </v:shape>
              <v:shape style="position:absolute;left:4637;top:1640;width:85;height:149" coordorigin="4637,1640" coordsize="85,149" path="m4723,1755l4720,1755,4716,1755,4723,1755,4723,1755e" filled="t" fillcolor="#293781" stroked="f">
                <v:path arrowok="t"/>
                <v:fill/>
              </v:shape>
              <v:shape style="position:absolute;left:4637;top:1640;width:85;height:149" coordorigin="4637,1640" coordsize="85,149" path="m4723,1674l4637,1674,4637,1701,4723,1701,4723,1674e" filled="t" fillcolor="#293781" stroked="f">
                <v:path arrowok="t"/>
                <v:fill/>
              </v:shape>
              <v:shape style="position:absolute;left:4637;top:1640;width:85;height:149" coordorigin="4637,1640" coordsize="85,149" path="m4700,1640l4657,1640,4657,1674,4700,1674,4700,1640e" filled="t" fillcolor="#293781" stroked="f">
                <v:path arrowok="t"/>
                <v:fill/>
              </v:shape>
            </v:group>
            <v:group style="position:absolute;left:4737;top:1632;width:43;height:156" coordorigin="4737,1632" coordsize="43,156">
              <v:shape style="position:absolute;left:4737;top:1632;width:43;height:156" coordorigin="4737,1632" coordsize="43,156" path="m4781,1674l4737,1674,4737,1787,4781,1787,4781,1674e" filled="t" fillcolor="#293781" stroked="f">
                <v:path arrowok="t"/>
                <v:fill/>
              </v:shape>
              <v:shape style="position:absolute;left:4737;top:1632;width:43;height:156" coordorigin="4737,1632" coordsize="43,156" path="m4781,1632l4737,1632,4737,1662,4781,1662,4781,1632e" filled="t" fillcolor="#293781" stroked="f">
                <v:path arrowok="t"/>
                <v:fill/>
              </v:shape>
            </v:group>
            <v:group style="position:absolute;left:4790;top:1673;width:114;height:117" coordorigin="4790,1673" coordsize="114,117">
              <v:shape style="position:absolute;left:4790;top:1673;width:114;height:117" coordorigin="4790,1673" coordsize="114,117" path="m4831,1750l4790,1751,4796,1769,4811,1781,4832,1788,4860,1789,4882,1784,4898,1771,4900,1763,4843,1763,4839,1762,4837,1760,4833,1757,4832,1754,4831,1750e" filled="t" fillcolor="#293781" stroked="f">
                <v:path arrowok="t"/>
                <v:fill/>
              </v:shape>
              <v:shape style="position:absolute;left:4790;top:1673;width:114;height:117" coordorigin="4790,1673" coordsize="114,117" path="m4830,1673l4813,1680,4800,1695,4797,1723,4812,1735,4839,1743,4859,1746,4863,1748,4863,1761,4854,1763,4900,1763,4863,1714,4846,1713,4839,1710,4837,1709,4834,1707,4834,1697,4841,1695,4897,1695,4895,1689,4880,1678,4858,1673,4830,1673e" filled="t" fillcolor="#293781" stroked="f">
                <v:path arrowok="t"/>
                <v:fill/>
              </v:shape>
              <v:shape style="position:absolute;left:4790;top:1673;width:114;height:117" coordorigin="4790,1673" coordsize="114,117" path="m4897,1695l4851,1695,4854,1696,4857,1698,4860,1700,4862,1703,4862,1707,4901,1707,4897,1695e" filled="t" fillcolor="#293781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57.860504pt;margin-top:68.199493pt;width:65.921pt;height:37.154pt;mso-position-horizontal-relative:page;mso-position-vertical-relative:paragraph;z-index:-8451" coordorigin="5157,1364" coordsize="1318,743">
            <v:group style="position:absolute;left:5159;top:1366;width:1314;height:739" coordorigin="5159,1366" coordsize="1314,739">
              <v:shape style="position:absolute;left:5159;top:1366;width:1314;height:739" coordorigin="5159,1366" coordsize="1314,739" path="m6474,2105l5159,2105,5159,1366,6474,1366,6474,2105xe" filled="f" stroked="t" strokeweight=".201pt" strokecolor="#BDBEC0">
                <v:path arrowok="t"/>
              </v:shape>
            </v:group>
            <v:group style="position:absolute;left:5872;top:1601;width:68;height:222" coordorigin="5872,1601" coordsize="68,222">
              <v:shape style="position:absolute;left:5872;top:1601;width:68;height:222" coordorigin="5872,1601" coordsize="68,222" path="m5910,1601l5901,1605,5897,1606,5889,1607,5882,1608,5875,1609,5872,1610,5872,1614,5872,1786,5872,1795,5874,1805,5881,1812,5887,1819,5897,1822,5916,1823,5927,1822,5938,1818,5940,1817,5940,1815,5936,1797,5936,1796,5920,1796,5915,1793,5911,1790,5911,1786,5910,1608,5910,1601e" filled="t" fillcolor="#003663" stroked="f">
                <v:path arrowok="t"/>
                <v:fill/>
              </v:shape>
              <v:shape style="position:absolute;left:5872;top:1601;width:68;height:222" coordorigin="5872,1601" coordsize="68,222" path="m5935,1793l5933,1794,5927,1794,5920,1796,5936,1796,5936,1795,5935,1793e" filled="t" fillcolor="#003663" stroked="f">
                <v:path arrowok="t"/>
                <v:fill/>
              </v:shape>
            </v:group>
            <v:group style="position:absolute;left:5265;top:1607;width:148;height:213" coordorigin="5265,1607" coordsize="148,213">
              <v:shape style="position:absolute;left:5265;top:1607;width:148;height:213" coordorigin="5265,1607" coordsize="148,213" path="m5268,1608l5265,1610,5266,1613,5266,1815,5265,1819,5268,1820,5288,1820,5410,1820,5413,1819,5412,1794,5413,1791,5410,1789,5307,1789,5307,1726,5406,1726,5408,1725,5408,1706,5408,1698,5408,1696,5405,1695,5385,1695,5366,1694,5346,1692,5326,1687,5307,1679,5307,1659,5308,1639,5410,1639,5412,1638,5412,1636,5412,1628,5412,1609,5410,1608,5270,1608,5268,1608e" filled="t" fillcolor="#003663" stroked="f">
                <v:path arrowok="t"/>
                <v:fill/>
              </v:shape>
              <v:shape style="position:absolute;left:5265;top:1607;width:148;height:213" coordorigin="5265,1607" coordsize="148,213" path="m5410,1820l5408,1820,5410,1820,5410,1820e" filled="t" fillcolor="#003663" stroked="f">
                <v:path arrowok="t"/>
                <v:fill/>
              </v:shape>
              <v:shape style="position:absolute;left:5265;top:1607;width:148;height:213" coordorigin="5265,1607" coordsize="148,213" path="m5410,1789l5307,1789,5410,1789e" filled="t" fillcolor="#003663" stroked="f">
                <v:path arrowok="t"/>
                <v:fill/>
              </v:shape>
              <v:shape style="position:absolute;left:5265;top:1607;width:148;height:213" coordorigin="5265,1607" coordsize="148,213" path="m5406,1726l5403,1726,5406,1727,5406,1726e" filled="t" fillcolor="#003663" stroked="f">
                <v:path arrowok="t"/>
                <v:fill/>
              </v:shape>
              <v:shape style="position:absolute;left:5265;top:1607;width:148;height:213" coordorigin="5265,1607" coordsize="148,213" path="m5405,1695l5385,1695,5405,1695e" filled="t" fillcolor="#003663" stroked="f">
                <v:path arrowok="t"/>
                <v:fill/>
              </v:shape>
              <v:shape style="position:absolute;left:5265;top:1607;width:148;height:213" coordorigin="5265,1607" coordsize="148,213" path="m5410,1639l5408,1639,5410,1639,5410,1639e" filled="t" fillcolor="#003663" stroked="f">
                <v:path arrowok="t"/>
                <v:fill/>
              </v:shape>
              <v:shape style="position:absolute;left:5265;top:1607;width:148;height:213" coordorigin="5265,1607" coordsize="148,213" path="m5409,1607l5390,1608,5270,1608,5410,1608,5409,1607e" filled="t" fillcolor="#003663" stroked="f">
                <v:path arrowok="t"/>
                <v:fill/>
              </v:shape>
            </v:group>
            <v:group style="position:absolute;left:6178;top:1607;width:101;height:101" coordorigin="6178,1607" coordsize="101,101">
              <v:shape style="position:absolute;left:6178;top:1607;width:101;height:101" coordorigin="6178,1607" coordsize="101,101" path="m6253,1607l6249,1608,6245,1609,6242,1613,6227,1628,6185,1670,6183,1672,6180,1675,6179,1678,6178,1682,6179,1686,6182,1689,6187,1694,6192,1700,6202,1709,6209,1708,6218,1699,6275,1642,6279,1639,6279,1631,6275,1627,6270,1622,6265,1617,6260,1612,6257,1609,6253,1607e" filled="t" fillcolor="#003663" stroked="f">
                <v:path arrowok="t"/>
                <v:fill/>
              </v:shape>
            </v:group>
            <v:group style="position:absolute;left:6224;top:1654;width:102;height:101" coordorigin="6224,1654" coordsize="102,101">
              <v:shape style="position:absolute;left:6224;top:1654;width:102;height:101" coordorigin="6224,1654" coordsize="102,101" path="m6297,1654l6294,1656,6291,1657,6289,1659,6275,1673,6231,1717,6228,1719,6227,1722,6224,1726,6224,1732,6228,1735,6232,1740,6237,1744,6241,1748,6243,1751,6246,1753,6249,1754,6253,1755,6257,1753,6321,1689,6325,1685,6326,1678,6321,1673,6316,1668,6311,1663,6306,1658,6302,1655,6297,1654e" filled="t" fillcolor="#003663" stroked="f">
                <v:path arrowok="t"/>
                <v:fill/>
              </v:shape>
            </v:group>
            <v:group style="position:absolute;left:5444;top:1666;width:233;height:155" coordorigin="5444,1666" coordsize="233,155">
              <v:shape style="position:absolute;left:5444;top:1666;width:233;height:155" coordorigin="5444,1666" coordsize="233,155" path="m5505,1666l5485,1669,5465,1673,5454,1676,5449,1680,5445,1682,5444,1687,5444,1816,5444,1818,5446,1820,5448,1820,5480,1820,5482,1820,5482,1817,5483,1814,5482,1810,5482,1697,5495,1695,5507,1692,5603,1692,5604,1692,5676,1692,5668,1681,5654,1671,5648,1670,5550,1670,5532,1667,5505,1666e" filled="t" fillcolor="#003663" stroked="f">
                <v:path arrowok="t"/>
                <v:fill/>
              </v:shape>
              <v:shape style="position:absolute;left:5444;top:1666;width:233;height:155" coordorigin="5444,1666" coordsize="233,155" path="m5603,1692l5525,1692,5532,1693,5536,1697,5540,1702,5541,1708,5541,1817,5541,1819,5543,1820,5545,1820,5578,1820,5579,1818,5579,1815,5579,1697,5603,1692e" filled="t" fillcolor="#003663" stroked="f">
                <v:path arrowok="t"/>
                <v:fill/>
              </v:shape>
              <v:shape style="position:absolute;left:5444;top:1666;width:233;height:155" coordorigin="5444,1666" coordsize="233,155" path="m5578,1820l5575,1820,5578,1820,5578,1820e" filled="t" fillcolor="#003663" stroked="f">
                <v:path arrowok="t"/>
                <v:fill/>
              </v:shape>
              <v:shape style="position:absolute;left:5444;top:1666;width:233;height:155" coordorigin="5444,1666" coordsize="233,155" path="m5676,1692l5604,1692,5622,1692,5629,1693,5633,1698,5637,1702,5637,1708,5637,1818,5639,1820,5672,1820,5675,1820,5676,1818,5676,1693,5676,1692e" filled="t" fillcolor="#003663" stroked="f">
                <v:path arrowok="t"/>
                <v:fill/>
              </v:shape>
              <v:shape style="position:absolute;left:5444;top:1666;width:233;height:155" coordorigin="5444,1666" coordsize="233,155" path="m5480,1820l5448,1820,5479,1820,5480,1820e" filled="t" fillcolor="#003663" stroked="f">
                <v:path arrowok="t"/>
                <v:fill/>
              </v:shape>
              <v:shape style="position:absolute;left:5444;top:1666;width:233;height:155" coordorigin="5444,1666" coordsize="233,155" path="m5613,1666l5594,1667,5573,1668,5550,1670,5648,1670,5631,1666,5613,1666e" filled="t" fillcolor="#003663" stroked="f">
                <v:path arrowok="t"/>
                <v:fill/>
              </v:shape>
            </v:group>
            <v:group style="position:absolute;left:5707;top:1666;width:140;height:215" coordorigin="5707,1666" coordsize="140,215">
              <v:shape style="position:absolute;left:5707;top:1666;width:140;height:215" coordorigin="5707,1666" coordsize="140,215" path="m5790,1666l5765,1666,5745,1669,5726,1675,5721,1676,5715,1678,5712,1682,5708,1687,5708,1693,5707,1877,5707,1878,5709,1879,5711,1881,5714,1880,5716,1880,5725,1878,5734,1877,5745,1874,5747,1872,5746,1869,5748,1820,5807,1820,5808,1820,5829,1809,5837,1797,5780,1797,5763,1793,5746,1777,5746,1697,5752,1696,5771,1693,5839,1693,5838,1691,5824,1676,5809,1669,5790,1666e" filled="t" fillcolor="#003663" stroked="f">
                <v:path arrowok="t"/>
                <v:fill/>
              </v:shape>
              <v:shape style="position:absolute;left:5707;top:1666;width:140;height:215" coordorigin="5707,1666" coordsize="140,215" path="m5807,1820l5748,1820,5763,1822,5789,1823,5807,1820e" filled="t" fillcolor="#003663" stroked="f">
                <v:path arrowok="t"/>
                <v:fill/>
              </v:shape>
              <v:shape style="position:absolute;left:5707;top:1666;width:140;height:215" coordorigin="5707,1666" coordsize="140,215" path="m5839,1693l5771,1693,5791,1694,5797,1696,5801,1702,5803,1708,5807,1720,5807,1751,5807,1758,5807,1771,5802,1783,5800,1789,5794,1794,5780,1797,5837,1797,5839,1793,5845,1771,5847,1751,5846,1731,5844,1711,5839,1693e" filled="t" fillcolor="#003663" stroked="f">
                <v:path arrowok="t"/>
                <v:fill/>
              </v:shape>
            </v:group>
            <v:group style="position:absolute;left:5937;top:1669;width:148;height:212" coordorigin="5937,1669" coordsize="148,212">
              <v:shape style="position:absolute;left:5937;top:1669;width:148;height:212" coordorigin="5937,1669" coordsize="148,212" path="m5954,1852l5953,1854,5953,1856,5952,1862,5952,1876,5953,1878,5955,1878,5966,1880,6030,1855,5978,1855,5967,1853,5957,1852,5954,1852e" filled="t" fillcolor="#003663" stroked="f">
                <v:path arrowok="t"/>
                <v:fill/>
              </v:shape>
              <v:shape style="position:absolute;left:5937;top:1669;width:148;height:212" coordorigin="5937,1669" coordsize="148,212" path="m6042,1820l5985,1820,6004,1820,6003,1826,6001,1832,5999,1837,5998,1843,5994,1849,5989,1851,5978,1855,6030,1855,6031,1852,6039,1830,6042,1820e" filled="t" fillcolor="#003663" stroked="f">
                <v:path arrowok="t"/>
                <v:fill/>
              </v:shape>
              <v:shape style="position:absolute;left:5937;top:1669;width:148;height:212" coordorigin="5937,1669" coordsize="148,212" path="m5939,1669l5937,1673,5938,1676,5946,1700,5981,1818,5983,1820,5985,1820,6042,1820,6049,1795,6016,1795,6011,1795,6007,1790,5977,1674,5977,1672,5975,1669,5972,1669,5967,1669,5942,1669,5939,1669e" filled="t" fillcolor="#003663" stroked="f">
                <v:path arrowok="t"/>
                <v:fill/>
              </v:shape>
              <v:shape style="position:absolute;left:5937;top:1669;width:148;height:212" coordorigin="5937,1669" coordsize="148,212" path="m6082,1669l6079,1669,6046,1669,6044,1672,6043,1678,6016,1795,6049,1795,6084,1675,6085,1672,6083,1671,6082,1669e" filled="t" fillcolor="#003663" stroked="f">
                <v:path arrowok="t"/>
                <v:fill/>
              </v:shape>
              <v:shape style="position:absolute;left:5937;top:1669;width:148;height:212" coordorigin="5937,1669" coordsize="148,212" path="m5975,1669l5972,1669,5975,1669e" filled="t" fillcolor="#003663" stroked="f">
                <v:path arrowok="t"/>
                <v:fill/>
              </v:shape>
              <v:shape style="position:absolute;left:5937;top:1669;width:148;height:212" coordorigin="5937,1669" coordsize="148,212" path="m6058,1669l6049,1669,6067,1669,6058,1669e" filled="t" fillcolor="#003663" stroked="f">
                <v:path arrowok="t"/>
                <v:fill/>
              </v:shape>
              <v:shape style="position:absolute;left:5937;top:1669;width:148;height:212" coordorigin="5937,1669" coordsize="148,212" path="m5962,1669l5942,1669,5967,1669,5962,1669e" filled="t" fillcolor="#003663" stroked="f">
                <v:path arrowok="t"/>
                <v:fill/>
              </v:shape>
            </v:group>
            <v:group style="position:absolute;left:6131;top:1700;width:241;height:119" coordorigin="6131,1700" coordsize="241,119">
              <v:shape style="position:absolute;left:6131;top:1700;width:241;height:119" coordorigin="6131,1700" coordsize="241,119" path="m6158,1700l6153,1702,6149,1705,6145,1710,6141,1714,6139,1717,6135,1719,6133,1722,6131,1727,6132,1733,6147,1748,6190,1790,6195,1796,6200,1801,6216,1811,6232,1817,6252,1819,6276,1816,6293,1807,6311,1792,6328,1776,6257,1776,6238,1773,6230,1770,6225,1763,6209,1747,6166,1705,6163,1701,6158,1700e" filled="t" fillcolor="#003663" stroked="f">
                <v:path arrowok="t"/>
                <v:fill/>
              </v:shape>
              <v:shape style="position:absolute;left:6131;top:1700;width:241;height:119" coordorigin="6131,1700" coordsize="241,119" path="m6345,1700l6341,1702,6338,1703,6336,1705,6274,1767,6257,1776,6328,1776,6368,1736,6372,1732,6372,1724,6368,1720,6363,1715,6357,1710,6352,1704,6349,1701,6345,1700e" filled="t" fillcolor="#00366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1.874512pt;margin-top:68.199493pt;width:65.921pt;height:37.154pt;mso-position-horizontal-relative:page;mso-position-vertical-relative:paragraph;z-index:-8450" coordorigin="6637,1364" coordsize="1318,743">
            <v:group style="position:absolute;left:6640;top:1366;width:1314;height:739" coordorigin="6640,1366" coordsize="1314,739">
              <v:shape style="position:absolute;left:6640;top:1366;width:1314;height:739" coordorigin="6640,1366" coordsize="1314,739" path="m7954,2105l6640,2105,6640,1366,7954,1366,7954,2105xe" filled="f" stroked="t" strokeweight=".201pt" strokecolor="#BDBEC0">
                <v:path arrowok="t"/>
              </v:shape>
              <v:shape style="position:absolute;left:6794;top:1469;width:1005;height:547" type="#_x0000_t75">
                <v:imagedata r:id="rId127" o:title=""/>
              </v:shape>
            </v:group>
            <w10:wrap type="none"/>
          </v:group>
        </w:pict>
      </w:r>
      <w:r>
        <w:rPr/>
        <w:pict>
          <v:group style="position:absolute;margin-left:405.887512pt;margin-top:68.199493pt;width:65.921pt;height:37.154pt;mso-position-horizontal-relative:page;mso-position-vertical-relative:paragraph;z-index:-8449" coordorigin="8118,1364" coordsize="1318,743">
            <v:group style="position:absolute;left:8120;top:1366;width:1314;height:739" coordorigin="8120,1366" coordsize="1314,739">
              <v:shape style="position:absolute;left:8120;top:1366;width:1314;height:739" coordorigin="8120,1366" coordsize="1314,739" path="m9434,2105l8120,2105,8120,1366,9434,1366,9434,2105xe" filled="f" stroked="t" strokeweight=".201pt" strokecolor="#BDBEC0">
                <v:path arrowok="t"/>
              </v:shape>
              <v:shape style="position:absolute;left:8231;top:1604;width:1091;height:276" type="#_x0000_t75">
                <v:imagedata r:id="rId128" o:title=""/>
              </v:shape>
            </v:group>
            <w10:wrap type="none"/>
          </v:group>
        </w:pict>
      </w:r>
      <w:r>
        <w:rPr/>
        <w:pict>
          <v:group style="position:absolute;margin-left:479.901489pt;margin-top:68.199493pt;width:65.921pt;height:37.154pt;mso-position-horizontal-relative:page;mso-position-vertical-relative:paragraph;z-index:-8448" coordorigin="9598,1364" coordsize="1318,743">
            <v:group style="position:absolute;left:9600;top:1366;width:1314;height:739" coordorigin="9600,1366" coordsize="1314,739">
              <v:shape style="position:absolute;left:9600;top:1366;width:1314;height:739" coordorigin="9600,1366" coordsize="1314,739" path="m10914,2105l9600,2105,9600,1366,10914,1366,10914,2105xe" filled="f" stroked="t" strokeweight=".201pt" strokecolor="#BDBEC0">
                <v:path arrowok="t"/>
              </v:shape>
              <v:shape style="position:absolute;left:9943;top:1455;width:647;height:529" type="#_x0000_t75">
                <v:imagedata r:id="rId129" o:title=""/>
              </v:shape>
            </v:group>
            <w10:wrap type="none"/>
          </v:group>
        </w:pict>
      </w:r>
      <w:r>
        <w:rPr>
          <w:rFonts w:ascii="Arial" w:hAnsi="Arial" w:cs="Arial" w:eastAsia="Arial"/>
          <w:sz w:val="5"/>
          <w:szCs w:val="5"/>
          <w:color w:val="000003"/>
          <w:spacing w:val="0"/>
          <w:w w:val="96"/>
        </w:rPr>
        <w:t>Score</w:t>
      </w:r>
      <w:r>
        <w:rPr>
          <w:rFonts w:ascii="Arial" w:hAnsi="Arial" w:cs="Arial" w:eastAsia="Arial"/>
          <w:sz w:val="5"/>
          <w:szCs w:val="5"/>
          <w:color w:val="000003"/>
          <w:spacing w:val="0"/>
          <w:w w:val="96"/>
        </w:rPr>
        <w:t> </w:t>
      </w:r>
      <w:r>
        <w:rPr>
          <w:rFonts w:ascii="Arial" w:hAnsi="Arial" w:cs="Arial" w:eastAsia="Arial"/>
          <w:sz w:val="5"/>
          <w:szCs w:val="5"/>
          <w:color w:val="000003"/>
          <w:spacing w:val="0"/>
          <w:w w:val="100"/>
        </w:rPr>
        <w:t>your</w:t>
      </w:r>
      <w:r>
        <w:rPr>
          <w:rFonts w:ascii="Arial" w:hAnsi="Arial" w:cs="Arial" w:eastAsia="Arial"/>
          <w:sz w:val="5"/>
          <w:szCs w:val="5"/>
          <w:color w:val="000003"/>
          <w:spacing w:val="-5"/>
          <w:w w:val="100"/>
        </w:rPr>
        <w:t> </w:t>
      </w:r>
      <w:r>
        <w:rPr>
          <w:rFonts w:ascii="Arial" w:hAnsi="Arial" w:cs="Arial" w:eastAsia="Arial"/>
          <w:sz w:val="5"/>
          <w:szCs w:val="5"/>
          <w:color w:val="000003"/>
          <w:spacing w:val="0"/>
          <w:w w:val="96"/>
        </w:rPr>
        <w:t>world!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53" w:after="0" w:line="68" w:lineRule="exact"/>
        <w:ind w:left="3451" w:right="-20"/>
        <w:jc w:val="left"/>
        <w:rPr>
          <w:rFonts w:ascii="Trebuchet MS" w:hAnsi="Trebuchet MS" w:cs="Trebuchet MS" w:eastAsia="Trebuchet MS"/>
          <w:sz w:val="6"/>
          <w:szCs w:val="6"/>
        </w:rPr>
      </w:pPr>
      <w:rPr/>
      <w:r>
        <w:rPr/>
        <w:pict>
          <v:group style="position:absolute;margin-left:35.820499pt;margin-top:-66.782616pt;width:65.921pt;height:37.154pt;mso-position-horizontal-relative:page;mso-position-vertical-relative:paragraph;z-index:-8447" coordorigin="716,-1336" coordsize="1318,743">
            <v:group style="position:absolute;left:718;top:-1334;width:1314;height:739" coordorigin="718,-1334" coordsize="1314,739">
              <v:shape style="position:absolute;left:718;top:-1334;width:1314;height:739" coordorigin="718,-1334" coordsize="1314,739" path="m2033,-595l718,-595,718,-1334,2033,-1334,2033,-595xe" filled="f" stroked="t" strokeweight=".201pt" strokecolor="#BDBEC0">
                <v:path arrowok="t"/>
              </v:shape>
              <v:shape style="position:absolute;left:802;top:-1157;width:1113;height:348" type="#_x0000_t75">
                <v:imagedata r:id="rId130" o:title=""/>
              </v:shape>
            </v:group>
            <w10:wrap type="none"/>
          </v:group>
        </w:pict>
      </w:r>
      <w:r>
        <w:rPr/>
        <w:pict>
          <v:group style="position:absolute;margin-left:109.834503pt;margin-top:-66.782616pt;width:65.921pt;height:37.154pt;mso-position-horizontal-relative:page;mso-position-vertical-relative:paragraph;z-index:-8446" coordorigin="2197,-1336" coordsize="1318,743">
            <v:group style="position:absolute;left:2199;top:-1334;width:1314;height:739" coordorigin="2199,-1334" coordsize="1314,739">
              <v:shape style="position:absolute;left:2199;top:-1334;width:1314;height:739" coordorigin="2199,-1334" coordsize="1314,739" path="m3513,-595l2199,-595,2199,-1334,3513,-1334,3513,-595xe" filled="f" stroked="t" strokeweight=".201pt" strokecolor="#BDBEC0">
                <v:path arrowok="t"/>
              </v:shape>
              <v:shape style="position:absolute;left:2711;top:-1141;width:19;height:67" type="#_x0000_t75">
                <v:imagedata r:id="rId131" o:title=""/>
              </v:shape>
              <v:shape style="position:absolute;left:2757;top:-1133;width:37;height:67" type="#_x0000_t75">
                <v:imagedata r:id="rId132" o:title=""/>
              </v:shape>
              <v:shape style="position:absolute;left:2645;top:-1134;width:34;height:67" type="#_x0000_t75">
                <v:imagedata r:id="rId133" o:title=""/>
              </v:shape>
              <v:shape style="position:absolute;left:2711;top:-805;width:19;height:67" type="#_x0000_t75">
                <v:imagedata r:id="rId134" o:title=""/>
              </v:shape>
              <v:shape style="position:absolute;left:2757;top:-814;width:37;height:67" type="#_x0000_t75">
                <v:imagedata r:id="rId135" o:title=""/>
              </v:shape>
              <v:shape style="position:absolute;left:2645;top:-813;width:34;height:67" type="#_x0000_t75">
                <v:imagedata r:id="rId136" o:title=""/>
              </v:shape>
            </v:group>
            <v:group style="position:absolute;left:2354;top:-1169;width:151;height:354" coordorigin="2354,-1169" coordsize="151,354">
              <v:shape style="position:absolute;left:2354;top:-1169;width:151;height:354" coordorigin="2354,-1169" coordsize="151,354" path="m2405,-1169l2360,-1127,2354,-1058,2354,-1006,2354,-966,2356,-898,2379,-828,2421,-815,2436,-815,2452,-821,2458,-829,2505,-829,2505,-843,2504,-866,2423,-866,2419,-873,2419,-898,2419,-908,2419,-920,2419,-966,2419,-1112,2423,-1118,2500,-1118,2500,-1125,2494,-1139,2483,-1151,2466,-1162,2440,-1168,2405,-1169e" filled="t" fillcolor="#6D6E71" stroked="f">
                <v:path arrowok="t"/>
                <v:fill/>
              </v:shape>
              <v:shape style="position:absolute;left:2354;top:-1169;width:151;height:354" coordorigin="2354,-1169" coordsize="151,354" path="m2505,-829l2458,-829,2461,-818,2505,-824,2505,-829e" filled="t" fillcolor="#6D6E71" stroked="f">
                <v:path arrowok="t"/>
                <v:fill/>
              </v:shape>
              <v:shape style="position:absolute;left:2354;top:-1169;width:151;height:354" coordorigin="2354,-1169" coordsize="151,354" path="m2504,-1016l2428,-1016,2428,-962,2446,-962,2446,-872,2441,-866,2504,-866,2504,-1016e" filled="t" fillcolor="#6D6E71" stroked="f">
                <v:path arrowok="t"/>
                <v:fill/>
              </v:shape>
              <v:shape style="position:absolute;left:2354;top:-1169;width:151;height:354" coordorigin="2354,-1169" coordsize="151,354" path="m2500,-1118l2439,-1118,2442,-1112,2442,-1050,2502,-1055,2502,-1076,2501,-1102,2500,-1118e" filled="t" fillcolor="#6D6E71" stroked="f">
                <v:path arrowok="t"/>
                <v:fill/>
              </v:shape>
            </v:group>
            <v:group style="position:absolute;left:2515;top:-1062;width:129;height:247" coordorigin="2515,-1062" coordsize="129,247">
              <v:shape style="position:absolute;left:2515;top:-1062;width:129;height:247" coordorigin="2515,-1062" coordsize="129,247" path="m2576,-1062l2523,-1028,2515,-950,2515,-924,2515,-902,2535,-830,2583,-815,2607,-820,2625,-832,2637,-849,2640,-862,2574,-862,2570,-867,2569,-950,2570,-1010,2573,-1015,2641,-1015,2636,-1033,2624,-1049,2604,-1059,2576,-1062e" filled="t" fillcolor="#6D6E71" stroked="f">
                <v:path arrowok="t"/>
                <v:fill/>
              </v:shape>
              <v:shape style="position:absolute;left:2515;top:-1062;width:129;height:247" coordorigin="2515,-1062" coordsize="129,247" path="m2641,-1015l2587,-1015,2590,-1012,2590,-1000,2590,-867,2587,-862,2640,-862,2644,-924,2644,-955,2643,-977,2642,-1000,2642,-1015,2641,-1015e" filled="t" fillcolor="#6D6E71" stroked="f">
                <v:path arrowok="t"/>
                <v:fill/>
              </v:shape>
            </v:group>
            <v:group style="position:absolute;left:2655;top:-1062;width:129;height:247" coordorigin="2655,-1062" coordsize="129,247">
              <v:shape style="position:absolute;left:2655;top:-1062;width:129;height:247" coordorigin="2655,-1062" coordsize="129,247" path="m2716,-1062l2664,-1028,2655,-950,2655,-924,2656,-902,2675,-830,2723,-815,2748,-820,2766,-832,2777,-849,2781,-862,2714,-862,2710,-867,2710,-950,2710,-1010,2713,-1015,2782,-1015,2776,-1033,2764,-1049,2744,-1059,2716,-1062e" filled="t" fillcolor="#6D6E71" stroked="f">
                <v:path arrowok="t"/>
                <v:fill/>
              </v:shape>
              <v:shape style="position:absolute;left:2655;top:-1062;width:129;height:247" coordorigin="2655,-1062" coordsize="129,247" path="m2782,-1015l2728,-1015,2730,-1012,2731,-1000,2731,-867,2727,-862,2781,-862,2784,-924,2785,-955,2784,-977,2783,-1000,2782,-1015,2782,-1015e" filled="t" fillcolor="#6D6E71" stroked="f">
                <v:path arrowok="t"/>
                <v:fill/>
              </v:shape>
            </v:group>
            <v:group style="position:absolute;left:2795;top:-1062;width:129;height:247" coordorigin="2795,-1062" coordsize="129,247">
              <v:shape style="position:absolute;left:2795;top:-1062;width:129;height:247" coordorigin="2795,-1062" coordsize="129,247" path="m2857,-1062l2804,-1028,2796,-950,2795,-924,2796,-902,2815,-830,2863,-815,2888,-820,2906,-832,2918,-849,2921,-862,2854,-862,2850,-867,2850,-950,2850,-1010,2853,-1015,2922,-1015,2917,-1033,2904,-1049,2885,-1059,2857,-1062e" filled="t" fillcolor="#6D6E71" stroked="f">
                <v:path arrowok="t"/>
                <v:fill/>
              </v:shape>
              <v:shape style="position:absolute;left:2795;top:-1062;width:129;height:247" coordorigin="2795,-1062" coordsize="129,247" path="m2922,-1015l2868,-1015,2870,-1012,2871,-1000,2871,-867,2867,-862,2921,-862,2925,-924,2925,-955,2924,-977,2923,-1000,2922,-1015,2922,-1015e" filled="t" fillcolor="#6D6E71" stroked="f">
                <v:path arrowok="t"/>
                <v:fill/>
              </v:shape>
            </v:group>
            <v:group style="position:absolute;left:2936;top:-1170;width:131;height:353" coordorigin="2936,-1170" coordsize="131,353">
              <v:shape style="position:absolute;left:2936;top:-1170;width:131;height:353" coordorigin="2936,-1170" coordsize="131,353" path="m2996,-1062l2939,-1019,2936,-935,2936,-913,2948,-836,2983,-817,2999,-817,3006,-821,3015,-831,3066,-831,3065,-836,3065,-860,2993,-860,2991,-865,2990,-878,2990,-985,2990,-1001,2991,-1011,2993,-1015,3065,-1015,3065,-1045,3011,-1045,3007,-1056,2996,-1062e" filled="t" fillcolor="#6D6E71" stroked="f">
                <v:path arrowok="t"/>
                <v:fill/>
              </v:shape>
              <v:shape style="position:absolute;left:2936;top:-1170;width:131;height:353" coordorigin="2936,-1170" coordsize="131,353" path="m3066,-831l3015,-831,3022,-818,3067,-818,3066,-831e" filled="t" fillcolor="#6D6E71" stroked="f">
                <v:path arrowok="t"/>
                <v:fill/>
              </v:shape>
              <v:shape style="position:absolute;left:2936;top:-1170;width:131;height:353" coordorigin="2936,-1170" coordsize="131,353" path="m3065,-1015l3008,-1015,3011,-1009,3011,-893,3010,-878,3010,-866,3008,-860,3065,-860,3065,-1015e" filled="t" fillcolor="#6D6E71" stroked="f">
                <v:path arrowok="t"/>
                <v:fill/>
              </v:shape>
              <v:shape style="position:absolute;left:2936;top:-1170;width:131;height:353" coordorigin="2936,-1170" coordsize="131,353" path="m3065,-1170l3011,-1170,3011,-1045,3065,-1045,3065,-1170e" filled="t" fillcolor="#6D6E71" stroked="f">
                <v:path arrowok="t"/>
                <v:fill/>
              </v:shape>
            </v:group>
            <v:group style="position:absolute;left:3099;top:-1170;width:64;height:352" coordorigin="3099,-1170" coordsize="64,352">
              <v:shape style="position:absolute;left:3099;top:-1170;width:64;height:352" coordorigin="3099,-1170" coordsize="64,352" path="m3099,-845l3099,-819,3106,-818,3111,-818,3120,-818,3128,-818,3148,-825,3159,-841,3160,-844,3109,-844,3105,-845,3099,-845e" filled="t" fillcolor="#6D6E71" stroked="f">
                <v:path arrowok="t"/>
                <v:fill/>
              </v:shape>
              <v:shape style="position:absolute;left:3099;top:-1170;width:64;height:352" coordorigin="3099,-1170" coordsize="64,352" path="m3163,-1170l3135,-1170,3135,-854,3132,-845,3116,-845,3109,-844,3160,-844,3163,-868,3163,-1170e" filled="t" fillcolor="#6D6E71" stroked="f">
                <v:path arrowok="t"/>
                <v:fill/>
              </v:shape>
            </v:group>
            <v:group style="position:absolute;left:3181;top:-1062;width:75;height:243" coordorigin="3181,-1062" coordsize="75,243">
              <v:shape style="position:absolute;left:3181;top:-1062;width:75;height:243" coordorigin="3181,-1062" coordsize="75,243" path="m3217,-1062l3182,-1013,3181,-908,3181,-886,3206,-821,3235,-819,3250,-833,3252,-840,3211,-840,3206,-845,3206,-957,3206,-1031,3210,-1038,3253,-1038,3253,-1041,3240,-1057,3217,-1062e" filled="t" fillcolor="#6D6E71" stroked="f">
                <v:path arrowok="t"/>
                <v:fill/>
              </v:shape>
              <v:shape style="position:absolute;left:3181;top:-1062;width:75;height:243" coordorigin="3181,-1062" coordsize="75,243" path="m3253,-1038l3228,-1038,3232,-1033,3232,-1020,3232,-846,3227,-840,3252,-840,3256,-857,3256,-865,3257,-908,3257,-957,3256,-977,3256,-998,3254,-1020,3253,-1038e" filled="t" fillcolor="#6D6E71" stroked="f">
                <v:path arrowok="t"/>
                <v:fill/>
              </v:shape>
            </v:group>
            <v:group style="position:absolute;left:3273;top:-1170;width:75;height:352" coordorigin="3273,-1170" coordsize="75,352">
              <v:shape style="position:absolute;left:3273;top:-1170;width:75;height:352" coordorigin="3273,-1170" coordsize="75,352" path="m3338,-828l3297,-828,3301,-821,3308,-818,3331,-820,3338,-828e" filled="t" fillcolor="#6D6E71" stroked="f">
                <v:path arrowok="t"/>
                <v:fill/>
              </v:shape>
              <v:shape style="position:absolute;left:3273;top:-1170;width:75;height:352" coordorigin="3273,-1170" coordsize="75,352" path="m3297,-1170l3273,-1170,3273,-818,3293,-818,3297,-828,3338,-828,3343,-834,3344,-839,3301,-839,3298,-846,3298,-863,3298,-995,3298,-1029,3301,-1037,3346,-1037,3343,-1045,3297,-1045,3297,-1170e" filled="t" fillcolor="#6D6E71" stroked="f">
                <v:path arrowok="t"/>
                <v:fill/>
              </v:shape>
              <v:shape style="position:absolute;left:3273;top:-1170;width:75;height:352" coordorigin="3273,-1170" coordsize="75,352" path="m3346,-1037l3320,-1037,3324,-1032,3324,-844,3320,-839,3344,-839,3348,-863,3348,-995,3348,-1014,3348,-1029,3347,-1033,3346,-1037e" filled="t" fillcolor="#6D6E71" stroked="f">
                <v:path arrowok="t"/>
                <v:fill/>
              </v:shape>
              <v:shape style="position:absolute;left:3273;top:-1170;width:75;height:352" coordorigin="3273,-1170" coordsize="75,352" path="m3321,-1062l3309,-1062,3300,-1056,3297,-1045,3343,-1045,3339,-1056,3321,-1062e" filled="t" fillcolor="#6D6E71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83.847504pt;margin-top:-66.782616pt;width:65.921pt;height:37.154pt;mso-position-horizontal-relative:page;mso-position-vertical-relative:paragraph;z-index:-8445" coordorigin="3677,-1336" coordsize="1318,743">
            <v:group style="position:absolute;left:3679;top:-1334;width:1314;height:739" coordorigin="3679,-1334" coordsize="1314,739">
              <v:shape style="position:absolute;left:3679;top:-1334;width:1314;height:739" coordorigin="3679,-1334" coordsize="1314,739" path="m4993,-595l3679,-595,3679,-1334,4993,-1334,4993,-595xe" filled="f" stroked="t" strokeweight=".201pt" strokecolor="#BDBEC0">
                <v:path arrowok="t"/>
              </v:shape>
            </v:group>
            <v:group style="position:absolute;left:4678;top:-1056;width:147;height:170" coordorigin="4678,-1056" coordsize="147,170">
              <v:shape style="position:absolute;left:4678;top:-1056;width:147;height:170" coordorigin="4678,-1056" coordsize="147,170" path="m4755,-1056l4690,-1015,4678,-963,4682,-945,4724,-893,4761,-886,4771,-886,4783,-887,4799,-894,4803,-897,4807,-899,4812,-904,4780,-904,4761,-908,4744,-917,4729,-932,4717,-951,4709,-976,4723,-977,4709,-977,4709,-983,4708,-989,4709,-1010,4720,-1031,4737,-1041,4756,-1044,4797,-1044,4794,-1047,4776,-1054,4755,-1056e" filled="t" fillcolor="#EA204A" stroked="f">
                <v:path arrowok="t"/>
                <v:fill/>
              </v:shape>
              <v:shape style="position:absolute;left:4678;top:-1056;width:147;height:170" coordorigin="4678,-1056" coordsize="147,170" path="m4825,-917l4820,-914,4802,-907,4780,-904,4812,-904,4824,-915,4825,-917e" filled="t" fillcolor="#EA204A" stroked="f">
                <v:path arrowok="t"/>
                <v:fill/>
              </v:shape>
              <v:shape style="position:absolute;left:4678;top:-1056;width:147;height:170" coordorigin="4678,-1056" coordsize="147,170" path="m4797,-1044l4756,-1044,4776,-1032,4784,-1014,4784,-1009,4780,-1007,4773,-1005,4709,-977,4723,-977,4737,-978,4819,-1014,4812,-1030,4797,-1044e" filled="t" fillcolor="#EA204A" stroked="f">
                <v:path arrowok="t"/>
                <v:fill/>
              </v:shape>
            </v:group>
            <v:group style="position:absolute;left:4588;top:-1141;width:94;height:250" coordorigin="4588,-1141" coordsize="94,250">
              <v:shape style="position:absolute;left:4588;top:-1141;width:94;height:250" coordorigin="4588,-1141" coordsize="94,250" path="m4665,-1141l4614,-1141,4588,-1129,4616,-1129,4616,-903,4614,-902,4606,-891,4669,-891,4682,-899,4676,-900,4670,-900,4664,-901,4652,-902,4649,-904,4649,-1119,4651,-1131,4654,-1135,4665,-1141e" filled="t" fillcolor="#09A84E" stroked="f">
                <v:path arrowok="t"/>
                <v:fill/>
              </v:shape>
            </v:group>
            <v:group style="position:absolute;left:4420;top:-1052;width:177;height:270" coordorigin="4420,-1052" coordsize="177,270">
              <v:shape style="position:absolute;left:4420;top:-1052;width:177;height:270" coordorigin="4420,-1052" coordsize="177,270" path="m4538,-930l4508,-930,4506,-925,4505,-922,4505,-905,4510,-898,4512,-892,4434,-865,4420,-830,4424,-815,4434,-802,4452,-791,4477,-784,4510,-782,4534,-787,4554,-796,4555,-797,4509,-797,4485,-801,4467,-811,4456,-828,4453,-850,4467,-869,4482,-876,4497,-881,4516,-882,4577,-882,4575,-884,4560,-898,4547,-908,4543,-911,4538,-916,4538,-930e" filled="t" fillcolor="#127DC2" stroked="f">
                <v:path arrowok="t"/>
                <v:fill/>
              </v:shape>
              <v:shape style="position:absolute;left:4420;top:-1052;width:177;height:270" coordorigin="4420,-1052" coordsize="177,270" path="m4577,-882l4525,-882,4527,-882,4536,-875,4553,-861,4562,-846,4565,-827,4556,-811,4538,-800,4509,-797,4555,-797,4569,-809,4579,-825,4585,-845,4586,-868,4577,-882e" filled="t" fillcolor="#127DC2" stroked="f">
                <v:path arrowok="t"/>
                <v:fill/>
              </v:shape>
              <v:shape style="position:absolute;left:4420;top:-1052;width:177;height:270" coordorigin="4420,-1052" coordsize="177,270" path="m4597,-1052l4509,-1051,4451,-1021,4438,-984,4442,-964,4454,-946,4472,-934,4497,-929,4500,-929,4508,-930,4538,-930,4538,-931,4543,-936,4550,-942,4522,-942,4496,-944,4481,-960,4472,-981,4469,-1002,4469,-1011,4471,-1021,4480,-1031,4494,-1037,4555,-1037,4553,-1039,4574,-1039,4597,-1052e" filled="t" fillcolor="#127DC2" stroked="f">
                <v:path arrowok="t"/>
                <v:fill/>
              </v:shape>
              <v:shape style="position:absolute;left:4420;top:-1052;width:177;height:270" coordorigin="4420,-1052" coordsize="177,270" path="m4555,-1037l4494,-1037,4521,-1034,4535,-1017,4544,-996,4546,-975,4546,-968,4546,-957,4538,-949,4536,-947,4522,-942,4550,-942,4557,-949,4567,-961,4574,-981,4575,-1010,4564,-1028,4555,-1037e" filled="t" fillcolor="#127DC2" stroked="f">
                <v:path arrowok="t"/>
                <v:fill/>
              </v:shape>
            </v:group>
            <v:group style="position:absolute;left:4246;top:-1056;width:176;height:170" coordorigin="4246,-1056" coordsize="176,170">
              <v:shape style="position:absolute;left:4246;top:-1056;width:176;height:170" coordorigin="4246,-1056" coordsize="176,170" path="m4330,-1056l4269,-1028,4246,-970,4249,-950,4285,-899,4333,-887,4344,-887,4367,-893,4382,-901,4350,-901,4323,-901,4287,-952,4281,-998,4285,-1017,4299,-1035,4315,-1043,4339,-1044,4380,-1044,4379,-1045,4357,-1053,4330,-1056e" filled="t" fillcolor="#FED900" stroked="f">
                <v:path arrowok="t"/>
                <v:fill/>
              </v:shape>
              <v:shape style="position:absolute;left:4246;top:-1056;width:176;height:170" coordorigin="4246,-1056" coordsize="176,170" path="m4380,-1044l4339,-1044,4358,-1034,4372,-1017,4381,-996,4386,-974,4387,-956,4387,-952,4385,-934,4377,-915,4367,-906,4350,-901,4382,-901,4420,-956,4423,-978,4419,-998,4410,-1016,4397,-1032,4380,-1044e" filled="t" fillcolor="#FED900" stroked="f">
                <v:path arrowok="t"/>
                <v:fill/>
              </v:shape>
            </v:group>
            <v:group style="position:absolute;left:4057;top:-1056;width:176;height:170" coordorigin="4057,-1056" coordsize="176,170">
              <v:shape style="position:absolute;left:4057;top:-1056;width:176;height:170" coordorigin="4057,-1056" coordsize="176,170" path="m4141,-1056l4081,-1028,4057,-970,4060,-950,4097,-899,4144,-887,4155,-887,4178,-893,4193,-901,4161,-901,4134,-901,4098,-952,4092,-998,4097,-1017,4111,-1035,4126,-1043,4150,-1044,4192,-1044,4190,-1045,4168,-1053,4141,-1056e" filled="t" fillcolor="#EA204A" stroked="f">
                <v:path arrowok="t"/>
                <v:fill/>
              </v:shape>
              <v:shape style="position:absolute;left:4057;top:-1056;width:176;height:170" coordorigin="4057,-1056" coordsize="176,170" path="m4192,-1044l4150,-1044,4169,-1034,4183,-1017,4192,-996,4197,-974,4199,-956,4199,-952,4197,-934,4188,-915,4178,-906,4161,-901,4193,-901,4232,-956,4234,-978,4230,-998,4222,-1016,4208,-1032,4192,-1044e" filled="t" fillcolor="#EA204A" stroked="f">
                <v:path arrowok="t"/>
                <v:fill/>
              </v:shape>
            </v:group>
            <v:group style="position:absolute;left:3806;top:-1127;width:242;height:244" coordorigin="3806,-1127" coordsize="242,244">
              <v:shape style="position:absolute;left:3806;top:-1127;width:242;height:244" coordorigin="3806,-1127" coordsize="242,244" path="m3931,-1127l3863,-1106,3821,-1060,3806,-997,3808,-980,3847,-913,3915,-885,3947,-883,3967,-885,3987,-888,4021,-896,3957,-896,3934,-898,3879,-927,3848,-984,3842,-1032,3846,-1052,3905,-1106,3957,-1112,4012,-1112,3991,-1120,3974,-1124,3955,-1126,3931,-1127e" filled="t" fillcolor="#127DC2" stroked="f">
                <v:path arrowok="t"/>
                <v:fill/>
              </v:shape>
              <v:shape style="position:absolute;left:3806;top:-1127;width:242;height:244" coordorigin="3806,-1127" coordsize="242,244" path="m4036,-957l4001,-957,3998,-903,3982,-898,3957,-896,4021,-896,4035,-899,4035,-944,4035,-952,4036,-955,4036,-957e" filled="t" fillcolor="#127DC2" stroked="f">
                <v:path arrowok="t"/>
                <v:fill/>
              </v:shape>
              <v:shape style="position:absolute;left:3806;top:-1127;width:242;height:244" coordorigin="3806,-1127" coordsize="242,244" path="m4048,-969l3977,-969,3950,-955,4001,-957,4036,-957,4036,-958,4037,-959,4039,-961,4048,-969e" filled="t" fillcolor="#127DC2" stroked="f">
                <v:path arrowok="t"/>
                <v:fill/>
              </v:shape>
              <v:shape style="position:absolute;left:3806;top:-1127;width:242;height:244" coordorigin="3806,-1127" coordsize="242,244" path="m4012,-1112l3957,-1112,3978,-1104,3993,-1094,4004,-1084,3996,-1070,4007,-1073,4030,-1102,4016,-1111,4012,-1112e" filled="t" fillcolor="#127DC2" stroked="f">
                <v:path arrowok="t"/>
                <v:fill/>
              </v:shape>
            </v:group>
            <v:group style="position:absolute;left:4830;top:-1054;width:10;height:24" coordorigin="4830,-1054" coordsize="10,24">
              <v:shape style="position:absolute;left:4830;top:-1054;width:10;height:24" coordorigin="4830,-1054" coordsize="10,24" path="m4840,-1052l4837,-1052,4837,-1030,4840,-1030,4840,-1052e" filled="t" fillcolor="#D1D2D3" stroked="f">
                <v:path arrowok="t"/>
                <v:fill/>
              </v:shape>
              <v:shape style="position:absolute;left:4830;top:-1054;width:10;height:24" coordorigin="4830,-1054" coordsize="10,24" path="m4847,-1054l4830,-1054,4830,-1052,4847,-1052,4847,-1054e" filled="t" fillcolor="#D1D2D3" stroked="f">
                <v:path arrowok="t"/>
                <v:fill/>
              </v:shape>
            </v:group>
            <v:group style="position:absolute;left:4852;top:-1054;width:20;height:24" coordorigin="4852,-1054" coordsize="20,24">
              <v:shape style="position:absolute;left:4852;top:-1054;width:20;height:24" coordorigin="4852,-1054" coordsize="20,24" path="m4856,-1054l4852,-1054,4852,-1030,4854,-1030,4854,-1052,4856,-1052,4856,-1054e" filled="t" fillcolor="#D1D2D3" stroked="f">
                <v:path arrowok="t"/>
                <v:fill/>
              </v:shape>
              <v:shape style="position:absolute;left:4852;top:-1054;width:20;height:24" coordorigin="4852,-1054" coordsize="20,24" path="m4856,-1052l4854,-1052,4861,-1030,4863,-1030,4864,-1035,4862,-1035,4856,-1052e" filled="t" fillcolor="#D1D2D3" stroked="f">
                <v:path arrowok="t"/>
                <v:fill/>
              </v:shape>
              <v:shape style="position:absolute;left:4852;top:-1054;width:20;height:24" coordorigin="4852,-1054" coordsize="20,24" path="m4872,-1052l4870,-1052,4870,-1030,4872,-1030,4872,-1052e" filled="t" fillcolor="#D1D2D3" stroked="f">
                <v:path arrowok="t"/>
                <v:fill/>
              </v:shape>
              <v:shape style="position:absolute;left:4852;top:-1054;width:20;height:24" coordorigin="4852,-1054" coordsize="20,24" path="m4872,-1054l4868,-1054,4862,-1035,4864,-1035,4870,-1052,4872,-1052,4872,-1054e" filled="t" fillcolor="#D1D2D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57.860504pt;margin-top:-66.782616pt;width:65.921pt;height:37.154pt;mso-position-horizontal-relative:page;mso-position-vertical-relative:paragraph;z-index:-8444" coordorigin="5157,-1336" coordsize="1318,743">
            <v:group style="position:absolute;left:5159;top:-1334;width:1314;height:739" coordorigin="5159,-1334" coordsize="1314,739">
              <v:shape style="position:absolute;left:5159;top:-1334;width:1314;height:739" coordorigin="5159,-1334" coordsize="1314,739" path="m6474,-595l5159,-595,5159,-1334,6474,-1334,6474,-595xe" filled="f" stroked="t" strokeweight=".201pt" strokecolor="#BDBEC0">
                <v:path arrowok="t"/>
              </v:shape>
              <v:shape style="position:absolute;left:5239;top:-1090;width:1152;height:215" type="#_x0000_t75">
                <v:imagedata r:id="rId137" o:title=""/>
              </v:shape>
            </v:group>
            <w10:wrap type="none"/>
          </v:group>
        </w:pict>
      </w:r>
      <w:r>
        <w:rPr/>
        <w:pict>
          <v:group style="position:absolute;margin-left:331.874512pt;margin-top:-66.782616pt;width:65.921pt;height:37.154pt;mso-position-horizontal-relative:page;mso-position-vertical-relative:paragraph;z-index:-8443" coordorigin="6637,-1336" coordsize="1318,743">
            <v:group style="position:absolute;left:6640;top:-1334;width:1314;height:739" coordorigin="6640,-1334" coordsize="1314,739">
              <v:shape style="position:absolute;left:6640;top:-1334;width:1314;height:739" coordorigin="6640,-1334" coordsize="1314,739" path="m7954,-595l6640,-595,6640,-1334,7954,-1334,7954,-595xe" filled="f" stroked="t" strokeweight=".201pt" strokecolor="#BDBEC0">
                <v:path arrowok="t"/>
              </v:shape>
            </v:group>
            <v:group style="position:absolute;left:7180;top:-1028;width:177;height:124" coordorigin="7180,-1028" coordsize="177,124">
              <v:shape style="position:absolute;left:7180;top:-1028;width:177;height:124" coordorigin="7180,-1028" coordsize="177,124" path="m7225,-1028l7180,-1028,7182,-933,7191,-922,7207,-912,7233,-906,7269,-904,7280,-904,7304,-905,7326,-906,7344,-908,7357,-910,7357,-926,7283,-926,7254,-927,7233,-934,7225,-950,7225,-1028e" filled="t" fillcolor="#231F20" stroked="f">
                <v:path arrowok="t"/>
                <v:fill/>
              </v:shape>
              <v:shape style="position:absolute;left:7180;top:-1028;width:177;height:124" coordorigin="7180,-1028" coordsize="177,124" path="m7357,-1028l7313,-1028,7301,-927,7283,-926,7357,-926,7357,-1028e" filled="t" fillcolor="#231F20" stroked="f">
                <v:path arrowok="t"/>
                <v:fill/>
              </v:shape>
            </v:group>
            <v:group style="position:absolute;left:6738;top:-1028;width:177;height:121" coordorigin="6738,-1028" coordsize="177,121">
              <v:shape style="position:absolute;left:6738;top:-1028;width:177;height:121" coordorigin="6738,-1028" coordsize="177,121" path="m6783,-1028l6738,-1028,6738,-907,6783,-907,6783,-957,6915,-957,6915,-979,6783,-979,6783,-1028e" filled="t" fillcolor="#231F20" stroked="f">
                <v:path arrowok="t"/>
                <v:fill/>
              </v:shape>
              <v:shape style="position:absolute;left:6738;top:-1028;width:177;height:121" coordorigin="6738,-1028" coordsize="177,121" path="m6915,-957l6871,-957,6871,-907,6915,-907,6915,-957e" filled="t" fillcolor="#231F20" stroked="f">
                <v:path arrowok="t"/>
                <v:fill/>
              </v:shape>
              <v:shape style="position:absolute;left:6738;top:-1028;width:177;height:121" coordorigin="6738,-1028" coordsize="177,121" path="m6915,-1028l6871,-1028,6871,-979,6915,-979,6915,-1028e" filled="t" fillcolor="#231F20" stroked="f">
                <v:path arrowok="t"/>
                <v:fill/>
              </v:shape>
            </v:group>
            <v:group style="position:absolute;left:7403;top:-1028;width:177;height:121" coordorigin="7403,-1028" coordsize="177,121">
              <v:shape style="position:absolute;left:7403;top:-1028;width:177;height:121" coordorigin="7403,-1028" coordsize="177,121" path="m7581,-1028l7451,-1028,7420,-1025,7406,-1015,7403,-907,7448,-907,7448,-958,7581,-958,7581,-979,7448,-979,7448,-1001,7451,-1004,7581,-1004,7581,-1028e" filled="t" fillcolor="#231F20" stroked="f">
                <v:path arrowok="t"/>
                <v:fill/>
              </v:shape>
            </v:group>
            <v:group style="position:absolute;left:7616;top:-1028;width:177;height:121" coordorigin="7616,-1028" coordsize="177,121">
              <v:shape style="position:absolute;left:7616;top:-1028;width:177;height:121" coordorigin="7616,-1028" coordsize="177,121" path="m7793,-1028l7641,-1027,7621,-1019,7616,-1004,7616,-1001,7618,-920,7632,-910,7663,-907,7793,-907,7793,-931,7663,-931,7660,-934,7660,-958,7793,-958,7793,-979,7660,-979,7660,-1001,7663,-1004,7793,-1004,7793,-1028e" filled="t" fillcolor="#231F20" stroked="f">
                <v:path arrowok="t"/>
                <v:fill/>
              </v:shape>
            </v:group>
            <v:group style="position:absolute;left:7838;top:-938;width:45;height:31" coordorigin="7838,-938" coordsize="45,31">
              <v:shape style="position:absolute;left:7838;top:-938;width:45;height:31" coordorigin="7838,-938" coordsize="45,31" path="m7880,-938l7841,-938,7838,-936,7838,-909,7841,-907,7880,-907,7883,-909,7883,-936,7880,-938e" filled="t" fillcolor="#2865B0" stroked="f">
                <v:path arrowok="t"/>
                <v:fill/>
              </v:shape>
            </v:group>
            <v:group style="position:absolute;left:6958;top:-1028;width:177;height:123" coordorigin="6958,-1028" coordsize="177,123">
              <v:shape style="position:absolute;left:6958;top:-1028;width:177;height:123" coordorigin="6958,-1028" coordsize="177,123" path="m6972,-1028l6972,-1007,7089,-1007,7090,-1002,7090,-982,7049,-982,7026,-981,7005,-980,6986,-977,6964,-974,6958,-969,6958,-917,7034,-904,7063,-905,7123,-908,7135,-924,7035,-924,7021,-925,7012,-927,7005,-928,7003,-931,7003,-955,7005,-958,7012,-959,7021,-961,7035,-962,7135,-962,7135,-988,7132,-1011,7120,-1023,7098,-1027,6972,-1028e" filled="t" fillcolor="#231F20" stroked="f">
                <v:path arrowok="t"/>
                <v:fill/>
              </v:shape>
              <v:shape style="position:absolute;left:6958;top:-1028;width:177;height:123" coordorigin="6958,-1028" coordsize="177,123" path="m7135,-962l7090,-962,7090,-926,7074,-925,7049,-924,7135,-924,7135,-962e" filled="t" fillcolor="#231F2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05.887512pt;margin-top:-66.782616pt;width:65.921pt;height:37.154pt;mso-position-horizontal-relative:page;mso-position-vertical-relative:paragraph;z-index:-8442" coordorigin="8118,-1336" coordsize="1318,743">
            <v:group style="position:absolute;left:8120;top:-1334;width:1314;height:739" coordorigin="8120,-1334" coordsize="1314,739">
              <v:shape style="position:absolute;left:8120;top:-1334;width:1314;height:739" coordorigin="8120,-1334" coordsize="1314,739" path="m9434,-595l8120,-595,8120,-1334,9434,-1334,9434,-595xe" filled="f" stroked="t" strokeweight=".201pt" strokecolor="#BDBEC0">
                <v:path arrowok="t"/>
              </v:shape>
            </v:group>
            <v:group style="position:absolute;left:8227;top:-1077;width:311;height:182" coordorigin="8227,-1077" coordsize="311,182">
              <v:shape style="position:absolute;left:8227;top:-1077;width:311;height:182" coordorigin="8227,-1077" coordsize="311,182" path="m8468,-901l8418,-901,8425,-897,8433,-895,8441,-895,8462,-898,8468,-901e" filled="t" fillcolor="#003976" stroked="f">
                <v:path arrowok="t"/>
                <v:fill/>
              </v:shape>
              <v:shape style="position:absolute;left:8227;top:-1077;width:311;height:182" coordorigin="8227,-1077" coordsize="311,182" path="m8538,-914l8489,-914,8491,-902,8500,-895,8528,-895,8538,-906,8538,-914e" filled="t" fillcolor="#003976" stroked="f">
                <v:path arrowok="t"/>
                <v:fill/>
              </v:shape>
              <v:shape style="position:absolute;left:8227;top:-1077;width:311;height:182" coordorigin="8227,-1077" coordsize="311,182" path="m8313,-910l8227,-910,8227,-899,8313,-899,8313,-910e" filled="t" fillcolor="#003976" stroked="f">
                <v:path arrowok="t"/>
                <v:fill/>
              </v:shape>
              <v:shape style="position:absolute;left:8227;top:-1077;width:311;height:182" coordorigin="8227,-1077" coordsize="311,182" path="m8505,-1010l8478,-1010,8485,-1002,8485,-970,8415,-944,8407,-919,8408,-915,8410,-910,8331,-910,8331,-899,8418,-899,8418,-901,8468,-901,8480,-907,8485,-910,8450,-910,8443,-917,8443,-928,8449,-945,8468,-956,8485,-960,8518,-960,8518,-993,8518,-1000,8509,-1008,8505,-1010e" filled="t" fillcolor="#003976" stroked="f">
                <v:path arrowok="t"/>
                <v:fill/>
              </v:shape>
              <v:shape style="position:absolute;left:8227;top:-1077;width:311;height:182" coordorigin="8227,-1077" coordsize="311,182" path="m8292,-1066l8248,-1066,8250,-1062,8250,-914,8248,-910,8292,-910,8290,-914,8290,-984,8394,-984,8394,-998,8290,-998,8290,-1062,8292,-1066e" filled="t" fillcolor="#003976" stroked="f">
                <v:path arrowok="t"/>
                <v:fill/>
              </v:shape>
              <v:shape style="position:absolute;left:8227;top:-1077;width:311;height:182" coordorigin="8227,-1077" coordsize="311,182" path="m8394,-984l8354,-984,8354,-914,8353,-910,8396,-910,8394,-914,8394,-984e" filled="t" fillcolor="#003976" stroked="f">
                <v:path arrowok="t"/>
                <v:fill/>
              </v:shape>
              <v:shape style="position:absolute;left:8227;top:-1077;width:311;height:182" coordorigin="8227,-1077" coordsize="311,182" path="m8518,-960l8485,-960,8485,-944,8478,-920,8461,-910,8450,-910,8485,-910,8489,-914,8538,-914,8538,-914,8519,-914,8518,-920,8518,-960e" filled="t" fillcolor="#003976" stroked="f">
                <v:path arrowok="t"/>
                <v:fill/>
              </v:shape>
              <v:shape style="position:absolute;left:8227;top:-1077;width:311;height:182" coordorigin="8227,-1077" coordsize="311,182" path="m8538,-917l8536,-917,8534,-916,8531,-914,8538,-914,8538,-917e" filled="t" fillcolor="#003976" stroked="f">
                <v:path arrowok="t"/>
                <v:fill/>
              </v:shape>
              <v:shape style="position:absolute;left:8227;top:-1077;width:311;height:182" coordorigin="8227,-1077" coordsize="311,182" path="m8471,-1019l8442,-1016,8422,-1007,8414,-993,8413,-978,8421,-971,8442,-971,8449,-977,8449,-990,8443,-998,8443,-1004,8450,-1010,8505,-1010,8493,-1016,8471,-1019e" filled="t" fillcolor="#003976" stroked="f">
                <v:path arrowok="t"/>
                <v:fill/>
              </v:shape>
              <v:shape style="position:absolute;left:8227;top:-1077;width:311;height:182" coordorigin="8227,-1077" coordsize="311,182" path="m8396,-1066l8353,-1066,8354,-1062,8354,-998,8394,-998,8394,-1062,8396,-1066e" filled="t" fillcolor="#003976" stroked="f">
                <v:path arrowok="t"/>
                <v:fill/>
              </v:shape>
              <v:shape style="position:absolute;left:8227;top:-1077;width:311;height:182" coordorigin="8227,-1077" coordsize="311,182" path="m8313,-1077l8227,-1077,8227,-1066,8313,-1066,8313,-1077e" filled="t" fillcolor="#003976" stroked="f">
                <v:path arrowok="t"/>
                <v:fill/>
              </v:shape>
              <v:shape style="position:absolute;left:8227;top:-1077;width:311;height:182" coordorigin="8227,-1077" coordsize="311,182" path="m8418,-1077l8331,-1077,8331,-1066,8418,-1066,8418,-1077e" filled="t" fillcolor="#003976" stroked="f">
                <v:path arrowok="t"/>
                <v:fill/>
              </v:shape>
            </v:group>
            <v:group style="position:absolute;left:8513;top:-1081;width:316;height:234" coordorigin="8513,-1081" coordsize="316,234">
              <v:shape style="position:absolute;left:8513;top:-1081;width:316;height:234" coordorigin="8513,-1081" coordsize="316,234" path="m8542,-889l8522,-889,8513,-881,8513,-856,8524,-847,8539,-847,8559,-851,8570,-862,8549,-862,8547,-863,8547,-865,8548,-869,8549,-874,8549,-883,8542,-889e" filled="t" fillcolor="#003976" stroked="f">
                <v:path arrowok="t"/>
                <v:fill/>
              </v:shape>
              <v:shape style="position:absolute;left:8513;top:-1081;width:316;height:234" coordorigin="8513,-1081" coordsize="316,234" path="m8579,-1015l8515,-1015,8515,-1005,8523,-1004,8526,-999,8577,-893,8568,-872,8559,-862,8570,-862,8573,-864,8585,-884,8606,-934,8594,-934,8568,-990,8567,-992,8566,-997,8566,-1003,8570,-1006,8579,-1006,8579,-1015e" filled="t" fillcolor="#003976" stroked="f">
                <v:path arrowok="t"/>
                <v:fill/>
              </v:shape>
              <v:shape style="position:absolute;left:8513;top:-1081;width:316;height:234" coordorigin="8513,-1081" coordsize="316,234" path="m8808,-921l8787,-921,8804,-896,8805,-895,8808,-895,8808,-921e" filled="t" fillcolor="#003976" stroked="f">
                <v:path arrowok="t"/>
                <v:fill/>
              </v:shape>
              <v:shape style="position:absolute;left:8513;top:-1081;width:316;height:234" coordorigin="8513,-1081" coordsize="316,234" path="m8746,-1081l8687,-1066,8653,-1017,8649,-1015,8599,-1015,8599,-1006,8651,-1006,8650,-998,8649,-993,8649,-988,8667,-928,8717,-896,8743,-897,8763,-902,8776,-910,8753,-910,8730,-911,8713,-919,8702,-933,8696,-954,8694,-980,8694,-985,8710,-1057,8740,-1070,8778,-1070,8767,-1077,8746,-1081e" filled="t" fillcolor="#003976" stroked="f">
                <v:path arrowok="t"/>
                <v:fill/>
              </v:shape>
              <v:shape style="position:absolute;left:8513;top:-1081;width:316;height:234" coordorigin="8513,-1081" coordsize="316,234" path="m8812,-970l8769,-970,8773,-966,8773,-948,8768,-924,8753,-910,8776,-910,8778,-911,8787,-921,8808,-921,8808,-966,8812,-970e" filled="t" fillcolor="#003976" stroked="f">
                <v:path arrowok="t"/>
                <v:fill/>
              </v:shape>
              <v:shape style="position:absolute;left:8513;top:-1081;width:316;height:234" coordorigin="8513,-1081" coordsize="316,234" path="m8651,-1006l8613,-1006,8617,-1002,8617,-992,8617,-988,8615,-985,8594,-934,8606,-934,8632,-993,8635,-1000,8639,-1004,8651,-1006e" filled="t" fillcolor="#003976" stroked="f">
                <v:path arrowok="t"/>
                <v:fill/>
              </v:shape>
              <v:shape style="position:absolute;left:8513;top:-1081;width:316;height:234" coordorigin="8513,-1081" coordsize="316,234" path="m8829,-980l8748,-980,8748,-970,8829,-970,8829,-980e" filled="t" fillcolor="#003976" stroked="f">
                <v:path arrowok="t"/>
                <v:fill/>
              </v:shape>
              <v:shape style="position:absolute;left:8513;top:-1081;width:316;height:234" coordorigin="8513,-1081" coordsize="316,234" path="m8778,-1070l8740,-1070,8759,-1067,8775,-1056,8788,-1039,8798,-1015,8801,-1011,8809,-1011,8807,-1066,8784,-1066,8783,-1067,8778,-1070e" filled="t" fillcolor="#003976" stroked="f">
                <v:path arrowok="t"/>
                <v:fill/>
              </v:shape>
              <v:shape style="position:absolute;left:8513;top:-1081;width:316;height:234" coordorigin="8513,-1081" coordsize="316,234" path="m8798,-1080l8784,-1066,8807,-1066,8807,-1076,8798,-1080e" filled="t" fillcolor="#003976" stroked="f">
                <v:path arrowok="t"/>
                <v:fill/>
              </v:shape>
            </v:group>
            <v:group style="position:absolute;left:8822;top:-1017;width:113;height:118" coordorigin="8822,-1017" coordsize="113,118">
              <v:shape style="position:absolute;left:8822;top:-1017;width:113;height:118" coordorigin="8822,-1017" coordsize="113,118" path="m8872,-1006l8838,-1006,8842,-1004,8842,-912,8840,-910,8833,-909,8823,-909,8823,-899,8899,-899,8899,-909,8886,-909,8879,-910,8876,-912,8876,-946,8879,-972,8884,-985,8872,-985,8872,-1006e" filled="t" fillcolor="#003976" stroked="f">
                <v:path arrowok="t"/>
                <v:fill/>
              </v:shape>
              <v:shape style="position:absolute;left:8822;top:-1017;width:113;height:118" coordorigin="8822,-1017" coordsize="113,118" path="m8936,-1006l8908,-1006,8903,-1000,8901,-996,8901,-981,8908,-974,8929,-974,8936,-982,8936,-1006e" filled="t" fillcolor="#003976" stroked="f">
                <v:path arrowok="t"/>
                <v:fill/>
              </v:shape>
              <v:shape style="position:absolute;left:8822;top:-1017;width:113;height:118" coordorigin="8822,-1017" coordsize="113,118" path="m8926,-1017l8912,-1017,8894,-1012,8880,-996,8872,-985,8884,-985,8887,-992,8900,-1003,8908,-1006,8936,-1006,8936,-1008,8926,-1017e" filled="t" fillcolor="#003976" stroked="f">
                <v:path arrowok="t"/>
                <v:fill/>
              </v:shape>
              <v:shape style="position:absolute;left:8822;top:-1017;width:113;height:118" coordorigin="8822,-1017" coordsize="113,118" path="m8872,-1015l8828,-1015,8822,-1005,8828,-1006,8872,-1006,8872,-1015e" filled="t" fillcolor="#003976" stroked="f">
                <v:path arrowok="t"/>
                <v:fill/>
              </v:shape>
            </v:group>
            <v:group style="position:absolute;left:8935;top:-1019;width:126;height:122" coordorigin="8935,-1019" coordsize="126,122">
              <v:shape style="position:absolute;left:8935;top:-1019;width:126;height:122" coordorigin="8935,-1019" coordsize="126,122" path="m8998,-1019l8975,-1015,8956,-1005,8942,-988,8935,-967,8938,-941,8947,-920,8961,-905,8980,-897,9009,-899,9031,-906,8998,-906,8982,-912,8974,-930,8974,-968,8978,-991,8985,-1004,8996,-1008,9034,-1008,9031,-1010,9011,-1018,8998,-1019e" filled="t" fillcolor="#003976" stroked="f">
                <v:path arrowok="t"/>
                <v:fill/>
              </v:shape>
              <v:shape style="position:absolute;left:8935;top:-1019;width:126;height:122" coordorigin="8935,-1019" coordsize="126,122" path="m9034,-1008l8996,-1008,9013,-1002,9022,-985,9018,-923,8998,-906,9031,-906,9031,-906,9047,-918,9057,-934,9061,-953,9057,-978,9047,-997,9034,-1008e" filled="t" fillcolor="#003976" stroked="f">
                <v:path arrowok="t"/>
                <v:fill/>
              </v:shape>
            </v:group>
            <v:group style="position:absolute;left:9058;top:-1018;width:274;height:170" coordorigin="9058,-1018" coordsize="274,170">
              <v:shape style="position:absolute;left:9058;top:-1018;width:274;height:170" coordorigin="9058,-1018" coordsize="274,170" path="m9243,-1006l9206,-1006,9210,-1004,9210,-860,9208,-858,9192,-857,9192,-847,9265,-847,9265,-857,9246,-857,9244,-860,9244,-913,9258,-913,9255,-914,9245,-933,9247,-971,9253,-993,9255,-994,9243,-994,9243,-1006e" filled="t" fillcolor="#003976" stroked="f">
                <v:path arrowok="t"/>
                <v:fill/>
              </v:shape>
              <v:shape style="position:absolute;left:9058;top:-1018;width:274;height:170" coordorigin="9058,-1018" coordsize="274,170" path="m9258,-913l9244,-913,9256,-900,9266,-895,9280,-895,9300,-899,9311,-908,9271,-908,9258,-913e" filled="t" fillcolor="#003976" stroked="f">
                <v:path arrowok="t"/>
                <v:fill/>
              </v:shape>
              <v:shape style="position:absolute;left:9058;top:-1018;width:274;height:170" coordorigin="9058,-1018" coordsize="274,170" path="m9188,-923l9155,-923,9155,-896,9197,-896,9198,-909,9196,-909,9191,-909,9188,-911,9188,-923e" filled="t" fillcolor="#003976" stroked="f">
                <v:path arrowok="t"/>
                <v:fill/>
              </v:shape>
              <v:shape style="position:absolute;left:9058;top:-1018;width:274;height:170" coordorigin="9058,-1018" coordsize="274,170" path="m9066,-1015l9058,-1005,9072,-1005,9076,-1004,9076,-934,9081,-911,9097,-898,9123,-898,9140,-905,9151,-916,9116,-916,9111,-924,9110,-971,9110,-1014,9093,-1015,9066,-1015e" filled="t" fillcolor="#003976" stroked="f">
                <v:path arrowok="t"/>
                <v:fill/>
              </v:shape>
              <v:shape style="position:absolute;left:9058;top:-1018;width:274;height:170" coordorigin="9058,-1018" coordsize="274,170" path="m9316,-1002l9262,-1002,9282,-998,9293,-982,9296,-956,9293,-927,9282,-911,9271,-908,9311,-908,9316,-912,9327,-931,9332,-955,9328,-981,9318,-1001,9316,-1002e" filled="t" fillcolor="#003976" stroked="f">
                <v:path arrowok="t"/>
                <v:fill/>
              </v:shape>
              <v:shape style="position:absolute;left:9058;top:-1018;width:274;height:170" coordorigin="9058,-1018" coordsize="274,170" path="m9198,-909l9196,-909,9198,-909e" filled="t" fillcolor="#003976" stroked="f">
                <v:path arrowok="t"/>
                <v:fill/>
              </v:shape>
              <v:shape style="position:absolute;left:9058;top:-1018;width:274;height:170" coordorigin="9058,-1018" coordsize="274,170" path="m9243,-1015l9133,-1015,9133,-1005,9150,-1005,9154,-1004,9154,-955,9149,-929,9136,-917,9116,-916,9151,-916,9152,-917,9155,-923,9188,-923,9188,-1005,9196,-1006,9243,-1006,9243,-1015e" filled="t" fillcolor="#003976" stroked="f">
                <v:path arrowok="t"/>
                <v:fill/>
              </v:shape>
              <v:shape style="position:absolute;left:9058;top:-1018;width:274;height:170" coordorigin="9058,-1018" coordsize="274,170" path="m9283,-1018l9262,-1013,9247,-1000,9243,-994,9255,-994,9262,-1002,9316,-1002,9302,-1013,9283,-1018e" filled="t" fillcolor="#003976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-66.782616pt;width:65.921pt;height:37.154pt;mso-position-horizontal-relative:page;mso-position-vertical-relative:paragraph;z-index:-8441" coordorigin="9598,-1336" coordsize="1318,743">
            <v:group style="position:absolute;left:9600;top:-1334;width:1314;height:739" coordorigin="9600,-1334" coordsize="1314,739">
              <v:shape style="position:absolute;left:9600;top:-1334;width:1314;height:739" coordorigin="9600,-1334" coordsize="1314,739" path="m10914,-595l9600,-595,9600,-1334,10914,-1334,10914,-595xe" filled="f" stroked="t" strokeweight=".201pt" strokecolor="#BDBEC0">
                <v:path arrowok="t"/>
              </v:shape>
              <v:shape style="position:absolute;left:9724;top:-1172;width:1039;height:477" type="#_x0000_t75">
                <v:imagedata r:id="rId138" o:title=""/>
              </v:shape>
            </v:group>
            <w10:wrap type="none"/>
          </v:group>
        </w:pict>
      </w:r>
      <w:r>
        <w:rPr/>
        <w:pict>
          <v:group style="position:absolute;margin-left:35.820499pt;margin-top:-22.631615pt;width:65.921pt;height:37.154pt;mso-position-horizontal-relative:page;mso-position-vertical-relative:paragraph;z-index:-8440" coordorigin="716,-453" coordsize="1318,743">
            <v:group style="position:absolute;left:718;top:-451;width:1314;height:739" coordorigin="718,-451" coordsize="1314,739">
              <v:shape style="position:absolute;left:718;top:-451;width:1314;height:739" coordorigin="718,-451" coordsize="1314,739" path="m2033,288l718,288,718,-451,2033,-451,2033,288xe" filled="f" stroked="t" strokeweight=".201pt" strokecolor="#BDBEC0">
                <v:path arrowok="t"/>
              </v:shape>
              <v:shape style="position:absolute;left:810;top:-297;width:1103;height:432" type="#_x0000_t75">
                <v:imagedata r:id="rId139" o:title=""/>
              </v:shape>
            </v:group>
            <w10:wrap type="none"/>
          </v:group>
        </w:pict>
      </w:r>
      <w:r>
        <w:rPr/>
        <w:pict>
          <v:group style="position:absolute;margin-left:109.834503pt;margin-top:-22.631615pt;width:65.921pt;height:37.154pt;mso-position-horizontal-relative:page;mso-position-vertical-relative:paragraph;z-index:-8439" coordorigin="2197,-453" coordsize="1318,743">
            <v:group style="position:absolute;left:2199;top:-451;width:1314;height:739" coordorigin="2199,-451" coordsize="1314,739">
              <v:shape style="position:absolute;left:2199;top:-451;width:1314;height:739" coordorigin="2199,-451" coordsize="1314,739" path="m3513,288l2199,288,2199,-451,3513,-451,3513,288xe" filled="f" stroked="t" strokeweight=".201pt" strokecolor="#BDBEC0">
                <v:path arrowok="t"/>
              </v:shape>
            </v:group>
            <v:group style="position:absolute;left:2317;top:-232;width:281;height:303" coordorigin="2317,-232" coordsize="281,303">
              <v:shape style="position:absolute;left:2317;top:-232;width:281;height:303" coordorigin="2317,-232" coordsize="281,303" path="m2361,-232l2317,-232,2317,71,2361,71,2361,-70,2553,-70,2550,-81,2562,-85,2572,-93,2576,-102,2361,-102,2361,-232e" filled="t" fillcolor="#38C5EC" stroked="f">
                <v:path arrowok="t"/>
                <v:fill/>
              </v:shape>
              <v:shape style="position:absolute;left:2317;top:-232;width:281;height:303" coordorigin="2317,-232" coordsize="281,303" path="m2479,-70l2436,-70,2436,71,2479,71,2479,-70e" filled="t" fillcolor="#38C5EC" stroked="f">
                <v:path arrowok="t"/>
                <v:fill/>
              </v:shape>
              <v:shape style="position:absolute;left:2317;top:-232;width:281;height:303" coordorigin="2317,-232" coordsize="281,303" path="m2553,-70l2512,-70,2555,71,2598,71,2553,-70e" filled="t" fillcolor="#38C5EC" stroked="f">
                <v:path arrowok="t"/>
                <v:fill/>
              </v:shape>
              <v:shape style="position:absolute;left:2317;top:-232;width:281;height:303" coordorigin="2317,-232" coordsize="281,303" path="m2436,-232l2436,-102,2479,-102,2479,-199,2575,-199,2517,-230,2496,-232,2436,-232e" filled="t" fillcolor="#38C5EC" stroked="f">
                <v:path arrowok="t"/>
                <v:fill/>
              </v:shape>
              <v:shape style="position:absolute;left:2317;top:-232;width:281;height:303" coordorigin="2317,-232" coordsize="281,303" path="m2575,-199l2490,-199,2513,-197,2529,-189,2541,-174,2544,-152,2541,-129,2479,-102,2576,-102,2578,-106,2584,-123,2587,-144,2586,-170,2580,-190,2575,-199e" filled="t" fillcolor="#38C5EC" stroked="f">
                <v:path arrowok="t"/>
                <v:fill/>
              </v:shape>
            </v:group>
            <v:group style="position:absolute;left:2605;top:-232;width:167;height:309" coordorigin="2605,-232" coordsize="167,309">
              <v:shape style="position:absolute;left:2605;top:-232;width:167;height:309" coordorigin="2605,-232" coordsize="167,309" path="m2689,-232l2673,-232,2660,-230,2612,-187,2605,-135,2605,-22,2617,41,2673,77,2704,77,2717,74,2738,65,2747,58,2759,41,2673,41,2663,37,2657,28,2651,11,2648,-11,2648,-144,2651,-167,2657,-183,2663,-192,2673,-196,2758,-196,2744,-213,2728,-224,2709,-230,2689,-232e" filled="t" fillcolor="#414042" stroked="f">
                <v:path arrowok="t"/>
                <v:fill/>
              </v:shape>
              <v:shape style="position:absolute;left:2605;top:-232;width:167;height:309" coordorigin="2605,-232" coordsize="167,309" path="m2758,-196l2704,-196,2714,-192,2720,-183,2727,-167,2729,-144,2729,-11,2727,10,2721,27,2714,37,2704,41,2759,41,2772,-22,2772,-135,2771,-157,2767,-178,2760,-195,2758,-196e" filled="t" fillcolor="#414042" stroked="f">
                <v:path arrowok="t"/>
                <v:fill/>
              </v:shape>
            </v:group>
            <v:group style="position:absolute;left:3016;top:-231;width:45;height:45" coordorigin="3016,-231" coordsize="45,45">
              <v:shape style="position:absolute;left:3016;top:-231;width:45;height:45" coordorigin="3016,-231" coordsize="45,45" path="m3016,-208l3062,-208e" filled="f" stroked="t" strokeweight="2.356pt" strokecolor="#414042">
                <v:path arrowok="t"/>
              </v:shape>
            </v:group>
            <v:group style="position:absolute;left:2789;top:-231;width:205;height:305" coordorigin="2789,-231" coordsize="205,305">
              <v:shape style="position:absolute;left:2789;top:-231;width:205;height:305" coordorigin="2789,-231" coordsize="205,305" path="m2856,-118l2811,-118,2811,74,2856,74,2856,-118e" filled="t" fillcolor="#414042" stroked="f">
                <v:path arrowok="t"/>
                <v:fill/>
              </v:shape>
              <v:shape style="position:absolute;left:2789;top:-231;width:205;height:305" coordorigin="2789,-231" coordsize="205,305" path="m2960,-118l2915,-118,2915,74,2960,74,2960,-118e" filled="t" fillcolor="#414042" stroked="f">
                <v:path arrowok="t"/>
                <v:fill/>
              </v:shape>
              <v:shape style="position:absolute;left:2789;top:-231;width:205;height:305" coordorigin="2789,-231" coordsize="205,305" path="m3062,-152l2789,-152,2789,-118,3016,-118,3016,74,3062,74,3062,-152e" filled="t" fillcolor="#414042" stroked="f">
                <v:path arrowok="t"/>
                <v:fill/>
              </v:shape>
              <v:shape style="position:absolute;left:2789;top:-231;width:205;height:305" coordorigin="2789,-231" coordsize="205,305" path="m2870,-231l2854,-231,2846,-230,2812,-178,2811,-170,2811,-152,2856,-152,2856,-178,2858,-185,2863,-195,2868,-197,2890,-197,2890,-229,2879,-230,2870,-231e" filled="t" fillcolor="#414042" stroked="f">
                <v:path arrowok="t"/>
                <v:fill/>
              </v:shape>
              <v:shape style="position:absolute;left:2789;top:-231;width:205;height:305" coordorigin="2789,-231" coordsize="205,305" path="m2973,-231l2957,-231,2950,-230,2915,-178,2915,-170,2915,-152,2960,-152,2960,-178,2961,-185,2966,-195,2971,-197,2994,-197,2994,-229,2982,-230,2973,-231e" filled="t" fillcolor="#414042" stroked="f">
                <v:path arrowok="t"/>
                <v:fill/>
              </v:shape>
              <v:shape style="position:absolute;left:2789;top:-231;width:205;height:305" coordorigin="2789,-231" coordsize="205,305" path="m2890,-197l2877,-197,2879,-197,2887,-196,2889,-195,2890,-195,2890,-197e" filled="t" fillcolor="#414042" stroked="f">
                <v:path arrowok="t"/>
                <v:fill/>
              </v:shape>
              <v:shape style="position:absolute;left:2789;top:-231;width:205;height:305" coordorigin="2789,-231" coordsize="205,305" path="m2994,-197l2980,-197,2983,-197,2990,-196,2992,-195,2994,-195,2994,-197e" filled="t" fillcolor="#414042" stroked="f">
                <v:path arrowok="t"/>
                <v:fill/>
              </v:shape>
            </v:group>
            <v:group style="position:absolute;left:3081;top:-155;width:135;height:232" coordorigin="3081,-155" coordsize="135,232">
              <v:shape style="position:absolute;left:3081;top:-155;width:135;height:232" coordorigin="3081,-155" coordsize="135,232" path="m3149,-155l3138,-155,3129,-153,3090,-113,3087,-104,3081,-30,3081,-25,3082,-12,3096,51,3138,77,3161,77,3210,41,3210,40,3145,40,3141,39,3126,-25,3126,-67,3145,-120,3209,-120,3209,-121,3192,-140,3176,-151,3158,-155,3149,-155e" filled="t" fillcolor="#414042" stroked="f">
                <v:path arrowok="t"/>
                <v:fill/>
              </v:shape>
              <v:shape style="position:absolute;left:3081;top:-155;width:135;height:232" coordorigin="3081,-155" coordsize="135,232" path="m3217,-5l3172,-5,3171,9,3171,16,3153,40,3210,40,3215,23,3216,12,3216,7,3217,-5e" filled="t" fillcolor="#414042" stroked="f">
                <v:path arrowok="t"/>
                <v:fill/>
              </v:shape>
              <v:shape style="position:absolute;left:3081;top:-155;width:135;height:232" coordorigin="3081,-155" coordsize="135,232" path="m3209,-120l3153,-120,3157,-119,3163,-114,3172,-73,3217,-73,3217,-79,3214,-102,3209,-120e" filled="t" fillcolor="#414042" stroked="f">
                <v:path arrowok="t"/>
                <v:fill/>
              </v:shape>
            </v:group>
            <v:group style="position:absolute;left:3236;top:-155;width:136;height:232" coordorigin="3236,-155" coordsize="136,232">
              <v:shape style="position:absolute;left:3236;top:-155;width:136;height:232" coordorigin="3236,-155" coordsize="136,232" path="m3314,-155l3294,-155,3284,-153,3242,-107,3236,-56,3236,-48,3236,-38,3237,-28,3237,-16,3251,50,3256,56,3261,63,3267,67,3284,75,3293,77,3304,77,3327,74,3345,66,3359,49,3363,40,3301,40,3297,39,3282,6,3282,2,3282,-7,3281,-16,3282,-21,3282,-39,3372,-39,3372,-58,3372,-62,3282,-62,3282,-81,3300,-118,3363,-118,3357,-129,3353,-135,3343,-145,3337,-149,3322,-154,3314,-155e" filled="t" fillcolor="#414042" stroked="f">
                <v:path arrowok="t"/>
                <v:fill/>
              </v:shape>
              <v:shape style="position:absolute;left:3236;top:-155;width:136;height:232" coordorigin="3236,-155" coordsize="136,232" path="m3372,-5l3327,-5,3327,10,3326,14,3309,40,3363,40,3367,31,3371,12,3372,-5e" filled="t" fillcolor="#414042" stroked="f">
                <v:path arrowok="t"/>
                <v:fill/>
              </v:shape>
              <v:shape style="position:absolute;left:3236;top:-155;width:136;height:232" coordorigin="3236,-155" coordsize="136,232" path="m3363,-118l3309,-118,3312,-117,3319,-112,3326,-62,3372,-62,3363,-117,3363,-118e" filled="t" fillcolor="#414042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57.860504pt;margin-top:-22.631615pt;width:65.921pt;height:37.154pt;mso-position-horizontal-relative:page;mso-position-vertical-relative:paragraph;z-index:-8437" coordorigin="5157,-453" coordsize="1318,743">
            <v:group style="position:absolute;left:5159;top:-451;width:1314;height:739" coordorigin="5159,-451" coordsize="1314,739">
              <v:shape style="position:absolute;left:5159;top:-451;width:1314;height:739" coordorigin="5159,-451" coordsize="1314,739" path="m6474,288l5159,288,5159,-451,6474,-451,6474,288xe" filled="f" stroked="t" strokeweight=".201pt" strokecolor="#BDBEC0">
                <v:path arrowok="t"/>
              </v:shape>
              <v:shape style="position:absolute;left:5271;top:-164;width:1079;height:182" type="#_x0000_t75">
                <v:imagedata r:id="rId140" o:title=""/>
              </v:shape>
              <v:shape style="position:absolute;left:6034;top:-161;width:313;height:175" type="#_x0000_t75">
                <v:imagedata r:id="rId141" o:title=""/>
              </v:shape>
              <v:shape style="position:absolute;left:5869;top:-160;width:72;height:174" type="#_x0000_t75">
                <v:imagedata r:id="rId142" o:title=""/>
              </v:shape>
              <v:shape style="position:absolute;left:5904;top:-160;width:109;height:174" type="#_x0000_t75">
                <v:imagedata r:id="rId143" o:title=""/>
              </v:shape>
              <v:shape style="position:absolute;left:5273;top:-162;width:401;height:176" type="#_x0000_t75">
                <v:imagedata r:id="rId144" o:title=""/>
              </v:shape>
            </v:group>
            <w10:wrap type="none"/>
          </v:group>
        </w:pict>
      </w:r>
      <w:r>
        <w:rPr/>
        <w:pict>
          <v:group style="position:absolute;margin-left:331.874512pt;margin-top:-22.631615pt;width:65.921pt;height:37.154pt;mso-position-horizontal-relative:page;mso-position-vertical-relative:paragraph;z-index:-8436" coordorigin="6637,-453" coordsize="1318,743">
            <v:group style="position:absolute;left:6640;top:-451;width:1314;height:739" coordorigin="6640,-451" coordsize="1314,739">
              <v:shape style="position:absolute;left:6640;top:-451;width:1314;height:739" coordorigin="6640,-451" coordsize="1314,739" path="m7954,288l6640,288,6640,-451,7954,-451,7954,288xe" filled="f" stroked="t" strokeweight=".201pt" strokecolor="#BDBEC0">
                <v:path arrowok="t"/>
              </v:shape>
            </v:group>
            <v:group style="position:absolute;left:7172;top:-157;width:128;height:159" coordorigin="7172,-157" coordsize="128,159">
              <v:shape style="position:absolute;left:7172;top:-157;width:128;height:159" coordorigin="7172,-157" coordsize="128,159" path="m7176,-157l7172,-154,7172,-37,7178,-16,7194,-2,7220,1,7243,-3,7261,-11,7276,-15,7300,-15,7300,-19,7204,-19,7194,-29,7194,-154,7190,-157,7176,-157e" filled="t" fillcolor="#EE3D96" stroked="f">
                <v:path arrowok="t"/>
                <v:fill/>
              </v:shape>
              <v:shape style="position:absolute;left:7172;top:-157;width:128;height:159" coordorigin="7172,-157" coordsize="128,159" path="m7300,-15l7276,-15,7279,-13,7280,-10,7285,-2,7286,0,7298,0,7300,-2,7300,-15e" filled="t" fillcolor="#EE3D96" stroked="f">
                <v:path arrowok="t"/>
                <v:fill/>
              </v:shape>
              <v:shape style="position:absolute;left:7172;top:-157;width:128;height:159" coordorigin="7172,-157" coordsize="128,159" path="m7283,-157l7279,-154,7279,-29,7269,-19,7300,-19,7300,-154,7297,-157,7283,-157e" filled="t" fillcolor="#EE3D96" stroked="f">
                <v:path arrowok="t"/>
                <v:fill/>
              </v:shape>
              <v:shape style="position:absolute;left:6714;top:4;width:269;height:39" type="#_x0000_t75">
                <v:imagedata r:id="rId145" o:title=""/>
              </v:shape>
            </v:group>
            <v:group style="position:absolute;left:7002;top:-157;width:129;height:158" coordorigin="7002,-157" coordsize="129,158">
              <v:shape style="position:absolute;left:7002;top:-157;width:129;height:158" coordorigin="7002,-157" coordsize="129,158" path="m7019,-157l7005,-157,7002,-154,7002,-3,7005,0,7019,0,7023,-3,7023,-69,7131,-69,7131,-88,7023,-88,7023,-154,7019,-157e" filled="t" fillcolor="#371000" stroked="f">
                <v:path arrowok="t"/>
                <v:fill/>
              </v:shape>
              <v:shape style="position:absolute;left:7002;top:-157;width:129;height:158" coordorigin="7002,-157" coordsize="129,158" path="m7131,-69l7110,-69,7110,-3,7114,0,7127,0,7131,-3,7131,-69e" filled="t" fillcolor="#371000" stroked="f">
                <v:path arrowok="t"/>
                <v:fill/>
              </v:shape>
              <v:shape style="position:absolute;left:7002;top:-157;width:129;height:158" coordorigin="7002,-157" coordsize="129,158" path="m7127,-157l7114,-157,7110,-154,7110,-88,7131,-88,7131,-154,7127,-157e" filled="t" fillcolor="#371000" stroked="f">
                <v:path arrowok="t"/>
                <v:fill/>
              </v:shape>
            </v:group>
            <v:group style="position:absolute;left:7342;top:-158;width:128;height:159" coordorigin="7342,-158" coordsize="128,159">
              <v:shape style="position:absolute;left:7342;top:-158;width:128;height:159" coordorigin="7342,-158" coordsize="128,159" path="m7356,-157l7344,-157,7342,-155,7342,-3,7345,0,7359,0,7363,-3,7363,-128,7373,-138,7465,-138,7464,-142,7463,-143,7366,-143,7363,-144,7362,-148,7357,-155,7356,-157e" filled="t" fillcolor="#371000" stroked="f">
                <v:path arrowok="t"/>
                <v:fill/>
              </v:shape>
              <v:shape style="position:absolute;left:7342;top:-158;width:128;height:159" coordorigin="7342,-158" coordsize="128,159" path="m7465,-138l7438,-138,7448,-128,7448,-3,7452,0,7466,0,7470,-3,7470,-120,7465,-138e" filled="t" fillcolor="#371000" stroked="f">
                <v:path arrowok="t"/>
                <v:fill/>
              </v:shape>
              <v:shape style="position:absolute;left:7342;top:-158;width:128;height:159" coordorigin="7342,-158" coordsize="128,159" path="m7422,-158l7399,-154,7381,-146,7366,-143,7463,-143,7448,-155,7422,-158e" filled="t" fillcolor="#371000" stroked="f">
                <v:path arrowok="t"/>
                <v:fill/>
              </v:shape>
            </v:group>
            <v:group style="position:absolute;left:7584;top:-157;width:132;height:158" coordorigin="7584,-157" coordsize="132,158">
              <v:shape style="position:absolute;left:7584;top:-157;width:132;height:158" coordorigin="7584,-157" coordsize="132,158" path="m7588,-157l7584,-154,7584,-141,7588,-139,7639,-138,7639,-3,7643,0,7657,0,7661,-3,7661,-138,7712,-139,7716,-141,7716,-154,7712,-157,7588,-157e" filled="t" fillcolor="#371000" stroked="f">
                <v:path arrowok="t"/>
                <v:fill/>
              </v:shape>
            </v:group>
            <v:group style="position:absolute;left:7740;top:-157;width:128;height:158" coordorigin="7740,-157" coordsize="128,158">
              <v:shape style="position:absolute;left:7740;top:-157;width:128;height:158" coordorigin="7740,-157" coordsize="128,158" path="m7777,-157l7756,-151,7742,-134,7740,-37,7746,-15,7763,-2,7832,0,7837,0,7840,-3,7840,-16,7837,-19,7777,-19,7771,-21,7763,-29,7761,-35,7761,-70,7850,-70,7860,-71,7868,-75,7868,-88,7761,-88,7761,-130,7770,-138,7862,-138,7861,-142,7843,-155,7777,-157e" filled="t" fillcolor="#371000" stroked="f">
                <v:path arrowok="t"/>
                <v:fill/>
              </v:shape>
              <v:shape style="position:absolute;left:7740;top:-157;width:128;height:158" coordorigin="7740,-157" coordsize="128,158" path="m7862,-138l7837,-138,7846,-130,7846,-88,7868,-88,7868,-122,7862,-138e" filled="t" fillcolor="#371000" stroked="f">
                <v:path arrowok="t"/>
                <v:fill/>
              </v:shape>
            </v:group>
            <v:group style="position:absolute;left:7528;top:-158;width:19;height:158" coordorigin="7528,-158" coordsize="19,158">
              <v:shape style="position:absolute;left:7528;top:-158;width:19;height:158" coordorigin="7528,-158" coordsize="19,158" path="m7541,-158l7531,-158,7528,-155,7528,-3,7531,1,7544,1,7547,-3,7547,-155,7544,-158,7541,-158e" filled="t" fillcolor="#371000" stroked="f">
                <v:path arrowok="t"/>
                <v:fill/>
              </v:shape>
            </v:group>
            <v:group style="position:absolute;left:7528;top:-194;width:19;height:19" coordorigin="7528,-194" coordsize="19,19">
              <v:shape style="position:absolute;left:7528;top:-194;width:19;height:19" coordorigin="7528,-194" coordsize="19,19" path="m7543,-194l7532,-194,7528,-191,7528,-179,7532,-175,7543,-175,7547,-179,7547,-191,7543,-194e" filled="t" fillcolor="#371000" stroked="f">
                <v:path arrowok="t"/>
                <v:fill/>
              </v:shape>
              <v:shape style="position:absolute;left:6730;top:-183;width:207;height:207" type="#_x0000_t75">
                <v:imagedata r:id="rId146" o:title=""/>
              </v:shape>
              <v:shape style="position:absolute;left:6730;top:-183;width:207;height:128" type="#_x0000_t75">
                <v:imagedata r:id="rId147" o:title=""/>
              </v:shape>
            </v:group>
            <v:group style="position:absolute;left:6843;top:-131;width:56;height:113" coordorigin="6843,-131" coordsize="56,113">
              <v:shape style="position:absolute;left:6843;top:-131;width:56;height:113" coordorigin="6843,-131" coordsize="56,113" path="m6888,-131l6844,-131,6843,-124,6844,-103,6844,-79,6851,-79,6854,-47,6856,-27,6857,-20,6862,-18,6884,-18,6884,-25,6890,-78,6897,-78,6899,-87,6899,-129,6888,-131e" filled="t" fillcolor="#EE3D96" stroked="f">
                <v:path arrowok="t"/>
                <v:fill/>
              </v:shape>
            </v:group>
            <v:group style="position:absolute;left:6843;top:-131;width:56;height:113" coordorigin="6843,-131" coordsize="56,113">
              <v:shape style="position:absolute;left:6843;top:-131;width:56;height:113" coordorigin="6843,-131" coordsize="56,113" path="m6851,-79l6844,-79,6844,-91,6844,-103,6843,-124,6844,-131,6856,-131,6888,-131,6899,-129,6899,-120,6899,-87,6897,-78,6890,-78,6884,-25,6884,-18,6876,-18,6862,-18,6857,-20,6856,-27,6854,-47,6852,-73,6851,-79xe" filled="f" stroked="t" strokeweight=".182pt" strokecolor="#FFFFFF">
                <v:path arrowok="t"/>
              </v:shape>
            </v:group>
            <v:group style="position:absolute;left:6855;top:-159;width:33;height:33" coordorigin="6855,-159" coordsize="33,33">
              <v:shape style="position:absolute;left:6855;top:-159;width:33;height:33" coordorigin="6855,-159" coordsize="33,33" path="m6881,-159l6862,-159,6855,-152,6855,-133,6862,-126,6881,-126,6888,-133,6888,-152,6881,-159e" filled="t" fillcolor="#EE3D96" stroked="f">
                <v:path arrowok="t"/>
                <v:fill/>
              </v:shape>
            </v:group>
            <v:group style="position:absolute;left:6855;top:-159;width:33;height:33" coordorigin="6855,-159" coordsize="33,33">
              <v:shape style="position:absolute;left:6855;top:-159;width:33;height:33" coordorigin="6855,-159" coordsize="33,33" path="m6872,-126l6881,-126,6888,-133,6888,-143,6888,-152,6881,-159,6872,-159,6862,-159,6855,-152,6855,-143,6855,-133,6862,-126,6872,-126xe" filled="f" stroked="t" strokeweight=".182pt" strokecolor="#FFFFFF">
                <v:path arrowok="t"/>
              </v:shape>
            </v:group>
            <v:group style="position:absolute;left:6768;top:-131;width:56;height:113" coordorigin="6768,-131" coordsize="56,113">
              <v:shape style="position:absolute;left:6768;top:-131;width:56;height:113" coordorigin="6768,-131" coordsize="56,113" path="m6813,-131l6768,-131,6768,-124,6768,-103,6768,-79,6776,-79,6779,-47,6781,-27,6781,-20,6787,-18,6808,-18,6809,-25,6815,-78,6821,-78,6824,-87,6824,-129,6813,-131e" filled="t" fillcolor="#EE3D96" stroked="f">
                <v:path arrowok="t"/>
                <v:fill/>
              </v:shape>
            </v:group>
            <v:group style="position:absolute;left:6768;top:-131;width:56;height:113" coordorigin="6768,-131" coordsize="56,113">
              <v:shape style="position:absolute;left:6768;top:-131;width:56;height:113" coordorigin="6768,-131" coordsize="56,113" path="m6776,-79l6768,-79,6768,-91,6768,-103,6768,-124,6768,-131,6781,-131,6813,-131,6824,-129,6824,-120,6824,-87,6821,-78,6815,-78,6809,-25,6808,-18,6800,-18,6787,-18,6781,-20,6781,-27,6779,-47,6776,-73,6776,-79xe" filled="f" stroked="t" strokeweight=".182pt" strokecolor="#FFFFFF">
                <v:path arrowok="t"/>
              </v:shape>
            </v:group>
            <v:group style="position:absolute;left:6779;top:-159;width:33;height:33" coordorigin="6779,-159" coordsize="33,33">
              <v:shape style="position:absolute;left:6779;top:-159;width:33;height:33" coordorigin="6779,-159" coordsize="33,33" path="m6805,-159l6787,-159,6779,-152,6779,-133,6787,-126,6805,-126,6813,-133,6813,-152,6805,-159e" filled="t" fillcolor="#EE3D96" stroked="f">
                <v:path arrowok="t"/>
                <v:fill/>
              </v:shape>
            </v:group>
            <v:group style="position:absolute;left:6779;top:-159;width:33;height:33" coordorigin="6779,-159" coordsize="33,33">
              <v:shape style="position:absolute;left:6779;top:-159;width:33;height:33" coordorigin="6779,-159" coordsize="33,33" path="m6796,-126l6805,-126,6813,-133,6813,-143,6813,-152,6805,-159,6796,-159,6787,-159,6779,-152,6779,-143,6779,-133,6787,-126,6796,-126xe" filled="f" stroked="t" strokeweight=".182pt" strokecolor="#FFFFFF">
                <v:path arrowok="t"/>
              </v:shape>
            </v:group>
            <v:group style="position:absolute;left:6805;top:-113;width:56;height:113" coordorigin="6805,-113" coordsize="56,113">
              <v:shape style="position:absolute;left:6805;top:-113;width:56;height:113" coordorigin="6805,-113" coordsize="56,113" path="m6850,-113l6806,-113,6805,-105,6806,-85,6806,-61,6814,-60,6817,-29,6818,-9,6819,-1,6825,0,6846,0,6847,-6,6852,-60,6859,-60,6862,-68,6862,-111,6850,-113e" filled="t" fillcolor="#EE3D96" stroked="f">
                <v:path arrowok="t"/>
                <v:fill/>
              </v:shape>
            </v:group>
            <v:group style="position:absolute;left:6805;top:-113;width:56;height:113" coordorigin="6805,-113" coordsize="56,113">
              <v:shape style="position:absolute;left:6805;top:-113;width:56;height:113" coordorigin="6805,-113" coordsize="56,113" path="m6814,-60l6806,-61,6806,-73,6806,-85,6805,-105,6806,-113,6818,-113,6850,-113,6862,-111,6862,-102,6862,-68,6859,-60,6852,-60,6847,-6,6846,0,6838,0,6825,0,6819,-1,6818,-9,6817,-29,6814,-54,6814,-60xe" filled="f" stroked="t" strokeweight=".182pt" strokecolor="#FFFFFF">
                <v:path arrowok="t"/>
              </v:shape>
            </v:group>
            <v:group style="position:absolute;left:6817;top:-141;width:33;height:33" coordorigin="6817,-141" coordsize="33,33">
              <v:shape style="position:absolute;left:6817;top:-141;width:33;height:33" coordorigin="6817,-141" coordsize="33,33" path="m6843,-141l6825,-141,6817,-133,6817,-115,6825,-108,6843,-108,6850,-115,6850,-133,6843,-141e" filled="t" fillcolor="#EE3D96" stroked="f">
                <v:path arrowok="t"/>
                <v:fill/>
              </v:shape>
            </v:group>
            <v:group style="position:absolute;left:6817;top:-141;width:33;height:33" coordorigin="6817,-141" coordsize="33,33">
              <v:shape style="position:absolute;left:6817;top:-141;width:33;height:33" coordorigin="6817,-141" coordsize="33,33" path="m6834,-108l6843,-108,6850,-115,6850,-124,6850,-133,6843,-141,6834,-141,6825,-141,6817,-133,6817,-124,6817,-115,6825,-108,6834,-108xe" filled="f" stroked="t" strokeweight=".182pt" strokecolor="#FFFFFF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05.887512pt;margin-top:-22.631615pt;width:65.921pt;height:37.154pt;mso-position-horizontal-relative:page;mso-position-vertical-relative:paragraph;z-index:-8435" coordorigin="8118,-453" coordsize="1318,743">
            <v:group style="position:absolute;left:8120;top:-451;width:1314;height:739" coordorigin="8120,-451" coordsize="1314,739">
              <v:shape style="position:absolute;left:8120;top:-451;width:1314;height:739" coordorigin="8120,-451" coordsize="1314,739" path="m9434,288l8120,288,8120,-451,9434,-451,9434,288xe" filled="f" stroked="t" strokeweight=".201pt" strokecolor="#BDBEC0">
                <v:path arrowok="t"/>
              </v:shape>
            </v:group>
            <v:group style="position:absolute;left:8521;top:21;width:275;height:25" coordorigin="8521,21" coordsize="275,25">
              <v:shape style="position:absolute;left:8521;top:21;width:275;height:25" coordorigin="8521,21" coordsize="275,25" path="m8796,21l8521,21,8521,46,8788,46,8790,43,8796,27,8796,21e" filled="t" fillcolor="#000000" stroked="f">
                <v:path arrowok="t"/>
                <v:fill/>
              </v:shape>
            </v:group>
            <v:group style="position:absolute;left:8521;top:-216;width:275;height:25" coordorigin="8521,-216" coordsize="275,25">
              <v:shape style="position:absolute;left:8521;top:-216;width:275;height:25" coordorigin="8521,-216" coordsize="275,25" path="m8788,-216l8521,-216,8521,-191,8796,-191,8796,-196,8791,-212,8788,-216e" filled="t" fillcolor="#000000" stroked="f">
                <v:path arrowok="t"/>
                <v:fill/>
              </v:shape>
            </v:group>
            <v:group style="position:absolute;left:8571;top:-74;width:213;height:25" coordorigin="8571,-74" coordsize="213,25">
              <v:shape style="position:absolute;left:8571;top:-74;width:213;height:25" coordorigin="8571,-74" coordsize="213,25" path="m8761,-74l8571,-74,8571,-49,8784,-49,8779,-55,8768,-69,8761,-74e" filled="t" fillcolor="#000000" stroked="f">
                <v:path arrowok="t"/>
                <v:fill/>
              </v:shape>
            </v:group>
            <v:group style="position:absolute;left:8719;top:-26;width:80;height:25" coordorigin="8719,-26" coordsize="80,25">
              <v:shape style="position:absolute;left:8719;top:-26;width:80;height:25" coordorigin="8719,-26" coordsize="80,25" path="m8794,-26l8719,-26,8719,-1,8799,-1,8799,-8,8796,-21,8794,-26e" filled="t" fillcolor="#000000" stroked="f">
                <v:path arrowok="t"/>
                <v:fill/>
              </v:shape>
            </v:group>
            <v:group style="position:absolute;left:8571;top:-121;width:213;height:25" coordorigin="8571,-121" coordsize="213,25">
              <v:shape style="position:absolute;left:8571;top:-121;width:213;height:25" coordorigin="8571,-121" coordsize="213,25" path="m8784,-121l8571,-121,8571,-96,8762,-96,8768,-100,8779,-115,8784,-121e" filled="t" fillcolor="#000000" stroked="f">
                <v:path arrowok="t"/>
                <v:fill/>
              </v:shape>
            </v:group>
            <v:group style="position:absolute;left:8719;top:-169;width:79;height:25" coordorigin="8719,-169" coordsize="79,25">
              <v:shape style="position:absolute;left:8719;top:-169;width:79;height:25" coordorigin="8719,-169" coordsize="79,25" path="m8798,-169l8719,-169,8719,-143,8794,-143,8796,-149,8798,-163,8798,-169e" filled="t" fillcolor="#000000" stroked="f">
                <v:path arrowok="t"/>
                <v:fill/>
              </v:shape>
            </v:group>
            <v:group style="position:absolute;left:8521;top:69;width:248;height:25" coordorigin="8521,69" coordsize="248,25">
              <v:shape style="position:absolute;left:8521;top:69;width:248;height:25" coordorigin="8521,69" coordsize="248,25" path="m8770,69l8521,69,8521,94,8670,94,8717,93,8736,88,8753,81,8770,69e" filled="t" fillcolor="#000000" stroked="f">
                <v:path arrowok="t"/>
                <v:fill/>
              </v:shape>
            </v:group>
            <v:group style="position:absolute;left:8521;top:-263;width:248;height:25" coordorigin="8521,-263" coordsize="248,25">
              <v:shape style="position:absolute;left:8521;top:-263;width:248;height:25" coordorigin="8521,-263" coordsize="248,25" path="m8670,-263l8521,-263,8521,-238,8770,-238,8753,-250,8736,-258,8717,-262,8670,-263e" filled="t" fillcolor="#000000" stroked="f">
                <v:path arrowok="t"/>
                <v:fill/>
              </v:shape>
            </v:group>
            <v:group style="position:absolute;left:8323;top:-251;width:173;height:2" coordorigin="8323,-251" coordsize="173,2">
              <v:shape style="position:absolute;left:8323;top:-251;width:173;height:2" coordorigin="8323,-251" coordsize="173,0" path="m8323,-251l8497,-251e" filled="f" stroked="t" strokeweight="1.353pt" strokecolor="#000000">
                <v:path arrowok="t"/>
              </v:shape>
            </v:group>
            <v:group style="position:absolute;left:8323;top:-203;width:173;height:2" coordorigin="8323,-203" coordsize="173,2">
              <v:shape style="position:absolute;left:8323;top:-203;width:173;height:2" coordorigin="8323,-203" coordsize="173,0" path="m8323,-203l8497,-203e" filled="f" stroked="t" strokeweight="1.353pt" strokecolor="#000000">
                <v:path arrowok="t"/>
              </v:shape>
            </v:group>
            <v:group style="position:absolute;left:8323;top:34;width:173;height:2" coordorigin="8323,34" coordsize="173,2">
              <v:shape style="position:absolute;left:8323;top:34;width:173;height:2" coordorigin="8323,34" coordsize="173,0" path="m8323,34l8497,34e" filled="f" stroked="t" strokeweight="1.353pt" strokecolor="#000000">
                <v:path arrowok="t"/>
              </v:shape>
            </v:group>
            <v:group style="position:absolute;left:8373;top:-26;width:74;height:25" coordorigin="8373,-26" coordsize="74,25">
              <v:shape style="position:absolute;left:8373;top:-26;width:74;height:25" coordorigin="8373,-26" coordsize="74,25" path="m8373,-14l8447,-14e" filled="f" stroked="t" strokeweight="1.353pt" strokecolor="#000000">
                <v:path arrowok="t"/>
              </v:shape>
            </v:group>
            <v:group style="position:absolute;left:8373;top:-75;width:74;height:27" coordorigin="8373,-75" coordsize="74,27">
              <v:shape style="position:absolute;left:8373;top:-75;width:74;height:27" coordorigin="8373,-75" coordsize="74,27" path="m8373,-48l8447,-48,8447,-75,8373,-75,8373,-48xe" filled="t" fillcolor="#000000" stroked="f">
                <v:path arrowok="t"/>
                <v:fill/>
              </v:shape>
            </v:group>
            <v:group style="position:absolute;left:8373;top:-122;width:74;height:27" coordorigin="8373,-122" coordsize="74,27">
              <v:shape style="position:absolute;left:8373;top:-122;width:74;height:27" coordorigin="8373,-122" coordsize="74,27" path="m8373,-95l8447,-95,8447,-122,8373,-122,8373,-95xe" filled="t" fillcolor="#000000" stroked="f">
                <v:path arrowok="t"/>
                <v:fill/>
              </v:shape>
            </v:group>
            <v:group style="position:absolute;left:8373;top:-169;width:74;height:25" coordorigin="8373,-169" coordsize="74,25">
              <v:shape style="position:absolute;left:8373;top:-169;width:74;height:25" coordorigin="8373,-169" coordsize="74,25" path="m8373,-156l8447,-156e" filled="f" stroked="t" strokeweight="1.353pt" strokecolor="#000000">
                <v:path arrowok="t"/>
              </v:shape>
            </v:group>
            <v:group style="position:absolute;left:8571;top:-26;width:74;height:25" coordorigin="8571,-26" coordsize="74,25">
              <v:shape style="position:absolute;left:8571;top:-26;width:74;height:25" coordorigin="8571,-26" coordsize="74,25" path="m8571,-14l8645,-14e" filled="f" stroked="t" strokeweight="1.353pt" strokecolor="#000000">
                <v:path arrowok="t"/>
              </v:shape>
            </v:group>
            <v:group style="position:absolute;left:8571;top:-169;width:74;height:25" coordorigin="8571,-169" coordsize="74,25">
              <v:shape style="position:absolute;left:8571;top:-169;width:74;height:25" coordorigin="8571,-169" coordsize="74,25" path="m8571,-156l8645,-156e" filled="f" stroked="t" strokeweight="1.353pt" strokecolor="#000000">
                <v:path arrowok="t"/>
              </v:shape>
            </v:group>
            <v:group style="position:absolute;left:8973;top:-26;width:86;height:25" coordorigin="8973,-26" coordsize="86,25">
              <v:shape style="position:absolute;left:8973;top:-26;width:86;height:25" coordorigin="8973,-26" coordsize="86,25" path="m9059,-26l8973,-26,8982,-1,9051,-1,9059,-26e" filled="t" fillcolor="#000000" stroked="f">
                <v:path arrowok="t"/>
                <v:fill/>
              </v:shape>
            </v:group>
            <v:group style="position:absolute;left:8957;top:-74;width:119;height:25" coordorigin="8957,-74" coordsize="119,25">
              <v:shape style="position:absolute;left:8957;top:-74;width:119;height:25" coordorigin="8957,-74" coordsize="119,25" path="m9076,-74l8957,-74,8966,-49,9067,-49,9076,-74e" filled="t" fillcolor="#000000" stroked="f">
                <v:path arrowok="t"/>
                <v:fill/>
              </v:shape>
            </v:group>
            <v:group style="position:absolute;left:8323;top:81;width:173;height:2" coordorigin="8323,81" coordsize="173,2">
              <v:shape style="position:absolute;left:8323;top:81;width:173;height:2" coordorigin="8323,81" coordsize="173,0" path="m8323,81l8497,81e" filled="f" stroked="t" strokeweight="1.353pt" strokecolor="#000000">
                <v:path arrowok="t"/>
              </v:shape>
            </v:group>
            <v:group style="position:absolute;left:9006;top:69;width:20;height:25" coordorigin="9006,69" coordsize="20,25">
              <v:shape style="position:absolute;left:9006;top:69;width:20;height:25" coordorigin="9006,69" coordsize="20,25" path="m9026,69l9006,69,9015,94,9018,94,9026,69e" filled="t" fillcolor="#000000" stroked="f">
                <v:path arrowok="t"/>
                <v:fill/>
              </v:shape>
            </v:group>
            <v:group style="position:absolute;left:8868;top:-26;width:74;height:25" coordorigin="8868,-26" coordsize="74,25">
              <v:shape style="position:absolute;left:8868;top:-26;width:74;height:25" coordorigin="8868,-26" coordsize="74,25" path="m8868,-14l8942,-14e" filled="f" stroked="t" strokeweight="1.353pt" strokecolor="#000000">
                <v:path arrowok="t"/>
              </v:shape>
            </v:group>
            <v:group style="position:absolute;left:8868;top:-74;width:74;height:25" coordorigin="8868,-74" coordsize="74,25">
              <v:shape style="position:absolute;left:8868;top:-74;width:74;height:25" coordorigin="8868,-74" coordsize="74,25" path="m8868,-61l8942,-61e" filled="f" stroked="t" strokeweight="1.353pt" strokecolor="#000000">
                <v:path arrowok="t"/>
              </v:shape>
            </v:group>
            <v:group style="position:absolute;left:8818;top:68;width:124;height:27" coordorigin="8818,68" coordsize="124,27">
              <v:shape style="position:absolute;left:8818;top:68;width:124;height:27" coordorigin="8818,68" coordsize="124,27" path="m8818,95l8942,95,8942,68,8818,68,8818,95xe" filled="t" fillcolor="#000000" stroked="f">
                <v:path arrowok="t"/>
                <v:fill/>
              </v:shape>
            </v:group>
            <v:group style="position:absolute;left:8818;top:20;width:124;height:27" coordorigin="8818,20" coordsize="124,27">
              <v:shape style="position:absolute;left:8818;top:20;width:124;height:27" coordorigin="8818,20" coordsize="124,27" path="m8818,47l8942,47,8942,20,8818,20,8818,47xe" filled="t" fillcolor="#000000" stroked="f">
                <v:path arrowok="t"/>
                <v:fill/>
              </v:shape>
            </v:group>
            <v:group style="position:absolute;left:8990;top:21;width:53;height:25" coordorigin="8990,21" coordsize="53,25">
              <v:shape style="position:absolute;left:8990;top:21;width:53;height:25" coordorigin="8990,21" coordsize="53,25" path="m9043,21l8990,21,8999,46,9034,46,9043,21e" filled="t" fillcolor="#000000" stroked="f">
                <v:path arrowok="t"/>
                <v:fill/>
              </v:shape>
            </v:group>
            <v:group style="position:absolute;left:9091;top:-27;width:74;height:27" coordorigin="9091,-27" coordsize="74,27">
              <v:shape style="position:absolute;left:9091;top:-27;width:74;height:27" coordorigin="9091,-27" coordsize="74,27" path="m9091,0l9165,0,9165,-27,9091,-27,9091,0xe" filled="t" fillcolor="#000000" stroked="f">
                <v:path arrowok="t"/>
                <v:fill/>
              </v:shape>
            </v:group>
            <v:group style="position:absolute;left:9091;top:-75;width:74;height:27" coordorigin="9091,-75" coordsize="74,27">
              <v:shape style="position:absolute;left:9091;top:-75;width:74;height:27" coordorigin="9091,-75" coordsize="74,27" path="m9091,-48l9165,-48,9165,-75,9091,-75,9091,-48xe" filled="t" fillcolor="#000000" stroked="f">
                <v:path arrowok="t"/>
                <v:fill/>
              </v:shape>
            </v:group>
            <v:group style="position:absolute;left:9091;top:68;width:124;height:27" coordorigin="9091,68" coordsize="124,27">
              <v:shape style="position:absolute;left:9091;top:68;width:124;height:27" coordorigin="9091,68" coordsize="124,27" path="m9091,95l9214,95,9214,68,9091,68,9091,95xe" filled="t" fillcolor="#000000" stroked="f">
                <v:path arrowok="t"/>
                <v:fill/>
              </v:shape>
            </v:group>
            <v:group style="position:absolute;left:9091;top:20;width:124;height:27" coordorigin="9091,20" coordsize="124,27">
              <v:shape style="position:absolute;left:9091;top:20;width:124;height:27" coordorigin="9091,20" coordsize="124,27" path="m9091,47l9214,47,9214,20,9091,20,9091,47xe" filled="t" fillcolor="#000000" stroked="f">
                <v:path arrowok="t"/>
                <v:fill/>
              </v:shape>
            </v:group>
            <v:group style="position:absolute;left:8868;top:-169;width:133;height:25" coordorigin="8868,-169" coordsize="133,25">
              <v:shape style="position:absolute;left:8868;top:-169;width:133;height:25" coordorigin="8868,-169" coordsize="133,25" path="m8992,-169l8868,-169,8868,-143,9001,-143,8992,-169e" filled="t" fillcolor="#000000" stroked="f">
                <v:path arrowok="t"/>
                <v:fill/>
              </v:shape>
            </v:group>
            <v:group style="position:absolute;left:8868;top:-121;width:297;height:25" coordorigin="8868,-121" coordsize="297,25">
              <v:shape style="position:absolute;left:8868;top:-121;width:297;height:25" coordorigin="8868,-121" coordsize="297,25" path="m9009,-121l8868,-121,8868,-96,8942,-96,8942,-116,9010,-116,9009,-121e" filled="t" fillcolor="#000000" stroked="f">
                <v:path arrowok="t"/>
                <v:fill/>
              </v:shape>
              <v:shape style="position:absolute;left:8868;top:-121;width:297;height:25" coordorigin="8868,-121" coordsize="297,25" path="m9010,-116l8942,-116,8949,-96,9084,-96,9085,-99,9016,-99,9010,-116e" filled="t" fillcolor="#000000" stroked="f">
                <v:path arrowok="t"/>
                <v:fill/>
              </v:shape>
              <v:shape style="position:absolute;left:8868;top:-121;width:297;height:25" coordorigin="8868,-121" coordsize="297,25" path="m9165,-116l9091,-116,9091,-96,9165,-96,9165,-116e" filled="t" fillcolor="#000000" stroked="f">
                <v:path arrowok="t"/>
                <v:fill/>
              </v:shape>
              <v:shape style="position:absolute;left:8868;top:-121;width:297;height:25" coordorigin="8868,-121" coordsize="297,25" path="m9165,-121l9024,-121,9016,-99,9085,-99,9091,-116,9165,-116,9165,-121e" filled="t" fillcolor="#000000" stroked="f">
                <v:path arrowok="t"/>
                <v:fill/>
              </v:shape>
            </v:group>
            <v:group style="position:absolute;left:8818;top:-263;width:149;height:25" coordorigin="8818,-263" coordsize="149,25">
              <v:shape style="position:absolute;left:8818;top:-263;width:149;height:25" coordorigin="8818,-263" coordsize="149,25" path="m8958,-263l8818,-263,8818,-238,8967,-238,8958,-263e" filled="t" fillcolor="#000000" stroked="f">
                <v:path arrowok="t"/>
                <v:fill/>
              </v:shape>
            </v:group>
            <v:group style="position:absolute;left:8818;top:-216;width:165;height:25" coordorigin="8818,-216" coordsize="165,25">
              <v:shape style="position:absolute;left:8818;top:-216;width:165;height:25" coordorigin="8818,-216" coordsize="165,25" path="m8975,-216l8818,-216,8818,-191,8984,-191,8975,-216e" filled="t" fillcolor="#000000" stroked="f">
                <v:path arrowok="t"/>
                <v:fill/>
              </v:shape>
            </v:group>
            <v:group style="position:absolute;left:9032;top:-169;width:133;height:25" coordorigin="9032,-169" coordsize="133,25">
              <v:shape style="position:absolute;left:9032;top:-169;width:133;height:25" coordorigin="9032,-169" coordsize="133,25" path="m9165,-169l9041,-169,9032,-143,9165,-143,9165,-169e" filled="t" fillcolor="#000000" stroked="f">
                <v:path arrowok="t"/>
                <v:fill/>
              </v:shape>
            </v:group>
            <v:group style="position:absolute;left:9066;top:-263;width:149;height:25" coordorigin="9066,-263" coordsize="149,25">
              <v:shape style="position:absolute;left:9066;top:-263;width:149;height:25" coordorigin="9066,-263" coordsize="149,25" path="m9214,-263l9075,-263,9066,-238,9214,-238,9214,-263e" filled="t" fillcolor="#000000" stroked="f">
                <v:path arrowok="t"/>
                <v:fill/>
              </v:shape>
            </v:group>
            <v:group style="position:absolute;left:9049;top:-216;width:165;height:25" coordorigin="9049,-216" coordsize="165,25">
              <v:shape style="position:absolute;left:9049;top:-216;width:165;height:25" coordorigin="9049,-216" coordsize="165,25" path="m9214,-216l9058,-216,9049,-191,9214,-191,9214,-216e" filled="t" fillcolor="#000000" stroked="f">
                <v:path arrowok="t"/>
                <v:fill/>
              </v:shape>
            </v:group>
            <v:group style="position:absolute;left:9242;top:56;width:39;height:39" coordorigin="9242,56" coordsize="39,39">
              <v:shape style="position:absolute;left:9242;top:56;width:39;height:39" coordorigin="9242,56" coordsize="39,39" path="m9272,56l9250,56,9242,64,9242,86,9250,95,9272,95,9274,92,9252,92,9245,85,9245,66,9252,58,9274,58,9272,56e" filled="t" fillcolor="#000000" stroked="f">
                <v:path arrowok="t"/>
                <v:fill/>
              </v:shape>
              <v:shape style="position:absolute;left:9242;top:56;width:39;height:39" coordorigin="9242,56" coordsize="39,39" path="m9274,58l9271,58,9277,66,9277,85,9271,92,9274,92,9280,86,9280,64,9274,58e" filled="t" fillcolor="#000000" stroked="f">
                <v:path arrowok="t"/>
                <v:fill/>
              </v:shape>
              <v:shape style="position:absolute;left:9242;top:56;width:39;height:39" coordorigin="9242,56" coordsize="39,39" path="m9269,64l9254,64,9254,86,9256,86,9256,76,9264,76,9268,76,9271,74,9268,74,9264,74,9256,74,9256,66,9271,66,9269,64e" filled="t" fillcolor="#000000" stroked="f">
                <v:path arrowok="t"/>
                <v:fill/>
              </v:shape>
              <v:shape style="position:absolute;left:9242;top:56;width:39;height:39" coordorigin="9242,56" coordsize="39,39" path="m9264,76l9261,76,9268,86,9271,86,9264,76e" filled="t" fillcolor="#000000" stroked="f">
                <v:path arrowok="t"/>
                <v:fill/>
              </v:shape>
              <v:shape style="position:absolute;left:9242;top:56;width:39;height:39" coordorigin="9242,56" coordsize="39,39" path="m9271,66l9265,66,9268,67,9268,74,9271,74,9271,66,9271,6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-22.631615pt;width:65.921pt;height:37.154pt;mso-position-horizontal-relative:page;mso-position-vertical-relative:paragraph;z-index:-8434" coordorigin="9598,-453" coordsize="1318,743">
            <v:group style="position:absolute;left:9600;top:-451;width:1314;height:739" coordorigin="9600,-451" coordsize="1314,739">
              <v:shape style="position:absolute;left:9600;top:-451;width:1314;height:739" coordorigin="9600,-451" coordsize="1314,739" path="m10914,288l9600,288,9600,-451,10914,-451,10914,288xe" filled="f" stroked="t" strokeweight=".201pt" strokecolor="#BDBEC0">
                <v:path arrowok="t"/>
              </v:shape>
            </v:group>
            <v:group style="position:absolute;left:9997;top:-331;width:505;height:505" coordorigin="9997,-331" coordsize="505,505">
              <v:shape style="position:absolute;left:9997;top:-331;width:505;height:505" coordorigin="9997,-331" coordsize="505,505" path="m10501,174l9997,174,9997,-331,10501,-331,10501,174e" filled="t" fillcolor="#D52027" stroked="f">
                <v:path arrowok="t"/>
                <v:fill/>
              </v:shape>
            </v:group>
            <v:group style="position:absolute;left:10058;top:-122;width:2;height:103" coordorigin="10058,-122" coordsize="2,103">
              <v:shape style="position:absolute;left:10058;top:-122;width:2;height:103" coordorigin="10058,-122" coordsize="0,103" path="m10058,-122l10058,-19e" filled="f" stroked="t" strokeweight="1.697pt" strokecolor="#FFFFFF">
                <v:path arrowok="t"/>
              </v:shape>
            </v:group>
            <v:group style="position:absolute;left:10091;top:-125;width:100;height:106" coordorigin="10091,-125" coordsize="100,106">
              <v:shape style="position:absolute;left:10091;top:-125;width:100;height:106" coordorigin="10091,-125" coordsize="100,106" path="m10121,-122l10091,-122,10091,-19,10123,-19,10123,-84,10125,-97,10188,-97,10187,-103,10180,-113,10121,-113,10121,-122e" filled="t" fillcolor="#FFFFFF" stroked="f">
                <v:path arrowok="t"/>
                <v:fill/>
              </v:shape>
              <v:shape style="position:absolute;left:10091;top:-125;width:100;height:106" coordorigin="10091,-125" coordsize="100,106" path="m10188,-97l10158,-97,10158,-84,10158,-19,10190,-19,10190,-79,10188,-97e" filled="t" fillcolor="#FFFFFF" stroked="f">
                <v:path arrowok="t"/>
                <v:fill/>
              </v:shape>
              <v:shape style="position:absolute;left:10091;top:-125;width:100;height:106" coordorigin="10091,-125" coordsize="100,106" path="m10152,-125l10127,-125,10121,-113,10180,-113,10176,-119,10152,-125e" filled="t" fillcolor="#FFFFFF" stroked="f">
                <v:path arrowok="t"/>
                <v:fill/>
              </v:shape>
            </v:group>
            <v:group style="position:absolute;left:10207;top:-181;width:58;height:162" coordorigin="10207,-181" coordsize="58,162">
              <v:shape style="position:absolute;left:10207;top:-181;width:58;height:162" coordorigin="10207,-181" coordsize="58,162" path="m10252,-181l10223,-177,10210,-162,10207,-141,10207,-19,10239,-19,10239,-97,10263,-97,10263,-122,10239,-122,10239,-152,10244,-156,10265,-156,10265,-181,10252,-181e" filled="t" fillcolor="#FFFFFF" stroked="f">
                <v:path arrowok="t"/>
                <v:fill/>
              </v:shape>
              <v:shape style="position:absolute;left:10207;top:-181;width:58;height:162" coordorigin="10207,-181" coordsize="58,162" path="m10265,-156l10258,-156,10261,-155,10265,-154,10265,-156e" filled="t" fillcolor="#FFFFFF" stroked="f">
                <v:path arrowok="t"/>
                <v:fill/>
              </v:shape>
            </v:group>
            <v:group style="position:absolute;left:10269;top:-125;width:109;height:106" coordorigin="10269,-125" coordsize="109,106">
              <v:shape style="position:absolute;left:10269;top:-125;width:109;height:106" coordorigin="10269,-125" coordsize="109,106" path="m10325,-125l10271,-85,10269,-57,10277,-40,10292,-28,10313,-20,10341,-19,10357,-27,10370,-41,10371,-45,10309,-45,10299,-55,10299,-86,10309,-97,10375,-97,10366,-110,10347,-121,10325,-125e" filled="t" fillcolor="#FFFFFF" stroked="f">
                <v:path arrowok="t"/>
                <v:fill/>
              </v:shape>
              <v:shape style="position:absolute;left:10269;top:-125;width:109;height:106" coordorigin="10269,-125" coordsize="109,106" path="m10375,-97l10340,-97,10350,-86,10350,-55,10340,-45,10371,-45,10377,-63,10378,-92,10375,-97e" filled="t" fillcolor="#FFFFFF" stroked="f">
                <v:path arrowok="t"/>
                <v:fill/>
              </v:shape>
            </v:group>
            <v:group style="position:absolute;left:10395;top:-125;width:73;height:106" coordorigin="10395,-125" coordsize="73,106">
              <v:shape style="position:absolute;left:10395;top:-125;width:73;height:106" coordorigin="10395,-125" coordsize="73,106" path="m10426,-122l10395,-122,10395,-19,10426,-19,10427,-70,10433,-91,10454,-99,10467,-99,10463,-113,10426,-113,10426,-122e" filled="t" fillcolor="#FFFFFF" stroked="f">
                <v:path arrowok="t"/>
                <v:fill/>
              </v:shape>
              <v:shape style="position:absolute;left:10395;top:-125;width:73;height:106" coordorigin="10395,-125" coordsize="73,106" path="m10467,-99l10458,-99,10463,-98,10467,-97,10467,-99e" filled="t" fillcolor="#FFFFFF" stroked="f">
                <v:path arrowok="t"/>
                <v:fill/>
              </v:shape>
              <v:shape style="position:absolute;left:10395;top:-125;width:73;height:106" coordorigin="10395,-125" coordsize="73,106" path="m10460,-125l10437,-124,10426,-113,10463,-113,10460,-125e" filled="t" fillcolor="#FFFFFF" stroked="f">
                <v:path arrowok="t"/>
                <v:fill/>
              </v:shape>
            </v:group>
            <v:group style="position:absolute;left:10042;top:-178;width:32;height:39" coordorigin="10042,-178" coordsize="32,39">
              <v:shape style="position:absolute;left:10042;top:-178;width:32;height:39" coordorigin="10042,-178" coordsize="32,39" path="m10074,-178l10042,-157,10042,-139,10074,-139,10074,-178e" filled="t" fillcolor="#FFFFFF" stroked="f">
                <v:path arrowok="t"/>
                <v:fill/>
              </v:shape>
            </v:group>
            <v:group style="position:absolute;left:10514;top:155;width:8;height:19" coordorigin="10514,155" coordsize="8,19">
              <v:shape style="position:absolute;left:10514;top:155;width:8;height:19" coordorigin="10514,155" coordsize="8,19" path="m10522,157l10520,157,10520,174,10522,174,10522,157e" filled="t" fillcolor="#818285" stroked="f">
                <v:path arrowok="t"/>
                <v:fill/>
              </v:shape>
              <v:shape style="position:absolute;left:10514;top:155;width:8;height:19" coordorigin="10514,155" coordsize="8,19" path="m10528,155l10514,155,10514,157,10528,157,10528,155e" filled="t" fillcolor="#818285" stroked="f">
                <v:path arrowok="t"/>
                <v:fill/>
              </v:shape>
            </v:group>
            <v:group style="position:absolute;left:10531;top:155;width:19;height:19" coordorigin="10531,155" coordsize="19,19">
              <v:shape style="position:absolute;left:10531;top:155;width:19;height:19" coordorigin="10531,155" coordsize="19,19" path="m10534,155l10531,155,10531,174,10533,174,10533,158,10536,158,10534,155e" filled="t" fillcolor="#818285" stroked="f">
                <v:path arrowok="t"/>
                <v:fill/>
              </v:shape>
              <v:shape style="position:absolute;left:10531;top:155;width:19;height:19" coordorigin="10531,155" coordsize="19,19" path="m10536,158l10533,158,10540,174,10541,174,10543,169,10541,169,10536,158e" filled="t" fillcolor="#818285" stroked="f">
                <v:path arrowok="t"/>
                <v:fill/>
              </v:shape>
              <v:shape style="position:absolute;left:10531;top:155;width:19;height:19" coordorigin="10531,155" coordsize="19,19" path="m10550,158l10548,158,10548,174,10550,174,10550,158e" filled="t" fillcolor="#818285" stroked="f">
                <v:path arrowok="t"/>
                <v:fill/>
              </v:shape>
              <v:shape style="position:absolute;left:10531;top:155;width:19;height:19" coordorigin="10531,155" coordsize="19,19" path="m10550,155l10546,155,10541,169,10543,169,10548,158,10550,158,10550,155e" filled="t" fillcolor="#818285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9.834503pt;margin-top:21.518387pt;width:65.921pt;height:37.154pt;mso-position-horizontal-relative:page;mso-position-vertical-relative:paragraph;z-index:-8432" coordorigin="2197,430" coordsize="1318,743">
            <v:group style="position:absolute;left:2199;top:432;width:1314;height:739" coordorigin="2199,432" coordsize="1314,739">
              <v:shape style="position:absolute;left:2199;top:432;width:1314;height:739" coordorigin="2199,432" coordsize="1314,739" path="m3513,1171l2199,1171,2199,432,3513,432,3513,1171xe" filled="f" stroked="t" strokeweight=".201pt" strokecolor="#BDBEC0">
                <v:path arrowok="t"/>
              </v:shape>
              <v:shape style="position:absolute;left:2308;top:674;width:269;height:269" type="#_x0000_t75">
                <v:imagedata r:id="rId148" o:title=""/>
              </v:shape>
            </v:group>
            <v:group style="position:absolute;left:2367;top:734;width:48;height:159" coordorigin="2367,734" coordsize="48,159">
              <v:shape style="position:absolute;left:2367;top:734;width:48;height:159" coordorigin="2367,734" coordsize="48,159" path="m2407,734l2389,734,2381,741,2381,762,2389,770,2407,770,2415,762,2415,741,2407,734e" filled="t" fillcolor="#F1F1F2" stroked="f">
                <v:path arrowok="t"/>
                <v:fill/>
              </v:shape>
              <v:shape style="position:absolute;left:2367;top:734;width:48;height:159" coordorigin="2367,734" coordsize="48,159" path="m2411,784l2367,784,2367,785,2367,804,2367,804,2385,804,2385,891,2386,892,2411,892,2411,891,2411,785,2411,784e" filled="t" fillcolor="#F1F1F2" stroked="f">
                <v:path arrowok="t"/>
                <v:fill/>
              </v:shape>
            </v:group>
            <v:group style="position:absolute;left:2470;top:734;width:47;height:159" coordorigin="2470,734" coordsize="47,159">
              <v:shape style="position:absolute;left:2470;top:734;width:47;height:159" coordorigin="2470,734" coordsize="47,159" path="m2517,784l2474,784,2473,785,2473,892,2474,892,2498,892,2499,892,2499,805,2517,805,2517,804,2517,785,2517,784e" filled="t" fillcolor="#F1F1F2" stroked="f">
                <v:path arrowok="t"/>
                <v:fill/>
              </v:shape>
              <v:shape style="position:absolute;left:2470;top:734;width:47;height:159" coordorigin="2470,734" coordsize="47,159" path="m2495,734l2477,734,2470,742,2470,762,2477,770,2495,770,2503,762,2503,742,2495,734e" filled="t" fillcolor="#F1F1F2" stroked="f">
                <v:path arrowok="t"/>
                <v:fill/>
              </v:shape>
            </v:group>
            <v:group style="position:absolute;left:2423;top:707;width:33;height:186" coordorigin="2423,707" coordsize="33,186">
              <v:shape style="position:absolute;left:2423;top:707;width:33;height:186" coordorigin="2423,707" coordsize="33,186" path="m2456,768l2427,768,2427,893,2456,893,2456,768e" filled="t" fillcolor="#F1F1F2" stroked="f">
                <v:path arrowok="t"/>
                <v:fill/>
              </v:shape>
              <v:shape style="position:absolute;left:2423;top:707;width:33;height:186" coordorigin="2423,707" coordsize="33,186" path="m2452,707l2431,707,2423,716,2423,736,2431,744,2452,744,2460,736,2460,715,2452,707e" filled="t" fillcolor="#F1F1F2" stroked="f">
                <v:path arrowok="t"/>
                <v:fill/>
              </v:shape>
              <v:shape style="position:absolute;left:2603;top:677;width:65;height:199" type="#_x0000_t75">
                <v:imagedata r:id="rId149" o:title=""/>
              </v:shape>
            </v:group>
            <v:group style="position:absolute;left:2701;top:688;width:127;height:188" coordorigin="2701,688" coordsize="127,188">
              <v:shape style="position:absolute;left:2701;top:688;width:127;height:188" coordorigin="2701,688" coordsize="127,188" path="m2733,688l2702,688,2701,689,2701,875,2702,876,2731,876,2732,875,2732,759,2731,745,2731,741,2762,741,2735,692,2734,689,2733,688e" filled="t" fillcolor="#808285" stroked="f">
                <v:path arrowok="t"/>
                <v:fill/>
              </v:shape>
              <v:shape style="position:absolute;left:2701;top:688;width:127;height:188" coordorigin="2701,688" coordsize="127,188" path="m2762,741l2731,741,2732,742,2738,759,2748,779,2798,872,2799,876,2800,876,2827,876,2828,875,2828,817,2797,817,2796,814,2790,796,2780,777,2762,741e" filled="t" fillcolor="#808285" stroked="f">
                <v:path arrowok="t"/>
                <v:fill/>
              </v:shape>
              <v:shape style="position:absolute;left:2701;top:688;width:127;height:188" coordorigin="2701,688" coordsize="127,188" path="m2827,688l2797,688,2796,689,2796,789,2797,808,2797,817,2828,817,2828,689,2827,688e" filled="t" fillcolor="#808285" stroked="f">
                <v:path arrowok="t"/>
                <v:fill/>
              </v:shape>
            </v:group>
            <v:group style="position:absolute;left:2859;top:736;width:118;height:144" coordorigin="2859,736" coordsize="118,144">
              <v:shape style="position:absolute;left:2859;top:736;width:118;height:144" coordorigin="2859,736" coordsize="118,144" path="m2908,736l2861,796,2859,827,2866,849,2878,866,2896,877,2917,881,2933,879,2951,870,2965,855,2966,852,2910,852,2900,842,2896,821,2896,787,2905,771,2927,766,2967,766,2966,764,2952,749,2933,739,2908,736e" filled="t" fillcolor="#808285" stroked="f">
                <v:path arrowok="t"/>
                <v:fill/>
              </v:shape>
              <v:shape style="position:absolute;left:2859;top:736;width:118;height:144" coordorigin="2859,736" coordsize="118,144" path="m2967,766l2927,766,2937,782,2940,808,2939,828,2931,846,2910,852,2966,852,2974,834,2977,808,2974,783,2967,766e" filled="t" fillcolor="#808285" stroked="f">
                <v:path arrowok="t"/>
                <v:fill/>
              </v:shape>
            </v:group>
            <v:group style="position:absolute;left:2993;top:738;width:97;height:141" coordorigin="2993,738" coordsize="97,141">
              <v:shape style="position:absolute;left:2993;top:738;width:97;height:141" coordorigin="2993,738" coordsize="97,141" path="m3003,841l3002,841,3001,842,2995,859,2994,860,2993,862,2995,866,3008,873,3031,878,3059,879,3077,869,3086,853,3041,853,3016,847,3003,841e" filled="t" fillcolor="#808285" stroked="f">
                <v:path arrowok="t"/>
                <v:fill/>
              </v:shape>
              <v:shape style="position:absolute;left:2993;top:738;width:97;height:141" coordorigin="2993,738" coordsize="97,141" path="m3032,738l3014,747,3002,764,2998,789,3007,804,3028,819,3049,827,3059,840,3059,849,3051,853,3086,853,3087,852,3090,826,3081,811,3059,796,3038,788,3029,776,3029,767,3037,763,3083,763,3088,753,3089,750,3082,743,3061,738,3032,738e" filled="t" fillcolor="#808285" stroked="f">
                <v:path arrowok="t"/>
                <v:fill/>
              </v:shape>
              <v:shape style="position:absolute;left:2993;top:738;width:97;height:141" coordorigin="2993,738" coordsize="97,141" path="m3083,763l3065,763,3078,770,3079,770,3081,769,3081,768,3083,763e" filled="t" fillcolor="#808285" stroked="f">
                <v:path arrowok="t"/>
                <v:fill/>
              </v:shape>
            </v:group>
            <v:group style="position:absolute;left:3106;top:697;width:97;height:183" coordorigin="3106,697" coordsize="97,183">
              <v:shape style="position:absolute;left:3106;top:697;width:97;height:183" coordorigin="3106,697" coordsize="97,183" path="m3164,766l3129,766,3129,832,3131,855,3140,874,3164,881,3191,877,3203,870,3203,869,3203,869,3202,868,3198,849,3164,849,3164,766e" filled="t" fillcolor="#808285" stroked="f">
                <v:path arrowok="t"/>
                <v:fill/>
              </v:shape>
              <v:shape style="position:absolute;left:3106;top:697;width:97;height:183" coordorigin="3106,697" coordsize="97,183" path="m3196,844l3191,844,3184,849,3198,849,3197,845,3196,844e" filled="t" fillcolor="#808285" stroked="f">
                <v:path arrowok="t"/>
                <v:fill/>
              </v:shape>
              <v:shape style="position:absolute;left:3106;top:697;width:97;height:183" coordorigin="3106,697" coordsize="97,183" path="m3200,741l3106,741,3106,741,3106,765,3106,766,3194,766,3195,766,3196,762,3200,745,3200,741e" filled="t" fillcolor="#808285" stroked="f">
                <v:path arrowok="t"/>
                <v:fill/>
              </v:shape>
              <v:shape style="position:absolute;left:3106;top:697;width:97;height:183" coordorigin="3106,697" coordsize="97,183" path="m3163,697l3159,697,3158,698,3157,698,3129,702,3129,702,3129,741,3164,741,3164,699,3163,697e" filled="t" fillcolor="#808285" stroked="f">
                <v:path arrowok="t"/>
                <v:fill/>
              </v:shape>
            </v:group>
            <v:group style="position:absolute;left:3213;top:677;width:65;height:199" coordorigin="3213,677" coordsize="65,199">
              <v:shape style="position:absolute;left:3213;top:677;width:65;height:199" coordorigin="3213,677" coordsize="65,199" path="m3267,677l3242,677,3232,687,3232,713,3242,723,3267,723,3278,713,3278,687,3267,677e" filled="t" fillcolor="#808285" stroked="f">
                <v:path arrowok="t"/>
                <v:fill/>
              </v:shape>
              <v:shape style="position:absolute;left:3213;top:677;width:65;height:199" coordorigin="3213,677" coordsize="65,199" path="m3272,741l3213,741,3213,741,3213,765,3213,766,3238,766,3238,875,3238,876,3272,876,3273,875,3273,741,3272,741e" filled="t" fillcolor="#808285" stroked="f">
                <v:path arrowok="t"/>
                <v:fill/>
              </v:shape>
            </v:group>
            <v:group style="position:absolute;left:3293;top:738;width:124;height:141" coordorigin="3293,738" coordsize="124,141">
              <v:shape style="position:absolute;left:3293;top:738;width:124;height:141" coordorigin="3293,738" coordsize="124,141" path="m3328,738l3325,738,3323,739,3321,739,3301,747,3298,749,3297,749,3297,752,3298,753,3299,755,3335,807,3295,862,3294,863,3293,865,3293,868,3293,868,3296,869,3321,879,3323,879,3324,876,3347,844,3352,836,3355,832,3392,832,3375,808,3392,784,3354,784,3350,777,3348,773,3345,767,3330,743,3328,740,3328,738e" filled="t" fillcolor="#808285" stroked="f">
                <v:path arrowok="t"/>
                <v:fill/>
              </v:shape>
              <v:shape style="position:absolute;left:3293;top:738;width:124;height:141" coordorigin="3293,738" coordsize="124,141" path="m3392,832l3355,832,3357,836,3362,844,3385,876,3386,879,3388,879,3413,869,3416,868,3416,868,3416,865,3415,863,3414,862,3392,832e" filled="t" fillcolor="#808285" stroked="f">
                <v:path arrowok="t"/>
                <v:fill/>
              </v:shape>
              <v:shape style="position:absolute;left:3293;top:738;width:124;height:141" coordorigin="3293,738" coordsize="124,141" path="m3387,738l3384,738,3383,740,3381,743,3361,773,3358,777,3354,784,3392,784,3412,755,3413,753,3415,752,3415,749,3414,749,3411,747,3390,739,3389,739,3387,738e" filled="t" fillcolor="#808285" stroked="f">
                <v:path arrowok="t"/>
                <v:fill/>
              </v:shape>
            </v:group>
            <w10:wrap type="none"/>
          </v:group>
        </w:pic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0"/>
          <w:w w:val="100"/>
          <w:b/>
          <w:bCs/>
        </w:rPr>
        <w:t>Unifying</w: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1"/>
          <w:w w:val="100"/>
          <w:b/>
          <w:bCs/>
        </w:rPr>
        <w:t> </w: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-7"/>
          <w:w w:val="100"/>
          <w:b/>
          <w:bCs/>
        </w:rPr>
        <w:t>T</w: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0"/>
          <w:w w:val="100"/>
          <w:b/>
          <w:bCs/>
        </w:rPr>
        <w:t>alent</w: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2"/>
          <w:w w:val="100"/>
          <w:b/>
          <w:bCs/>
        </w:rPr>
        <w:t> </w:t>
      </w:r>
      <w:r>
        <w:rPr>
          <w:rFonts w:ascii="Trebuchet MS" w:hAnsi="Trebuchet MS" w:cs="Trebuchet MS" w:eastAsia="Trebuchet MS"/>
          <w:sz w:val="6"/>
          <w:szCs w:val="6"/>
          <w:color w:val="9D9FA1"/>
          <w:spacing w:val="0"/>
          <w:w w:val="101"/>
          <w:b/>
          <w:bCs/>
        </w:rPr>
        <w:t>Management.</w:t>
      </w:r>
      <w:r>
        <w:rPr>
          <w:rFonts w:ascii="Trebuchet MS" w:hAnsi="Trebuchet MS" w:cs="Trebuchet MS" w:eastAsia="Trebuchet MS"/>
          <w:sz w:val="6"/>
          <w:szCs w:val="6"/>
          <w:color w:val="000000"/>
          <w:spacing w:val="0"/>
          <w:w w:val="100"/>
        </w:rPr>
      </w:r>
    </w:p>
    <w:p>
      <w:pPr>
        <w:spacing w:before="5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7" w:after="0" w:line="45" w:lineRule="exact"/>
        <w:ind w:left="2043" w:right="-20"/>
        <w:jc w:val="left"/>
        <w:rPr>
          <w:rFonts w:ascii="Arial" w:hAnsi="Arial" w:cs="Arial" w:eastAsia="Arial"/>
          <w:sz w:val="4"/>
          <w:szCs w:val="4"/>
        </w:rPr>
      </w:pPr>
      <w:rPr/>
      <w:r>
        <w:rPr/>
        <w:pict>
          <v:group style="position:absolute;margin-left:183.847504pt;margin-top:-64.935516pt;width:65.921pt;height:37.154pt;mso-position-horizontal-relative:page;mso-position-vertical-relative:paragraph;z-index:-8438" coordorigin="3677,-1299" coordsize="1318,743">
            <v:group style="position:absolute;left:3679;top:-1297;width:1314;height:739" coordorigin="3679,-1297" coordsize="1314,739">
              <v:shape style="position:absolute;left:3679;top:-1297;width:1314;height:739" coordorigin="3679,-1297" coordsize="1314,739" path="m4993,-558l3679,-558,3679,-1297,4993,-1297,4993,-558xe" filled="f" stroked="t" strokeweight=".201pt" strokecolor="#BDBEC0">
                <v:path arrowok="t"/>
              </v:shape>
            </v:group>
            <v:group style="position:absolute;left:4107;top:-971;width:109;height:129" coordorigin="4107,-971" coordsize="109,129">
              <v:shape style="position:absolute;left:4107;top:-971;width:109;height:129" coordorigin="4107,-971" coordsize="109,129" path="m4107,-891l4124,-845,4142,-843,4166,-842,4188,-847,4206,-860,4212,-881,4131,-881,4107,-891e" filled="t" fillcolor="#000000" stroked="f">
                <v:path arrowok="t"/>
                <v:fill/>
              </v:shape>
              <v:shape style="position:absolute;left:4107;top:-971;width:109;height:129" coordorigin="4107,-971" coordsize="109,129" path="m4158,-971l4132,-964,4120,-950,4116,-931,4127,-909,4145,-895,4155,-886,4155,-882,4146,-881,4212,-881,4213,-882,4202,-905,4184,-919,4174,-928,4174,-933,4214,-933,4200,-969,4181,-971,4158,-971e" filled="t" fillcolor="#000000" stroked="f">
                <v:path arrowok="t"/>
                <v:fill/>
              </v:shape>
              <v:shape style="position:absolute;left:4107;top:-971;width:109;height:129" coordorigin="4107,-971" coordsize="109,129" path="m4214,-933l4174,-933,4185,-932,4197,-932,4207,-930,4216,-927,4214,-933e" filled="t" fillcolor="#000000" stroked="f">
                <v:path arrowok="t"/>
                <v:fill/>
              </v:shape>
            </v:group>
            <v:group style="position:absolute;left:4231;top:-972;width:208;height:127" coordorigin="4231,-972" coordsize="208,127">
              <v:shape style="position:absolute;left:4231;top:-972;width:208;height:127" coordorigin="4231,-972" coordsize="208,127" path="m4291,-969l4237,-965,4236,-941,4235,-917,4234,-894,4233,-872,4232,-855,4231,-845,4289,-846,4289,-866,4290,-886,4291,-906,4292,-911,4293,-926,4440,-926,4440,-941,4438,-955,4363,-955,4363,-956,4290,-956,4291,-969e" filled="t" fillcolor="#000000" stroked="f">
                <v:path arrowok="t"/>
                <v:fill/>
              </v:shape>
              <v:shape style="position:absolute;left:4231;top:-972;width:208;height:127" coordorigin="4231,-972" coordsize="208,127" path="m4370,-926l4309,-926,4309,-902,4308,-885,4307,-865,4305,-845,4363,-859,4364,-886,4365,-902,4367,-914,4367,-919,4370,-926e" filled="t" fillcolor="#000000" stroked="f">
                <v:path arrowok="t"/>
                <v:fill/>
              </v:shape>
              <v:shape style="position:absolute;left:4231;top:-972;width:208;height:127" coordorigin="4231,-972" coordsize="208,127" path="m4440,-926l4384,-926,4384,-902,4383,-885,4380,-845,4437,-857,4439,-886,4439,-902,4440,-919,4440,-926e" filled="t" fillcolor="#000000" stroked="f">
                <v:path arrowok="t"/>
                <v:fill/>
              </v:shape>
              <v:shape style="position:absolute;left:4231;top:-972;width:208;height:127" coordorigin="4231,-972" coordsize="208,127" path="m4399,-972l4379,-968,4363,-955,4438,-955,4423,-968,4399,-972e" filled="t" fillcolor="#000000" stroked="f">
                <v:path arrowok="t"/>
                <v:fill/>
              </v:shape>
              <v:shape style="position:absolute;left:4231;top:-972;width:208;height:127" coordorigin="4231,-972" coordsize="208,127" path="m4342,-972l4327,-972,4307,-968,4291,-956,4363,-956,4355,-968,4342,-972e" filled="t" fillcolor="#000000" stroked="f">
                <v:path arrowok="t"/>
                <v:fill/>
              </v:shape>
            </v:group>
            <v:group style="position:absolute;left:4461;top:-972;width:134;height:130" coordorigin="4461,-972" coordsize="134,130">
              <v:shape style="position:absolute;left:4461;top:-972;width:134;height:130" coordorigin="4461,-972" coordsize="134,130" path="m4594,-938l4536,-938,4535,-929,4526,-925,4464,-888,4461,-862,4475,-847,4502,-842,4508,-842,4513,-842,4519,-843,4528,-875,4517,-875,4513,-876,4513,-888,4530,-891,4592,-891,4593,-910,4594,-925,4594,-931,4594,-938e" filled="t" fillcolor="#000000" stroked="f">
                <v:path arrowok="t"/>
                <v:fill/>
              </v:shape>
              <v:shape style="position:absolute;left:4461;top:-972;width:134;height:130" coordorigin="4461,-972" coordsize="134,130" path="m4592,-891l4530,-891,4536,-885,4535,-865,4533,-845,4591,-870,4592,-891e" filled="t" fillcolor="#000000" stroked="f">
                <v:path arrowok="t"/>
                <v:fill/>
              </v:shape>
              <v:shape style="position:absolute;left:4461;top:-972;width:134;height:130" coordorigin="4461,-972" coordsize="134,130" path="m4529,-877l4527,-876,4524,-875,4528,-875,4529,-877e" filled="t" fillcolor="#000000" stroked="f">
                <v:path arrowok="t"/>
                <v:fill/>
              </v:shape>
              <v:shape style="position:absolute;left:4461;top:-972;width:134;height:130" coordorigin="4461,-972" coordsize="134,130" path="m4539,-972l4520,-970,4500,-968,4480,-964,4486,-931,4506,-936,4526,-938,4594,-938,4594,-943,4588,-958,4570,-968,4539,-972e" filled="t" fillcolor="#000000" stroked="f">
                <v:path arrowok="t"/>
                <v:fill/>
              </v:shape>
            </v:group>
            <v:group style="position:absolute;left:4609;top:-972;width:99;height:127" coordorigin="4609,-972" coordsize="99,127">
              <v:shape style="position:absolute;left:4609;top:-972;width:99;height:127" coordorigin="4609,-972" coordsize="99,127" path="m4669,-969l4614,-963,4614,-937,4613,-914,4612,-894,4611,-877,4610,-861,4609,-845,4667,-845,4666,-851,4666,-857,4666,-864,4666,-884,4669,-904,4673,-917,4682,-923,4707,-923,4706,-957,4669,-957,4669,-969e" filled="t" fillcolor="#000000" stroked="f">
                <v:path arrowok="t"/>
                <v:fill/>
              </v:shape>
              <v:shape style="position:absolute;left:4609;top:-972;width:99;height:127" coordorigin="4609,-972" coordsize="99,127" path="m4707,-923l4700,-923,4704,-923,4708,-921,4707,-923e" filled="t" fillcolor="#000000" stroked="f">
                <v:path arrowok="t"/>
                <v:fill/>
              </v:shape>
              <v:shape style="position:absolute;left:4609;top:-972;width:99;height:127" coordorigin="4609,-972" coordsize="99,127" path="m4700,-972l4685,-972,4677,-966,4669,-957,4706,-957,4706,-971,4700,-972e" filled="t" fillcolor="#000000" stroked="f">
                <v:path arrowok="t"/>
                <v:fill/>
              </v:shape>
            </v:group>
            <v:group style="position:absolute;left:4722;top:-1003;width:101;height:161" coordorigin="4722,-1003" coordsize="101,161">
              <v:shape style="position:absolute;left:4722;top:-1003;width:101;height:161" coordorigin="4722,-1003" coordsize="101,161" path="m4823,-969l4723,-969,4722,-927,4741,-920,4740,-904,4740,-884,4741,-858,4757,-845,4780,-842,4792,-842,4804,-843,4815,-846,4822,-885,4797,-885,4796,-892,4796,-910,4797,-927,4822,-927,4823,-969e" filled="t" fillcolor="#000000" stroked="f">
                <v:path arrowok="t"/>
                <v:fill/>
              </v:shape>
              <v:shape style="position:absolute;left:4722;top:-1003;width:101;height:161" coordorigin="4722,-1003" coordsize="101,161" path="m4823,-888l4818,-887,4813,-885,4822,-885,4823,-888e" filled="t" fillcolor="#000000" stroked="f">
                <v:path arrowok="t"/>
                <v:fill/>
              </v:shape>
              <v:shape style="position:absolute;left:4722;top:-1003;width:101;height:161" coordorigin="4722,-1003" coordsize="101,161" path="m4800,-1003l4746,-991,4744,-969,4799,-969,4800,-1003e" filled="t" fillcolor="#000000" stroked="f">
                <v:path arrowok="t"/>
                <v:fill/>
              </v:shape>
            </v:group>
            <v:group style="position:absolute;left:3979;top:-1010;width:113;height:165" coordorigin="3979,-1010" coordsize="113,165">
              <v:shape style="position:absolute;left:3979;top:-1010;width:113;height:165" coordorigin="3979,-1010" coordsize="113,165" path="m4046,-1010l3985,-1004,3985,-982,3985,-959,3982,-898,3979,-845,4002,-854,4003,-914,4006,-994,4085,-994,4068,-1006,4046,-1010e" filled="t" fillcolor="#ED1C2E" stroked="f">
                <v:path arrowok="t"/>
                <v:fill/>
              </v:shape>
              <v:shape style="position:absolute;left:3979;top:-1010;width:113;height:165" coordorigin="3979,-1010" coordsize="113,165" path="m4019,-934l4015,-932,4025,-915,4036,-898,4046,-880,4055,-863,4064,-845,4089,-845,4054,-924,4073,-933,4024,-933,4019,-934e" filled="t" fillcolor="#ED1C2E" stroked="f">
                <v:path arrowok="t"/>
                <v:fill/>
              </v:shape>
              <v:shape style="position:absolute;left:3979;top:-1010;width:113;height:165" coordorigin="3979,-1010" coordsize="113,165" path="m4085,-994l4006,-994,4050,-993,4063,-982,4066,-952,4051,-938,4029,-933,4073,-933,4075,-934,4087,-950,4092,-970,4085,-994e" filled="t" fillcolor="#ED1C2E" stroked="f">
                <v:path arrowok="t"/>
                <v:fill/>
              </v:shape>
            </v:group>
            <v:group style="position:absolute;left:3819;top:-1010;width:146;height:165" coordorigin="3819,-1010" coordsize="146,165">
              <v:shape style="position:absolute;left:3819;top:-1010;width:146;height:165" coordorigin="3819,-1010" coordsize="146,165" path="m3849,-1010l3826,-1005,3825,-985,3825,-965,3823,-905,3819,-845,3843,-868,3844,-889,3845,-923,3961,-923,3962,-939,3940,-939,3846,-950,3847,-970,3849,-1010e" filled="t" fillcolor="#ED1C2E" stroked="f">
                <v:path arrowok="t"/>
                <v:fill/>
              </v:shape>
              <v:shape style="position:absolute;left:3819;top:-1010;width:146;height:165" coordorigin="3819,-1010" coordsize="146,165" path="m3961,-923l3845,-923,3939,-905,3938,-885,3937,-865,3936,-845,3959,-851,3960,-876,3960,-898,3961,-919,3961,-923e" filled="t" fillcolor="#ED1C2E" stroked="f">
                <v:path arrowok="t"/>
                <v:fill/>
              </v:shape>
              <v:shape style="position:absolute;left:3819;top:-1010;width:146;height:165" coordorigin="3819,-1010" coordsize="146,165" path="m3965,-1010l3942,-1001,3942,-980,3941,-957,3940,-939,3962,-939,3963,-958,3963,-975,3964,-993,3965,-1010e" filled="t" fillcolor="#ED1C2E" stroked="f">
                <v:path arrowok="t"/>
                <v:fill/>
              </v:shape>
            </v:group>
            <v:group style="position:absolute;left:3896;top:-794;width:70;height:23" coordorigin="3896,-794" coordsize="70,23">
              <v:shape style="position:absolute;left:3896;top:-794;width:70;height:23" coordorigin="3896,-794" coordsize="70,23" path="m3904,-794l3898,-794,3898,-783,3896,-777,3962,-771,3963,-780,3964,-783,3955,-783,3905,-786,3904,-789,3904,-794e" filled="t" fillcolor="#BCBEC0" stroked="f">
                <v:path arrowok="t"/>
                <v:fill/>
              </v:shape>
              <v:shape style="position:absolute;left:3896;top:-794;width:70;height:23" coordorigin="3896,-794" coordsize="70,23" path="m3966,-794l3958,-794,3957,-790,3956,-788,3955,-783,3964,-783,3966,-794e" filled="t" fillcolor="#BCBEC0" stroked="f">
                <v:path arrowok="t"/>
                <v:fill/>
              </v:shape>
            </v:group>
            <v:group style="position:absolute;left:3895;top:-768;width:66;height:15" coordorigin="3895,-768" coordsize="66,15">
              <v:shape style="position:absolute;left:3895;top:-768;width:66;height:15" coordorigin="3895,-768" coordsize="66,15" path="m3897,-768l3895,-766,3895,-761,3897,-759,3958,-753,3960,-755,3960,-760,3959,-762,3897,-768e" filled="t" fillcolor="#BCBEC0" stroked="f">
                <v:path arrowok="t"/>
                <v:fill/>
              </v:shape>
            </v:group>
            <v:group style="position:absolute;left:3892;top:-751;width:66;height:15" coordorigin="3892,-751" coordsize="66,15">
              <v:shape style="position:absolute;left:3892;top:-751;width:66;height:15" coordorigin="3892,-751" coordsize="66,15" path="m3895,-751l3892,-749,3892,-744,3894,-742,3952,-736,3955,-736,3957,-738,3958,-743,3956,-745,3895,-751e" filled="t" fillcolor="#BCBEC0" stroked="f">
                <v:path arrowok="t"/>
                <v:fill/>
              </v:shape>
            </v:group>
            <v:group style="position:absolute;left:3891;top:-734;width:66;height:15" coordorigin="3891,-734" coordsize="66,15">
              <v:shape style="position:absolute;left:3891;top:-734;width:66;height:15" coordorigin="3891,-734" coordsize="66,15" path="m3894,-734l3891,-732,3891,-727,3893,-724,3954,-719,3956,-720,3957,-726,3955,-728,3952,-728,3894,-734e" filled="t" fillcolor="#BCBEC0" stroked="f">
                <v:path arrowok="t"/>
                <v:fill/>
              </v:shape>
            </v:group>
            <v:group style="position:absolute;left:3872;top:-865;width:33;height:71" coordorigin="3872,-865" coordsize="33,71">
              <v:shape style="position:absolute;left:3872;top:-865;width:33;height:71" coordorigin="3872,-865" coordsize="33,71" path="m3872,-865l3889,-843,3897,-829,3899,-813,3904,-794,3905,-818,3902,-833,3892,-847,3872,-865e" filled="t" fillcolor="#BCBEC0" stroked="f">
                <v:path arrowok="t"/>
                <v:fill/>
              </v:shape>
            </v:group>
            <v:group style="position:absolute;left:3861;top:-1111;width:141;height:317" coordorigin="3861,-1111" coordsize="141,317">
              <v:shape style="position:absolute;left:3861;top:-1111;width:141;height:317" coordorigin="3861,-1111" coordsize="141,317" path="m3988,-833l3976,-833,3967,-819,3958,-798,3958,-794,3966,-794,3973,-815,3977,-820,3980,-824,3984,-829,3988,-833e" filled="t" fillcolor="#BCBEC0" stroked="f">
                <v:path arrowok="t"/>
                <v:fill/>
              </v:shape>
              <v:shape style="position:absolute;left:3861;top:-1111;width:141;height:317" coordorigin="3861,-1111" coordsize="141,317" path="m4002,-1103l3919,-1103,3938,-1102,3965,-1099,4026,-1075,4063,-1029,4070,-1023,4037,-1078,4004,-1102,4002,-1103e" filled="t" fillcolor="#BCBEC0" stroked="f">
                <v:path arrowok="t"/>
                <v:fill/>
              </v:shape>
              <v:shape style="position:absolute;left:3861;top:-1111;width:141;height:317" coordorigin="3861,-1111" coordsize="141,317" path="m3882,-1083l3878,-1080,3867,-1068,3861,-1060,3878,-1079,3882,-1083e" filled="t" fillcolor="#BCBEC0" stroked="f">
                <v:path arrowok="t"/>
                <v:fill/>
              </v:shape>
              <v:shape style="position:absolute;left:3861;top:-1111;width:141;height:317" coordorigin="3861,-1111" coordsize="141,317" path="m3909,-1101l3904,-1100,3891,-1092,3882,-1083,3894,-1093,3909,-1101e" filled="t" fillcolor="#BCBEC0" stroked="f">
                <v:path arrowok="t"/>
                <v:fill/>
              </v:shape>
              <v:shape style="position:absolute;left:3861;top:-1111;width:141;height:317" coordorigin="3861,-1111" coordsize="141,317" path="m3941,-1111l3915,-1104,3909,-1101,3919,-1103,4002,-1103,3985,-1109,3973,-1111,3941,-1111e" filled="t" fillcolor="#BCBEC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820499pt;margin-top:-20.785521pt;width:65.921pt;height:37.154pt;mso-position-horizontal-relative:page;mso-position-vertical-relative:paragraph;z-index:-8433" coordorigin="716,-416" coordsize="1318,743">
            <v:group style="position:absolute;left:718;top:-414;width:1314;height:739" coordorigin="718,-414" coordsize="1314,739">
              <v:shape style="position:absolute;left:718;top:-414;width:1314;height:739" coordorigin="718,-414" coordsize="1314,739" path="m2033,325l718,325,718,-414,2033,-414,2033,325xe" filled="f" stroked="t" strokeweight=".201pt" strokecolor="#BDBEC0">
                <v:path arrowok="t"/>
              </v:shape>
            </v:group>
            <v:group style="position:absolute;left:910;top:-136;width:2;height:217" coordorigin="910,-136" coordsize="2,217">
              <v:shape style="position:absolute;left:910;top:-136;width:2;height:217" coordorigin="910,-136" coordsize="0,217" path="m910,-136l910,81e" filled="f" stroked="t" strokeweight="1.69pt" strokecolor="#939598">
                <v:path arrowok="t"/>
              </v:shape>
            </v:group>
            <v:group style="position:absolute;left:1103;top:-65;width:122;height:216" coordorigin="1103,-65" coordsize="122,216">
              <v:shape style="position:absolute;left:1103;top:-65;width:122;height:216" coordorigin="1103,-65" coordsize="122,216" path="m1114,117l1109,145,1127,149,1148,151,1181,147,1203,137,1216,122,1147,122,1127,121,1114,117e" filled="t" fillcolor="#939598" stroked="f">
                <v:path arrowok="t"/>
                <v:fill/>
              </v:shape>
              <v:shape style="position:absolute;left:1103;top:-65;width:122;height:216" coordorigin="1103,-65" coordsize="122,216" path="m1225,53l1197,53,1196,60,1195,65,1195,85,1190,109,1175,121,1147,122,1216,122,1216,122,1223,105,1225,87,1225,53e" filled="t" fillcolor="#939598" stroked="f">
                <v:path arrowok="t"/>
                <v:fill/>
              </v:shape>
              <v:shape style="position:absolute;left:1103;top:-65;width:122;height:216" coordorigin="1103,-65" coordsize="122,216" path="m1186,-65l1121,-42,1103,-5,1104,28,1110,52,1120,69,1134,78,1151,81,1173,77,1189,65,1195,56,1162,56,1144,50,1134,31,1136,-3,1143,-25,1155,-37,1170,-41,1225,-41,1225,-61,1206,-64,1186,-65e" filled="t" fillcolor="#939598" stroked="f">
                <v:path arrowok="t"/>
                <v:fill/>
              </v:shape>
              <v:shape style="position:absolute;left:1103;top:-65;width:122;height:216" coordorigin="1103,-65" coordsize="122,216" path="m1225,-41l1180,-41,1188,-40,1195,-38,1195,5,1191,28,1180,47,1162,56,1195,56,1197,53,1225,53,1225,-41e" filled="t" fillcolor="#939598" stroked="f">
                <v:path arrowok="t"/>
                <v:fill/>
              </v:shape>
            </v:group>
            <v:group style="position:absolute;left:1255;top:-66;width:124;height:147" coordorigin="1255,-66" coordsize="124,147">
              <v:shape style="position:absolute;left:1255;top:-66;width:124;height:147" coordorigin="1255,-66" coordsize="124,147" path="m1327,-66l1267,-38,1255,4,1257,32,1265,53,1278,69,1296,78,1318,81,1341,80,1360,77,1367,57,1331,57,1308,53,1293,41,1286,19,1377,10,1378,4,1378,-1,1378,-5,1377,-12,1287,-12,1295,-33,1313,-43,1367,-43,1366,-46,1350,-60,1327,-66e" filled="t" fillcolor="#939598" stroked="f">
                <v:path arrowok="t"/>
                <v:fill/>
              </v:shape>
              <v:shape style="position:absolute;left:1255;top:-66;width:124;height:147" coordorigin="1255,-66" coordsize="124,147" path="m1370,48l1352,55,1331,57,1367,57,1370,48e" filled="t" fillcolor="#939598" stroked="f">
                <v:path arrowok="t"/>
                <v:fill/>
              </v:shape>
              <v:shape style="position:absolute;left:1255;top:-66;width:124;height:147" coordorigin="1255,-66" coordsize="124,147" path="m1367,-43l1313,-43,1336,-37,1347,-21,1347,-12,1377,-12,1375,-27,1367,-43e" filled="t" fillcolor="#939598" stroked="f">
                <v:path arrowok="t"/>
                <v:fill/>
              </v:shape>
            </v:group>
            <v:group style="position:absolute;left:1551;top:-120;width:96;height:200" coordorigin="1551,-120" coordsize="96,200">
              <v:shape style="position:absolute;left:1551;top:-120;width:96;height:200" coordorigin="1551,-120" coordsize="96,200" path="m1610,-41l1579,-41,1579,37,1582,63,1595,77,1624,80,1640,79,1647,78,1647,55,1614,55,1610,49,1610,-41e" filled="t" fillcolor="#939598" stroked="f">
                <v:path arrowok="t"/>
                <v:fill/>
              </v:shape>
              <v:shape style="position:absolute;left:1551;top:-120;width:96;height:200" coordorigin="1551,-120" coordsize="96,200" path="m1647,53l1642,54,1635,55,1647,55,1647,53e" filled="t" fillcolor="#939598" stroked="f">
                <v:path arrowok="t"/>
                <v:fill/>
              </v:shape>
              <v:shape style="position:absolute;left:1551;top:-120;width:96;height:200" coordorigin="1551,-120" coordsize="96,200" path="m1647,-65l1551,-65,1551,-41,1647,-41,1647,-65e" filled="t" fillcolor="#939598" stroked="f">
                <v:path arrowok="t"/>
                <v:fill/>
              </v:shape>
              <v:shape style="position:absolute;left:1551;top:-120;width:96;height:200" coordorigin="1551,-120" coordsize="96,200" path="m1609,-120l1579,-111,1579,-65,1609,-65,1609,-120e" filled="t" fillcolor="#939598" stroked="f">
                <v:path arrowok="t"/>
                <v:fill/>
              </v:shape>
            </v:group>
            <v:group style="position:absolute;left:1741;top:-66;width:86;height:147" coordorigin="1741,-66" coordsize="86,147">
              <v:shape style="position:absolute;left:1741;top:-66;width:86;height:147" coordorigin="1741,-66" coordsize="86,147" path="m1743,53l1742,79,1751,80,1761,82,1772,82,1799,78,1819,68,1827,57,1763,57,1752,55,1743,53e" filled="t" fillcolor="#939598" stroked="f">
                <v:path arrowok="t"/>
                <v:fill/>
              </v:shape>
              <v:shape style="position:absolute;left:1741;top:-66;width:86;height:147" coordorigin="1741,-66" coordsize="86,147" path="m1807,-66l1799,-66,1771,-62,1752,-51,1741,-35,1745,-11,1755,4,1769,13,1783,20,1796,26,1802,35,1802,50,1791,57,1827,57,1831,52,1835,36,1829,15,1815,4,1798,-4,1782,-10,1772,-19,1771,-35,1779,-42,1825,-42,1826,-63,1817,-64,1807,-66e" filled="t" fillcolor="#939598" stroked="f">
                <v:path arrowok="t"/>
                <v:fill/>
              </v:shape>
              <v:shape style="position:absolute;left:1741;top:-66;width:86;height:147" coordorigin="1741,-66" coordsize="86,147" path="m1825,-42l1806,-42,1816,-41,1825,-38,1825,-42e" filled="t" fillcolor="#939598" stroked="f">
                <v:path arrowok="t"/>
                <v:fill/>
              </v:shape>
            </v:group>
            <v:group style="position:absolute;left:1677;top:-75;width:32;height:156" coordorigin="1677,-75" coordsize="32,156">
              <v:shape style="position:absolute;left:1677;top:-75;width:32;height:156" coordorigin="1677,-75" coordsize="32,156" path="m1709,-75l1677,-68,1677,82,1709,82,1709,-75e" filled="t" fillcolor="#939598" stroked="f">
                <v:path arrowok="t"/>
                <v:fill/>
              </v:shape>
            </v:group>
            <v:group style="position:absolute;left:1670;top:-134;width:48;height:48" coordorigin="1670,-134" coordsize="48,48">
              <v:shape style="position:absolute;left:1670;top:-134;width:48;height:48" coordorigin="1670,-134" coordsize="48,48" path="m1707,-134l1680,-134,1670,-124,1670,-97,1680,-86,1707,-86,1717,-97,1717,-124,1707,-134e" filled="t" fillcolor="#811A51" stroked="f">
                <v:path arrowok="t"/>
                <v:fill/>
              </v:shape>
            </v:group>
            <v:group style="position:absolute;left:957;top:-224;width:713;height:145" coordorigin="957,-224" coordsize="713,145">
              <v:shape style="position:absolute;left:957;top:-224;width:713;height:145" coordorigin="957,-224" coordsize="713,145" path="m1388,-224l1314,-221,1240,-210,1166,-192,1094,-167,1024,-134,957,-96,957,-78,989,-98,1022,-116,1091,-148,1161,-172,1232,-190,1305,-200,1538,-202,1533,-204,1497,-212,1461,-218,1424,-222,1388,-224e" filled="t" fillcolor="#811A51" stroked="f">
                <v:path arrowok="t"/>
                <v:fill/>
              </v:shape>
              <v:shape style="position:absolute;left:957;top:-224;width:713;height:145" coordorigin="957,-224" coordsize="713,145" path="m1538,-202l1377,-202,1413,-200,1449,-196,1519,-182,1588,-159,1655,-127,1657,-136,1663,-143,1670,-148,1637,-165,1603,-180,1568,-193,1538,-202e" filled="t" fillcolor="#811A51" stroked="f">
                <v:path arrowok="t"/>
                <v:fill/>
              </v:shape>
            </v:group>
            <v:group style="position:absolute;left:956;top:-66;width:121;height:147" coordorigin="956,-66" coordsize="121,147">
              <v:shape style="position:absolute;left:956;top:-66;width:121;height:147" coordorigin="956,-66" coordsize="121,147" path="m978,-58l956,-58,956,82,987,82,987,12,992,-13,1004,-31,1011,-35,984,-35,981,-40,981,-49,978,-58e" filled="t" fillcolor="#939598" stroked="f">
                <v:path arrowok="t"/>
                <v:fill/>
              </v:shape>
              <v:shape style="position:absolute;left:956;top:-66;width:121;height:147" coordorigin="956,-66" coordsize="121,147" path="m1074,-40l1042,-40,1047,-29,1047,82,1077,82,1077,-19,1074,-40e" filled="t" fillcolor="#939598" stroked="f">
                <v:path arrowok="t"/>
                <v:fill/>
              </v:shape>
              <v:shape style="position:absolute;left:956;top:-66;width:121;height:147" coordorigin="956,-66" coordsize="121,147" path="m1039,-66l1015,-62,998,-52,984,-35,1011,-35,1021,-40,1042,-40,1074,-40,1074,-42,1062,-58,1039,-66e" filled="t" fillcolor="#939598" stroked="f">
                <v:path arrowok="t"/>
                <v:fill/>
              </v:shape>
            </v:group>
            <v:group style="position:absolute;left:1407;top:-66;width:121;height:147" coordorigin="1407,-66" coordsize="121,147">
              <v:shape style="position:absolute;left:1407;top:-66;width:121;height:147" coordorigin="1407,-66" coordsize="121,147" path="m1429,-58l1407,-58,1407,82,1438,82,1438,12,1443,-13,1455,-31,1462,-35,1435,-35,1432,-40,1432,-49,1429,-58e" filled="t" fillcolor="#939598" stroked="f">
                <v:path arrowok="t"/>
                <v:fill/>
              </v:shape>
              <v:shape style="position:absolute;left:1407;top:-66;width:121;height:147" coordorigin="1407,-66" coordsize="121,147" path="m1525,-40l1493,-40,1498,-29,1498,82,1529,82,1529,-19,1525,-40e" filled="t" fillcolor="#939598" stroked="f">
                <v:path arrowok="t"/>
                <v:fill/>
              </v:shape>
              <v:shape style="position:absolute;left:1407;top:-66;width:121;height:147" coordorigin="1407,-66" coordsize="121,147" path="m1490,-66l1466,-62,1449,-52,1435,-35,1462,-35,1472,-40,1493,-40,1525,-40,1525,-42,1513,-58,1490,-66e" filled="t" fillcolor="#939598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83.847504pt;margin-top:-20.785521pt;width:65.921pt;height:37.154pt;mso-position-horizontal-relative:page;mso-position-vertical-relative:paragraph;z-index:-8431" coordorigin="3677,-416" coordsize="1318,743">
            <v:group style="position:absolute;left:3679;top:-414;width:1314;height:739" coordorigin="3679,-414" coordsize="1314,739">
              <v:shape style="position:absolute;left:3679;top:-414;width:1314;height:739" coordorigin="3679,-414" coordsize="1314,739" path="m4993,325l3679,325,3679,-414,4993,-414,4993,325xe" filled="f" stroked="t" strokeweight=".201pt" strokecolor="#BDBEC0">
                <v:path arrowok="t"/>
              </v:shape>
              <v:shape style="position:absolute;left:3765;top:-182;width:1142;height:309" type="#_x0000_t75">
                <v:imagedata r:id="rId150" o:title=""/>
              </v:shape>
            </v:group>
            <w10:wrap type="none"/>
          </v:group>
        </w:pict>
      </w:r>
      <w:r>
        <w:rPr/>
        <w:pict>
          <v:group style="position:absolute;margin-left:257.860504pt;margin-top:-20.785521pt;width:65.921pt;height:37.154pt;mso-position-horizontal-relative:page;mso-position-vertical-relative:paragraph;z-index:-8430" coordorigin="5157,-416" coordsize="1318,743">
            <v:group style="position:absolute;left:5159;top:-414;width:1314;height:739" coordorigin="5159,-414" coordsize="1314,739">
              <v:shape style="position:absolute;left:5159;top:-414;width:1314;height:739" coordorigin="5159,-414" coordsize="1314,739" path="m6474,325l5159,325,5159,-414,6474,-414,6474,325xe" filled="f" stroked="t" strokeweight=".201pt" strokecolor="#BDBEC0">
                <v:path arrowok="t"/>
              </v:shape>
              <v:shape style="position:absolute;left:5251;top:-152;width:1133;height:248" type="#_x0000_t75">
                <v:imagedata r:id="rId151" o:title=""/>
              </v:shape>
            </v:group>
            <w10:wrap type="none"/>
          </v:group>
        </w:pict>
      </w:r>
      <w:r>
        <w:rPr/>
        <w:pict>
          <v:group style="position:absolute;margin-left:331.874512pt;margin-top:-20.785521pt;width:65.921pt;height:37.154pt;mso-position-horizontal-relative:page;mso-position-vertical-relative:paragraph;z-index:-8429" coordorigin="6637,-416" coordsize="1318,743">
            <v:group style="position:absolute;left:6640;top:-414;width:1314;height:739" coordorigin="6640,-414" coordsize="1314,739">
              <v:shape style="position:absolute;left:6640;top:-414;width:1314;height:739" coordorigin="6640,-414" coordsize="1314,739" path="m7954,325l6640,325,6640,-414,7954,-414,7954,325xe" filled="f" stroked="t" strokeweight=".201pt" strokecolor="#BDBEC0">
                <v:path arrowok="t"/>
              </v:shape>
              <v:shape style="position:absolute;left:6669;top:-222;width:1258;height:373" type="#_x0000_t75">
                <v:imagedata r:id="rId152" o:title=""/>
              </v:shape>
            </v:group>
            <w10:wrap type="none"/>
          </v:group>
        </w:pict>
      </w:r>
      <w:r>
        <w:rPr/>
        <w:pict>
          <v:group style="position:absolute;margin-left:405.887512pt;margin-top:-20.785521pt;width:65.921pt;height:37.154pt;mso-position-horizontal-relative:page;mso-position-vertical-relative:paragraph;z-index:-8428" coordorigin="8118,-416" coordsize="1318,743">
            <v:group style="position:absolute;left:8120;top:-414;width:1314;height:739" coordorigin="8120,-414" coordsize="1314,739">
              <v:shape style="position:absolute;left:8120;top:-414;width:1314;height:739" coordorigin="8120,-414" coordsize="1314,739" path="m9434,325l8120,325,8120,-414,9434,-414,9434,325xe" filled="f" stroked="t" strokeweight=".201pt" strokecolor="#BDBEC0">
                <v:path arrowok="t"/>
              </v:shape>
            </v:group>
            <v:group style="position:absolute;left:8589;top:-186;width:2;height:306" coordorigin="8589,-186" coordsize="2,306">
              <v:shape style="position:absolute;left:8589;top:-186;width:2;height:306" coordorigin="8589,-186" coordsize="0,306" path="m8589,-186l8589,120e" filled="f" stroked="t" strokeweight="3.22pt" strokecolor="#5F6062">
                <v:path arrowok="t"/>
              </v:shape>
            </v:group>
            <v:group style="position:absolute;left:8554;top:-317;width:68;height:75" coordorigin="8554,-317" coordsize="68,75">
              <v:shape style="position:absolute;left:8554;top:-317;width:68;height:75" coordorigin="8554,-317" coordsize="68,75" path="m8589,-317l8568,-310,8554,-293,8556,-266,8567,-249,8583,-242,8607,-247,8622,-262,8621,-290,8611,-307,8596,-316,8589,-317e" filled="t" fillcolor="#00AFDB" stroked="f">
                <v:path arrowok="t"/>
                <v:fill/>
              </v:shape>
            </v:group>
            <v:group style="position:absolute;left:8354;top:-186;width:166;height:414" coordorigin="8354,-186" coordsize="166,414">
              <v:shape style="position:absolute;left:8354;top:-186;width:166;height:414" coordorigin="8354,-186" coordsize="166,414" path="m8520,-186l8459,-186,8459,68,8456,90,8421,144,8360,167,8354,228,8420,215,8473,178,8508,125,8520,69,8520,-186e" filled="t" fillcolor="#5F6062" stroked="f">
                <v:path arrowok="t"/>
                <v:fill/>
              </v:shape>
            </v:group>
            <v:group style="position:absolute;left:8658;top:-315;width:542;height:437" coordorigin="8658,-315" coordsize="542,437">
              <v:shape style="position:absolute;left:8658;top:-315;width:542;height:437" coordorigin="8658,-315" coordsize="542,437" path="m8895,91l8723,91,8739,102,8757,111,8777,118,8797,122,8821,121,8843,117,8863,110,8881,101,8895,91e" filled="t" fillcolor="#5F6062" stroked="f">
                <v:path arrowok="t"/>
                <v:fill/>
              </v:shape>
              <v:shape style="position:absolute;left:8658;top:-315;width:542;height:437" coordorigin="8658,-315" coordsize="542,437" path="m9175,62l8924,62,8933,62,8939,69,8993,109,9033,121,9059,120,9124,103,9169,70,9175,62e" filled="t" fillcolor="#5F6062" stroked="f">
                <v:path arrowok="t"/>
                <v:fill/>
              </v:shape>
              <v:shape style="position:absolute;left:8658;top:-315;width:542;height:437" coordorigin="8658,-315" coordsize="542,437" path="m8723,-315l8658,-315,8658,120,8723,120,8723,91,8895,91,8897,90,8912,77,8924,62,9175,62,9179,57,9177,55,8809,55,8787,52,8737,13,8725,-31,8728,-55,8765,-108,8805,-121,9030,-121,9034,-122,9174,-122,8928,-122,8915,-138,8901,-152,8889,-160,8727,-160,8723,-315e" filled="t" fillcolor="#5F6062" stroked="f">
                <v:path arrowok="t"/>
                <v:fill/>
              </v:shape>
              <v:shape style="position:absolute;left:8658;top:-315;width:542;height:437" coordorigin="8658,-315" coordsize="542,437" path="m9030,-121l8805,-121,8828,-118,8849,-109,8866,-96,8879,-79,8888,-59,8892,-37,8889,-13,8854,41,8809,55,9177,55,9172,53,9067,53,9040,52,8978,9,8969,-32,8970,-53,8974,-69,8985,-90,8996,-104,9015,-116,9030,-121e" filled="t" fillcolor="#5F6062" stroked="f">
                <v:path arrowok="t"/>
                <v:fill/>
              </v:shape>
              <v:shape style="position:absolute;left:8658;top:-315;width:542;height:437" coordorigin="8658,-315" coordsize="542,437" path="m9121,25l9105,39,9087,48,9067,53,9172,53,9121,25e" filled="t" fillcolor="#5F6062" stroked="f">
                <v:path arrowok="t"/>
                <v:fill/>
              </v:shape>
              <v:shape style="position:absolute;left:8658;top:-315;width:542;height:437" coordorigin="8658,-315" coordsize="542,437" path="m9174,-122l9061,-122,9081,-119,9095,-113,9113,-98,9124,-82,9016,-70,9016,-13,9200,-13,9200,-27,9199,-49,9195,-71,9190,-90,9182,-108,9174,-122e" filled="t" fillcolor="#5F6062" stroked="f">
                <v:path arrowok="t"/>
                <v:fill/>
              </v:shape>
              <v:shape style="position:absolute;left:8658;top:-315;width:542;height:437" coordorigin="8658,-315" coordsize="542,437" path="m9070,-184l9000,-176,8938,-136,8928,-122,9173,-122,9127,-166,9070,-184e" filled="t" fillcolor="#5F6062" stroked="f">
                <v:path arrowok="t"/>
                <v:fill/>
              </v:shape>
              <v:shape style="position:absolute;left:8658;top:-315;width:542;height:437" coordorigin="8658,-315" coordsize="542,437" path="m8825,-184l8759,-176,8727,-160,8889,-160,8884,-164,8866,-174,8846,-180,8825,-184e" filled="t" fillcolor="#5F6062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-20.785521pt;width:65.921pt;height:37.154pt;mso-position-horizontal-relative:page;mso-position-vertical-relative:paragraph;z-index:-8427" coordorigin="9598,-416" coordsize="1318,743">
            <v:group style="position:absolute;left:9600;top:-414;width:1314;height:739" coordorigin="9600,-414" coordsize="1314,739">
              <v:shape style="position:absolute;left:9600;top:-414;width:1314;height:739" coordorigin="9600,-414" coordsize="1314,739" path="m10914,325l9600,325,9600,-414,10914,-414,10914,325xe" filled="f" stroked="t" strokeweight=".201pt" strokecolor="#BDBEC0">
                <v:path arrowok="t"/>
              </v:shape>
            </v:group>
            <v:group style="position:absolute;left:9699;top:-170;width:148;height:236" coordorigin="9699,-170" coordsize="148,236">
              <v:shape style="position:absolute;left:9699;top:-170;width:148;height:236" coordorigin="9699,-170" coordsize="148,236" path="m9749,-5l9699,-4,9701,6,9710,35,9727,52,9747,62,9766,66,9780,66,9799,62,9819,52,9831,40,9839,26,9763,26,9753,17,9750,1,9750,-1,9749,-3,9749,-5e" filled="t" fillcolor="#333333" stroked="f">
                <v:path arrowok="t"/>
                <v:fill/>
              </v:shape>
              <v:shape style="position:absolute;left:9699;top:-170;width:148;height:236" coordorigin="9699,-170" coordsize="148,236" path="m9847,-170l9800,-170,9800,-1,9800,3,9797,11,9794,18,9788,25,9775,26,9839,26,9843,20,9846,2,9847,-23,9847,-170e" filled="t" fillcolor="#333333" stroked="f">
                <v:path arrowok="t"/>
                <v:fill/>
              </v:shape>
            </v:group>
            <v:group style="position:absolute;left:9870;top:-114;width:183;height:181" coordorigin="9870,-114" coordsize="183,181">
              <v:shape style="position:absolute;left:9870;top:-114;width:183;height:181" coordorigin="9870,-114" coordsize="183,181" path="m9950,-114l9891,-82,9870,-24,9871,-10,9900,44,9968,67,9991,64,10010,55,10026,42,10037,27,9948,27,9929,16,9916,-1,9912,-24,9912,-33,9919,-50,9933,-64,9953,-72,9981,-73,10040,-73,10037,-78,10022,-93,10003,-104,9979,-112,9950,-114e" filled="t" fillcolor="#333333" stroked="f">
                <v:path arrowok="t"/>
                <v:fill/>
              </v:shape>
              <v:shape style="position:absolute;left:9870;top:-114;width:183;height:181" coordorigin="9870,-114" coordsize="183,181" path="m10040,-73l9981,-73,9998,-62,10009,-43,9995,15,9948,27,10037,27,10038,26,10047,6,10052,-17,10053,-42,10047,-61,10040,-73e" filled="t" fillcolor="#333333" stroked="f">
                <v:path arrowok="t"/>
                <v:fill/>
              </v:shape>
            </v:group>
            <v:group style="position:absolute;left:10081;top:-170;width:184;height:236" coordorigin="10081,-170" coordsize="184,236">
              <v:shape style="position:absolute;left:10081;top:-170;width:184;height:236" coordorigin="10081,-170" coordsize="184,236" path="m10232,49l10129,49,10144,59,10165,65,10193,67,10212,61,10230,51,10232,49e" filled="t" fillcolor="#333333" stroked="f">
                <v:path arrowok="t"/>
                <v:fill/>
              </v:shape>
              <v:shape style="position:absolute;left:10081;top:-170;width:184;height:236" coordorigin="10081,-170" coordsize="184,236" path="m10122,-170l10081,-170,10081,62,10121,62,10129,49,10232,49,10245,36,10251,25,10151,25,10135,13,10125,-6,10121,-31,10127,-49,10140,-63,10160,-72,10189,-74,10252,-74,10250,-79,10241,-89,10122,-89,10122,-170e" filled="t" fillcolor="#333333" stroked="f">
                <v:path arrowok="t"/>
                <v:fill/>
              </v:shape>
              <v:shape style="position:absolute;left:10081;top:-170;width:184;height:236" coordorigin="10081,-170" coordsize="184,236" path="m10252,-74l10189,-74,10208,-63,10220,-46,10225,-24,10223,-12,10217,3,10203,16,10181,24,10151,25,10251,25,10256,17,10263,-6,10265,-34,10260,-59,10252,-74e" filled="t" fillcolor="#333333" stroked="f">
                <v:path arrowok="t"/>
                <v:fill/>
              </v:shape>
              <v:shape style="position:absolute;left:10081;top:-170;width:184;height:236" coordorigin="10081,-170" coordsize="184,236" path="m10177,-115l10160,-112,10140,-104,10122,-89,10241,-89,10235,-95,10217,-106,10198,-113,10177,-115e" filled="t" fillcolor="#333333" stroked="f">
                <v:path arrowok="t"/>
                <v:fill/>
              </v:shape>
            </v:group>
            <v:group style="position:absolute;left:10268;top:-110;width:168;height:172" coordorigin="10268,-110" coordsize="168,172">
              <v:shape style="position:absolute;left:10268;top:-110;width:168;height:172" coordorigin="10268,-110" coordsize="168,172" path="m10310,-110l10268,-110,10332,62,10372,62,10391,11,10352,11,10310,-110e" filled="t" fillcolor="#333333" stroked="f">
                <v:path arrowok="t"/>
                <v:fill/>
              </v:shape>
              <v:shape style="position:absolute;left:10268;top:-110;width:168;height:172" coordorigin="10268,-110" coordsize="168,172" path="m10436,-110l10393,-110,10352,11,10391,11,10436,-110e" filled="t" fillcolor="#333333" stroked="f">
                <v:path arrowok="t"/>
                <v:fill/>
              </v:shape>
            </v:group>
            <v:group style="position:absolute;left:10455;top:-170;width:41;height:232" coordorigin="10455,-170" coordsize="41,232">
              <v:shape style="position:absolute;left:10455;top:-170;width:41;height:232" coordorigin="10455,-170" coordsize="41,232" path="m10496,-110l10455,-110,10455,62,10496,62,10496,-110e" filled="t" fillcolor="#333333" stroked="f">
                <v:path arrowok="t"/>
                <v:fill/>
              </v:shape>
              <v:shape style="position:absolute;left:10455;top:-170;width:41;height:232" coordorigin="10455,-170" coordsize="41,232" path="m10496,-170l10455,-170,10455,-133,10496,-133,10496,-170e" filled="t" fillcolor="#333333" stroked="f">
                <v:path arrowok="t"/>
                <v:fill/>
              </v:shape>
            </v:group>
            <v:group style="position:absolute;left:10514;top:-170;width:70;height:232" coordorigin="10514,-170" coordsize="70,232">
              <v:shape style="position:absolute;left:10514;top:-170;width:70;height:232" coordorigin="10514,-170" coordsize="70,232" path="m10584,-78l10543,-78,10543,62,10584,62,10584,-78e" filled="t" fillcolor="#333333" stroked="f">
                <v:path arrowok="t"/>
                <v:fill/>
              </v:shape>
              <v:shape style="position:absolute;left:10514;top:-170;width:70;height:232" coordorigin="10514,-170" coordsize="70,232" path="m10613,-110l10514,-110,10514,-78,10613,-78,10613,-110e" filled="t" fillcolor="#333333" stroked="f">
                <v:path arrowok="t"/>
                <v:fill/>
              </v:shape>
              <v:shape style="position:absolute;left:10514;top:-170;width:70;height:232" coordorigin="10514,-170" coordsize="70,232" path="m10584,-170l10543,-170,10543,-110,10584,-110,10584,-170e" filled="t" fillcolor="#333333" stroked="f">
                <v:path arrowok="t"/>
                <v:fill/>
              </v:shape>
            </v:group>
            <v:group style="position:absolute;left:10614;top:-113;width:180;height:180" coordorigin="10614,-113" coordsize="180,180">
              <v:shape style="position:absolute;left:10614;top:-113;width:180;height:180" coordorigin="10614,-113" coordsize="180,180" path="m10683,-113l10633,-78,10614,-10,10620,10,10663,57,10709,68,10725,65,10744,57,10765,43,10775,32,10698,32,10678,26,10662,12,10655,-10,10794,-22,10793,-40,10792,-41,10753,-41,10656,-46,10664,-62,10681,-75,10708,-80,10774,-80,10763,-94,10749,-103,10732,-109,10711,-113,10683,-113e" filled="t" fillcolor="#333333" stroked="f">
                <v:path arrowok="t"/>
                <v:fill/>
              </v:shape>
              <v:shape style="position:absolute;left:10614;top:-113;width:180;height:180" coordorigin="10614,-113" coordsize="180,180" path="m10788,9l10739,19,10723,29,10698,32,10775,32,10778,28,10788,9e" filled="t" fillcolor="#333333" stroked="f">
                <v:path arrowok="t"/>
                <v:fill/>
              </v:shape>
              <v:shape style="position:absolute;left:10614;top:-113;width:180;height:180" coordorigin="10614,-113" coordsize="180,180" path="m10774,-80l10708,-80,10732,-73,10747,-58,10753,-41,10792,-41,10787,-59,10777,-76,10774,-80e" filled="t" fillcolor="#33333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820499pt;margin-top:23.36548pt;width:65.921pt;height:37.154pt;mso-position-horizontal-relative:page;mso-position-vertical-relative:paragraph;z-index:-8426" coordorigin="716,467" coordsize="1318,743">
            <v:group style="position:absolute;left:718;top:469;width:1314;height:739" coordorigin="718,469" coordsize="1314,739">
              <v:shape style="position:absolute;left:718;top:469;width:1314;height:739" coordorigin="718,469" coordsize="1314,739" path="m2033,1208l718,1208,718,469,2033,469,2033,1208xe" filled="f" stroked="t" strokeweight=".201pt" strokecolor="#BDBEC0">
                <v:path arrowok="t"/>
              </v:shape>
            </v:group>
            <v:group style="position:absolute;left:975;top:553;width:498;height:569" coordorigin="975,553" coordsize="498,569">
              <v:shape style="position:absolute;left:975;top:553;width:498;height:569" coordorigin="975,553" coordsize="498,569" path="m1387,553l1326,562,1261,586,1196,624,1132,674,1075,736,1029,801,997,867,979,931,975,975,975,990,995,1057,1042,1103,1109,1122,1128,1122,1148,1120,1210,1106,1275,1078,1243,1049,1226,1047,1163,1023,1116,972,1092,904,1088,864,1089,845,1099,783,1124,721,1157,670,1199,626,1264,587,1333,572,1473,572,1473,571,1457,564,1441,559,1424,555,1406,553,1387,553e" filled="t" fillcolor="#F99F2F" stroked="f">
                <v:path arrowok="t"/>
                <v:fill/>
              </v:shape>
            </v:group>
            <v:group style="position:absolute;left:1243;top:976;width:164;height:73" coordorigin="1243,976" coordsize="164,73">
              <v:shape style="position:absolute;left:1243;top:976;width:164;height:73" coordorigin="1243,976" coordsize="164,73" path="m1407,976l1345,1023,1277,1047,1243,1049,1322,1049,1340,1035,1362,1019,1382,1000,1403,981,1407,976e" filled="t" fillcolor="#F99F2F" stroked="f">
                <v:path arrowok="t"/>
                <v:fill/>
              </v:shape>
            </v:group>
            <v:group style="position:absolute;left:1407;top:968;width:7;height:8" coordorigin="1407,968" coordsize="7,8">
              <v:shape style="position:absolute;left:1407;top:968;width:7;height:8" coordorigin="1407,968" coordsize="7,8" path="m1415,968l1407,976,1408,975,1415,968e" filled="t" fillcolor="#F99F2F" stroked="f">
                <v:path arrowok="t"/>
                <v:fill/>
              </v:shape>
            </v:group>
            <v:group style="position:absolute;left:1333;top:572;width:207;height:396" coordorigin="1333,572" coordsize="207,396">
              <v:shape style="position:absolute;left:1333;top:572;width:207;height:396" coordorigin="1333,572" coordsize="207,396" path="m1473,572l1333,572,1350,572,1367,574,1431,600,1475,652,1496,720,1499,757,1499,762,1486,842,1459,906,1422,960,1415,968,1422,960,1472,895,1509,829,1531,765,1540,705,1540,702,1539,687,1520,618,1487,580,1473,572e" filled="t" fillcolor="#F99F2F" stroked="f">
                <v:path arrowok="t"/>
                <v:fill/>
              </v:shape>
            </v:group>
            <v:group style="position:absolute;left:1185;top:874;width:106;height:142" coordorigin="1185,874" coordsize="106,142">
              <v:shape style="position:absolute;left:1185;top:874;width:106;height:142" coordorigin="1185,874" coordsize="106,142" path="m1214,874l1185,874,1185,1016,1214,1016,1214,973,1216,972,1254,972,1238,952,1254,937,1214,937,1214,874e" filled="t" fillcolor="#6D6E71" stroked="f">
                <v:path arrowok="t"/>
                <v:fill/>
              </v:shape>
              <v:shape style="position:absolute;left:1185;top:874;width:106;height:142" coordorigin="1185,874" coordsize="106,142" path="m1254,972l1216,972,1252,1016,1291,1016,1254,972e" filled="t" fillcolor="#6D6E71" stroked="f">
                <v:path arrowok="t"/>
                <v:fill/>
              </v:shape>
              <v:shape style="position:absolute;left:1185;top:874;width:106;height:142" coordorigin="1185,874" coordsize="106,142" path="m1287,905l1248,905,1214,937,1254,937,1287,905e" filled="t" fillcolor="#6D6E71" stroked="f">
                <v:path arrowok="t"/>
                <v:fill/>
              </v:shape>
            </v:group>
            <v:group style="position:absolute;left:1320;top:874;width:2;height:142" coordorigin="1320,874" coordsize="2,142">
              <v:shape style="position:absolute;left:1320;top:874;width:2;height:142" coordorigin="1320,874" coordsize="0,142" path="m1320,874l1320,1016e" filled="f" stroked="t" strokeweight="1.575pt" strokecolor="#6D6E71">
                <v:path arrowok="t"/>
              </v:shape>
            </v:group>
            <v:group style="position:absolute;left:1358;top:906;width:122;height:113" coordorigin="1358,906" coordsize="122,113">
              <v:shape style="position:absolute;left:1358;top:906;width:122;height:113" coordorigin="1358,906" coordsize="122,113" path="m1430,906l1408,906,1398,908,1379,919,1372,925,1361,943,1358,952,1358,973,1408,1019,1430,1019,1440,1017,1459,1007,1466,1000,1471,992,1413,992,1408,991,1388,968,1387,967,1413,933,1471,933,1469,930,1440,908,1430,906e" filled="t" fillcolor="#6D6E71" stroked="f">
                <v:path arrowok="t"/>
                <v:fill/>
              </v:shape>
              <v:shape style="position:absolute;left:1358;top:906;width:122;height:113" coordorigin="1358,906" coordsize="122,113" path="m1471,933l1425,933,1430,934,1439,939,1443,943,1446,948,1449,953,1450,958,1450,968,1425,992,1471,992,1477,983,1480,973,1480,952,1477,943,1471,933e" filled="t" fillcolor="#6D6E71" stroked="f">
                <v:path arrowok="t"/>
                <v:fill/>
              </v:shape>
            </v:group>
            <v:group style="position:absolute;left:1502;top:909;width:98;height:112" coordorigin="1502,909" coordsize="98,112">
              <v:shape style="position:absolute;left:1502;top:909;width:98;height:112" coordorigin="1502,909" coordsize="98,112" path="m1531,909l1502,909,1502,982,1504,990,1508,997,1510,1001,1513,1004,1516,1007,1519,1010,1522,1012,1526,1015,1534,1019,1542,1021,1563,1021,1572,1018,1579,1013,1583,1011,1586,1008,1591,1002,1594,998,1595,994,1545,994,1540,992,1533,982,1531,976,1531,909e" filled="t" fillcolor="#6D6E71" stroked="f">
                <v:path arrowok="t"/>
                <v:fill/>
              </v:shape>
              <v:shape style="position:absolute;left:1502;top:909;width:98;height:112" coordorigin="1502,909" coordsize="98,112" path="m1600,909l1571,909,1571,977,1569,983,1566,988,1563,992,1558,994,1595,994,1599,987,1600,979,1600,909e" filled="t" fillcolor="#6D6E71" stroked="f">
                <v:path arrowok="t"/>
                <v:fill/>
              </v:shape>
            </v:group>
            <v:group style="position:absolute;left:1623;top:874;width:117;height:145" coordorigin="1623,874" coordsize="117,145">
              <v:shape style="position:absolute;left:1623;top:874;width:117;height:145" coordorigin="1623,874" coordsize="117,145" path="m1685,902l1668,902,1659,904,1623,967,1624,974,1626,981,1628,988,1632,994,1636,1000,1641,1006,1674,1019,1685,1019,1710,1007,1740,1007,1740,993,1674,993,1668,991,1653,956,1654,950,1676,928,1740,928,1740,914,1710,914,1706,911,1701,908,1693,904,1685,902e" filled="t" fillcolor="#6D6E71" stroked="f">
                <v:path arrowok="t"/>
                <v:fill/>
              </v:shape>
              <v:shape style="position:absolute;left:1623;top:874;width:117;height:145" coordorigin="1623,874" coordsize="117,145" path="m1740,1007l1710,1007,1710,1016,1740,1016,1740,1007e" filled="t" fillcolor="#6D6E71" stroked="f">
                <v:path arrowok="t"/>
                <v:fill/>
              </v:shape>
              <v:shape style="position:absolute;left:1623;top:874;width:117;height:145" coordorigin="1623,874" coordsize="117,145" path="m1740,928l1684,928,1687,928,1692,930,1711,954,1711,966,1688,993,1740,993,1740,928e" filled="t" fillcolor="#6D6E71" stroked="f">
                <v:path arrowok="t"/>
                <v:fill/>
              </v:shape>
              <v:shape style="position:absolute;left:1623;top:874;width:117;height:145" coordorigin="1623,874" coordsize="117,145" path="m1740,874l1710,874,1710,914,1740,914,1740,874e" filled="t" fillcolor="#6D6E71" stroked="f">
                <v:path arrowok="t"/>
                <v:fill/>
              </v:shape>
            </v:group>
            <v:group style="position:absolute;left:1185;top:859;width:30;height:30" coordorigin="1185,859" coordsize="30,30">
              <v:shape style="position:absolute;left:1185;top:859;width:30;height:30" coordorigin="1185,859" coordsize="30,30" path="m1208,859l1192,859,1185,866,1185,882,1192,889,1208,889,1214,882,1214,866,1208,859e" filled="t" fillcolor="#6D6E71" stroked="f">
                <v:path arrowok="t"/>
                <v:fill/>
              </v:shape>
            </v:group>
            <v:group style="position:absolute;left:1305;top:859;width:29;height:30" coordorigin="1305,859" coordsize="29,30">
              <v:shape style="position:absolute;left:1305;top:859;width:29;height:30" coordorigin="1305,859" coordsize="29,30" path="m1328,859l1312,859,1305,866,1305,882,1312,889,1328,889,1335,882,1335,866,1328,859e" filled="t" fillcolor="#6D6E71" stroked="f">
                <v:path arrowok="t"/>
                <v:fill/>
              </v:shape>
            </v:group>
            <v:group style="position:absolute;left:1710;top:859;width:29;height:30" coordorigin="1710,859" coordsize="29,30">
              <v:shape style="position:absolute;left:1710;top:859;width:29;height:30" coordorigin="1710,859" coordsize="29,30" path="m1733,859l1717,859,1710,866,1710,882,1717,889,1733,889,1740,882,1740,866,1733,859e" filled="t" fillcolor="#6D6E71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9.834503pt;margin-top:23.36548pt;width:65.921pt;height:37.154pt;mso-position-horizontal-relative:page;mso-position-vertical-relative:paragraph;z-index:-8425" coordorigin="2197,467" coordsize="1318,743">
            <v:group style="position:absolute;left:2199;top:469;width:1314;height:739" coordorigin="2199,469" coordsize="1314,739">
              <v:shape style="position:absolute;left:2199;top:469;width:1314;height:739" coordorigin="2199,469" coordsize="1314,739" path="m3513,1208l2199,1208,2199,469,3513,469,3513,1208xe" filled="f" stroked="t" strokeweight=".201pt" strokecolor="#BDBEC0">
                <v:path arrowok="t"/>
              </v:shape>
              <v:shape style="position:absolute;left:2318;top:608;width:1070;height:485" type="#_x0000_t75">
                <v:imagedata r:id="rId153" o:title=""/>
              </v:shape>
              <v:shape style="position:absolute;left:2527;top:727;width:652;height:240" type="#_x0000_t75">
                <v:imagedata r:id="rId154" o:title=""/>
              </v:shape>
            </v:group>
            <w10:wrap type="none"/>
          </v:group>
        </w:pict>
      </w:r>
      <w:r>
        <w:rPr/>
        <w:pict>
          <v:group style="position:absolute;margin-left:183.847504pt;margin-top:23.36548pt;width:65.921pt;height:37.154pt;mso-position-horizontal-relative:page;mso-position-vertical-relative:paragraph;z-index:-8424" coordorigin="3677,467" coordsize="1318,743">
            <v:group style="position:absolute;left:3679;top:469;width:1314;height:739" coordorigin="3679,469" coordsize="1314,739">
              <v:shape style="position:absolute;left:3679;top:469;width:1314;height:739" coordorigin="3679,469" coordsize="1314,739" path="m4993,1208l3679,1208,3679,469,4993,469,4993,1208xe" filled="f" stroked="t" strokeweight=".201pt" strokecolor="#BDBEC0">
                <v:path arrowok="t"/>
              </v:shape>
              <v:shape style="position:absolute;left:3782;top:715;width:1112;height:246" type="#_x0000_t75">
                <v:imagedata r:id="rId155" o:title=""/>
              </v:shape>
            </v:group>
            <w10:wrap type="none"/>
          </v:group>
        </w:pict>
      </w:r>
      <w:r>
        <w:rPr/>
        <w:pict>
          <v:group style="position:absolute;margin-left:257.860504pt;margin-top:23.36548pt;width:65.921pt;height:37.154pt;mso-position-horizontal-relative:page;mso-position-vertical-relative:paragraph;z-index:-8423" coordorigin="5157,467" coordsize="1318,743">
            <v:group style="position:absolute;left:5159;top:469;width:1314;height:739" coordorigin="5159,469" coordsize="1314,739">
              <v:shape style="position:absolute;left:5159;top:469;width:1314;height:739" coordorigin="5159,469" coordsize="1314,739" path="m6474,1208l5159,1208,5159,469,6474,469,6474,1208xe" filled="f" stroked="t" strokeweight=".201pt" strokecolor="#BDBEC0">
                <v:path arrowok="t"/>
              </v:shape>
              <v:shape style="position:absolute;left:5737;top:594;width:154;height:305" type="#_x0000_t75">
                <v:imagedata r:id="rId156" o:title=""/>
              </v:shape>
              <v:shape style="position:absolute;left:5314;top:754;width:1040;height:238" type="#_x0000_t75">
                <v:imagedata r:id="rId157" o:title=""/>
              </v:shape>
              <v:shape style="position:absolute;left:5689;top:1005;width:662;height:48" type="#_x0000_t75">
                <v:imagedata r:id="rId158" o:title=""/>
              </v:shape>
            </v:group>
            <w10:wrap type="none"/>
          </v:group>
        </w:pict>
      </w:r>
      <w:r>
        <w:rPr/>
        <w:pict>
          <v:group style="position:absolute;margin-left:331.874512pt;margin-top:23.36548pt;width:65.921pt;height:37.154pt;mso-position-horizontal-relative:page;mso-position-vertical-relative:paragraph;z-index:-8422" coordorigin="6637,467" coordsize="1318,743">
            <v:group style="position:absolute;left:6640;top:469;width:1314;height:739" coordorigin="6640,469" coordsize="1314,739">
              <v:shape style="position:absolute;left:6640;top:469;width:1314;height:739" coordorigin="6640,469" coordsize="1314,739" path="m7954,1208l6640,1208,6640,469,7954,469,7954,1208xe" filled="f" stroked="t" strokeweight=".201pt" strokecolor="#BDBEC0">
                <v:path arrowok="t"/>
              </v:shape>
              <v:shape style="position:absolute;left:6844;top:557;width:898;height:578" type="#_x0000_t75">
                <v:imagedata r:id="rId159" o:title=""/>
              </v:shape>
            </v:group>
            <w10:wrap type="none"/>
          </v:group>
        </w:pict>
      </w:r>
      <w:r>
        <w:rPr/>
        <w:pict>
          <v:group style="position:absolute;margin-left:405.887512pt;margin-top:23.36548pt;width:65.921pt;height:37.154pt;mso-position-horizontal-relative:page;mso-position-vertical-relative:paragraph;z-index:-8421" coordorigin="8118,467" coordsize="1318,743">
            <v:group style="position:absolute;left:8120;top:469;width:1314;height:739" coordorigin="8120,469" coordsize="1314,739">
              <v:shape style="position:absolute;left:8120;top:469;width:1314;height:739" coordorigin="8120,469" coordsize="1314,739" path="m9434,1208l8120,1208,8120,469,9434,469,9434,1208xe" filled="f" stroked="t" strokeweight=".201pt" strokecolor="#BDBEC0">
                <v:path arrowok="t"/>
              </v:shape>
            </v:group>
            <v:group style="position:absolute;left:8278;top:738;width:288;height:234" coordorigin="8278,738" coordsize="288,234">
              <v:shape style="position:absolute;left:8278;top:738;width:288;height:234" coordorigin="8278,738" coordsize="288,234" path="m8310,738l8278,964,8279,967,8285,972,8289,973,8302,973,8323,952,8323,812,8330,804,8337,797,8355,785,8364,782,8383,782,8566,782,8565,777,8562,773,8439,773,8437,768,8323,768,8323,748,8321,744,8318,742,8314,740,8310,738e" filled="t" fillcolor="#006785" stroked="f">
                <v:path arrowok="t"/>
                <v:fill/>
              </v:shape>
            </v:group>
            <v:group style="position:absolute;left:8383;top:782;width:122;height:191" coordorigin="8383,782" coordsize="122,191">
              <v:shape style="position:absolute;left:8383;top:782;width:122;height:191" coordorigin="8383,782" coordsize="122,191" path="m8506,782l8383,782,8390,784,8394,787,8398,792,8400,798,8400,964,8401,967,8407,972,8411,973,8424,973,8445,952,8445,812,8452,804,8459,797,8477,785,8486,782,8506,782e" filled="t" fillcolor="#006785" stroked="f">
                <v:path arrowok="t"/>
                <v:fill/>
              </v:shape>
            </v:group>
            <v:group style="position:absolute;left:8506;top:782;width:62;height:191" coordorigin="8506,782" coordsize="62,191">
              <v:shape style="position:absolute;left:8506;top:782;width:62;height:191" coordorigin="8506,782" coordsize="62,191" path="m8566,782l8506,782,8512,784,8516,787,8520,792,8522,798,8522,964,8524,967,8529,972,8534,973,8546,973,8568,789,8566,782e" filled="t" fillcolor="#006785" stroked="f">
                <v:path arrowok="t"/>
                <v:fill/>
              </v:shape>
            </v:group>
            <v:group style="position:absolute;left:8439;top:738;width:123;height:34" coordorigin="8439,738" coordsize="123,34">
              <v:shape style="position:absolute;left:8439;top:738;width:123;height:34" coordorigin="8439,738" coordsize="123,34" path="m8517,738l8505,738,8493,739,8481,742,8457,755,8447,763,8439,773,8562,773,8559,768,8554,758,8546,751,8528,741,8517,738e" filled="t" fillcolor="#006785" stroked="f">
                <v:path arrowok="t"/>
                <v:fill/>
              </v:shape>
            </v:group>
            <v:group style="position:absolute;left:8323;top:738;width:114;height:29" coordorigin="8323,738" coordsize="114,29">
              <v:shape style="position:absolute;left:8323;top:738;width:114;height:29" coordorigin="8323,738" coordsize="114,29" path="m8396,738l8371,738,8360,741,8350,746,8340,751,8331,758,8323,768,8437,768,8434,761,8427,753,8407,741,8396,738e" filled="t" fillcolor="#006785" stroked="f">
                <v:path arrowok="t"/>
                <v:fill/>
              </v:shape>
            </v:group>
            <v:group style="position:absolute;left:8589;top:739;width:189;height:234" coordorigin="8589,739" coordsize="189,234">
              <v:shape style="position:absolute;left:8589;top:739;width:189;height:234" coordorigin="8589,739" coordsize="189,234" path="m8676,739l8610,780,8590,839,8589,863,8591,882,8627,950,8689,973,8699,973,8759,950,8763,945,8765,943,8766,940,8767,937,8769,935,8769,931,8769,930,8689,930,8679,929,8637,886,8636,876,8746,876,8757,872,8774,858,8778,847,8778,832,8638,832,8638,818,8642,806,8661,786,8672,781,8764,781,8756,767,8741,755,8719,743,8702,740,8676,739e" filled="t" fillcolor="#006785" stroked="f">
                <v:path arrowok="t"/>
                <v:fill/>
              </v:shape>
            </v:group>
            <v:group style="position:absolute;left:8689;top:909;width:80;height:21" coordorigin="8689,909" coordsize="80,21">
              <v:shape style="position:absolute;left:8689;top:909;width:80;height:21" coordorigin="8689,909" coordsize="80,21" path="m8753,909l8747,909,8742,911,8736,915,8730,918,8723,921,8709,928,8700,929,8689,930,8769,930,8769,922,8768,917,8766,914,8763,911,8759,909,8753,909e" filled="t" fillcolor="#006785" stroked="f">
                <v:path arrowok="t"/>
                <v:fill/>
              </v:shape>
            </v:group>
            <v:group style="position:absolute;left:8638;top:781;width:140;height:51" coordorigin="8638,781" coordsize="140,51">
              <v:shape style="position:absolute;left:8638;top:781;width:140;height:51" coordorigin="8638,781" coordsize="140,51" path="m8764,781l8698,781,8709,786,8728,806,8732,818,8732,831,8638,832,8778,832,8778,824,8775,806,8768,788,8764,781e" filled="t" fillcolor="#006785" stroked="f">
                <v:path arrowok="t"/>
                <v:fill/>
              </v:shape>
            </v:group>
            <v:group style="position:absolute;left:8781;top:682;width:131;height:291" coordorigin="8781,682" coordsize="131,291">
              <v:shape style="position:absolute;left:8781;top:682;width:131;height:291" coordorigin="8781,682" coordsize="131,291" path="m8845,682l8812,703,8812,742,8802,742,8795,742,8790,745,8783,756,8781,762,8781,773,8812,785,8813,927,8820,945,8832,961,8850,970,8871,973,8882,973,8890,970,8894,964,8899,958,8902,952,8902,941,8870,930,8865,928,8862,925,8859,921,8857,916,8857,785,8889,785,8896,785,8901,782,8910,771,8912,765,8912,754,8911,750,8857,742,8857,692,8856,688,8852,686,8849,684,8845,682e" filled="t" fillcolor="#006785" stroked="f">
                <v:path arrowok="t"/>
                <v:fill/>
              </v:shape>
            </v:group>
            <v:group style="position:absolute;left:8917;top:829;width:178;height:144" coordorigin="8917,829" coordsize="178,144">
              <v:shape style="position:absolute;left:8917;top:829;width:178;height:144" coordorigin="8917,829" coordsize="178,144" path="m9007,829l8939,847,8917,904,8920,926,8961,971,8972,973,8995,973,9007,971,9029,962,9040,956,9049,948,9095,948,9095,930,8988,930,8979,929,8963,894,8965,887,8977,876,8987,872,9000,872,9095,872,9095,834,9049,834,9040,832,9032,831,9023,830,9015,829,9007,829e" filled="t" fillcolor="#006785" stroked="f">
                <v:path arrowok="t"/>
                <v:fill/>
              </v:shape>
            </v:group>
            <v:group style="position:absolute;left:9049;top:948;width:46;height:25" coordorigin="9049,948" coordsize="46,25">
              <v:shape style="position:absolute;left:9049;top:948;width:46;height:25" coordorigin="9049,948" coordsize="46,25" path="m9095,948l9049,948,9051,960,9052,964,9054,968,9061,972,9064,973,9075,973,9095,948e" filled="t" fillcolor="#006785" stroked="f">
                <v:path arrowok="t"/>
                <v:fill/>
              </v:shape>
            </v:group>
            <v:group style="position:absolute;left:8999;top:872;width:96;height:57" coordorigin="8999,872" coordsize="96,57">
              <v:shape style="position:absolute;left:8999;top:872;width:96;height:57" coordorigin="8999,872" coordsize="96,57" path="m9095,872l9049,872,9049,910,9039,916,9029,921,9010,928,8999,930,9095,930,9095,872e" filled="t" fillcolor="#006785" stroked="f">
                <v:path arrowok="t"/>
                <v:fill/>
              </v:shape>
            </v:group>
            <v:group style="position:absolute;left:9018;top:782;width:77;height:52" coordorigin="9018,782" coordsize="77,52">
              <v:shape style="position:absolute;left:9018;top:782;width:77;height:52" coordorigin="9018,782" coordsize="77,52" path="m9088,782l9018,782,9028,785,9045,796,9049,804,9049,815,9049,834,9095,834,9095,807,9091,787,9088,782e" filled="t" fillcolor="#006785" stroked="f">
                <v:path arrowok="t"/>
                <v:fill/>
              </v:shape>
            </v:group>
            <v:group style="position:absolute;left:8925;top:739;width:163;height:59" coordorigin="8925,739" coordsize="163,59">
              <v:shape style="position:absolute;left:8925;top:739;width:163;height:59" coordorigin="8925,739" coordsize="163,59" path="m9007,739l8944,752,8925,781,8927,786,8931,791,8935,795,8939,797,8944,798,8948,797,8953,796,8958,794,8963,791,9088,782,9082,770,9066,754,9049,746,9030,740,9007,739e" filled="t" fillcolor="#006785" stroked="f">
                <v:path arrowok="t"/>
                <v:fill/>
              </v:shape>
            </v:group>
            <v:group style="position:absolute;left:9119;top:742;width:176;height:175" coordorigin="9119,742" coordsize="176,175">
              <v:shape style="position:absolute;left:9119;top:742;width:176;height:175" coordorigin="9119,742" coordsize="176,175" path="m9288,742l9134,743,9126,743,9122,745,9120,750,9119,752,9119,755,9119,911,9127,918,9130,917,9133,917,9194,898,9222,880,9194,880,9191,879,9188,877,9186,874,9185,871,9185,852,9144,852,9140,850,9137,847,9135,844,9133,841,9133,834,9134,830,9137,827,9181,756,9187,752,9295,752,9295,747,9294,745,9292,744,9290,743,9288,742e" filled="t" fillcolor="#EF4642" stroked="f">
                <v:path arrowok="t"/>
                <v:fill/>
              </v:shape>
              <v:shape style="position:absolute;left:9119;top:742;width:176;height:175" coordorigin="9119,742" coordsize="176,175" path="m9295,752l9204,752,9212,759,9212,825,9220,825,9225,829,9225,845,9222,849,9217,851,9216,851,9214,852,9212,852,9212,874,9208,879,9202,880,9201,880,9194,880,9222,880,9266,834,9293,768,9295,755,9295,752e" filled="t" fillcolor="#EF4642" stroked="f">
                <v:path arrowok="t"/>
                <v:fill/>
              </v:shape>
            </v:group>
            <v:group style="position:absolute;left:9169;top:798;width:16;height:27" coordorigin="9169,798" coordsize="16,27">
              <v:shape style="position:absolute;left:9169;top:798;width:16;height:27" coordorigin="9169,798" coordsize="16,27" path="m9185,798l9169,825,9185,825,9185,798e" filled="t" fillcolor="#EF4642" stroked="f">
                <v:path arrowok="t"/>
                <v:fill/>
              </v:shape>
            </v:group>
            <v:group style="position:absolute;left:9133;top:752;width:91;height:128" coordorigin="9133,752" coordsize="91,128">
              <v:shape style="position:absolute;left:9133;top:752;width:91;height:128" coordorigin="9133,752" coordsize="91,128" path="m9204,752l9187,752,9181,756,9137,827,9134,830,9133,834,9133,841,9135,844,9139,850,9143,852,9185,852,9185,875,9190,880,9202,880,9208,879,9212,874,9212,851,9214,851,9216,851,9222,849,9225,845,9225,829,9220,825,9169,825,9185,798,9212,798,9212,759,9204,752e" filled="t" fillcolor="#FFFFFF" stroked="f">
                <v:path arrowok="t"/>
                <v:fill/>
              </v:shape>
              <v:shape style="position:absolute;left:9133;top:752;width:91;height:128" coordorigin="9133,752" coordsize="91,128" path="m9212,798l9185,798,9185,825,9212,825,9212,798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23.36548pt;width:65.921pt;height:37.154pt;mso-position-horizontal-relative:page;mso-position-vertical-relative:paragraph;z-index:-8420" coordorigin="9598,467" coordsize="1318,743">
            <v:group style="position:absolute;left:9600;top:469;width:1314;height:739" coordorigin="9600,469" coordsize="1314,739">
              <v:shape style="position:absolute;left:9600;top:469;width:1314;height:739" coordorigin="9600,469" coordsize="1314,739" path="m10914,1208l9600,1208,9600,469,10914,469,10914,1208xe" filled="f" stroked="t" strokeweight=".201pt" strokecolor="#BDBEC0">
                <v:path arrowok="t"/>
              </v:shape>
            </v:group>
            <v:group style="position:absolute;left:10310;top:756;width:174;height:231" coordorigin="10310,756" coordsize="174,231">
              <v:shape style="position:absolute;left:10310;top:756;width:174;height:231" coordorigin="10310,756" coordsize="174,231" path="m10484,756l10310,872,10484,987,10484,756e" filled="t" fillcolor="#008FD5" stroked="f">
                <v:path arrowok="t"/>
                <v:fill/>
              </v:shape>
            </v:group>
            <v:group style="position:absolute;left:9967;top:1081;width:106;height:72" coordorigin="9967,1081" coordsize="106,72">
              <v:shape style="position:absolute;left:9967;top:1081;width:106;height:72" coordorigin="9967,1081" coordsize="106,72" path="m9974,1082l9967,1082,9967,1153,9977,1153,9977,1099,9987,1094,9992,1091,10022,1091,10021,1091,9977,1091,9974,1082e" filled="t" fillcolor="#414042" stroked="f">
                <v:path arrowok="t"/>
                <v:fill/>
              </v:shape>
              <v:shape style="position:absolute;left:9967;top:1081;width:106;height:72" coordorigin="9967,1081" coordsize="106,72" path="m10022,1091l10009,1091,10014,1096,10014,1153,10024,1153,10024,1099,10033,1093,10038,1092,10022,1092,10022,1091e" filled="t" fillcolor="#414042" stroked="f">
                <v:path arrowok="t"/>
                <v:fill/>
              </v:shape>
              <v:shape style="position:absolute;left:9967;top:1081;width:106;height:72" coordorigin="9967,1081" coordsize="106,72" path="m10072,1091l10057,1091,10063,1096,10063,1153,10072,1153,10072,1091e" filled="t" fillcolor="#414042" stroked="f">
                <v:path arrowok="t"/>
                <v:fill/>
              </v:shape>
              <v:shape style="position:absolute;left:9967;top:1081;width:106;height:72" coordorigin="9967,1081" coordsize="106,72" path="m10063,1081l10039,1081,10029,1086,10022,1092,10038,1092,10040,1091,10072,1091,10072,1090,10063,1081e" filled="t" fillcolor="#414042" stroked="f">
                <v:path arrowok="t"/>
                <v:fill/>
              </v:shape>
              <v:shape style="position:absolute;left:9967;top:1081;width:106;height:72" coordorigin="9967,1081" coordsize="106,72" path="m10011,1081l9992,1081,9985,1086,9977,1091,10021,1091,10019,1085,10011,1081e" filled="t" fillcolor="#414042" stroked="f">
                <v:path arrowok="t"/>
                <v:fill/>
              </v:shape>
            </v:group>
            <v:group style="position:absolute;left:10085;top:1081;width:62;height:69" coordorigin="10085,1081" coordsize="62,69">
              <v:shape style="position:absolute;left:10085;top:1081;width:62;height:69" coordorigin="10085,1081" coordsize="62,69" path="m10116,1081l10103,1083,10089,1094,10085,1122,10089,1140,10103,1150,10134,1150,10139,1144,10102,1144,10094,1142,10094,1093,10101,1091,10140,1091,10138,1087,10116,1081e" filled="t" fillcolor="#414042" stroked="f">
                <v:path arrowok="t"/>
                <v:fill/>
              </v:shape>
              <v:shape style="position:absolute;left:10085;top:1081;width:62;height:69" coordorigin="10085,1081" coordsize="62,69" path="m10140,1091l10132,1091,10137,1093,10137,1142,10130,1144,10139,1144,10144,1136,10147,1105,10140,1091e" filled="t" fillcolor="#414042" stroked="f">
                <v:path arrowok="t"/>
                <v:fill/>
              </v:shape>
            </v:group>
            <v:group style="position:absolute;left:10154;top:1062;width:43;height:91" coordorigin="10154,1062" coordsize="43,91">
              <v:shape style="position:absolute;left:10154;top:1062;width:43;height:91" coordorigin="10154,1062" coordsize="43,91" path="m10177,1092l10167,1092,10167,1147,10175,1153,10197,1153,10197,1146,10196,1146,10185,1143,10180,1142,10177,1139,10177,1092e" filled="t" fillcolor="#414042" stroked="f">
                <v:path arrowok="t"/>
                <v:fill/>
              </v:shape>
              <v:shape style="position:absolute;left:10154;top:1062;width:43;height:91" coordorigin="10154,1062" coordsize="43,91" path="m10177,1062l10170,1062,10167,1082,10154,1084,10154,1092,10198,1092,10198,1082,10177,1082,10177,1062e" filled="t" fillcolor="#414042" stroked="f">
                <v:path arrowok="t"/>
                <v:fill/>
              </v:shape>
            </v:group>
            <v:group style="position:absolute;left:10209;top:1060;width:11;height:93" coordorigin="10209,1060" coordsize="11,93">
              <v:shape style="position:absolute;left:10209;top:1060;width:11;height:93" coordorigin="10209,1060" coordsize="11,93" path="m10220,1082l10210,1082,10210,1153,10220,1153,10220,1082e" filled="t" fillcolor="#414042" stroked="f">
                <v:path arrowok="t"/>
                <v:fill/>
              </v:shape>
              <v:shape style="position:absolute;left:10209;top:1060;width:11;height:93" coordorigin="10209,1060" coordsize="11,93" path="m10221,1060l10210,1060,10209,1061,10209,1072,10210,1073,10221,1073,10222,1072,10222,1061,10221,1060e" filled="t" fillcolor="#414042" stroked="f">
                <v:path arrowok="t"/>
                <v:fill/>
              </v:shape>
            </v:group>
            <v:group style="position:absolute;left:10240;top:1036;width:107;height:117" coordorigin="10240,1036" coordsize="107,117">
              <v:shape style="position:absolute;left:10240;top:1036;width:107;height:117" coordorigin="10240,1036" coordsize="107,117" path="m10244,1036l10240,1037,10240,1153,10267,1153,10267,1091,10347,1091,10347,1077,10294,1077,10244,1036e" filled="t" fillcolor="#414042" stroked="f">
                <v:path arrowok="t"/>
                <v:fill/>
              </v:shape>
              <v:shape style="position:absolute;left:10240;top:1036;width:107;height:117" coordorigin="10240,1036" coordsize="107,117" path="m10347,1091l10320,1091,10320,1153,10347,1153,10347,1091e" filled="t" fillcolor="#414042" stroked="f">
                <v:path arrowok="t"/>
                <v:fill/>
              </v:shape>
              <v:shape style="position:absolute;left:10240;top:1036;width:107;height:117" coordorigin="10240,1036" coordsize="107,117" path="m10320,1091l10267,1091,10293,1112,10294,1112,10320,1091e" filled="t" fillcolor="#414042" stroked="f">
                <v:path arrowok="t"/>
                <v:fill/>
              </v:shape>
              <v:shape style="position:absolute;left:10240;top:1036;width:107;height:117" coordorigin="10240,1036" coordsize="107,117" path="m10343,1036l10294,1077,10347,1077,10347,1037,10343,1036e" filled="t" fillcolor="#414042" stroked="f">
                <v:path arrowok="t"/>
                <v:fill/>
              </v:shape>
            </v:group>
            <v:group style="position:absolute;left:10362;top:1037;width:29;height:116" coordorigin="10362,1037" coordsize="29,116">
              <v:shape style="position:absolute;left:10362;top:1037;width:29;height:116" coordorigin="10362,1037" coordsize="29,116" path="m10392,1083l10366,1083,10366,1153,10392,1153,10392,1083e" filled="t" fillcolor="#414042" stroked="f">
                <v:path arrowok="t"/>
                <v:fill/>
              </v:shape>
              <v:shape style="position:absolute;left:10362;top:1037;width:29;height:116" coordorigin="10362,1037" coordsize="29,116" path="m10381,1037l10376,1037,10374,1038,10362,1051,10362,1056,10376,1070,10383,1070,10387,1068,10393,1062,10395,1058,10395,1051,10381,1037e" filled="t" fillcolor="#414042" stroked="f">
                <v:path arrowok="t"/>
                <v:fill/>
              </v:shape>
            </v:group>
            <v:group style="position:absolute;left:10407;top:1081;width:73;height:72" coordorigin="10407,1081" coordsize="73,72">
              <v:shape style="position:absolute;left:10407;top:1081;width:73;height:72" coordorigin="10407,1081" coordsize="73,72" path="m10421,1083l10407,1083,10407,1153,10432,1153,10432,1110,10433,1107,10435,1105,10437,1103,10439,1102,10479,1102,10478,1101,10476,1094,10474,1091,10472,1089,10431,1089,10421,1083e" filled="t" fillcolor="#414042" stroked="f">
                <v:path arrowok="t"/>
                <v:fill/>
              </v:shape>
              <v:shape style="position:absolute;left:10407;top:1081;width:73;height:72" coordorigin="10407,1081" coordsize="73,72" path="m10479,1102l10444,1102,10446,1102,10449,1103,10453,1153,10479,1153,10479,1104,10479,1102e" filled="t" fillcolor="#414042" stroked="f">
                <v:path arrowok="t"/>
                <v:fill/>
              </v:shape>
              <v:shape style="position:absolute;left:10407;top:1081;width:73;height:72" coordorigin="10407,1081" coordsize="73,72" path="m10456,1081l10447,1081,10442,1081,10436,1085,10433,1087,10431,1089,10472,1089,10469,1086,10466,1084,10459,1081,10456,1081e" filled="t" fillcolor="#414042" stroked="f">
                <v:path arrowok="t"/>
                <v:fill/>
              </v:shape>
            </v:group>
            <v:group style="position:absolute;left:10489;top:1035;width:79;height:120" coordorigin="10489,1035" coordsize="79,120">
              <v:shape style="position:absolute;left:10489;top:1035;width:79;height:120" coordorigin="10489,1035" coordsize="79,120" path="m10527,1081l10518,1081,10514,1082,10489,1112,10489,1123,10518,1155,10527,1155,10531,1154,10539,1151,10542,1149,10544,1146,10568,1146,10568,1135,10527,1135,10525,1135,10515,1121,10515,1115,10527,1101,10568,1101,10568,1089,10543,1089,10541,1086,10538,1084,10535,1083,10531,1081,10527,1081e" filled="t" fillcolor="#414042" stroked="f">
                <v:path arrowok="t"/>
                <v:fill/>
              </v:shape>
              <v:shape style="position:absolute;left:10489;top:1035;width:79;height:120" coordorigin="10489,1035" coordsize="79,120" path="m10568,1146l10544,1146,10554,1153,10568,1153,10568,1146e" filled="t" fillcolor="#414042" stroked="f">
                <v:path arrowok="t"/>
                <v:fill/>
              </v:shape>
              <v:shape style="position:absolute;left:10489;top:1035;width:79;height:120" coordorigin="10489,1035" coordsize="79,120" path="m10568,1101l10531,1101,10532,1101,10535,1103,10542,1115,10542,1121,10530,1135,10568,1135,10568,1101e" filled="t" fillcolor="#414042" stroked="f">
                <v:path arrowok="t"/>
                <v:fill/>
              </v:shape>
              <v:shape style="position:absolute;left:10489;top:1035;width:79;height:120" coordorigin="10489,1035" coordsize="79,120" path="m10568,1035l10566,1035,10543,1037,10543,1089,10568,1089,10568,1035e" filled="t" fillcolor="#414042" stroked="f">
                <v:path arrowok="t"/>
                <v:fill/>
              </v:shape>
            </v:group>
            <v:group style="position:absolute;left:10050;top:540;width:173;height:230" coordorigin="10050,540" coordsize="173,230">
              <v:shape style="position:absolute;left:10050;top:540;width:173;height:230" coordorigin="10050,540" coordsize="173,230" path="m10051,540l10050,770,10224,655,10051,540e" filled="t" fillcolor="#008FD5" stroked="f">
                <v:path arrowok="t"/>
                <v:fill/>
              </v:shape>
            </v:group>
            <v:group style="position:absolute;left:10050;top:540;width:434;height:447" coordorigin="10050,540" coordsize="434,447">
              <v:shape style="position:absolute;left:10050;top:540;width:434;height:447" coordorigin="10050,540" coordsize="434,447" path="m10484,540l10050,828,10050,987,10237,863,10237,823,10297,823,10484,699,10484,540e" filled="t" fillcolor="#008FD5" stroked="f">
                <v:path arrowok="t"/>
                <v:fill/>
              </v:shape>
              <v:shape style="position:absolute;left:10050;top:540;width:434;height:447" coordorigin="10050,540" coordsize="434,447" path="m10297,823l10237,823,10267,843,10297,823e" filled="t" fillcolor="#008FD5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820499pt;margin-top:67.51548pt;width:65.921pt;height:37.154pt;mso-position-horizontal-relative:page;mso-position-vertical-relative:paragraph;z-index:-8419" coordorigin="716,1350" coordsize="1318,743">
            <v:group style="position:absolute;left:718;top:1352;width:1314;height:739" coordorigin="718,1352" coordsize="1314,739">
              <v:shape style="position:absolute;left:718;top:1352;width:1314;height:739" coordorigin="718,1352" coordsize="1314,739" path="m2033,2091l718,2091,718,1352,2033,1352,2033,2091xe" filled="f" stroked="t" strokeweight=".201pt" strokecolor="#BDBEC0">
                <v:path arrowok="t"/>
              </v:shape>
            </v:group>
            <v:group style="position:absolute;left:1077;top:1563;width:54;height:61" coordorigin="1077,1563" coordsize="54,61">
              <v:shape style="position:absolute;left:1077;top:1563;width:54;height:61" coordorigin="1077,1563" coordsize="54,61" path="m1081,1606l1077,1610,1082,1612,1084,1613,1088,1615,1090,1618,1091,1619,1093,1624,1097,1620,1094,1616,1093,1612,1096,1609,1089,1609,1086,1608,1081,1606e" filled="t" fillcolor="#49182D" stroked="f">
                <v:path arrowok="t"/>
                <v:fill/>
              </v:shape>
              <v:shape style="position:absolute;left:1077;top:1563;width:54;height:61" coordorigin="1077,1563" coordsize="54,61" path="m1118,1595l1109,1595,1113,1602,1118,1610,1122,1617,1126,1614,1120,1598,1118,1595e" filled="t" fillcolor="#49182D" stroked="f">
                <v:path arrowok="t"/>
                <v:fill/>
              </v:shape>
              <v:shape style="position:absolute;left:1077;top:1563;width:54;height:61" coordorigin="1077,1563" coordsize="54,61" path="m1082,1575l1079,1580,1088,1584,1097,1587,1103,1590,1100,1595,1094,1602,1089,1609,1096,1609,1100,1604,1103,1601,1109,1595,1118,1595,1115,1587,1119,1582,1109,1582,1104,1581,1082,1575e" filled="t" fillcolor="#49182D" stroked="f">
                <v:path arrowok="t"/>
                <v:fill/>
              </v:shape>
              <v:shape style="position:absolute;left:1077;top:1563;width:54;height:61" coordorigin="1077,1563" coordsize="54,61" path="m1123,1563l1111,1580,1109,1582,1119,1582,1131,1569,1123,1563e" filled="t" fillcolor="#49182D" stroked="f">
                <v:path arrowok="t"/>
                <v:fill/>
              </v:shape>
            </v:group>
            <v:group style="position:absolute;left:1234;top:1588;width:142;height:149" coordorigin="1234,1588" coordsize="142,149">
              <v:shape style="position:absolute;left:1234;top:1588;width:142;height:149" coordorigin="1234,1588" coordsize="142,149" path="m1250,1588l1234,1588,1234,1737,1245,1737,1245,1603,1256,1603,1250,1588e" filled="t" fillcolor="#49182D" stroked="f">
                <v:path arrowok="t"/>
                <v:fill/>
              </v:shape>
              <v:shape style="position:absolute;left:1234;top:1588;width:142;height:149" coordorigin="1234,1588" coordsize="142,149" path="m1256,1603l1245,1603,1298,1737,1313,1737,1317,1726,1305,1726,1304,1724,1281,1664,1268,1631,1256,1603e" filled="t" fillcolor="#49182D" stroked="f">
                <v:path arrowok="t"/>
                <v:fill/>
              </v:shape>
              <v:shape style="position:absolute;left:1234;top:1588;width:142;height:149" coordorigin="1234,1588" coordsize="142,149" path="m1376,1604l1365,1604,1365,1737,1376,1737,1376,1604e" filled="t" fillcolor="#49182D" stroked="f">
                <v:path arrowok="t"/>
                <v:fill/>
              </v:shape>
              <v:shape style="position:absolute;left:1234;top:1588;width:142;height:149" coordorigin="1234,1588" coordsize="142,149" path="m1376,1588l1327,1671,1305,1726,1317,1726,1365,1604,1376,1604,1376,1588e" filled="t" fillcolor="#49182D" stroked="f">
                <v:path arrowok="t"/>
                <v:fill/>
              </v:shape>
            </v:group>
            <v:group style="position:absolute;left:1461;top:1587;width:105;height:152" coordorigin="1461,1587" coordsize="105,152">
              <v:shape style="position:absolute;left:1461;top:1587;width:105;height:152" coordorigin="1461,1587" coordsize="105,152" path="m1502,1587l1462,1647,1461,1685,1466,1711,1476,1728,1492,1737,1513,1739,1528,1738,1545,1731,1546,1730,1507,1730,1493,1727,1483,1716,1477,1699,1475,1671,1475,1632,1480,1611,1493,1599,1513,1595,1541,1595,1527,1589,1502,1587e" filled="t" fillcolor="#49182D" stroked="f">
                <v:path arrowok="t"/>
                <v:fill/>
              </v:shape>
              <v:shape style="position:absolute;left:1461;top:1587;width:105;height:152" coordorigin="1461,1587" coordsize="105,152" path="m1541,1595l1513,1595,1515,1595,1534,1599,1546,1612,1552,1634,1553,1666,1551,1696,1544,1716,1530,1727,1507,1730,1546,1730,1557,1717,1564,1695,1566,1662,1564,1632,1557,1610,1545,1596,1541,1595e" filled="t" fillcolor="#49182D" stroked="f">
                <v:path arrowok="t"/>
                <v:fill/>
              </v:shape>
            </v:group>
            <v:group style="position:absolute;left:1642;top:1588;width:107;height:149" coordorigin="1642,1588" coordsize="107,149">
              <v:shape style="position:absolute;left:1642;top:1588;width:107;height:149" coordorigin="1642,1588" coordsize="107,149" path="m1655,1588l1642,1588,1686,1737,1704,1737,1707,1726,1695,1726,1693,1721,1676,1661,1667,1630,1655,1588e" filled="t" fillcolor="#49182D" stroked="f">
                <v:path arrowok="t"/>
                <v:fill/>
              </v:shape>
              <v:shape style="position:absolute;left:1642;top:1588;width:107;height:149" coordorigin="1642,1588" coordsize="107,149" path="m1749,1588l1733,1597,1713,1666,1707,1687,1703,1701,1700,1711,1697,1718,1695,1726,1707,1726,1749,1588e" filled="t" fillcolor="#49182D" stroked="f">
                <v:path arrowok="t"/>
                <v:fill/>
              </v:shape>
            </v:group>
            <v:group style="position:absolute;left:1829;top:1588;width:75;height:149" coordorigin="1829,1588" coordsize="75,149">
              <v:shape style="position:absolute;left:1829;top:1588;width:75;height:149" coordorigin="1829,1588" coordsize="75,149" path="m1901,1588l1829,1588,1829,1737,1904,1737,1904,1727,1841,1727,1841,1664,1898,1664,1898,1654,1841,1654,1841,1598,1901,1598,1901,1588e" filled="t" fillcolor="#49182D" stroked="f">
                <v:path arrowok="t"/>
                <v:fill/>
              </v:shape>
            </v:group>
            <v:group style="position:absolute;left:1235;top:1774;width:74;height:112" coordorigin="1235,1774" coordsize="74,112">
              <v:shape style="position:absolute;left:1235;top:1774;width:74;height:112" coordorigin="1235,1774" coordsize="74,112" path="m1285,1774l1257,1774,1245,1783,1237,1804,1235,1841,1240,1868,1251,1882,1268,1886,1279,1886,1289,1882,1294,1878,1278,1878,1267,1878,1257,1874,1250,1861,1247,1838,1247,1799,1257,1783,1273,1779,1302,1779,1301,1777,1285,1774e" filled="t" fillcolor="#49182D" stroked="f">
                <v:path arrowok="t"/>
                <v:fill/>
              </v:shape>
              <v:shape style="position:absolute;left:1235;top:1774;width:74;height:112" coordorigin="1235,1774" coordsize="74,112" path="m1309,1872l1301,1872,1301,1884,1309,1884,1309,1872e" filled="t" fillcolor="#49182D" stroked="f">
                <v:path arrowok="t"/>
                <v:fill/>
              </v:shape>
              <v:shape style="position:absolute;left:1235;top:1774;width:74;height:112" coordorigin="1235,1774" coordsize="74,112" path="m1309,1827l1277,1827,1277,1834,1300,1834,1300,1864,1288,1874,1278,1878,1294,1878,1301,1872,1309,1872,1309,1827e" filled="t" fillcolor="#49182D" stroked="f">
                <v:path arrowok="t"/>
                <v:fill/>
              </v:shape>
              <v:shape style="position:absolute;left:1235;top:1774;width:74;height:112" coordorigin="1235,1774" coordsize="74,112" path="m1302,1779l1284,1779,1296,1782,1305,1786,1302,1779e" filled="t" fillcolor="#49182D" stroked="f">
                <v:path arrowok="t"/>
                <v:fill/>
              </v:shape>
            </v:group>
            <v:group style="position:absolute;left:1375;top:1774;width:68;height:112" coordorigin="1375,1774" coordsize="68,112">
              <v:shape style="position:absolute;left:1375;top:1774;width:68;height:112" coordorigin="1375,1774" coordsize="68,112" path="m1384,1774l1375,1774,1375,1863,1384,1879,1409,1886,1411,1886,1435,1878,1435,1878,1394,1878,1384,1873,1384,1774e" filled="t" fillcolor="#49182D" stroked="f">
                <v:path arrowok="t"/>
                <v:fill/>
              </v:shape>
              <v:shape style="position:absolute;left:1375;top:1774;width:68;height:112" coordorigin="1375,1774" coordsize="68,112" path="m1443,1774l1434,1774,1434,1873,1424,1878,1435,1878,1443,1862,1443,1774e" filled="t" fillcolor="#49182D" stroked="f">
                <v:path arrowok="t"/>
                <v:fill/>
              </v:shape>
            </v:group>
            <v:group style="position:absolute;left:1513;top:1774;width:2;height:110" coordorigin="1513,1774" coordsize="2,110">
              <v:shape style="position:absolute;left:1513;top:1774;width:2;height:110" coordorigin="1513,1774" coordsize="0,110" path="m1513,1774l1513,1884e" filled="f" stroked="t" strokeweight=".556pt" strokecolor="#49182D">
                <v:path arrowok="t"/>
              </v:shape>
            </v:group>
            <v:group style="position:absolute;left:1583;top:1774;width:77;height:110" coordorigin="1583,1774" coordsize="77,110">
              <v:shape style="position:absolute;left:1583;top:1774;width:77;height:110" coordorigin="1583,1774" coordsize="77,110" path="m1617,1774l1583,1774,1583,1884,1617,1884,1620,1884,1641,1879,1643,1877,1592,1877,1592,1781,1644,1781,1642,1779,1617,1774e" filled="t" fillcolor="#49182D" stroked="f">
                <v:path arrowok="t"/>
                <v:fill/>
              </v:shape>
              <v:shape style="position:absolute;left:1583;top:1774;width:77;height:110" coordorigin="1583,1774" coordsize="77,110" path="m1644,1781l1617,1781,1636,1785,1646,1798,1650,1820,1650,1852,1641,1870,1617,1877,1643,1877,1654,1866,1659,1845,1661,1815,1656,1793,1644,1781e" filled="t" fillcolor="#49182D" stroked="f">
                <v:path arrowok="t"/>
                <v:fill/>
              </v:shape>
            </v:group>
            <v:group style="position:absolute;left:1723;top:1774;width:56;height:110" coordorigin="1723,1774" coordsize="56,110">
              <v:shape style="position:absolute;left:1723;top:1774;width:56;height:110" coordorigin="1723,1774" coordsize="56,110" path="m1777,1774l1723,1774,1723,1884,1779,1884,1779,1877,1732,1877,1732,1829,1775,1829,1775,1822,1732,1822,1732,1781,1777,1781,1777,1774e" filled="t" fillcolor="#49182D" stroked="f">
                <v:path arrowok="t"/>
                <v:fill/>
              </v:shape>
            </v:group>
            <v:group style="position:absolute;left:1838;top:1772;width:68;height:114" coordorigin="1838,1772" coordsize="68,114">
              <v:shape style="position:absolute;left:1838;top:1772;width:68;height:114" coordorigin="1838,1772" coordsize="68,114" path="m1840,1872l1840,1881,1846,1883,1857,1886,1870,1886,1888,1883,1893,1878,1858,1878,1848,1875,1840,1872e" filled="t" fillcolor="#49182D" stroked="f">
                <v:path arrowok="t"/>
                <v:fill/>
              </v:shape>
              <v:shape style="position:absolute;left:1838;top:1772;width:68;height:114" coordorigin="1838,1772" coordsize="68,114" path="m1895,1876l1883,1878,1893,1878,1895,1876e" filled="t" fillcolor="#49182D" stroked="f">
                <v:path arrowok="t"/>
                <v:fill/>
              </v:shape>
              <v:shape style="position:absolute;left:1838;top:1772;width:68;height:114" coordorigin="1838,1772" coordsize="68,114" path="m1898,1873l1895,1876,1898,1876,1898,1873e" filled="t" fillcolor="#49182D" stroked="f">
                <v:path arrowok="t"/>
                <v:fill/>
              </v:shape>
              <v:shape style="position:absolute;left:1838;top:1772;width:68;height:114" coordorigin="1838,1772" coordsize="68,114" path="m1898,1833l1898,1873,1901,1870,1905,1842,1898,1833e" filled="t" fillcolor="#49182D" stroked="f">
                <v:path arrowok="t"/>
                <v:fill/>
              </v:shape>
              <v:shape style="position:absolute;left:1838;top:1772;width:68;height:114" coordorigin="1838,1772" coordsize="68,114" path="m1897,1832l1898,1833,1898,1832,1897,1832e" filled="t" fillcolor="#49182D" stroked="f">
                <v:path arrowok="t"/>
                <v:fill/>
              </v:shape>
              <v:shape style="position:absolute;left:1838;top:1772;width:68;height:114" coordorigin="1838,1772" coordsize="68,114" path="m1880,1772l1860,1773,1843,1782,1838,1807,1848,1826,1869,1831,1884,1831,1897,1832,1892,1826,1871,1822,1857,1822,1846,1821,1846,1781,1857,1779,1899,1779,1899,1776,1893,1774,1880,1772e" filled="t" fillcolor="#49182D" stroked="f">
                <v:path arrowok="t"/>
                <v:fill/>
              </v:shape>
              <v:shape style="position:absolute;left:1838;top:1772;width:68;height:114" coordorigin="1838,1772" coordsize="68,114" path="m1899,1779l1881,1779,1891,1780,1899,1783,1899,1779e" filled="t" fillcolor="#49182D" stroked="f">
                <v:path arrowok="t"/>
                <v:fill/>
              </v:shape>
            </v:group>
            <v:group style="position:absolute;left:837;top:1595;width:293;height:294" coordorigin="837,1595" coordsize="293,294">
              <v:shape style="position:absolute;left:837;top:1595;width:293;height:294" coordorigin="837,1595" coordsize="293,294" path="m994,1595l922,1610,864,1661,839,1717,837,1736,838,1754,864,1822,926,1875,986,1889,1005,1887,1074,1858,1121,1796,1131,1735,1129,1717,1097,1649,1031,1603,994,1595e" filled="t" fillcolor="#74CBC8" stroked="f">
                <v:path arrowok="t"/>
                <v:fill/>
              </v:shape>
            </v:group>
            <v:group style="position:absolute;left:853;top:1619;width:236;height:269" coordorigin="853,1619" coordsize="236,269">
              <v:shape style="position:absolute;left:853;top:1619;width:236;height:269" coordorigin="853,1619" coordsize="236,269" path="m1064,1619l853,1808,863,1825,876,1841,926,1877,964,1888,1089,1639,1082,1631,1073,1624,1064,1619e" filled="t" fillcolor="#49182D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9.834503pt;margin-top:67.51548pt;width:361.974pt;height:226.0935pt;mso-position-horizontal-relative:page;mso-position-vertical-relative:paragraph;z-index:-8418" coordorigin="2197,1350" coordsize="7239,4522">
            <v:group style="position:absolute;left:2199;top:1352;width:1314;height:739" coordorigin="2199,1352" coordsize="1314,739">
              <v:shape style="position:absolute;left:2199;top:1352;width:1314;height:739" coordorigin="2199,1352" coordsize="1314,739" path="m3513,2091l2199,2091,2199,1352,3513,1352,3513,2091xe" filled="f" stroked="t" strokeweight=".201pt" strokecolor="#BDBEC0">
                <v:path arrowok="t"/>
              </v:shape>
            </v:group>
            <v:group style="position:absolute;left:3294;top:1630;width:64;height:21" coordorigin="3294,1630" coordsize="64,21">
              <v:shape style="position:absolute;left:3294;top:1630;width:64;height:21" coordorigin="3294,1630" coordsize="64,21" path="m3353,1630l3343,1630,3338,1634,3338,1639,3294,1639,3294,1643,3338,1643,3339,1648,3343,1651,3353,1651,3358,1647,3358,1635,3353,1630e" filled="t" fillcolor="#FECD30" stroked="f">
                <v:path arrowok="t"/>
                <v:fill/>
              </v:shape>
            </v:group>
            <v:group style="position:absolute;left:3294;top:1788;width:64;height:21" coordorigin="3294,1788" coordsize="64,21">
              <v:shape style="position:absolute;left:3294;top:1788;width:64;height:21" coordorigin="3294,1788" coordsize="64,21" path="m3353,1788l3343,1788,3338,1791,3338,1796,3294,1796,3294,1800,3338,1800,3339,1805,3343,1808,3353,1808,3358,1804,3358,1792,3353,1788e" filled="t" fillcolor="#1FAD76" stroked="f">
                <v:path arrowok="t"/>
                <v:fill/>
              </v:shape>
            </v:group>
            <v:group style="position:absolute;left:3328;top:1668;width:64;height:21" coordorigin="3328,1668" coordsize="64,21">
              <v:shape style="position:absolute;left:3328;top:1668;width:64;height:21" coordorigin="3328,1668" coordsize="64,21" path="m3387,1668l3376,1668,3372,1672,3371,1676,3328,1676,3328,1681,3371,1681,3372,1685,3376,1689,3387,1689,3391,1684,3391,1673,3387,1668e" filled="t" fillcolor="#EA3B93" stroked="f">
                <v:path arrowok="t"/>
                <v:fill/>
              </v:shape>
            </v:group>
            <v:group style="position:absolute;left:3328;top:1750;width:64;height:21" coordorigin="3328,1750" coordsize="64,21">
              <v:shape style="position:absolute;left:3328;top:1750;width:64;height:21" coordorigin="3328,1750" coordsize="64,21" path="m3387,1750l3376,1750,3372,1754,3371,1758,3328,1758,3328,1763,3371,1763,3372,1767,3376,1771,3387,1771,3391,1766,3391,1755,3387,1750e" filled="t" fillcolor="#3289C0" stroked="f">
                <v:path arrowok="t"/>
                <v:fill/>
              </v:shape>
            </v:group>
            <v:group style="position:absolute;left:3352;top:1709;width:64;height:21" coordorigin="3352,1709" coordsize="64,21">
              <v:shape style="position:absolute;left:3352;top:1709;width:64;height:21" coordorigin="3352,1709" coordsize="64,21" path="m3411,1709l3401,1709,3396,1712,3396,1717,3352,1717,3352,1721,3396,1721,3397,1726,3401,1729,3411,1729,3416,1725,3416,1713,3411,1709e" filled="t" fillcolor="#B04F94" stroked="f">
                <v:path arrowok="t"/>
                <v:fill/>
              </v:shape>
            </v:group>
            <v:group style="position:absolute;left:2316;top:1677;width:94;height:83" coordorigin="2316,1677" coordsize="94,83">
              <v:shape style="position:absolute;left:2316;top:1677;width:94;height:83" coordorigin="2316,1677" coordsize="94,83" path="m2351,1677l2327,1677,2316,1689,2316,1760,2331,1760,2331,1695,2335,1690,2409,1690,2409,1689,2406,1685,2363,1685,2358,1680,2351,1677e" filled="t" fillcolor="#000000" stroked="f">
                <v:path arrowok="t"/>
                <v:fill/>
              </v:shape>
              <v:shape style="position:absolute;left:2316;top:1677;width:94;height:83" coordorigin="2316,1677" coordsize="94,83" path="m2376,1690l2350,1690,2355,1695,2355,1760,2370,1760,2370,1695,2376,1690e" filled="t" fillcolor="#000000" stroked="f">
                <v:path arrowok="t"/>
                <v:fill/>
              </v:shape>
              <v:shape style="position:absolute;left:2316;top:1677;width:94;height:83" coordorigin="2316,1677" coordsize="94,83" path="m2409,1690l2390,1690,2395,1695,2395,1760,2409,1760,2409,1690e" filled="t" fillcolor="#000000" stroked="f">
                <v:path arrowok="t"/>
                <v:fill/>
              </v:shape>
              <v:shape style="position:absolute;left:2316;top:1677;width:94;height:83" coordorigin="2316,1677" coordsize="94,83" path="m2399,1677l2375,1677,2368,1680,2363,1685,2406,1685,2399,1677e" filled="t" fillcolor="#000000" stroked="f">
                <v:path arrowok="t"/>
                <v:fill/>
              </v:shape>
            </v:group>
            <v:group style="position:absolute;left:2431;top:1679;width:72;height:81" coordorigin="2431,1679" coordsize="72,81">
              <v:shape style="position:absolute;left:2431;top:1679;width:72;height:81" coordorigin="2431,1679" coordsize="72,81" path="m2446,1679l2431,1679,2431,1728,2436,1745,2452,1756,2479,1760,2497,1748,2456,1748,2446,1739,2446,1679e" filled="t" fillcolor="#000000" stroked="f">
                <v:path arrowok="t"/>
                <v:fill/>
              </v:shape>
              <v:shape style="position:absolute;left:2431;top:1679;width:72;height:81" coordorigin="2431,1679" coordsize="72,81" path="m2503,1679l2488,1679,2488,1739,2479,1748,2497,1748,2497,1747,2503,1727,2503,1679e" filled="t" fillcolor="#000000" stroked="f">
                <v:path arrowok="t"/>
                <v:fill/>
              </v:shape>
            </v:group>
            <v:group style="position:absolute;left:2526;top:1679;width:62;height:81" coordorigin="2526,1679" coordsize="62,81">
              <v:shape style="position:absolute;left:2526;top:1679;width:62;height:81" coordorigin="2526,1679" coordsize="62,81" path="m2541,1679l2526,1679,2526,1760,2588,1760,2588,1746,2541,1746,2541,1679e" filled="t" fillcolor="#000000" stroked="f">
                <v:path arrowok="t"/>
                <v:fill/>
              </v:shape>
            </v:group>
            <v:group style="position:absolute;left:2587;top:1679;width:39;height:81" coordorigin="2587,1679" coordsize="39,81">
              <v:shape style="position:absolute;left:2587;top:1679;width:39;height:81" coordorigin="2587,1679" coordsize="39,81" path="m2626,1693l2611,1693,2611,1760,2626,1760,2626,1693e" filled="t" fillcolor="#000000" stroked="f">
                <v:path arrowok="t"/>
                <v:fill/>
              </v:shape>
              <v:shape style="position:absolute;left:2587;top:1679;width:39;height:81" coordorigin="2587,1679" coordsize="39,81" path="m2650,1679l2587,1679,2587,1693,2650,1693,2650,1679e" filled="t" fillcolor="#000000" stroked="f">
                <v:path arrowok="t"/>
                <v:fill/>
              </v:shape>
            </v:group>
            <v:group style="position:absolute;left:2667;top:1679;width:15;height:81" coordorigin="2667,1679" coordsize="15,81">
              <v:shape style="position:absolute;left:2667;top:1679;width:15;height:81" coordorigin="2667,1679" coordsize="15,81" path="m2675,1679l2675,1760e" filled="f" stroked="t" strokeweight=".851pt" strokecolor="#000000">
                <v:path arrowok="t"/>
              </v:shape>
            </v:group>
            <v:group style="position:absolute;left:2705;top:1679;width:68;height:81" coordorigin="2705,1679" coordsize="68,81">
              <v:shape style="position:absolute;left:2705;top:1679;width:68;height:81" coordorigin="2705,1679" coordsize="68,81" path="m2743,1679l2705,1679,2705,1760,2720,1760,2720,1734,2744,1734,2765,1726,2767,1720,2720,1720,2720,1693,2767,1693,2765,1687,2743,1679e" filled="t" fillcolor="#000000" stroked="f">
                <v:path arrowok="t"/>
                <v:fill/>
              </v:shape>
              <v:shape style="position:absolute;left:2705;top:1679;width:68;height:81" coordorigin="2705,1679" coordsize="68,81" path="m2767,1693l2753,1693,2758,1699,2758,1713,2753,1720,2767,1720,2773,1706,2767,1693e" filled="t" fillcolor="#000000" stroked="f">
                <v:path arrowok="t"/>
                <v:fill/>
              </v:shape>
            </v:group>
            <v:group style="position:absolute;left:2783;top:1677;width:87;height:85" coordorigin="2783,1677" coordsize="87,85">
              <v:shape style="position:absolute;left:2783;top:1677;width:87;height:85" coordorigin="2783,1677" coordsize="87,85" path="m2827,1677l2824,1677,2803,1684,2789,1699,2783,1722,2790,1742,2806,1756,2829,1762,2850,1756,2858,1748,2812,1748,2799,1735,2799,1704,2812,1691,2858,1691,2849,1683,2827,1677e" filled="t" fillcolor="#000000" stroked="f">
                <v:path arrowok="t"/>
                <v:fill/>
              </v:shape>
              <v:shape style="position:absolute;left:2783;top:1677;width:87;height:85" coordorigin="2783,1677" coordsize="87,85" path="m2858,1691l2842,1691,2855,1704,2855,1735,2842,1748,2858,1748,2865,1740,2871,1718,2864,1697,2858,1691e" filled="t" fillcolor="#000000" stroked="f">
                <v:path arrowok="t"/>
                <v:fill/>
              </v:shape>
            </v:group>
            <v:group style="position:absolute;left:2880;top:1677;width:61;height:84" coordorigin="2880,1677" coordsize="61,84">
              <v:shape style="position:absolute;left:2880;top:1677;width:61;height:84" coordorigin="2880,1677" coordsize="61,84" path="m2887,1739l2880,1751,2889,1757,2900,1762,2914,1762,2933,1754,2936,1747,2902,1747,2893,1743,2887,1739e" filled="t" fillcolor="#000000" stroked="f">
                <v:path arrowok="t"/>
                <v:fill/>
              </v:shape>
              <v:shape style="position:absolute;left:2880;top:1677;width:61;height:84" coordorigin="2880,1677" coordsize="61,84" path="m2920,1677l2897,1677,2883,1685,2884,1705,2897,1719,2916,1727,2925,1738,2925,1745,2916,1747,2936,1747,2941,1732,2928,1717,2910,1709,2900,1699,2900,1693,2906,1691,2937,1691,2939,1687,2932,1681,2920,1677e" filled="t" fillcolor="#000000" stroked="f">
                <v:path arrowok="t"/>
                <v:fill/>
              </v:shape>
              <v:shape style="position:absolute;left:2880;top:1677;width:61;height:84" coordorigin="2880,1677" coordsize="61,84" path="m2937,1691l2918,1691,2926,1696,2932,1700,2937,1691e" filled="t" fillcolor="#000000" stroked="f">
                <v:path arrowok="t"/>
                <v:fill/>
              </v:shape>
            </v:group>
            <v:group style="position:absolute;left:2954;top:1679;width:39;height:81" coordorigin="2954,1679" coordsize="39,81">
              <v:shape style="position:absolute;left:2954;top:1679;width:39;height:81" coordorigin="2954,1679" coordsize="39,81" path="m2993,1693l2978,1693,2978,1760,2993,1760,2993,1693e" filled="t" fillcolor="#000000" stroked="f">
                <v:path arrowok="t"/>
                <v:fill/>
              </v:shape>
              <v:shape style="position:absolute;left:2954;top:1679;width:39;height:81" coordorigin="2954,1679" coordsize="39,81" path="m3017,1679l2954,1679,2954,1693,3017,1693,3017,1679e" filled="t" fillcolor="#000000" stroked="f">
                <v:path arrowok="t"/>
                <v:fill/>
              </v:shape>
            </v:group>
            <v:group style="position:absolute;left:3033;top:1679;width:15;height:81" coordorigin="3033,1679" coordsize="15,81">
              <v:shape style="position:absolute;left:3033;top:1679;width:15;height:81" coordorigin="3033,1679" coordsize="15,81" path="m3040,1679l3040,1760e" filled="f" stroked="t" strokeweight=".851pt" strokecolor="#000000">
                <v:path arrowok="t"/>
              </v:shape>
            </v:group>
            <v:group style="position:absolute;left:3070;top:1679;width:72;height:81" coordorigin="3070,1679" coordsize="72,81">
              <v:shape style="position:absolute;left:3070;top:1679;width:72;height:81" coordorigin="3070,1679" coordsize="72,81" path="m3093,1679l3076,1692,3070,1712,3070,1760,3085,1760,3085,1700,3094,1691,3133,1691,3121,1682,3093,1679e" filled="t" fillcolor="#000000" stroked="f">
                <v:path arrowok="t"/>
                <v:fill/>
              </v:shape>
              <v:shape style="position:absolute;left:3070;top:1679;width:72;height:81" coordorigin="3070,1679" coordsize="72,81" path="m3133,1691l3118,1691,3127,1700,3127,1760,3142,1760,3142,1711,3137,1694,3133,1691e" filled="t" fillcolor="#000000" stroked="f">
                <v:path arrowok="t"/>
                <v:fill/>
              </v:shape>
            </v:group>
            <v:group style="position:absolute;left:3159;top:1677;width:80;height:85" coordorigin="3159,1677" coordsize="80,85">
              <v:shape style="position:absolute;left:3159;top:1677;width:80;height:85" coordorigin="3159,1677" coordsize="80,85" path="m3201,1677l3180,1683,3165,1699,3159,1720,3165,1742,3181,1756,3203,1762,3223,1762,3235,1749,3237,1748,3188,1748,3175,1735,3175,1704,3188,1691,3234,1691,3221,1681,3201,1677e" filled="t" fillcolor="#000000" stroked="f">
                <v:path arrowok="t"/>
                <v:fill/>
              </v:shape>
              <v:shape style="position:absolute;left:3159;top:1677;width:80;height:85" coordorigin="3159,1677" coordsize="80,85" path="m3239,1713l3203,1713,3203,1727,3224,1727,3224,1740,3219,1745,3211,1748,3237,1748,3239,1745,3239,1713e" filled="t" fillcolor="#000000" stroked="f">
                <v:path arrowok="t"/>
                <v:fill/>
              </v:shape>
              <v:shape style="position:absolute;left:3159;top:1677;width:80;height:85" coordorigin="3159,1677" coordsize="80,85" path="m3234,1691l3211,1691,3220,1696,3225,1703,3237,1694,3234,1691e" filled="t" fillcolor="#000000" stroked="f">
                <v:path arrowok="t"/>
                <v:fill/>
              </v:shape>
            </v:group>
            <v:group style="position:absolute;left:3679;top:1352;width:1314;height:739" coordorigin="3679,1352" coordsize="1314,739">
              <v:shape style="position:absolute;left:3679;top:1352;width:1314;height:739" coordorigin="3679,1352" coordsize="1314,739" path="m4993,2091l3679,2091,3679,1352,4993,1352,4993,2091xe" filled="f" stroked="t" strokeweight=".201pt" strokecolor="#BDBEC0">
                <v:path arrowok="t"/>
              </v:shape>
              <v:shape style="position:absolute;left:3825;top:1560;width:1025;height:329" type="#_x0000_t75">
                <v:imagedata r:id="rId160" o:title=""/>
              </v:shape>
            </v:group>
            <v:group style="position:absolute;left:5159;top:1352;width:1314;height:739" coordorigin="5159,1352" coordsize="1314,739">
              <v:shape style="position:absolute;left:5159;top:1352;width:1314;height:739" coordorigin="5159,1352" coordsize="1314,739" path="m6474,2091l5159,2091,5159,1352,6474,1352,6474,2091xe" filled="f" stroked="t" strokeweight=".201pt" strokecolor="#BDBEC0">
                <v:path arrowok="t"/>
              </v:shape>
            </v:group>
            <v:group style="position:absolute;left:5536;top:1679;width:70;height:89" coordorigin="5536,1679" coordsize="70,89">
              <v:shape style="position:absolute;left:5536;top:1679;width:70;height:89" coordorigin="5536,1679" coordsize="70,89" path="m5554,1679l5536,1679,5536,1768,5549,1768,5549,1695,5562,1695,5554,1679e" filled="t" fillcolor="#213463" stroked="f">
                <v:path arrowok="t"/>
                <v:fill/>
              </v:shape>
              <v:shape style="position:absolute;left:5536;top:1679;width:70;height:89" coordorigin="5536,1679" coordsize="70,89" path="m5562,1695l5549,1695,5590,1768,5606,1768,5606,1750,5593,1750,5562,1695e" filled="t" fillcolor="#213463" stroked="f">
                <v:path arrowok="t"/>
                <v:fill/>
              </v:shape>
              <v:shape style="position:absolute;left:5536;top:1679;width:70;height:89" coordorigin="5536,1679" coordsize="70,89" path="m5606,1679l5593,1679,5593,1750,5606,1750,5606,1679e" filled="t" fillcolor="#213463" stroked="f">
                <v:path arrowok="t"/>
                <v:fill/>
              </v:shape>
            </v:group>
            <v:group style="position:absolute;left:5621;top:1704;width:56;height:65" coordorigin="5621,1704" coordsize="56,65">
              <v:shape style="position:absolute;left:5621;top:1704;width:56;height:65" coordorigin="5621,1704" coordsize="56,65" path="m5638,1704l5625,1718,5621,1745,5632,1763,5654,1769,5665,1769,5670,1767,5674,1765,5674,1759,5643,1759,5633,1751,5633,1738,5656,1729,5633,1729,5634,1721,5639,1711,5668,1711,5665,1707,5638,1704e" filled="t" fillcolor="#213463" stroked="f">
                <v:path arrowok="t"/>
                <v:fill/>
              </v:shape>
              <v:shape style="position:absolute;left:5621;top:1704;width:56;height:65" coordorigin="5621,1704" coordsize="56,65" path="m5674,1753l5672,1755,5662,1759,5674,1759,5674,1753e" filled="t" fillcolor="#213463" stroked="f">
                <v:path arrowok="t"/>
                <v:fill/>
              </v:shape>
              <v:shape style="position:absolute;left:5621;top:1704;width:56;height:65" coordorigin="5621,1704" coordsize="56,65" path="m5667,1725l5656,1729,5667,1729,5667,1725e" filled="t" fillcolor="#213463" stroked="f">
                <v:path arrowok="t"/>
                <v:fill/>
              </v:shape>
              <v:shape style="position:absolute;left:5621;top:1704;width:56;height:65" coordorigin="5621,1704" coordsize="56,65" path="m5668,1711l5661,1711,5667,1719,5667,1725,5677,1721,5668,1711e" filled="t" fillcolor="#213463" stroked="f">
                <v:path arrowok="t"/>
                <v:fill/>
              </v:shape>
            </v:group>
            <v:group style="position:absolute;left:5684;top:1684;width:45;height:85" coordorigin="5684,1684" coordsize="45,85">
              <v:shape style="position:absolute;left:5684;top:1684;width:45;height:85" coordorigin="5684,1684" coordsize="45,85" path="m5710,1712l5698,1712,5698,1763,5706,1769,5722,1769,5728,1767,5728,1760,5715,1760,5710,1755,5710,1712e" filled="t" fillcolor="#213463" stroked="f">
                <v:path arrowok="t"/>
                <v:fill/>
              </v:shape>
              <v:shape style="position:absolute;left:5684;top:1684;width:45;height:85" coordorigin="5684,1684" coordsize="45,85" path="m5728,1757l5727,1758,5724,1760,5728,1760,5728,1757e" filled="t" fillcolor="#213463" stroked="f">
                <v:path arrowok="t"/>
                <v:fill/>
              </v:shape>
              <v:shape style="position:absolute;left:5684;top:1684;width:45;height:85" coordorigin="5684,1684" coordsize="45,85" path="m5727,1703l5684,1703,5684,1712,5727,1712,5727,1703e" filled="t" fillcolor="#213463" stroked="f">
                <v:path arrowok="t"/>
                <v:fill/>
              </v:shape>
              <v:shape style="position:absolute;left:5684;top:1684;width:45;height:85" coordorigin="5684,1684" coordsize="45,85" path="m5710,1684l5698,1688,5698,1703,5710,1703,5710,1684e" filled="t" fillcolor="#213463" stroked="f">
                <v:path arrowok="t"/>
                <v:fill/>
              </v:shape>
            </v:group>
            <v:group style="position:absolute;left:5740;top:1679;width:73;height:89" coordorigin="5740,1679" coordsize="73,89">
              <v:shape style="position:absolute;left:5740;top:1679;width:73;height:89" coordorigin="5740,1679" coordsize="73,89" path="m5767,1679l5740,1679,5740,1768,5778,1767,5797,1759,5799,1756,5753,1756,5753,1690,5798,1690,5789,1683,5767,1679e" filled="t" fillcolor="#213463" stroked="f">
                <v:path arrowok="t"/>
                <v:fill/>
              </v:shape>
              <v:shape style="position:absolute;left:5740;top:1679;width:73;height:89" coordorigin="5740,1679" coordsize="73,89" path="m5798,1690l5753,1690,5781,1693,5795,1706,5799,1733,5789,1751,5766,1756,5799,1756,5809,1743,5814,1717,5806,1696,5798,1690e" filled="t" fillcolor="#213463" stroked="f">
                <v:path arrowok="t"/>
                <v:fill/>
              </v:shape>
            </v:group>
            <v:group style="position:absolute;left:5830;top:1675;width:13;height:93" coordorigin="5830,1675" coordsize="13,93">
              <v:shape style="position:absolute;left:5830;top:1675;width:13;height:93" coordorigin="5830,1675" coordsize="13,93" path="m5843,1703l5831,1703,5831,1768,5843,1768,5843,1703e" filled="t" fillcolor="#213463" stroked="f">
                <v:path arrowok="t"/>
                <v:fill/>
              </v:shape>
              <v:shape style="position:absolute;left:5830;top:1675;width:13;height:93" coordorigin="5830,1675" coordsize="13,93" path="m5844,1675l5830,1675,5830,1688,5844,1688,5844,1675e" filled="t" fillcolor="#213463" stroked="f">
                <v:path arrowok="t"/>
                <v:fill/>
              </v:shape>
            </v:group>
            <v:group style="position:absolute;left:5862;top:1701;width:93;height:66" coordorigin="5862,1701" coordsize="93,66">
              <v:shape style="position:absolute;left:5862;top:1701;width:93;height:66" coordorigin="5862,1701" coordsize="93,66" path="m5873,1703l5862,1703,5862,1768,5874,1768,5874,1723,5878,1712,5873,1712,5873,1703e" filled="t" fillcolor="#213463" stroked="f">
                <v:path arrowok="t"/>
                <v:fill/>
              </v:shape>
              <v:shape style="position:absolute;left:5862;top:1701;width:93;height:66" coordorigin="5862,1701" coordsize="93,66" path="m5911,1711l5901,1711,5903,1721,5903,1768,5915,1768,5915,1723,5918,1714,5913,1714,5911,1711e" filled="t" fillcolor="#213463" stroked="f">
                <v:path arrowok="t"/>
                <v:fill/>
              </v:shape>
              <v:shape style="position:absolute;left:5862;top:1701;width:93;height:66" coordorigin="5862,1701" coordsize="93,66" path="m5955,1711l5941,1711,5943,1721,5943,1768,5955,1768,5955,1712,5955,1711e" filled="t" fillcolor="#213463" stroked="f">
                <v:path arrowok="t"/>
                <v:fill/>
              </v:shape>
              <v:shape style="position:absolute;left:5862;top:1701;width:93;height:66" coordorigin="5862,1701" coordsize="93,66" path="m5949,1701l5927,1701,5917,1704,5913,1714,5918,1714,5919,1711,5955,1711,5949,1701e" filled="t" fillcolor="#213463" stroked="f">
                <v:path arrowok="t"/>
                <v:fill/>
              </v:shape>
              <v:shape style="position:absolute;left:5862;top:1701;width:93;height:66" coordorigin="5862,1701" coordsize="93,66" path="m5902,1701l5885,1701,5878,1705,5873,1712,5878,1712,5879,1711,5911,1711,5909,1705,5902,1701e" filled="t" fillcolor="#213463" stroked="f">
                <v:path arrowok="t"/>
                <v:fill/>
              </v:shape>
            </v:group>
            <v:group style="position:absolute;left:5969;top:1704;width:56;height:65" coordorigin="5969,1704" coordsize="56,65">
              <v:shape style="position:absolute;left:5969;top:1704;width:56;height:65" coordorigin="5969,1704" coordsize="56,65" path="m5986,1704l5973,1718,5969,1745,5980,1763,6002,1769,6013,1769,6018,1767,6023,1765,6023,1759,5991,1759,5981,1751,5981,1738,6004,1729,5981,1729,5982,1721,5987,1711,6016,1711,6013,1707,5986,1704e" filled="t" fillcolor="#213463" stroked="f">
                <v:path arrowok="t"/>
                <v:fill/>
              </v:shape>
              <v:shape style="position:absolute;left:5969;top:1704;width:56;height:65" coordorigin="5969,1704" coordsize="56,65" path="m6023,1753l6020,1755,6010,1759,6023,1759,6023,1753e" filled="t" fillcolor="#213463" stroked="f">
                <v:path arrowok="t"/>
                <v:fill/>
              </v:shape>
              <v:shape style="position:absolute;left:5969;top:1704;width:56;height:65" coordorigin="5969,1704" coordsize="56,65" path="m6015,1725l6004,1729,6015,1729,6015,1725e" filled="t" fillcolor="#213463" stroked="f">
                <v:path arrowok="t"/>
                <v:fill/>
              </v:shape>
              <v:shape style="position:absolute;left:5969;top:1704;width:56;height:65" coordorigin="5969,1704" coordsize="56,65" path="m6016,1711l6009,1711,6015,1719,6015,1725,6025,1721,6016,1711e" filled="t" fillcolor="#213463" stroked="f">
                <v:path arrowok="t"/>
                <v:fill/>
              </v:shape>
            </v:group>
            <v:group style="position:absolute;left:6041;top:1701;width:57;height:66" coordorigin="6041,1701" coordsize="57,66">
              <v:shape style="position:absolute;left:6041;top:1701;width:57;height:66" coordorigin="6041,1701" coordsize="57,66" path="m6053,1703l6041,1703,6041,1768,6053,1768,6053,1722,6058,1713,6053,1713,6053,1703e" filled="t" fillcolor="#213463" stroked="f">
                <v:path arrowok="t"/>
                <v:fill/>
              </v:shape>
              <v:shape style="position:absolute;left:6041;top:1701;width:57;height:66" coordorigin="6041,1701" coordsize="57,66" path="m6098,1711l6073,1711,6083,1711,6086,1719,6086,1768,6098,1768,6098,1711,6098,1711e" filled="t" fillcolor="#213463" stroked="f">
                <v:path arrowok="t"/>
                <v:fill/>
              </v:shape>
              <v:shape style="position:absolute;left:6041;top:1701;width:57;height:66" coordorigin="6041,1701" coordsize="57,66" path="m6091,1701l6065,1701,6056,1706,6053,1713,6058,1713,6059,1711,6098,1711,6091,1701e" filled="t" fillcolor="#213463" stroked="f">
                <v:path arrowok="t"/>
                <v:fill/>
              </v:shape>
            </v:group>
            <v:group style="position:absolute;left:6110;top:1701;width:41;height:68" coordorigin="6110,1701" coordsize="41,68">
              <v:shape style="position:absolute;left:6110;top:1701;width:41;height:68" coordorigin="6110,1701" coordsize="41,68" path="m6111,1755l6111,1766,6116,1769,6123,1769,6140,1769,6151,1763,6151,1759,6123,1759,6116,1758,6111,1755e" filled="t" fillcolor="#213463" stroked="f">
                <v:path arrowok="t"/>
                <v:fill/>
              </v:shape>
              <v:shape style="position:absolute;left:6110;top:1701;width:41;height:68" coordorigin="6110,1701" coordsize="41,68" path="m6139,1701l6120,1701,6110,1708,6111,1724,6125,1739,6139,1750,6139,1757,6132,1759,6151,1759,6150,1741,6134,1730,6123,1719,6123,1713,6128,1711,6148,1711,6148,1704,6144,1702,6139,1701e" filled="t" fillcolor="#213463" stroked="f">
                <v:path arrowok="t"/>
                <v:fill/>
              </v:shape>
              <v:shape style="position:absolute;left:6110;top:1701;width:41;height:68" coordorigin="6110,1701" coordsize="41,68" path="m6148,1711l6137,1711,6145,1713,6147,1714,6148,1711e" filled="t" fillcolor="#213463" stroked="f">
                <v:path arrowok="t"/>
                <v:fill/>
              </v:shape>
            </v:group>
            <v:group style="position:absolute;left:6164;top:1675;width:13;height:93" coordorigin="6164,1675" coordsize="13,93">
              <v:shape style="position:absolute;left:6164;top:1675;width:13;height:93" coordorigin="6164,1675" coordsize="13,93" path="m6177,1703l6165,1703,6165,1768,6177,1768,6177,1703e" filled="t" fillcolor="#213463" stroked="f">
                <v:path arrowok="t"/>
                <v:fill/>
              </v:shape>
              <v:shape style="position:absolute;left:6164;top:1675;width:13;height:93" coordorigin="6164,1675" coordsize="13,93" path="m6178,1675l6164,1675,6164,1688,6178,1688,6178,1675e" filled="t" fillcolor="#213463" stroked="f">
                <v:path arrowok="t"/>
                <v:fill/>
              </v:shape>
            </v:group>
            <v:group style="position:absolute;left:6192;top:1701;width:65;height:65" coordorigin="6192,1701" coordsize="65,65">
              <v:shape style="position:absolute;left:6192;top:1701;width:65;height:65" coordorigin="6192,1701" coordsize="65,65" path="m6225,1701l6216,1702,6198,1714,6192,1735,6197,1752,6212,1764,6239,1766,6245,1759,6211,1759,6204,1747,6204,1723,6212,1711,6248,1711,6246,1708,6225,1701e" filled="t" fillcolor="#213463" stroked="f">
                <v:path arrowok="t"/>
                <v:fill/>
              </v:shape>
              <v:shape style="position:absolute;left:6192;top:1701;width:65;height:65" coordorigin="6192,1701" coordsize="65,65" path="m6248,1711l6238,1711,6245,1723,6245,1747,6239,1759,6245,1759,6253,1751,6257,1726,6248,1711e" filled="t" fillcolor="#213463" stroked="f">
                <v:path arrowok="t"/>
                <v:fill/>
              </v:shape>
            </v:group>
            <v:group style="position:absolute;left:6271;top:1701;width:57;height:66" coordorigin="6271,1701" coordsize="57,66">
              <v:shape style="position:absolute;left:6271;top:1701;width:57;height:66" coordorigin="6271,1701" coordsize="57,66" path="m6283,1703l6271,1703,6271,1768,6283,1768,6283,1722,6288,1713,6283,1713,6283,1703e" filled="t" fillcolor="#213463" stroked="f">
                <v:path arrowok="t"/>
                <v:fill/>
              </v:shape>
              <v:shape style="position:absolute;left:6271;top:1701;width:57;height:66" coordorigin="6271,1701" coordsize="57,66" path="m6328,1711l6303,1711,6313,1711,6317,1719,6317,1768,6329,1768,6329,1711,6328,1711e" filled="t" fillcolor="#213463" stroked="f">
                <v:path arrowok="t"/>
                <v:fill/>
              </v:shape>
              <v:shape style="position:absolute;left:6271;top:1701;width:57;height:66" coordorigin="6271,1701" coordsize="57,66" path="m6321,1701l6295,1701,6287,1706,6283,1713,6288,1713,6289,1711,6328,1711,6321,1701e" filled="t" fillcolor="#213463" stroked="f">
                <v:path arrowok="t"/>
                <v:fill/>
              </v:shape>
            </v:group>
            <v:group style="position:absolute;left:6341;top:1701;width:41;height:68" coordorigin="6341,1701" coordsize="41,68">
              <v:shape style="position:absolute;left:6341;top:1701;width:41;height:68" coordorigin="6341,1701" coordsize="41,68" path="m6342,1755l6341,1766,6347,1769,6353,1769,6371,1769,6382,1763,6381,1759,6353,1759,6346,1758,6342,1755e" filled="t" fillcolor="#213463" stroked="f">
                <v:path arrowok="t"/>
                <v:fill/>
              </v:shape>
              <v:shape style="position:absolute;left:6341;top:1701;width:41;height:68" coordorigin="6341,1701" coordsize="41,68" path="m6369,1701l6351,1701,6341,1708,6341,1724,6356,1739,6369,1750,6369,1757,6362,1759,6381,1759,6380,1741,6364,1730,6353,1719,6353,1713,6359,1711,6378,1711,6379,1704,6374,1702,6369,1701e" filled="t" fillcolor="#213463" stroked="f">
                <v:path arrowok="t"/>
                <v:fill/>
              </v:shape>
              <v:shape style="position:absolute;left:6341;top:1701;width:41;height:68" coordorigin="6341,1701" coordsize="41,68" path="m6378,1711l6368,1711,6375,1713,6378,1714,6378,1711e" filled="t" fillcolor="#213463" stroked="f">
                <v:path arrowok="t"/>
                <v:fill/>
              </v:shape>
            </v:group>
            <v:group style="position:absolute;left:5248;top:1641;width:122;height:89" coordorigin="5248,1641" coordsize="122,89">
              <v:shape style="position:absolute;left:5248;top:1641;width:122;height:89" coordorigin="5248,1641" coordsize="122,89" path="m5368,1641l5366,1642,5252,1701,5249,1703,5248,1705,5308,1730,5370,1698,5370,1641,5368,1641e" filled="t" fillcolor="#213463" stroked="f">
                <v:path arrowok="t"/>
                <v:fill/>
              </v:shape>
            </v:group>
            <v:group style="position:absolute;left:5370;top:1641;width:119;height:107" coordorigin="5370,1641" coordsize="119,107">
              <v:shape style="position:absolute;left:5370;top:1641;width:119;height:107" coordorigin="5370,1641" coordsize="119,107" path="m5372,1641l5370,1641,5370,1698,5488,1747,5489,1745,5489,1742,5489,1694,5488,1690,5372,1641e" filled="t" fillcolor="#1C9AD6" stroked="f">
                <v:path arrowok="t"/>
                <v:fill/>
              </v:shape>
            </v:group>
            <v:group style="position:absolute;left:5367;top:1722;width:121;height:89" coordorigin="5367,1722" coordsize="121,89">
              <v:shape style="position:absolute;left:5367;top:1722;width:121;height:89" coordorigin="5367,1722" coordsize="121,89" path="m5428,1722l5367,1755,5367,1811,5368,1811,5369,1811,5486,1749,5487,1747,5428,1722e" filled="t" fillcolor="#213463" stroked="f">
                <v:path arrowok="t"/>
                <v:fill/>
              </v:shape>
            </v:group>
            <v:group style="position:absolute;left:5246;top:1705;width:120;height:107" coordorigin="5246,1705" coordsize="120,107">
              <v:shape style="position:absolute;left:5246;top:1705;width:120;height:107" coordorigin="5246,1705" coordsize="120,107" path="m5248,1705l5246,1707,5246,1762,5365,1812,5367,1811,5367,1755,5248,1705e" filled="t" fillcolor="#1C9AD6" stroked="f">
                <v:path arrowok="t"/>
                <v:fill/>
              </v:shape>
            </v:group>
            <v:group style="position:absolute;left:6640;top:1352;width:1314;height:739" coordorigin="6640,1352" coordsize="1314,739">
              <v:shape style="position:absolute;left:6640;top:1352;width:1314;height:739" coordorigin="6640,1352" coordsize="1314,739" path="m7954,2091l6640,2091,6640,1352,7954,1352,7954,2091xe" filled="f" stroked="t" strokeweight=".201pt" strokecolor="#BDBEC0">
                <v:path arrowok="t"/>
              </v:shape>
              <v:shape style="position:absolute;left:6750;top:1466;width:1117;height:510" type="#_x0000_t75">
                <v:imagedata r:id="rId161" o:title=""/>
              </v:shape>
            </v:group>
            <v:group style="position:absolute;left:8120;top:1352;width:1314;height:739" coordorigin="8120,1352" coordsize="1314,739">
              <v:shape style="position:absolute;left:8120;top:1352;width:1314;height:739" coordorigin="8120,1352" coordsize="1314,739" path="m9434,2091l8120,2091,8120,1352,9434,1352,9434,2091xe" filled="f" stroked="t" strokeweight=".201pt" strokecolor="#BDBEC0">
                <v:path arrowok="t"/>
              </v:shape>
              <v:shape style="position:absolute;left:8256;top:1459;width:1018;height:541" type="#_x0000_t75">
                <v:imagedata r:id="rId162" o:title=""/>
              </v:shape>
            </v:group>
            <v:group style="position:absolute;left:2199;top:2235;width:1314;height:739" coordorigin="2199,2235" coordsize="1314,739">
              <v:shape style="position:absolute;left:2199;top:2235;width:1314;height:739" coordorigin="2199,2235" coordsize="1314,739" path="m3513,2974l2199,2974,2199,2235,3513,2235,3513,2974xe" filled="f" stroked="t" strokeweight=".201pt" strokecolor="#BDBEC0">
                <v:path arrowok="t"/>
              </v:shape>
            </v:group>
            <v:group style="position:absolute;left:2326;top:2522;width:148;height:187" coordorigin="2326,2522" coordsize="148,187">
              <v:shape style="position:absolute;left:2326;top:2522;width:148;height:187" coordorigin="2326,2522" coordsize="148,187" path="m2408,2522l2326,2522,2326,2709,2362,2709,2362,2649,2416,2648,2439,2646,2455,2639,2466,2625,2468,2618,2362,2618,2362,2553,2470,2553,2468,2545,2456,2531,2436,2524,2408,2522e" filled="t" fillcolor="#002A54" stroked="f">
                <v:path arrowok="t"/>
                <v:fill/>
              </v:shape>
              <v:shape style="position:absolute;left:2326;top:2522;width:148;height:187" coordorigin="2326,2522" coordsize="148,187" path="m2470,2553l2362,2553,2423,2554,2436,2565,2439,2593,2432,2613,2408,2618,2468,2618,2472,2602,2474,2567,2470,2553e" filled="t" fillcolor="#002A54" stroked="f">
                <v:path arrowok="t"/>
                <v:fill/>
              </v:shape>
            </v:group>
            <v:group style="position:absolute;left:2490;top:2577;width:120;height:134" coordorigin="2490,2577" coordsize="120,134">
              <v:shape style="position:absolute;left:2490;top:2577;width:120;height:134" coordorigin="2490,2577" coordsize="120,134" path="m2524,2630l2505,2636,2494,2652,2490,2680,2499,2699,2517,2708,2543,2711,2564,2707,2579,2693,2610,2693,2610,2689,2528,2689,2521,2687,2521,2650,2610,2650,2610,2644,2579,2644,2569,2635,2552,2630,2524,2630e" filled="t" fillcolor="#002A54" stroked="f">
                <v:path arrowok="t"/>
                <v:fill/>
              </v:shape>
              <v:shape style="position:absolute;left:2490;top:2577;width:120;height:134" coordorigin="2490,2577" coordsize="120,134" path="m2610,2693l2580,2693,2579,2709,2610,2709,2610,2693e" filled="t" fillcolor="#002A54" stroked="f">
                <v:path arrowok="t"/>
                <v:fill/>
              </v:shape>
              <v:shape style="position:absolute;left:2490;top:2577;width:120;height:134" coordorigin="2490,2577" coordsize="120,134" path="m2610,2650l2565,2650,2579,2651,2579,2688,2566,2689,2610,2689,2610,2650e" filled="t" fillcolor="#002A54" stroked="f">
                <v:path arrowok="t"/>
                <v:fill/>
              </v:shape>
              <v:shape style="position:absolute;left:2490;top:2577;width:120;height:134" coordorigin="2490,2577" coordsize="120,134" path="m2605,2598l2577,2598,2579,2606,2579,2644,2610,2644,2610,2618,2605,2598e" filled="t" fillcolor="#002A54" stroked="f">
                <v:path arrowok="t"/>
                <v:fill/>
              </v:shape>
              <v:shape style="position:absolute;left:2490;top:2577;width:120;height:134" coordorigin="2490,2577" coordsize="120,134" path="m2540,2577l2517,2580,2501,2592,2495,2616,2526,2616,2526,2599,2537,2598,2605,2598,2604,2596,2592,2584,2571,2578,2540,2577e" filled="t" fillcolor="#002A54" stroked="f">
                <v:path arrowok="t"/>
                <v:fill/>
              </v:shape>
            </v:group>
            <v:group style="position:absolute;left:2630;top:2578;width:122;height:189" coordorigin="2630,2578" coordsize="122,189">
              <v:shape style="position:absolute;left:2630;top:2578;width:122;height:189" coordorigin="2630,2578" coordsize="122,189" path="m2665,2723l2636,2723,2639,2746,2651,2760,2671,2766,2699,2767,2724,2763,2741,2754,2746,2743,2672,2743,2665,2740,2665,2723e" filled="t" fillcolor="#002A54" stroked="f">
                <v:path arrowok="t"/>
                <v:fill/>
              </v:shape>
              <v:shape style="position:absolute;left:2630;top:2578;width:122;height:189" coordorigin="2630,2578" coordsize="122,189" path="m2752,2690l2722,2690,2722,2719,2715,2738,2690,2743,2746,2743,2750,2736,2752,2710,2752,2690e" filled="t" fillcolor="#002A54" stroked="f">
                <v:path arrowok="t"/>
                <v:fill/>
              </v:shape>
              <v:shape style="position:absolute;left:2630;top:2578;width:122;height:189" coordorigin="2630,2578" coordsize="122,189" path="m2664,2578l2645,2587,2635,2603,2631,2626,2630,2653,2633,2677,2641,2695,2657,2706,2686,2710,2706,2706,2721,2690,2752,2690,2752,2683,2673,2683,2663,2667,2662,2640,2662,2625,2670,2605,2690,2601,2752,2601,2752,2598,2722,2598,2721,2597,2710,2584,2692,2579,2664,2578e" filled="t" fillcolor="#002A54" stroked="f">
                <v:path arrowok="t"/>
                <v:fill/>
              </v:shape>
              <v:shape style="position:absolute;left:2630;top:2578;width:122;height:189" coordorigin="2630,2578" coordsize="122,189" path="m2752,2601l2690,2601,2710,2605,2719,2621,2721,2652,2717,2671,2703,2681,2673,2683,2752,2683,2752,2601e" filled="t" fillcolor="#002A54" stroked="f">
                <v:path arrowok="t"/>
                <v:fill/>
              </v:shape>
              <v:shape style="position:absolute;left:2630;top:2578;width:122;height:189" coordorigin="2630,2578" coordsize="122,189" path="m2752,2578l2721,2578,2722,2598,2752,2598,2752,2578e" filled="t" fillcolor="#002A54" stroked="f">
                <v:path arrowok="t"/>
                <v:fill/>
              </v:shape>
            </v:group>
            <v:group style="position:absolute;left:2775;top:2578;width:121;height:132" coordorigin="2775,2578" coordsize="121,132">
              <v:shape style="position:absolute;left:2775;top:2578;width:121;height:132" coordorigin="2775,2578" coordsize="121,132" path="m2812,2578l2793,2586,2781,2600,2776,2621,2775,2651,2777,2674,2784,2691,2798,2702,2821,2708,2855,2710,2877,2706,2891,2693,2892,2686,2824,2686,2808,2676,2806,2650,2895,2633,2895,2630,2864,2630,2806,2625,2811,2606,2837,2601,2888,2601,2885,2594,2870,2584,2847,2579,2812,2578e" filled="t" fillcolor="#002A54" stroked="f">
                <v:path arrowok="t"/>
                <v:fill/>
              </v:shape>
              <v:shape style="position:absolute;left:2775;top:2578;width:121;height:132" coordorigin="2775,2578" coordsize="121,132" path="m2896,2667l2864,2674,2852,2685,2824,2686,2892,2686,2896,2667e" filled="t" fillcolor="#002A54" stroked="f">
                <v:path arrowok="t"/>
                <v:fill/>
              </v:shape>
              <v:shape style="position:absolute;left:2775;top:2578;width:121;height:132" coordorigin="2775,2578" coordsize="121,132" path="m2888,2601l2837,2601,2860,2605,2864,2630,2895,2630,2893,2610,2888,2601e" filled="t" fillcolor="#002A54" stroked="f">
                <v:path arrowok="t"/>
                <v:fill/>
              </v:shape>
            </v:group>
            <v:group style="position:absolute;left:2922;top:2522;width:148;height:188" coordorigin="2922,2522" coordsize="148,188">
              <v:shape style="position:absolute;left:2922;top:2522;width:148;height:188" coordorigin="2922,2522" coordsize="148,188" path="m2943,2522l2922,2522,2922,2664,2982,2710,3012,2710,3036,2708,3054,2699,3060,2692,2989,2692,2960,2689,2946,2679,2943,2657,2943,2522e" filled="t" fillcolor="#002A54" stroked="f">
                <v:path arrowok="t"/>
                <v:fill/>
              </v:shape>
              <v:shape style="position:absolute;left:2922;top:2522;width:148;height:188" coordorigin="2922,2522" coordsize="148,188" path="m3070,2522l3049,2522,3048,2669,3040,2685,3021,2691,2989,2692,3060,2692,3066,2683,3070,2657,3070,2522e" filled="t" fillcolor="#002A54" stroked="f">
                <v:path arrowok="t"/>
                <v:fill/>
              </v:shape>
            </v:group>
            <v:group style="position:absolute;left:3087;top:2577;width:113;height:189" coordorigin="3087,2577" coordsize="113,189">
              <v:shape style="position:absolute;left:3087;top:2577;width:113;height:189" coordorigin="3087,2577" coordsize="113,189" path="m3107,2578l3087,2578,3087,2766,3107,2766,3107,2694,3136,2694,3117,2687,3108,2670,3107,2644,3107,2628,3111,2608,3126,2597,3146,2595,3107,2595,3107,2594,3107,2578e" filled="t" fillcolor="#002A54" stroked="f">
                <v:path arrowok="t"/>
                <v:fill/>
              </v:shape>
              <v:shape style="position:absolute;left:3087;top:2577;width:113;height:189" coordorigin="3087,2577" coordsize="113,189" path="m3136,2694l3107,2694,3118,2705,3137,2709,3164,2710,3181,2703,3188,2694,3139,2694,3136,2694e" filled="t" fillcolor="#002A54" stroked="f">
                <v:path arrowok="t"/>
                <v:fill/>
              </v:shape>
              <v:shape style="position:absolute;left:3087;top:2577;width:113;height:189" coordorigin="3087,2577" coordsize="113,189" path="m3190,2594l3157,2594,3172,2602,3178,2620,3180,2653,3176,2679,3164,2691,3139,2694,3188,2694,3192,2690,3198,2667,3200,2633,3198,2610,3190,2594e" filled="t" fillcolor="#002A54" stroked="f">
                <v:path arrowok="t"/>
                <v:fill/>
              </v:shape>
              <v:shape style="position:absolute;left:3087;top:2577;width:113;height:189" coordorigin="3087,2577" coordsize="113,189" path="m3143,2577l3122,2581,3107,2595,3146,2595,3157,2594,3190,2594,3189,2592,3172,2581,3143,2577e" filled="t" fillcolor="#002A54" stroked="f">
                <v:path arrowok="t"/>
                <v:fill/>
              </v:shape>
            </v:group>
            <v:group style="position:absolute;left:3212;top:2434;width:178;height:178" coordorigin="3212,2434" coordsize="178,178">
              <v:shape style="position:absolute;left:3212;top:2434;width:178;height:178" coordorigin="3212,2434" coordsize="178,178" path="m3308,2434l3294,2434,3287,2436,3218,2506,3212,2524,3220,2541,3287,2609,3294,2612,3308,2612,3315,2609,3320,2604,3384,2539,3390,2521,3382,2504,3320,2441,3315,2436,3308,2434e" filled="t" fillcolor="#002A54" stroked="f">
                <v:path arrowok="t"/>
                <v:fill/>
              </v:shape>
            </v:group>
            <v:group style="position:absolute;left:3679;top:2235;width:1314;height:739" coordorigin="3679,2235" coordsize="1314,739">
              <v:shape style="position:absolute;left:3679;top:2235;width:1314;height:739" coordorigin="3679,2235" coordsize="1314,739" path="m4993,2974l3679,2974,3679,2235,4993,2235,4993,2974xe" filled="f" stroked="t" strokeweight=".201pt" strokecolor="#BDBEC0">
                <v:path arrowok="t"/>
              </v:shape>
              <v:shape style="position:absolute;left:3801;top:2630;width:539;height:193" type="#_x0000_t75">
                <v:imagedata r:id="rId163" o:title=""/>
              </v:shape>
            </v:group>
            <v:group style="position:absolute;left:4344;top:2638;width:104;height:139" coordorigin="4344,2638" coordsize="104,139">
              <v:shape style="position:absolute;left:4344;top:2638;width:104;height:139" coordorigin="4344,2638" coordsize="104,139" path="m4448,2638l4367,2638,4344,2777,4372,2777,4382,2718,4422,2718,4426,2696,4385,2696,4391,2660,4435,2660,4440,2658,4446,2652,4447,2646,4448,2638e" filled="t" fillcolor="#23145F" stroked="f">
                <v:path arrowok="t"/>
                <v:fill/>
              </v:shape>
            </v:group>
            <v:group style="position:absolute;left:4435;top:2630;width:47;height:150" coordorigin="4435,2630" coordsize="47,150">
              <v:shape style="position:absolute;left:4435;top:2630;width:47;height:150" coordorigin="4435,2630" coordsize="47,150" path="m4472,2630l4435,2760,4435,2761,4435,2770,4436,2774,4441,2779,4446,2780,4454,2780,4457,2780,4461,2779,4463,2778,4466,2776,4465,2774,4465,2772,4464,2767,4464,2758,4464,2755,4465,2752,4482,2648,4482,2640,4481,2636,4476,2631,4472,2630e" filled="t" fillcolor="#23145F" stroked="f">
                <v:path arrowok="t"/>
                <v:fill/>
              </v:shape>
            </v:group>
            <v:group style="position:absolute;left:4483;top:2678;width:93;height:102" coordorigin="4483,2678" coordsize="93,102">
              <v:shape style="position:absolute;left:4483;top:2678;width:93;height:102" coordorigin="4483,2678" coordsize="93,102" path="m4510,2678l4502,2678,4499,2678,4484,2740,4483,2746,4483,2757,4484,2761,4485,2765,4487,2769,4490,2773,4498,2779,4504,2780,4518,2780,4523,2779,4532,2773,4535,2770,4538,2766,4566,2766,4566,2765,4566,2762,4566,2759,4519,2759,4516,2757,4513,2751,4512,2748,4512,2740,4512,2739,4513,2737,4519,2696,4520,2688,4518,2685,4514,2679,4510,2678e" filled="t" fillcolor="#23145F" stroked="f">
                <v:path arrowok="t"/>
                <v:fill/>
              </v:shape>
              <v:shape style="position:absolute;left:4483;top:2678;width:93;height:102" coordorigin="4483,2678" coordsize="93,102" path="m4566,2766l4538,2766,4539,2771,4540,2775,4545,2779,4549,2780,4556,2780,4559,2780,4564,2779,4566,2778,4569,2776,4568,2774,4567,2771,4566,2766e" filled="t" fillcolor="#23145F" stroked="f">
                <v:path arrowok="t"/>
                <v:fill/>
              </v:shape>
              <v:shape style="position:absolute;left:4483;top:2678;width:93;height:102" coordorigin="4483,2678" coordsize="93,102" path="m4566,2678l4559,2678,4556,2678,4552,2678,4551,2679,4541,2737,4540,2740,4540,2742,4525,2759,4566,2759,4566,2754,4566,2751,4576,2696,4576,2688,4575,2685,4570,2679,4566,2678e" filled="t" fillcolor="#23145F" stroked="f">
                <v:path arrowok="t"/>
                <v:fill/>
              </v:shape>
            </v:group>
            <v:group style="position:absolute;left:4583;top:2676;width:87;height:104" coordorigin="4583,2676" coordsize="87,104">
              <v:shape style="position:absolute;left:4583;top:2676;width:87;height:104" coordorigin="4583,2676" coordsize="87,104" path="m4645,2676l4632,2676,4624,2678,4584,2730,4583,2744,4584,2749,4616,2780,4632,2780,4663,2762,4663,2759,4625,2759,4623,2759,4610,2739,4625,2739,4629,2739,4664,2723,4615,2723,4612,2723,4630,2697,4670,2697,4670,2695,4650,2677,4645,2676e" filled="t" fillcolor="#23145F" stroked="f">
                <v:path arrowok="t"/>
                <v:fill/>
              </v:shape>
              <v:shape style="position:absolute;left:4583;top:2676;width:87;height:104" coordorigin="4583,2676" coordsize="87,104" path="m4652,2746l4649,2749,4646,2753,4638,2758,4633,2759,4663,2759,4663,2754,4659,2749,4652,2746e" filled="t" fillcolor="#23145F" stroked="f">
                <v:path arrowok="t"/>
                <v:fill/>
              </v:shape>
              <v:shape style="position:absolute;left:4583;top:2676;width:87;height:104" coordorigin="4583,2676" coordsize="87,104" path="m4625,2739l4610,2739,4623,2739,4625,2739e" filled="t" fillcolor="#23145F" stroked="f">
                <v:path arrowok="t"/>
                <v:fill/>
              </v:shape>
              <v:shape style="position:absolute;left:4583;top:2676;width:87;height:104" coordorigin="4583,2676" coordsize="87,104" path="m4670,2697l4640,2697,4642,2698,4645,2701,4646,2703,4646,2709,4645,2711,4622,2723,4664,2723,4669,2716,4671,2710,4671,2698,4670,2697e" filled="t" fillcolor="#23145F" stroked="f">
                <v:path arrowok="t"/>
                <v:fill/>
              </v:shape>
            </v:group>
            <v:group style="position:absolute;left:4674;top:2676;width:96;height:101" coordorigin="4674,2676" coordsize="96,101">
              <v:shape style="position:absolute;left:4674;top:2676;width:96;height:101" coordorigin="4674,2676" coordsize="96,101" path="m4705,2678l4695,2678,4692,2678,4690,2679,4674,2777,4702,2777,4713,2713,4715,2708,4722,2700,4726,2699,4770,2699,4769,2694,4768,2691,4767,2689,4716,2689,4714,2685,4713,2682,4708,2679,4705,2678e" filled="t" fillcolor="#23145F" stroked="f">
                <v:path arrowok="t"/>
                <v:fill/>
              </v:shape>
              <v:shape style="position:absolute;left:4674;top:2676;width:96;height:101" coordorigin="4674,2676" coordsize="96,101" path="m4770,2699l4735,2699,4738,2700,4740,2704,4741,2707,4741,2714,4741,2716,4740,2718,4731,2777,4759,2777,4768,2718,4769,2716,4769,2714,4769,2711,4770,2709,4770,2699e" filled="t" fillcolor="#23145F" stroked="f">
                <v:path arrowok="t"/>
                <v:fill/>
              </v:shape>
              <v:shape style="position:absolute;left:4674;top:2676;width:96;height:101" coordorigin="4674,2676" coordsize="96,101" path="m4751,2676l4738,2676,4732,2677,4723,2682,4719,2685,4716,2689,4767,2689,4766,2686,4764,2683,4756,2677,4751,2676e" filled="t" fillcolor="#23145F" stroked="f">
                <v:path arrowok="t"/>
                <v:fill/>
              </v:shape>
            </v:group>
            <v:group style="position:absolute;left:4779;top:2647;width:66;height:133" coordorigin="4779,2647" coordsize="66,133">
              <v:shape style="position:absolute;left:4779;top:2647;width:66;height:133" coordorigin="4779,2647" coordsize="66,133" path="m4811,2647l4780,2739,4779,2759,4782,2767,4792,2778,4800,2780,4815,2780,4842,2763,4842,2758,4811,2758,4807,2755,4807,2745,4808,2743,4808,2740,4815,2700,4842,2700,4845,2678,4818,2678,4820,2666,4821,2665,4821,2657,4820,2654,4815,2648,4811,2647e" filled="t" fillcolor="#23145F" stroked="f">
                <v:path arrowok="t"/>
                <v:fill/>
              </v:shape>
              <v:shape style="position:absolute;left:4779;top:2647;width:66;height:133" coordorigin="4779,2647" coordsize="66,133" path="m4832,2749l4830,2751,4828,2754,4823,2757,4820,2758,4842,2758,4841,2756,4838,2752,4835,2750,4832,2749e" filled="t" fillcolor="#23145F" stroked="f">
                <v:path arrowok="t"/>
                <v:fill/>
              </v:shape>
            </v:group>
            <v:group style="position:absolute;left:4281;top:2389;width:126;height:124" coordorigin="4281,2389" coordsize="126,124">
              <v:shape style="position:absolute;left:4281;top:2389;width:126;height:124" coordorigin="4281,2389" coordsize="126,124" path="m4363,2389l4297,2410,4281,2444,4285,2468,4295,2488,4310,2502,4330,2511,4345,2513,4367,2509,4386,2498,4399,2481,4407,2460,4404,2435,4395,2414,4381,2398,4363,2389e" filled="t" fillcolor="#23145F" stroked="f">
                <v:path arrowok="t"/>
                <v:fill/>
              </v:shape>
              <v:shape style="position:absolute;left:4118;top:2527;width:265;height:105" type="#_x0000_t75">
                <v:imagedata r:id="rId164" o:title=""/>
              </v:shape>
            </v:group>
            <v:group style="position:absolute;left:4839;top:2633;width:23;height:24" coordorigin="4839,2633" coordsize="23,24">
              <v:shape style="position:absolute;left:4839;top:2633;width:23;height:24" coordorigin="4839,2633" coordsize="23,24" path="m4852,2633l4849,2633,4847,2633,4839,2648,4839,2648,4849,2657,4852,2657,4854,2657,4857,2656,4857,2655,4849,2655,4847,2655,4841,2647,4841,2642,4849,2635,4857,2635,4857,2635,4855,2634,4854,2633,4852,2633e" filled="t" fillcolor="#23145F" stroked="f">
                <v:path arrowok="t"/>
                <v:fill/>
              </v:shape>
              <v:shape style="position:absolute;left:4839;top:2633;width:23;height:24" coordorigin="4839,2633" coordsize="23,24" path="m4857,2635l4852,2635,4853,2635,4856,2636,4860,2647,4860,2648,4852,2655,4857,2655,4862,2648,4862,2642,4861,2639,4860,2638,4858,2635,4857,2635e" filled="t" fillcolor="#23145F" stroked="f">
                <v:path arrowok="t"/>
                <v:fill/>
              </v:shape>
              <v:shape style="position:absolute;left:4839;top:2633;width:23;height:24" coordorigin="4839,2633" coordsize="23,24" path="m4853,2647l4850,2647,4853,2652,4854,2652,4855,2652,4856,2652,4853,2647e" filled="t" fillcolor="#23145F" stroked="f">
                <v:path arrowok="t"/>
                <v:fill/>
              </v:shape>
              <v:shape style="position:absolute;left:4839;top:2633;width:23;height:24" coordorigin="4839,2633" coordsize="23,24" path="m4852,2637l4850,2637,4846,2638,4846,2652,4848,2652,4848,2647,4853,2647,4852,2646,4853,2646,4854,2645,4854,2645,4855,2644,4848,2644,4848,2640,4851,2640,4855,2640,4853,2638,4852,2637e" filled="t" fillcolor="#23145F" stroked="f">
                <v:path arrowok="t"/>
                <v:fill/>
              </v:shape>
              <v:shape style="position:absolute;left:4839;top:2633;width:23;height:24" coordorigin="4839,2633" coordsize="23,24" path="m4855,2640l4851,2640,4852,2640,4853,2641,4853,2641,4853,2644,4852,2644,4855,2644,4855,2644,4855,2643,4856,2641,4855,2640e" filled="t" fillcolor="#23145F" stroked="f">
                <v:path arrowok="t"/>
                <v:fill/>
              </v:shape>
            </v:group>
            <v:group style="position:absolute;left:5159;top:2235;width:1314;height:739" coordorigin="5159,2235" coordsize="1314,739">
              <v:shape style="position:absolute;left:5159;top:2235;width:1314;height:739" coordorigin="5159,2235" coordsize="1314,739" path="m6474,2974l5159,2974,5159,2235,6474,2235,6474,2974xe" filled="f" stroked="t" strokeweight=".201pt" strokecolor="#BDBEC0">
                <v:path arrowok="t"/>
              </v:shape>
            </v:group>
            <v:group style="position:absolute;left:5284;top:2506;width:152;height:225" coordorigin="5284,2506" coordsize="152,225">
              <v:shape style="position:absolute;left:5284;top:2506;width:152;height:225" coordorigin="5284,2506" coordsize="152,225" path="m5309,2508l5284,2508,5284,2731,5309,2731,5309,2639,5336,2639,5328,2633,5318,2616,5313,2593,5313,2562,5324,2543,5335,2535,5309,2535,5309,2508e" filled="t" fillcolor="#000000" stroked="f">
                <v:path arrowok="t"/>
                <v:fill/>
              </v:shape>
              <v:shape style="position:absolute;left:5284;top:2506;width:152;height:225" coordorigin="5284,2506" coordsize="152,225" path="m5336,2639l5309,2639,5312,2643,5323,2656,5341,2665,5368,2669,5387,2665,5404,2656,5412,2647,5359,2647,5342,2643,5336,2639e" filled="t" fillcolor="#000000" stroked="f">
                <v:path arrowok="t"/>
                <v:fill/>
              </v:shape>
              <v:shape style="position:absolute;left:5284;top:2506;width:152;height:225" coordorigin="5284,2506" coordsize="152,225" path="m5416,2528l5360,2528,5375,2530,5389,2538,5400,2553,5407,2576,5408,2610,5398,2629,5382,2642,5359,2647,5412,2647,5417,2642,5428,2622,5434,2598,5436,2569,5429,2545,5416,2528e" filled="t" fillcolor="#000000" stroked="f">
                <v:path arrowok="t"/>
                <v:fill/>
              </v:shape>
              <v:shape style="position:absolute;left:5284;top:2506;width:152;height:225" coordorigin="5284,2506" coordsize="152,225" path="m5360,2506l5335,2512,5318,2524,5309,2535,5335,2535,5341,2531,5360,2528,5416,2528,5399,2515,5380,2508,5360,2506e" filled="t" fillcolor="#000000" stroked="f">
                <v:path arrowok="t"/>
                <v:fill/>
              </v:shape>
            </v:group>
            <v:group style="position:absolute;left:5460;top:2506;width:78;height:159" coordorigin="5460,2506" coordsize="78,159">
              <v:shape style="position:absolute;left:5460;top:2506;width:78;height:159" coordorigin="5460,2506" coordsize="78,159" path="m5484,2508l5460,2508,5460,2665,5485,2665,5486,2570,5494,2549,5501,2543,5484,2543,5484,2508e" filled="t" fillcolor="#000000" stroked="f">
                <v:path arrowok="t"/>
                <v:fill/>
              </v:shape>
              <v:shape style="position:absolute;left:5460;top:2506;width:78;height:159" coordorigin="5460,2506" coordsize="78,159" path="m5538,2506l5509,2511,5494,2525,5485,2543,5501,2543,5509,2536,5531,2531,5538,2531,5538,2506e" filled="t" fillcolor="#000000" stroked="f">
                <v:path arrowok="t"/>
                <v:fill/>
              </v:shape>
            </v:group>
            <v:group style="position:absolute;left:5542;top:2504;width:160;height:165" coordorigin="5542,2504" coordsize="160,165">
              <v:shape style="position:absolute;left:5542;top:2504;width:160;height:165" coordorigin="5542,2504" coordsize="160,165" path="m5611,2504l5559,2535,5542,2603,5548,2624,5558,2642,5574,2656,5595,2666,5621,2669,5644,2666,5665,2657,5677,2647,5621,2647,5615,2647,5595,2641,5580,2627,5570,2607,5567,2581,5572,2559,5584,2541,5601,2530,5625,2526,5677,2526,5663,2515,5640,2507,5611,2504e" filled="t" fillcolor="#000000" stroked="f">
                <v:path arrowok="t"/>
                <v:fill/>
              </v:shape>
              <v:shape style="position:absolute;left:5542;top:2504;width:160;height:165" coordorigin="5542,2504" coordsize="160,165" path="m5677,2526l5625,2526,5647,2531,5662,2544,5672,2564,5676,2589,5672,2612,5661,2631,5644,2643,5621,2647,5677,2647,5681,2644,5693,2626,5700,2605,5702,2583,5699,2563,5692,2544,5680,2528,5677,2526e" filled="t" fillcolor="#000000" stroked="f">
                <v:path arrowok="t"/>
                <v:fill/>
              </v:shape>
            </v:group>
            <v:group style="position:absolute;left:5722;top:2508;width:214;height:157" coordorigin="5722,2508" coordsize="214,157">
              <v:shape style="position:absolute;left:5722;top:2508;width:214;height:157" coordorigin="5722,2508" coordsize="214,157" path="m5746,2508l5722,2508,5722,2665,5746,2665,5747,2564,5747,2563,5754,2544,5769,2533,5746,2533,5746,2508e" filled="t" fillcolor="#000000" stroked="f">
                <v:path arrowok="t"/>
                <v:fill/>
              </v:shape>
              <v:shape style="position:absolute;left:5722;top:2508;width:214;height:157" coordorigin="5722,2508" coordsize="214,157" path="m5833,2529l5796,2529,5812,2540,5816,2563,5817,2665,5841,2665,5841,2563,5849,2544,5866,2532,5877,2531,5834,2531,5833,2529e" filled="t" fillcolor="#000000" stroked="f">
                <v:path arrowok="t"/>
                <v:fill/>
              </v:shape>
              <v:shape style="position:absolute;left:5722;top:2508;width:214;height:157" coordorigin="5722,2508" coordsize="214,157" path="m5929,2529l5890,2529,5907,2540,5911,2563,5912,2665,5936,2665,5935,2547,5929,2529,5929,2529e" filled="t" fillcolor="#000000" stroked="f">
                <v:path arrowok="t"/>
                <v:fill/>
              </v:shape>
              <v:shape style="position:absolute;left:5722;top:2508;width:214;height:157" coordorigin="5722,2508" coordsize="214,157" path="m5775,2508l5757,2519,5746,2533,5769,2533,5771,2532,5796,2529,5833,2529,5825,2520,5807,2511,5775,2508e" filled="t" fillcolor="#000000" stroked="f">
                <v:path arrowok="t"/>
                <v:fill/>
              </v:shape>
              <v:shape style="position:absolute;left:5722;top:2508;width:214;height:157" coordorigin="5722,2508" coordsize="214,157" path="m5865,2509l5847,2518,5834,2531,5877,2531,5890,2529,5929,2529,5917,2517,5895,2510,5865,2509e" filled="t" fillcolor="#000000" stroked="f">
                <v:path arrowok="t"/>
                <v:fill/>
              </v:shape>
            </v:group>
            <v:group style="position:absolute;left:5960;top:2504;width:149;height:165" coordorigin="5960,2504" coordsize="149,165">
              <v:shape style="position:absolute;left:5960;top:2504;width:149;height:165" coordorigin="5960,2504" coordsize="149,165" path="m6025,2504l5967,2553,5960,2606,5966,2627,5978,2644,5994,2657,6015,2666,6041,2669,6062,2664,6080,2654,6088,2645,6020,2645,6002,2636,5990,2618,5985,2592,6109,2592,6107,2572,6082,2572,5988,2560,5998,2543,6015,2531,6042,2526,6088,2526,6088,2526,6071,2514,6051,2506,6025,2504e" filled="t" fillcolor="#000000" stroked="f">
                <v:path arrowok="t"/>
                <v:fill/>
              </v:shape>
              <v:shape style="position:absolute;left:5960;top:2504;width:149;height:165" coordorigin="5960,2504" coordsize="149,165" path="m6104,2621l6077,2621,6068,2633,6050,2643,6020,2645,6088,2645,6094,2639,6104,2621e" filled="t" fillcolor="#000000" stroked="f">
                <v:path arrowok="t"/>
                <v:fill/>
              </v:shape>
              <v:shape style="position:absolute;left:5960;top:2504;width:149;height:165" coordorigin="5960,2504" coordsize="149,165" path="m6088,2526l6042,2526,6062,2534,6076,2549,6082,2572,6107,2572,6107,2564,6100,2543,6088,2526e" filled="t" fillcolor="#000000" stroked="f">
                <v:path arrowok="t"/>
                <v:fill/>
              </v:shape>
            </v:group>
            <v:group style="position:absolute;left:6126;top:2506;width:78;height:159" coordorigin="6126,2506" coordsize="78,159">
              <v:shape style="position:absolute;left:6126;top:2506;width:78;height:159" coordorigin="6126,2506" coordsize="78,159" path="m6150,2508l6126,2508,6126,2665,6150,2665,6152,2570,6160,2549,6167,2543,6150,2543,6150,2508e" filled="t" fillcolor="#000000" stroked="f">
                <v:path arrowok="t"/>
                <v:fill/>
              </v:shape>
              <v:shape style="position:absolute;left:6126;top:2506;width:78;height:159" coordorigin="6126,2506" coordsize="78,159" path="m6204,2506l6174,2511,6159,2525,6150,2543,6167,2543,6174,2536,6196,2531,6204,2531,6204,2506e" filled="t" fillcolor="#000000" stroked="f">
                <v:path arrowok="t"/>
                <v:fill/>
              </v:shape>
            </v:group>
            <v:group style="position:absolute;left:6213;top:2429;width:37;height:37" coordorigin="6213,2429" coordsize="37,37">
              <v:shape style="position:absolute;left:6213;top:2429;width:37;height:37" coordorigin="6213,2429" coordsize="37,37" path="m6242,2429l6221,2429,6213,2437,6213,2458,6221,2466,6242,2466,6250,2458,6250,2437,6242,2429e" filled="t" fillcolor="#00A4E3" stroked="f">
                <v:path arrowok="t"/>
                <v:fill/>
              </v:shape>
            </v:group>
            <v:group style="position:absolute;left:6232;top:2508;width:2;height:157" coordorigin="6232,2508" coordsize="2,157">
              <v:shape style="position:absolute;left:6232;top:2508;width:2;height:157" coordorigin="6232,2508" coordsize="0,157" path="m6232,2508l6232,2665e" filled="f" stroked="t" strokeweight="1.321pt" strokecolor="#000000">
                <v:path arrowok="t"/>
              </v:shape>
            </v:group>
            <v:group style="position:absolute;left:6261;top:2462;width:85;height:204" coordorigin="6261,2462" coordsize="85,204">
              <v:shape style="position:absolute;left:6261;top:2462;width:85;height:204" coordorigin="6261,2462" coordsize="85,204" path="m6314,2528l6290,2528,6291,2638,6291,2644,6301,2662,6321,2667,6328,2667,6337,2666,6345,2666,6345,2645,6318,2645,6314,2638,6314,2528e" filled="t" fillcolor="#000000" stroked="f">
                <v:path arrowok="t"/>
                <v:fill/>
              </v:shape>
              <v:shape style="position:absolute;left:6261;top:2462;width:85;height:204" coordorigin="6261,2462" coordsize="85,204" path="m6345,2644l6341,2644,6335,2645,6345,2645,6345,2644e" filled="t" fillcolor="#000000" stroked="f">
                <v:path arrowok="t"/>
                <v:fill/>
              </v:shape>
              <v:shape style="position:absolute;left:6261;top:2462;width:85;height:204" coordorigin="6261,2462" coordsize="85,204" path="m6346,2508l6261,2508,6261,2528,6346,2528,6346,2508e" filled="t" fillcolor="#000000" stroked="f">
                <v:path arrowok="t"/>
                <v:fill/>
              </v:shape>
              <v:shape style="position:absolute;left:6261;top:2462;width:85;height:204" coordorigin="6261,2462" coordsize="85,204" path="m6314,2462l6290,2462,6290,2508,6314,2508,6314,2462e" filled="t" fillcolor="#000000" stroked="f">
                <v:path arrowok="t"/>
                <v:fill/>
              </v:shape>
            </v:group>
            <v:group style="position:absolute;left:5684;top:2742;width:36;height:50" coordorigin="5684,2742" coordsize="36,50">
              <v:shape style="position:absolute;left:5684;top:2742;width:36;height:50" coordorigin="5684,2742" coordsize="36,50" path="m5690,2742l5684,2742,5684,2792,5690,2792,5690,2769,5721,2769,5721,2764,5690,2764,5690,2742e" filled="t" fillcolor="#000000" stroked="f">
                <v:path arrowok="t"/>
                <v:fill/>
              </v:shape>
              <v:shape style="position:absolute;left:5684;top:2742;width:36;height:50" coordorigin="5684,2742" coordsize="36,50" path="m5721,2769l5715,2769,5715,2792,5721,2792,5721,2769e" filled="t" fillcolor="#000000" stroked="f">
                <v:path arrowok="t"/>
                <v:fill/>
              </v:shape>
              <v:shape style="position:absolute;left:5684;top:2742;width:36;height:50" coordorigin="5684,2742" coordsize="36,50" path="m5721,2742l5715,2742,5715,2764,5721,2764,5721,2742e" filled="t" fillcolor="#000000" stroked="f">
                <v:path arrowok="t"/>
                <v:fill/>
              </v:shape>
            </v:group>
            <v:group style="position:absolute;left:5731;top:2742;width:34;height:50" coordorigin="5731,2742" coordsize="34,50">
              <v:shape style="position:absolute;left:5731;top:2742;width:34;height:50" coordorigin="5731,2742" coordsize="34,50" path="m5760,2742l5731,2742,5731,2792,5736,2792,5736,2770,5752,2770,5752,2770,5757,2768,5762,2765,5736,2765,5736,2747,5762,2747,5760,2742e" filled="t" fillcolor="#000000" stroked="f">
                <v:path arrowok="t"/>
                <v:fill/>
              </v:shape>
              <v:shape style="position:absolute;left:5731;top:2742;width:34;height:50" coordorigin="5731,2742" coordsize="34,50" path="m5752,2770l5746,2770,5758,2792,5765,2792,5752,2770e" filled="t" fillcolor="#000000" stroked="f">
                <v:path arrowok="t"/>
                <v:fill/>
              </v:shape>
              <v:shape style="position:absolute;left:5731;top:2742;width:34;height:50" coordorigin="5731,2742" coordsize="34,50" path="m5762,2747l5752,2747,5757,2749,5757,2762,5753,2765,5762,2765,5763,2764,5763,2749,5762,2747e" filled="t" fillcolor="#000000" stroked="f">
                <v:path arrowok="t"/>
                <v:fill/>
              </v:shape>
            </v:group>
            <v:group style="position:absolute;left:5785;top:2758;width:19;height:33" coordorigin="5785,2758" coordsize="19,33">
              <v:shape style="position:absolute;left:5785;top:2758;width:19;height:33" coordorigin="5785,2758" coordsize="19,33" path="m5804,2777l5800,2777,5800,2792,5804,2792,5804,2777e" filled="t" fillcolor="#000000" stroked="f">
                <v:path arrowok="t"/>
                <v:fill/>
              </v:shape>
              <v:shape style="position:absolute;left:5785;top:2758;width:19;height:33" coordorigin="5785,2758" coordsize="19,33" path="m5819,2773l5785,2773,5785,2777,5819,2777,5819,2773e" filled="t" fillcolor="#000000" stroked="f">
                <v:path arrowok="t"/>
                <v:fill/>
              </v:shape>
              <v:shape style="position:absolute;left:5785;top:2758;width:19;height:33" coordorigin="5785,2758" coordsize="19,33" path="m5804,2758l5800,2758,5800,2773,5804,2773,5804,2758e" filled="t" fillcolor="#000000" stroked="f">
                <v:path arrowok="t"/>
                <v:fill/>
              </v:shape>
            </v:group>
            <v:group style="position:absolute;left:5845;top:2742;width:6;height:50" coordorigin="5845,2742" coordsize="6,50">
              <v:shape style="position:absolute;left:5845;top:2742;width:6;height:50" coordorigin="5845,2742" coordsize="6,50" path="m5845,2767l5850,2767e" filled="f" stroked="t" strokeweight="2.586pt" strokecolor="#000000">
                <v:path arrowok="t"/>
              </v:shape>
            </v:group>
            <v:group style="position:absolute;left:5856;top:2742;width:21;height:50" coordorigin="5856,2742" coordsize="21,50">
              <v:shape style="position:absolute;left:5856;top:2742;width:21;height:50" coordorigin="5856,2742" coordsize="21,50" path="m5877,2747l5871,2747,5871,2792,5877,2792,5877,2747e" filled="t" fillcolor="#000000" stroked="f">
                <v:path arrowok="t"/>
                <v:fill/>
              </v:shape>
              <v:shape style="position:absolute;left:5856;top:2742;width:21;height:50" coordorigin="5856,2742" coordsize="21,50" path="m5892,2742l5856,2742,5856,2747,5892,2747,5892,2742e" filled="t" fillcolor="#000000" stroked="f">
                <v:path arrowok="t"/>
                <v:fill/>
              </v:shape>
            </v:group>
            <v:group style="position:absolute;left:5913;top:2741;width:48;height:52" coordorigin="5913,2741" coordsize="48,52">
              <v:shape style="position:absolute;left:5913;top:2741;width:48;height:52" coordorigin="5913,2741" coordsize="48,52" path="m5954,2741l5924,2741,5913,2752,5913,2783,5923,2792,5953,2792,5956,2787,5924,2787,5919,2777,5919,2757,5924,2746,5957,2746,5954,2741e" filled="t" fillcolor="#000000" stroked="f">
                <v:path arrowok="t"/>
                <v:fill/>
              </v:shape>
              <v:shape style="position:absolute;left:5913;top:2741;width:48;height:52" coordorigin="5913,2741" coordsize="48,52" path="m5955,2774l5953,2782,5948,2787,5956,2787,5958,2783,5961,2774,5955,2774e" filled="t" fillcolor="#000000" stroked="f">
                <v:path arrowok="t"/>
                <v:fill/>
              </v:shape>
              <v:shape style="position:absolute;left:5913;top:2741;width:48;height:52" coordorigin="5913,2741" coordsize="48,52" path="m5957,2746l5946,2746,5952,2749,5955,2758,5960,2758,5959,2751,5957,2746e" filled="t" fillcolor="#000000" stroked="f">
                <v:path arrowok="t"/>
                <v:fill/>
              </v:shape>
            </v:group>
            <v:group style="position:absolute;left:5967;top:2741;width:51;height:52" coordorigin="5967,2741" coordsize="51,52">
              <v:shape style="position:absolute;left:5967;top:2741;width:51;height:52" coordorigin="5967,2741" coordsize="51,52" path="m6007,2741l5978,2741,5967,2752,5967,2783,5978,2792,6007,2792,6012,2787,5978,2787,5973,2775,5973,2757,5978,2746,6012,2746,6007,2741e" filled="t" fillcolor="#000000" stroked="f">
                <v:path arrowok="t"/>
                <v:fill/>
              </v:shape>
              <v:shape style="position:absolute;left:5967;top:2741;width:51;height:52" coordorigin="5967,2741" coordsize="51,52" path="m6012,2746l6006,2746,6012,2757,6012,2775,6006,2787,6012,2787,6018,2782,6018,2751,6012,2746e" filled="t" fillcolor="#000000" stroked="f">
                <v:path arrowok="t"/>
                <v:fill/>
              </v:shape>
            </v:group>
            <v:group style="position:absolute;left:6027;top:2742;width:40;height:50" coordorigin="6027,2742" coordsize="40,50">
              <v:shape style="position:absolute;left:6027;top:2742;width:40;height:50" coordorigin="6027,2742" coordsize="40,50" path="m6033,2742l6027,2742,6027,2792,6032,2792,6032,2751,6039,2751,6033,2742e" filled="t" fillcolor="#000000" stroked="f">
                <v:path arrowok="t"/>
                <v:fill/>
              </v:shape>
              <v:shape style="position:absolute;left:6027;top:2742;width:40;height:50" coordorigin="6027,2742" coordsize="40,50" path="m6039,2751l6032,2751,6060,2792,6066,2792,6066,2783,6061,2783,6039,2751e" filled="t" fillcolor="#000000" stroked="f">
                <v:path arrowok="t"/>
                <v:fill/>
              </v:shape>
              <v:shape style="position:absolute;left:6027;top:2742;width:40;height:50" coordorigin="6027,2742" coordsize="40,50" path="m6066,2742l6061,2742,6061,2783,6066,2783,6066,2742e" filled="t" fillcolor="#000000" stroked="f">
                <v:path arrowok="t"/>
                <v:fill/>
              </v:shape>
            </v:group>
            <v:group style="position:absolute;left:6075;top:2741;width:36;height:52" coordorigin="6075,2741" coordsize="36,52">
              <v:shape style="position:absolute;left:6075;top:2741;width:36;height:52" coordorigin="6075,2741" coordsize="36,52" path="m6081,2778l6075,2778,6076,2787,6082,2792,6106,2792,6110,2787,6086,2787,6082,2784,6081,2778e" filled="t" fillcolor="#000000" stroked="f">
                <v:path arrowok="t"/>
                <v:fill/>
              </v:shape>
              <v:shape style="position:absolute;left:6075;top:2741;width:36;height:52" coordorigin="6075,2741" coordsize="36,52" path="m6106,2741l6083,2741,6077,2747,6077,2764,6082,2767,6102,2771,6105,2773,6105,2783,6102,2787,6110,2787,6111,2785,6111,2769,6106,2766,6084,2762,6082,2759,6082,2750,6086,2746,6108,2746,6106,2741e" filled="t" fillcolor="#000000" stroked="f">
                <v:path arrowok="t"/>
                <v:fill/>
              </v:shape>
              <v:shape style="position:absolute;left:6075;top:2741;width:36;height:52" coordorigin="6075,2741" coordsize="36,52" path="m6108,2746l6101,2746,6104,2751,6105,2755,6110,2755,6109,2748,6108,2746e" filled="t" fillcolor="#000000" stroked="f">
                <v:path arrowok="t"/>
                <v:fill/>
              </v:shape>
            </v:group>
            <v:group style="position:absolute;left:6120;top:2742;width:36;height:51" coordorigin="6120,2742" coordsize="36,51">
              <v:shape style="position:absolute;left:6120;top:2742;width:36;height:51" coordorigin="6120,2742" coordsize="36,51" path="m6126,2742l6120,2742,6120,2785,6126,2792,6148,2792,6155,2787,6131,2787,6126,2783,6126,2742e" filled="t" fillcolor="#000000" stroked="f">
                <v:path arrowok="t"/>
                <v:fill/>
              </v:shape>
              <v:shape style="position:absolute;left:6120;top:2742;width:36;height:51" coordorigin="6120,2742" coordsize="36,51" path="m6156,2742l6151,2742,6151,2783,6145,2787,6155,2787,6156,2786,6156,2742e" filled="t" fillcolor="#000000" stroked="f">
                <v:path arrowok="t"/>
                <v:fill/>
              </v:shape>
            </v:group>
            <v:group style="position:absolute;left:6167;top:2742;width:29;height:50" coordorigin="6167,2742" coordsize="29,50">
              <v:shape style="position:absolute;left:6167;top:2742;width:29;height:50" coordorigin="6167,2742" coordsize="29,50" path="m6172,2742l6167,2742,6167,2792,6196,2792,6196,2787,6172,2787,6172,2742e" filled="t" fillcolor="#000000" stroked="f">
                <v:path arrowok="t"/>
                <v:fill/>
              </v:shape>
            </v:group>
            <v:group style="position:absolute;left:6191;top:2742;width:21;height:50" coordorigin="6191,2742" coordsize="21,50">
              <v:shape style="position:absolute;left:6191;top:2742;width:21;height:50" coordorigin="6191,2742" coordsize="21,50" path="m6212,2747l6206,2747,6206,2792,6212,2792,6212,2747e" filled="t" fillcolor="#000000" stroked="f">
                <v:path arrowok="t"/>
                <v:fill/>
              </v:shape>
              <v:shape style="position:absolute;left:6191;top:2742;width:21;height:50" coordorigin="6191,2742" coordsize="21,50" path="m6227,2742l6191,2742,6191,2747,6227,2747,6227,2742e" filled="t" fillcolor="#000000" stroked="f">
                <v:path arrowok="t"/>
                <v:fill/>
              </v:shape>
            </v:group>
            <v:group style="position:absolute;left:6233;top:2742;width:6;height:50" coordorigin="6233,2742" coordsize="6,50">
              <v:shape style="position:absolute;left:6233;top:2742;width:6;height:50" coordorigin="6233,2742" coordsize="6,50" path="m6233,2767l6239,2767e" filled="f" stroked="t" strokeweight="2.586pt" strokecolor="#000000">
                <v:path arrowok="t"/>
              </v:shape>
            </v:group>
            <v:group style="position:absolute;left:6250;top:2742;width:40;height:50" coordorigin="6250,2742" coordsize="40,50">
              <v:shape style="position:absolute;left:6250;top:2742;width:40;height:50" coordorigin="6250,2742" coordsize="40,50" path="m6256,2742l6250,2742,6250,2792,6255,2792,6256,2751,6262,2751,6256,2742e" filled="t" fillcolor="#000000" stroked="f">
                <v:path arrowok="t"/>
                <v:fill/>
              </v:shape>
              <v:shape style="position:absolute;left:6250;top:2742;width:40;height:50" coordorigin="6250,2742" coordsize="40,50" path="m6262,2751l6256,2751,6284,2792,6290,2792,6290,2783,6284,2783,6262,2751e" filled="t" fillcolor="#000000" stroked="f">
                <v:path arrowok="t"/>
                <v:fill/>
              </v:shape>
              <v:shape style="position:absolute;left:6250;top:2742;width:40;height:50" coordorigin="6250,2742" coordsize="40,50" path="m6290,2742l6284,2742,6284,2783,6290,2783,6290,2742e" filled="t" fillcolor="#000000" stroked="f">
                <v:path arrowok="t"/>
                <v:fill/>
              </v:shape>
            </v:group>
            <v:group style="position:absolute;left:6299;top:2741;width:47;height:52" coordorigin="6299,2741" coordsize="47,52">
              <v:shape style="position:absolute;left:6299;top:2741;width:47;height:52" coordorigin="6299,2741" coordsize="47,52" path="m6335,2741l6307,2741,6299,2754,6299,2782,6307,2792,6339,2792,6341,2787,6312,2787,6305,2779,6305,2755,6311,2746,6340,2746,6335,2741e" filled="t" fillcolor="#000000" stroked="f">
                <v:path arrowok="t"/>
                <v:fill/>
              </v:shape>
              <v:shape style="position:absolute;left:6299;top:2741;width:47;height:52" coordorigin="6299,2741" coordsize="47,52" path="m6345,2765l6323,2765,6323,2770,6339,2770,6339,2777,6335,2787,6341,2787,6345,2779,6345,2765e" filled="t" fillcolor="#000000" stroked="f">
                <v:path arrowok="t"/>
                <v:fill/>
              </v:shape>
              <v:shape style="position:absolute;left:6299;top:2741;width:47;height:52" coordorigin="6299,2741" coordsize="47,52" path="m6340,2746l6333,2746,6337,2752,6339,2757,6344,2756,6343,2748,6340,2746e" filled="t" fillcolor="#000000" stroked="f">
                <v:path arrowok="t"/>
                <v:fill/>
              </v:shape>
            </v:group>
            <v:group style="position:absolute;left:6640;top:2235;width:1314;height:739" coordorigin="6640,2235" coordsize="1314,739">
              <v:shape style="position:absolute;left:6640;top:2235;width:1314;height:739" coordorigin="6640,2235" coordsize="1314,739" path="m7954,2974l6640,2974,6640,2235,7954,2235,7954,2974xe" filled="f" stroked="t" strokeweight=".201pt" strokecolor="#BDBEC0">
                <v:path arrowok="t"/>
              </v:shape>
            </v:group>
            <v:group style="position:absolute;left:6838;top:2443;width:858;height:315" coordorigin="6838,2443" coordsize="858,315">
              <v:shape style="position:absolute;left:6838;top:2443;width:858;height:315" coordorigin="6838,2443" coordsize="858,315" path="m7470,2716l7269,2716,7276,2724,7288,2735,7306,2746,7329,2755,7360,2758,7393,2756,7455,2738,7476,2725,7470,2716e" filled="t" fillcolor="#005940" stroked="f">
                <v:path arrowok="t"/>
                <v:fill/>
              </v:shape>
              <v:shape style="position:absolute;left:6838;top:2443;width:858;height:315" coordorigin="6838,2443" coordsize="858,315" path="m7158,2565l7099,2580,7062,2629,7059,2649,7060,2677,7100,2742,7179,2758,7204,2756,7226,2751,7244,2743,7258,2731,7269,2716,7470,2716,7467,2711,7159,2711,7135,2707,7119,2694,7110,2675,7112,2646,7122,2626,7137,2616,7157,2612,7174,2612,7487,2612,7487,2580,7487,2571,7240,2571,7220,2567,7199,2565,7180,2565,7158,2565e" filled="t" fillcolor="#005940" stroked="f">
                <v:path arrowok="t"/>
                <v:fill/>
              </v:shape>
              <v:shape style="position:absolute;left:6838;top:2443;width:858;height:315" coordorigin="6838,2443" coordsize="858,315" path="m6838,2446l6838,2755,6887,2755,6887,2634,6998,2634,6997,2632,6996,2629,6996,2628,7016,2619,7033,2607,7046,2591,7047,2587,6887,2587,6887,2493,7047,2493,7044,2486,7033,2472,7015,2460,6996,2451,6977,2447,6838,2446e" filled="t" fillcolor="#005940" stroked="f">
                <v:path arrowok="t"/>
                <v:fill/>
              </v:shape>
              <v:shape style="position:absolute;left:6838;top:2443;width:858;height:315" coordorigin="6838,2443" coordsize="858,315" path="m6998,2634l6945,2634,7005,2755,7059,2755,7019,2675,7007,2653,7001,2639,6998,2634e" filled="t" fillcolor="#005940" stroked="f">
                <v:path arrowok="t"/>
                <v:fill/>
              </v:shape>
              <v:shape style="position:absolute;left:6838;top:2443;width:858;height:315" coordorigin="6838,2443" coordsize="858,315" path="m7607,2493l7558,2493,7558,2755,7607,2755,7607,2493e" filled="t" fillcolor="#005940" stroked="f">
                <v:path arrowok="t"/>
                <v:fill/>
              </v:shape>
              <v:shape style="position:absolute;left:6838;top:2443;width:858;height:315" coordorigin="6838,2443" coordsize="858,315" path="m7487,2612l7178,2612,7199,2612,7220,2615,7238,2621,7240,2662,7236,2682,7223,2698,7203,2708,7174,2710,7159,2711,7467,2711,7465,2708,7380,2708,7358,2706,7297,2655,7292,2629,7487,2616,7487,2612e" filled="t" fillcolor="#005940" stroked="f">
                <v:path arrowok="t"/>
                <v:fill/>
              </v:shape>
              <v:shape style="position:absolute;left:6838;top:2443;width:858;height:315" coordorigin="6838,2443" coordsize="858,315" path="m7452,2687l7438,2692,7424,2699,7406,2705,7380,2708,7465,2708,7452,2687e" filled="t" fillcolor="#005940" stroked="f">
                <v:path arrowok="t"/>
                <v:fill/>
              </v:shape>
              <v:shape style="position:absolute;left:6838;top:2443;width:858;height:315" coordorigin="6838,2443" coordsize="858,315" path="m7047,2493l6959,2493,6983,2497,6999,2510,7007,2530,7004,2557,6994,2575,6977,2584,6887,2587,7047,2587,7054,2572,7058,2550,7057,2524,7052,2503,7047,2493e" filled="t" fillcolor="#005940" stroked="f">
                <v:path arrowok="t"/>
                <v:fill/>
              </v:shape>
              <v:shape style="position:absolute;left:6838;top:2443;width:858;height:315" coordorigin="6838,2443" coordsize="858,315" path="m7464,2490l7178,2490,7202,2493,7220,2501,7234,2516,7239,2534,7240,2571,7487,2571,7487,2568,7291,2568,7296,2542,7305,2522,7318,2506,7335,2496,7357,2492,7464,2492,7464,2490e" filled="t" fillcolor="#005940" stroked="f">
                <v:path arrowok="t"/>
                <v:fill/>
              </v:shape>
              <v:shape style="position:absolute;left:6838;top:2443;width:858;height:315" coordorigin="6838,2443" coordsize="858,315" path="m7464,2492l7357,2492,7391,2496,7413,2509,7426,2525,7432,2544,7434,2561,7425,2564,7405,2566,7379,2567,7351,2568,7291,2568,7487,2568,7485,2549,7480,2528,7473,2508,7464,2492e" filled="t" fillcolor="#005940" stroked="f">
                <v:path arrowok="t"/>
                <v:fill/>
              </v:shape>
              <v:shape style="position:absolute;left:6838;top:2443;width:858;height:315" coordorigin="6838,2443" coordsize="858,315" path="m7158,2443l7130,2445,7108,2451,7091,2457,7078,2464,7083,2480,7093,2505,7114,2495,7129,2491,7149,2490,7464,2490,7463,2489,7449,2472,7447,2470,7282,2470,7268,2465,7253,2459,7236,2452,7215,2446,7189,2443,7158,2443e" filled="t" fillcolor="#005940" stroked="f">
                <v:path arrowok="t"/>
                <v:fill/>
              </v:shape>
              <v:shape style="position:absolute;left:6838;top:2443;width:858;height:315" coordorigin="6838,2443" coordsize="858,315" path="m7697,2446l7483,2446,7483,2493,7697,2493,7697,2446e" filled="t" fillcolor="#005940" stroked="f">
                <v:path arrowok="t"/>
                <v:fill/>
              </v:shape>
              <v:shape style="position:absolute;left:6838;top:2443;width:858;height:315" coordorigin="6838,2443" coordsize="858,315" path="m7379,2443l7315,2451,7282,2470,7447,2470,7431,2458,7408,2448,7379,2443e" filled="t" fillcolor="#005940" stroked="f">
                <v:path arrowok="t"/>
                <v:fill/>
              </v:shape>
            </v:group>
            <v:group style="position:absolute;left:7733;top:2392;width:2;height:417" coordorigin="7733,2392" coordsize="2,417">
              <v:shape style="position:absolute;left:7733;top:2392;width:2;height:417" coordorigin="7733,2392" coordsize="0,417" path="m7733,2392l7733,2809e" filled="f" stroked="t" strokeweight=".845pt" strokecolor="#BFD730">
                <v:path arrowok="t"/>
              </v:shape>
            </v:group>
            <v:group style="position:absolute;left:8120;top:2235;width:1314;height:739" coordorigin="8120,2235" coordsize="1314,739">
              <v:shape style="position:absolute;left:8120;top:2235;width:1314;height:739" coordorigin="8120,2235" coordsize="1314,739" path="m9434,2974l8120,2974,8120,2235,9434,2235,9434,2974xe" filled="f" stroked="t" strokeweight=".201pt" strokecolor="#BDBEC0">
                <v:path arrowok="t"/>
              </v:shape>
            </v:group>
            <v:group style="position:absolute;left:8187;top:2499;width:1159;height:172" coordorigin="8187,2499" coordsize="1159,172">
              <v:shape style="position:absolute;left:8187;top:2499;width:1159;height:172" coordorigin="8187,2499" coordsize="1159,172" path="m9294,2551l9286,2551,9266,2555,9249,2566,9239,2583,9234,2603,9235,2628,9241,2646,9258,2663,9275,2670,9293,2670,9301,2669,9308,2665,9315,2661,9321,2657,9323,2653,9280,2653,9271,2649,9265,2642,9259,2634,9255,2624,9256,2599,9259,2590,9265,2582,9271,2574,9280,2570,9323,2570,9320,2565,9315,2561,9308,2557,9302,2554,9294,2551e" filled="t" fillcolor="#3671B8" stroked="f">
                <v:path arrowok="t"/>
                <v:fill/>
              </v:shape>
              <v:shape style="position:absolute;left:8187;top:2499;width:1159;height:172" coordorigin="8187,2499" coordsize="1159,172" path="m9345,2650l9325,2650,9325,2655,9325,2660,9326,2668,9346,2668,9346,2665,9346,2663,9345,2655,9345,2650e" filled="t" fillcolor="#3671B8" stroked="f">
                <v:path arrowok="t"/>
                <v:fill/>
              </v:shape>
              <v:shape style="position:absolute;left:8187;top:2499;width:1159;height:172" coordorigin="8187,2499" coordsize="1159,172" path="m9323,2570l9300,2570,9308,2574,9314,2581,9321,2590,9324,2599,9324,2623,9321,2633,9308,2649,9300,2653,9323,2653,9325,2650,9345,2650,9345,2642,9345,2628,9345,2603,9344,2571,9324,2571,9323,2570e" filled="t" fillcolor="#3671B8" stroked="f">
                <v:path arrowok="t"/>
                <v:fill/>
              </v:shape>
              <v:shape style="position:absolute;left:8187;top:2499;width:1159;height:172" coordorigin="8187,2499" coordsize="1159,172" path="m9324,2499l9324,2571,9344,2571,9344,2516,9324,2499e" filled="t" fillcolor="#3671B8" stroked="f">
                <v:path arrowok="t"/>
                <v:fill/>
              </v:shape>
              <v:shape style="position:absolute;left:8187;top:2499;width:1159;height:172" coordorigin="8187,2499" coordsize="1159,172" path="m8900,2551l8892,2551,8871,2555,8855,2566,8844,2583,8839,2603,8841,2628,8846,2646,8863,2663,8881,2670,8899,2670,8906,2669,8914,2665,8920,2661,8926,2657,8928,2653,8884,2653,8876,2649,8870,2642,8864,2634,8861,2624,8861,2599,8864,2590,8870,2582,8876,2574,8884,2570,8928,2570,8926,2565,8920,2561,8907,2554,8900,2551e" filled="t" fillcolor="#3671B8" stroked="f">
                <v:path arrowok="t"/>
                <v:fill/>
              </v:shape>
              <v:shape style="position:absolute;left:8187;top:2499;width:1159;height:172" coordorigin="8187,2499" coordsize="1159,172" path="m8950,2650l8930,2650,8930,2655,8931,2660,8931,2668,8951,2668,8951,2665,8951,2663,8951,2655,8950,2650e" filled="t" fillcolor="#3671B8" stroked="f">
                <v:path arrowok="t"/>
                <v:fill/>
              </v:shape>
              <v:shape style="position:absolute;left:8187;top:2499;width:1159;height:172" coordorigin="8187,2499" coordsize="1159,172" path="m8928,2570l8905,2570,8914,2574,8920,2581,8926,2590,8929,2599,8929,2623,8926,2633,8920,2641,8913,2649,8905,2653,8928,2653,8930,2650,8950,2650,8950,2641,8950,2628,8950,2603,8950,2571,8929,2571,8928,2570e" filled="t" fillcolor="#3671B8" stroked="f">
                <v:path arrowok="t"/>
                <v:fill/>
              </v:shape>
              <v:shape style="position:absolute;left:8187;top:2499;width:1159;height:172" coordorigin="8187,2499" coordsize="1159,172" path="m8929,2499l8929,2571,8950,2571,8950,2516,8929,2499e" filled="t" fillcolor="#3671B8" stroked="f">
                <v:path arrowok="t"/>
                <v:fill/>
              </v:shape>
              <v:shape style="position:absolute;left:8187;top:2499;width:1159;height:172" coordorigin="8187,2499" coordsize="1159,172" path="m9084,2569l9064,2569,9064,2645,9066,2654,9078,2666,9087,2669,9103,2669,9109,2668,9116,2666,9116,2652,9098,2652,9093,2650,9090,2646,9086,2643,9084,2637,9084,2569e" filled="t" fillcolor="#3671B8" stroked="f">
                <v:path arrowok="t"/>
                <v:fill/>
              </v:shape>
              <v:shape style="position:absolute;left:8187;top:2499;width:1159;height:172" coordorigin="8187,2499" coordsize="1159,172" path="m9116,2649l9112,2651,9108,2652,9116,2652,9116,2649e" filled="t" fillcolor="#3671B8" stroked="f">
                <v:path arrowok="t"/>
                <v:fill/>
              </v:shape>
              <v:shape style="position:absolute;left:8187;top:2499;width:1159;height:172" coordorigin="8187,2499" coordsize="1159,172" path="m9115,2553l9037,2553,9037,2569,9115,2569,9115,25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9084,2519l9064,2527,9064,2553,9084,2553,9084,2519e" filled="t" fillcolor="#3671B8" stroked="f">
                <v:path arrowok="t"/>
                <v:fill/>
              </v:shape>
              <v:shape style="position:absolute;left:8187;top:2499;width:1159;height:172" coordorigin="8187,2499" coordsize="1159,172" path="m8964,2644l8963,2662,8972,2667,8982,2669,9006,2669,9015,2666,9031,2654,9032,2652,8982,2652,8974,2649,8964,2644e" filled="t" fillcolor="#3671B8" stroked="f">
                <v:path arrowok="t"/>
                <v:fill/>
              </v:shape>
              <v:shape style="position:absolute;left:8187;top:2499;width:1159;height:172" coordorigin="8187,2499" coordsize="1159,172" path="m9012,2550l8991,2550,8981,2554,8974,2559,8967,2566,8963,2574,8963,2590,8965,2595,8968,2599,8971,2605,8977,2609,8983,2612,9003,2623,9009,2626,9012,2630,9012,2641,9010,2645,9002,2650,8997,2652,9032,2652,9035,2645,9035,2622,9028,2612,8997,2596,8990,2592,8986,2587,8986,2578,8987,2575,8991,2572,8994,2569,8999,2567,9029,2567,9031,2556,9021,2552,9012,2550e" filled="t" fillcolor="#3671B8" stroked="f">
                <v:path arrowok="t"/>
                <v:fill/>
              </v:shape>
              <v:shape style="position:absolute;left:8187;top:2499;width:1159;height:172" coordorigin="8187,2499" coordsize="1159,172" path="m9029,2567l9013,2567,9021,2570,9029,2574,9029,2567e" filled="t" fillcolor="#3671B8" stroked="f">
                <v:path arrowok="t"/>
                <v:fill/>
              </v:shape>
              <v:shape style="position:absolute;left:8187;top:2499;width:1159;height:172" coordorigin="8187,2499" coordsize="1159,172" path="m8745,2553l8725,2553,8725,2566,8725,2570,8725,2668,8746,2668,8746,2598,8749,2586,8756,2579,8762,2572,8766,2570,8745,2570,8745,25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817,2569l8787,2569,8793,2571,8798,2577,8802,2583,8804,2592,8804,2668,8825,2668,8825,2606,8823,2582,8817,2569e" filled="t" fillcolor="#3671B8" stroked="f">
                <v:path arrowok="t"/>
                <v:fill/>
              </v:shape>
              <v:shape style="position:absolute;left:8187;top:2499;width:1159;height:172" coordorigin="8187,2499" coordsize="1159,172" path="m8796,2551l8776,2551,8769,2552,8755,2559,8749,2564,8745,2570,8766,2570,8770,2569,8817,2569,8816,2565,8805,2555,8796,2551e" filled="t" fillcolor="#3671B8" stroked="f">
                <v:path arrowok="t"/>
                <v:fill/>
              </v:shape>
              <v:shape style="position:absolute;left:8187;top:2499;width:1159;height:172" coordorigin="8187,2499" coordsize="1159,172" path="m8430,2553l8363,2553,8359,2554,8357,2557,8318,2595,8316,2598,8314,2601,8314,2668,8323,2668,8341,2668,8340,2662,8340,2593,8342,2588,8346,2584,8350,2581,8355,2578,8430,2578,8430,25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341,2668l8332,2668,8341,2668,8341,2668e" filled="t" fillcolor="#3671B8" stroked="f">
                <v:path arrowok="t"/>
                <v:fill/>
              </v:shape>
              <v:shape style="position:absolute;left:8187;top:2499;width:1159;height:172" coordorigin="8187,2499" coordsize="1159,172" path="m8254,2553l8187,2553,8187,2578,8262,2578,8267,2581,8274,2588,8276,2593,8276,2662,8275,2668,8285,2668,8302,2668,8302,2601,8301,2598,8298,2595,8259,2557,8257,2554,8254,25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302,2668l8293,2668,8302,2668,8302,2668e" filled="t" fillcolor="#3671B8" stroked="f">
                <v:path arrowok="t"/>
                <v:fill/>
              </v:shape>
              <v:shape style="position:absolute;left:8187;top:2499;width:1159;height:172" coordorigin="8187,2499" coordsize="1159,172" path="m9175,2598l9155,2601,9140,2607,9128,2615,9124,2624,9124,2645,9127,2654,9134,2660,9141,2666,9151,2670,9163,2670,9183,2666,9198,2653,9161,2653,9156,2652,9148,2645,9145,2640,9145,2630,9148,2625,9152,2622,9165,2615,9187,2613,9220,2613,9219,2598,9200,2598,9175,2598e" filled="t" fillcolor="#3671B8" stroked="f">
                <v:path arrowok="t"/>
                <v:fill/>
              </v:shape>
              <v:shape style="position:absolute;left:8187;top:2499;width:1159;height:172" coordorigin="8187,2499" coordsize="1159,172" path="m9220,2653l9199,2653,9202,2668,9221,2668,9220,2660,9220,26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9220,2613l9187,2613,9200,2613,9200,2615,9200,2631,9197,2640,9191,2645,9184,2650,9177,2653,9198,2653,9199,2653,9220,2653,9220,2615,9220,2613e" filled="t" fillcolor="#3671B8" stroked="f">
                <v:path arrowok="t"/>
                <v:fill/>
              </v:shape>
              <v:shape style="position:absolute;left:8187;top:2499;width:1159;height:172" coordorigin="8187,2499" coordsize="1159,172" path="m9213,2568l9183,2568,9192,2572,9196,2580,9199,2585,9200,2590,9200,2598,9219,2598,9218,2585,9214,2568,9213,2568e" filled="t" fillcolor="#3671B8" stroked="f">
                <v:path arrowok="t"/>
                <v:fill/>
              </v:shape>
              <v:shape style="position:absolute;left:8187;top:2499;width:1159;height:172" coordorigin="8187,2499" coordsize="1159,172" path="m9177,2551l9156,2553,9138,2560,9137,2579,9148,2572,9159,2568,9213,2568,9195,2555,9177,2551e" filled="t" fillcolor="#3671B8" stroked="f">
                <v:path arrowok="t"/>
                <v:fill/>
              </v:shape>
              <v:shape style="position:absolute;left:8187;top:2499;width:1159;height:172" coordorigin="8187,2499" coordsize="1159,172" path="m8663,2598l8643,2601,8628,2607,8616,2615,8612,2624,8612,2645,8615,2654,8629,2666,8639,2670,8651,2670,8671,2666,8686,2653,8649,2653,8643,2652,8635,2645,8633,2640,8633,2630,8636,2625,8640,2622,8653,2615,8675,2613,8707,2613,8706,2598,8688,2598,8663,2598e" filled="t" fillcolor="#3671B8" stroked="f">
                <v:path arrowok="t"/>
                <v:fill/>
              </v:shape>
              <v:shape style="position:absolute;left:8187;top:2499;width:1159;height:172" coordorigin="8187,2499" coordsize="1159,172" path="m8565,2553l8545,2553,8545,2560,8546,2579,8546,2644,8567,2668,8567,2618,8570,2595,8580,2579,8589,2570,8601,2569,8613,2569,8613,2567,8566,2567,8566,2559,8565,25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708,2653l8687,2653,8690,2668,8708,2668,8708,2659,8708,265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707,2613l8675,2613,8688,2613,8688,2615,8688,2631,8685,2640,8679,2645,8672,2650,8664,2653,8686,2653,8687,2653,8708,2653,8708,2644,8707,2615,8707,2613e" filled="t" fillcolor="#3671B8" stroked="f">
                <v:path arrowok="t"/>
                <v:fill/>
              </v:shape>
              <v:shape style="position:absolute;left:8187;top:2499;width:1159;height:172" coordorigin="8187,2499" coordsize="1159,172" path="m8700,2568l8671,2568,8680,2572,8684,2580,8687,2585,8688,2590,8688,2598,8706,2598,8706,2585,8701,2568,8700,2568e" filled="t" fillcolor="#3671B8" stroked="f">
                <v:path arrowok="t"/>
                <v:fill/>
              </v:shape>
              <v:shape style="position:absolute;left:8187;top:2499;width:1159;height:172" coordorigin="8187,2499" coordsize="1159,172" path="m8664,2551l8644,2553,8626,2560,8625,2579,8635,2572,8647,2568,8700,2568,8682,2555,8664,2551e" filled="t" fillcolor="#3671B8" stroked="f">
                <v:path arrowok="t"/>
                <v:fill/>
              </v:shape>
              <v:shape style="position:absolute;left:8187;top:2499;width:1159;height:172" coordorigin="8187,2499" coordsize="1159,172" path="m8613,2569l8601,2569,8613,2574,8613,2569e" filled="t" fillcolor="#3671B8" stroked="f">
                <v:path arrowok="t"/>
                <v:fill/>
              </v:shape>
              <v:shape style="position:absolute;left:8187;top:2499;width:1159;height:172" coordorigin="8187,2499" coordsize="1159,172" path="m8593,2552l8577,2560,8566,2567,8613,2567,8613,2554,8593,2552e" filled="t" fillcolor="#3671B8" stroked="f">
                <v:path arrowok="t"/>
                <v:fill/>
              </v:shape>
            </v:group>
            <v:group style="position:absolute;left:2199;top:3118;width:1314;height:739" coordorigin="2199,3118" coordsize="1314,739">
              <v:shape style="position:absolute;left:2199;top:3118;width:1314;height:739" coordorigin="2199,3118" coordsize="1314,739" path="m3513,3857l2199,3857,2199,3118,3513,3118,3513,3857xe" filled="f" stroked="t" strokeweight=".201pt" strokecolor="#BDBEC0">
                <v:path arrowok="t"/>
              </v:shape>
              <v:shape style="position:absolute;left:2319;top:3278;width:1052;height:397" type="#_x0000_t75">
                <v:imagedata r:id="rId165" o:title=""/>
              </v:shape>
            </v:group>
            <v:group style="position:absolute;left:3679;top:3118;width:1314;height:739" coordorigin="3679,3118" coordsize="1314,739">
              <v:shape style="position:absolute;left:3679;top:3118;width:1314;height:739" coordorigin="3679,3118" coordsize="1314,739" path="m4993,3857l3679,3857,3679,3118,4993,3118,4993,3857xe" filled="f" stroked="t" strokeweight=".201pt" strokecolor="#BDBEC0">
                <v:path arrowok="t"/>
              </v:shape>
              <v:shape style="position:absolute;left:3810;top:3358;width:1076;height:243" type="#_x0000_t75">
                <v:imagedata r:id="rId166" o:title=""/>
              </v:shape>
            </v:group>
            <v:group style="position:absolute;left:5159;top:3118;width:1314;height:739" coordorigin="5159,3118" coordsize="1314,739">
              <v:shape style="position:absolute;left:5159;top:3118;width:1314;height:739" coordorigin="5159,3118" coordsize="1314,739" path="m6474,3857l5159,3857,5159,3118,6474,3118,6474,3857xe" filled="f" stroked="t" strokeweight=".201pt" strokecolor="#BDBEC0">
                <v:path arrowok="t"/>
              </v:shape>
              <v:shape style="position:absolute;left:5289;top:3344;width:1061;height:276" type="#_x0000_t75">
                <v:imagedata r:id="rId167" o:title=""/>
              </v:shape>
            </v:group>
            <v:group style="position:absolute;left:6640;top:3118;width:1314;height:739" coordorigin="6640,3118" coordsize="1314,739">
              <v:shape style="position:absolute;left:6640;top:3118;width:1314;height:739" coordorigin="6640,3118" coordsize="1314,739" path="m7954,3857l6640,3857,6640,3118,7954,3118,7954,3857xe" filled="f" stroked="t" strokeweight=".201pt" strokecolor="#BDBEC0">
                <v:path arrowok="t"/>
              </v:shape>
            </v:group>
            <v:group style="position:absolute;left:6798;top:3526;width:75;height:144" coordorigin="6798,3526" coordsize="75,144">
              <v:shape style="position:absolute;left:6798;top:3526;width:75;height:144" coordorigin="6798,3526" coordsize="75,144" path="m6799,3635l6798,3657,6815,3667,6836,3670,6858,3664,6868,3653,6834,3653,6816,3648,6799,3635e" filled="t" fillcolor="#292829" stroked="f">
                <v:path arrowok="t"/>
                <v:fill/>
              </v:shape>
              <v:shape style="position:absolute;left:6798;top:3526;width:75;height:144" coordorigin="6798,3526" coordsize="75,144" path="m6850,3526l6839,3526,6816,3531,6801,3545,6802,3572,6811,3589,6824,3599,6845,3613,6857,3627,6858,3643,6850,3653,6868,3653,6872,3649,6871,3621,6862,3603,6849,3592,6840,3587,6814,3572,6814,3550,6824,3543,6870,3543,6870,3535,6861,3529,6850,3526e" filled="t" fillcolor="#292829" stroked="f">
                <v:path arrowok="t"/>
                <v:fill/>
              </v:shape>
              <v:shape style="position:absolute;left:6798;top:3526;width:75;height:144" coordorigin="6798,3526" coordsize="75,144" path="m6870,3543l6849,3543,6860,3547,6870,3556,6870,3543e" filled="t" fillcolor="#292829" stroked="f">
                <v:path arrowok="t"/>
                <v:fill/>
              </v:shape>
            </v:group>
            <v:group style="position:absolute;left:6890;top:3576;width:83;height:140" coordorigin="6890,3576" coordsize="83,140">
              <v:shape style="position:absolute;left:6890;top:3576;width:83;height:140" coordorigin="6890,3576" coordsize="83,140" path="m6922,3576l6890,3576,6890,3716,6908,3716,6908,3665,6947,3665,6949,3665,6961,3655,6920,3655,6914,3653,6908,3650,6908,3591,6961,3591,6959,3587,6941,3578,6922,3576e" filled="t" fillcolor="#292829" stroked="f">
                <v:path arrowok="t"/>
                <v:fill/>
              </v:shape>
              <v:shape style="position:absolute;left:6890;top:3576;width:83;height:140" coordorigin="6890,3576" coordsize="83,140" path="m6947,3665l6908,3665,6916,3669,6921,3670,6927,3670,6947,3665e" filled="t" fillcolor="#292829" stroked="f">
                <v:path arrowok="t"/>
                <v:fill/>
              </v:shape>
              <v:shape style="position:absolute;left:6890;top:3576;width:83;height:140" coordorigin="6890,3576" coordsize="83,140" path="m6961,3591l6925,3591,6947,3598,6956,3617,6950,3641,6935,3653,6926,3655,6961,3655,6965,3651,6973,3631,6970,3605,6961,3591e" filled="t" fillcolor="#292829" stroked="f">
                <v:path arrowok="t"/>
                <v:fill/>
              </v:shape>
            </v:group>
            <v:group style="position:absolute;left:6988;top:3574;width:67;height:94" coordorigin="6988,3574" coordsize="67,94">
              <v:shape style="position:absolute;left:6988;top:3574;width:67;height:94" coordorigin="6988,3574" coordsize="67,94" path="m7005,3576l6988,3576,6988,3668,7005,3668,7005,3603,7012,3595,7005,3595,7005,3576e" filled="t" fillcolor="#292829" stroked="f">
                <v:path arrowok="t"/>
                <v:fill/>
              </v:shape>
              <v:shape style="position:absolute;left:6988;top:3574;width:67;height:94" coordorigin="6988,3574" coordsize="67,94" path="m7051,3590l7033,3590,7040,3594,7045,3599,7051,3590e" filled="t" fillcolor="#292829" stroked="f">
                <v:path arrowok="t"/>
                <v:fill/>
              </v:shape>
              <v:shape style="position:absolute;left:6988;top:3574;width:67;height:94" coordorigin="6988,3574" coordsize="67,94" path="m7040,3574l7025,3574,7015,3576,7005,3595,7012,3595,7015,3590,7051,3590,7055,3584,7047,3577,7040,3574e" filled="t" fillcolor="#292829" stroked="f">
                <v:path arrowok="t"/>
                <v:fill/>
              </v:shape>
            </v:group>
            <v:group style="position:absolute;left:7063;top:3537;width:21;height:21" coordorigin="7063,3537" coordsize="21,21">
              <v:shape style="position:absolute;left:7063;top:3537;width:21;height:21" coordorigin="7063,3537" coordsize="21,21" path="m7079,3537l7067,3537,7063,3541,7063,3553,7067,3557,7079,3557,7083,3553,7083,3541,7079,3537e" filled="t" fillcolor="#292829" stroked="f">
                <v:path arrowok="t"/>
                <v:fill/>
              </v:shape>
            </v:group>
            <v:group style="position:absolute;left:7073;top:3576;width:2;height:92" coordorigin="7073,3576" coordsize="2,92">
              <v:shape style="position:absolute;left:7073;top:3576;width:2;height:92" coordorigin="7073,3576" coordsize="0,92" path="m7073,3576l7073,3668e" filled="f" stroked="t" strokeweight=".956pt" strokecolor="#292829">
                <v:path arrowok="t"/>
              </v:shape>
            </v:group>
            <v:group style="position:absolute;left:7104;top:3574;width:77;height:94" coordorigin="7104,3574" coordsize="77,94">
              <v:shape style="position:absolute;left:7104;top:3574;width:77;height:94" coordorigin="7104,3574" coordsize="77,94" path="m7121,3576l7104,3576,7104,3668,7121,3668,7121,3601,7130,3591,7135,3588,7121,3588,7121,3576e" filled="t" fillcolor="#292829" stroked="f">
                <v:path arrowok="t"/>
                <v:fill/>
              </v:shape>
              <v:shape style="position:absolute;left:7104;top:3574;width:77;height:94" coordorigin="7104,3574" coordsize="77,94" path="m7175,3588l7156,3588,7164,3597,7164,3668,7181,3668,7181,3611,7175,3588e" filled="t" fillcolor="#292829" stroked="f">
                <v:path arrowok="t"/>
                <v:fill/>
              </v:shape>
              <v:shape style="position:absolute;left:7104;top:3574;width:77;height:94" coordorigin="7104,3574" coordsize="77,94" path="m7139,3574l7129,3579,7121,3588,7135,3588,7137,3588,7175,3588,7159,3575,7139,3574e" filled="t" fillcolor="#292829" stroked="f">
                <v:path arrowok="t"/>
                <v:fill/>
              </v:shape>
            </v:group>
            <v:group style="position:absolute;left:7188;top:3576;width:86;height:138" coordorigin="7188,3576" coordsize="86,138">
              <v:shape style="position:absolute;left:7188;top:3576;width:86;height:138" coordorigin="7188,3576" coordsize="86,138" path="m7274,3576l7236,3576,7212,3581,7198,3596,7196,3614,7198,3620,7204,3629,7210,3634,7216,3637,7214,3638,7207,3640,7202,3645,7202,3655,7205,3658,7212,3663,7195,3667,7188,3675,7188,3688,7195,3705,7216,3715,7247,3713,7265,3704,7267,3703,7213,3703,7204,3697,7204,3679,7213,3673,7272,3673,7264,3665,7229,3658,7219,3655,7219,3643,7250,3637,7256,3631,7260,3626,7260,3626,7219,3626,7211,3619,7211,3598,7220,3591,7255,3591,7254,3589,7274,3589,7274,3576e" filled="t" fillcolor="#292829" stroked="f">
                <v:path arrowok="t"/>
                <v:fill/>
              </v:shape>
              <v:shape style="position:absolute;left:7188;top:3576;width:86;height:138" coordorigin="7188,3576" coordsize="86,138" path="m7272,3673l7237,3673,7257,3676,7257,3697,7247,3703,7267,3703,7273,3691,7273,3674,7272,3673e" filled="t" fillcolor="#292829" stroked="f">
                <v:path arrowok="t"/>
                <v:fill/>
              </v:shape>
              <v:shape style="position:absolute;left:7188;top:3576;width:86;height:138" coordorigin="7188,3576" coordsize="86,138" path="m7255,3591l7241,3591,7249,3598,7249,3618,7241,3626,7260,3626,7264,3618,7264,3602,7262,3597,7255,3591e" filled="t" fillcolor="#292829" stroked="f">
                <v:path arrowok="t"/>
                <v:fill/>
              </v:shape>
            </v:group>
            <v:group style="position:absolute;left:7280;top:3574;width:83;height:94" coordorigin="7280,3574" coordsize="83,94">
              <v:shape style="position:absolute;left:7280;top:3574;width:83;height:94" coordorigin="7280,3574" coordsize="83,94" path="m7323,3574l7301,3579,7286,3594,7280,3616,7284,3640,7295,3658,7313,3669,7338,3668,7354,3663,7357,3654,7329,3654,7308,3647,7298,3629,7297,3624,7363,3624,7361,3613,7297,3613,7300,3597,7309,3589,7352,3589,7347,3581,7327,3574,7323,3574e" filled="t" fillcolor="#292829" stroked="f">
                <v:path arrowok="t"/>
                <v:fill/>
              </v:shape>
              <v:shape style="position:absolute;left:7280;top:3574;width:83;height:94" coordorigin="7280,3574" coordsize="83,94" path="m7361,3643l7350,3650,7339,3654,7357,3654,7361,3643e" filled="t" fillcolor="#292829" stroked="f">
                <v:path arrowok="t"/>
                <v:fill/>
              </v:shape>
              <v:shape style="position:absolute;left:7280;top:3574;width:83;height:94" coordorigin="7280,3574" coordsize="83,94" path="m7352,3589l7337,3589,7345,3597,7346,3613,7361,3613,7358,3598,7352,3589e" filled="t" fillcolor="#292829" stroked="f">
                <v:path arrowok="t"/>
                <v:fill/>
              </v:shape>
            </v:group>
            <v:group style="position:absolute;left:7374;top:3574;width:62;height:96" coordorigin="7374,3574" coordsize="62,96">
              <v:shape style="position:absolute;left:7374;top:3574;width:62;height:96" coordorigin="7374,3574" coordsize="62,96" path="m7374,3643l7374,3662,7386,3668,7395,3670,7406,3670,7428,3663,7431,3655,7396,3655,7385,3651,7374,3643e" filled="t" fillcolor="#292829" stroked="f">
                <v:path arrowok="t"/>
                <v:fill/>
              </v:shape>
              <v:shape style="position:absolute;left:7374;top:3574;width:62;height:96" coordorigin="7374,3574" coordsize="62,96" path="m7414,3574l7386,3574,7375,3584,7375,3613,7419,3638,7419,3650,7413,3655,7404,3655,7431,3655,7436,3644,7436,3634,7431,3628,7415,3618,7398,3608,7392,3603,7392,3593,7398,3589,7432,3589,7432,3582,7422,3577,7414,3574e" filled="t" fillcolor="#292829" stroked="f">
                <v:path arrowok="t"/>
                <v:fill/>
              </v:shape>
              <v:shape style="position:absolute;left:7374;top:3574;width:62;height:96" coordorigin="7374,3574" coordsize="62,96" path="m7432,3589l7413,3589,7423,3592,7432,3598,7432,3589e" filled="t" fillcolor="#292829" stroked="f">
                <v:path arrowok="t"/>
                <v:fill/>
              </v:shape>
            </v:group>
            <v:group style="position:absolute;left:7441;top:3558;width:68;height:112" coordorigin="7441,3558" coordsize="68,112">
              <v:shape style="position:absolute;left:7441;top:3558;width:68;height:112" coordorigin="7441,3558" coordsize="68,112" path="m7474,3591l7457,3591,7457,3641,7464,3662,7485,3670,7487,3670,7492,3670,7502,3667,7508,3664,7508,3655,7482,3655,7474,3651,7474,3591e" filled="t" fillcolor="#292829" stroked="f">
                <v:path arrowok="t"/>
                <v:fill/>
              </v:shape>
              <v:shape style="position:absolute;left:7441;top:3558;width:68;height:112" coordorigin="7441,3558" coordsize="68,112" path="m7508,3648l7501,3653,7494,3655,7508,3655,7508,3648e" filled="t" fillcolor="#292829" stroked="f">
                <v:path arrowok="t"/>
                <v:fill/>
              </v:shape>
              <v:shape style="position:absolute;left:7441;top:3558;width:68;height:112" coordorigin="7441,3558" coordsize="68,112" path="m7474,3558l7441,3590,7441,3591,7504,3591,7504,3576,7474,3576,7474,3558e" filled="t" fillcolor="#292829" stroked="f">
                <v:path arrowok="t"/>
                <v:fill/>
              </v:shape>
            </v:group>
            <v:group style="position:absolute;left:6817;top:3444;width:91;height:77" coordorigin="6817,3444" coordsize="91,77">
              <v:shape style="position:absolute;left:6817;top:3444;width:91;height:77" coordorigin="6817,3444" coordsize="91,77" path="m6898,3475l6872,3475,6873,3488,6882,3510,6893,3522,6908,3518,6899,3482,6898,3475e" filled="t" fillcolor="#B3D235" stroked="f">
                <v:path arrowok="t"/>
                <v:fill/>
              </v:shape>
              <v:shape style="position:absolute;left:6817;top:3444;width:91;height:77" coordorigin="6817,3444" coordsize="91,77" path="m6891,3444l6817,3461,6817,3461,6820,3476,6846,3481,6864,3478,6871,3475,6872,3475,6898,3475,6891,3445,6891,3444,6891,3444e" filled="t" fillcolor="#B3D235" stroked="f">
                <v:path arrowok="t"/>
                <v:fill/>
              </v:shape>
            </v:group>
            <v:group style="position:absolute;left:6958;top:3386;width:76;height:101" coordorigin="6958,3386" coordsize="76,101">
              <v:shape style="position:absolute;left:6958;top:3386;width:76;height:101" coordorigin="6958,3386" coordsize="76,101" path="m6965,3386l6965,3386,6959,3399,6958,3400,6977,3420,6994,3428,7000,3430,7000,3430,6999,3431,6993,3441,6987,3462,6988,3480,7002,3487,7002,3486,7018,3453,7034,3418,7034,3418,6965,3386e" filled="t" fillcolor="#B3D235" stroked="f">
                <v:path arrowok="t"/>
                <v:fill/>
              </v:shape>
              <v:shape style="position:absolute;left:6958;top:3386;width:76;height:101" coordorigin="6958,3386" coordsize="76,101" path="m6965,3386e" filled="t" fillcolor="#B3D235" stroked="f">
                <v:path arrowok="t"/>
                <v:fill/>
              </v:shape>
            </v:group>
            <v:group style="position:absolute;left:7102;top:3301;width:120;height:88" coordorigin="7102,3301" coordsize="120,88">
              <v:shape style="position:absolute;left:7102;top:3301;width:120;height:88" coordorigin="7102,3301" coordsize="120,88" path="m7221,3341l7155,3341,7166,3348,7184,3355,7211,3358,7214,3356,7221,3341e" filled="t" fillcolor="#B3D235" stroked="f">
                <v:path arrowok="t"/>
                <v:fill/>
              </v:shape>
            </v:group>
            <v:group style="position:absolute;left:7205;top:3422;width:103;height:91" coordorigin="7205,3422" coordsize="103,91">
              <v:shape style="position:absolute;left:7205;top:3422;width:103;height:91" coordorigin="7205,3422" coordsize="103,91" path="m7299,3457l7269,3457,7269,3470,7275,3491,7291,3513,7308,3510,7308,3510,7301,3467,7299,3457e" filled="t" fillcolor="#B3D235" stroked="f">
                <v:path arrowok="t"/>
                <v:fill/>
              </v:shape>
              <v:shape style="position:absolute;left:7205;top:3422;width:103;height:91" coordorigin="7205,3422" coordsize="103,91" path="m7292,3422l7205,3438,7205,3438,7205,3438,7208,3456,7234,3462,7254,3461,7266,3458,7268,3457,7269,3457,7299,3457,7293,3423,7293,3422,7292,3422e" filled="t" fillcolor="#B3D235" stroked="f">
                <v:path arrowok="t"/>
                <v:fill/>
              </v:shape>
            </v:group>
            <v:group style="position:absolute;left:7451;top:3223;width:126;height:76" coordorigin="7451,3223" coordsize="126,76">
              <v:shape style="position:absolute;left:7451;top:3223;width:126;height:76" coordorigin="7451,3223" coordsize="126,76" path="m7466,3299l7463,3299,7464,3299,7466,3299e" filled="t" fillcolor="#B3D235" stroked="f">
                <v:path arrowok="t"/>
                <v:fill/>
              </v:shape>
              <v:shape style="position:absolute;left:7451;top:3223;width:126;height:76" coordorigin="7451,3223" coordsize="126,76" path="m7556,3266l7514,3266,7514,3266,7522,3276,7539,3290,7565,3299,7577,3287,7577,3287,7556,3266e" filled="t" fillcolor="#B3D235" stroked="f">
                <v:path arrowok="t"/>
                <v:fill/>
              </v:shape>
              <v:shape style="position:absolute;left:7451;top:3223;width:126;height:76" coordorigin="7451,3223" coordsize="126,76" path="m7514,3223l7514,3223,7514,3224,7471,3266,7451,3286,7451,3286,7463,3299,7466,3299,7490,3289,7506,3276,7514,3266,7514,3266,7556,3266,7514,3223e" filled="t" fillcolor="#B3D235" stroked="f">
                <v:path arrowok="t"/>
                <v:fill/>
              </v:shape>
            </v:group>
            <v:group style="position:absolute;left:7394;top:3384;width:91;height:99" coordorigin="7394,3384" coordsize="91,99">
              <v:shape style="position:absolute;left:7394;top:3384;width:91;height:99" coordorigin="7394,3384" coordsize="91,99" path="m7396,3384l7396,3384,7396,3384,7394,3402,7418,3416,7438,3420,7451,3421,7449,3432,7448,3451,7454,3476,7457,3481,7474,3483,7474,3483,7474,3483,7479,3439,7485,3395,7485,3394,7398,3384,7396,3384,7398,3384,7396,3384e" filled="t" fillcolor="#B3D235" stroked="f">
                <v:path arrowok="t"/>
                <v:fill/>
              </v:shape>
              <v:shape style="position:absolute;left:7394;top:3384;width:91;height:99" coordorigin="7394,3384" coordsize="91,99" path="m7474,3483l7474,3483,7474,3483e" filled="t" fillcolor="#B3D235" stroked="f">
                <v:path arrowok="t"/>
                <v:fill/>
              </v:shape>
            </v:group>
            <v:group style="position:absolute;left:7593;top:3453;width:121;height:88" coordorigin="7593,3453" coordsize="121,88">
              <v:shape style="position:absolute;left:7593;top:3453;width:121;height:88" coordorigin="7593,3453" coordsize="121,88" path="m7610,3540l7608,3540,7609,3541,7610,3540e" filled="t" fillcolor="#B3D235" stroked="f">
                <v:path arrowok="t"/>
                <v:fill/>
              </v:shape>
              <v:shape style="position:absolute;left:7593;top:3453;width:121;height:88" coordorigin="7593,3453" coordsize="121,88" path="m7634,3453l7612,3495,7593,3532,7593,3532,7608,3540,7610,3540,7631,3523,7642,3505,7647,3494,7647,3494,7712,3494,7635,3453,7634,3453e" filled="t" fillcolor="#B3D235" stroked="f">
                <v:path arrowok="t"/>
                <v:fill/>
              </v:shape>
              <v:shape style="position:absolute;left:7593;top:3453;width:121;height:88" coordorigin="7593,3453" coordsize="121,88" path="m7712,3494l7647,3494,7657,3501,7676,3508,7703,3511,7705,3510,7713,3495,7713,3494,7712,3494e" filled="t" fillcolor="#B3D235" stroked="f">
                <v:path arrowok="t"/>
                <v:fill/>
              </v:shape>
            </v:group>
            <v:group style="position:absolute;left:7545;top:3561;width:2;height:111" coordorigin="7545,3561" coordsize="2,111">
              <v:shape style="position:absolute;left:7545;top:3561;width:2;height:111" coordorigin="7545,3561" coordsize="0,111" path="m7545,3672l7545,3561e" filled="t" fillcolor="#000000" stroked="f">
                <v:path arrowok="t"/>
                <v:fill/>
              </v:shape>
            </v:group>
            <v:group style="position:absolute;left:7545;top:3561;width:2;height:111" coordorigin="7545,3561" coordsize="2,111">
              <v:shape style="position:absolute;left:7545;top:3561;width:2;height:111" coordorigin="7545,3561" coordsize="0,111" path="m7545,3561l7545,3672e" filled="f" stroked="t" strokeweight=".091pt" strokecolor="#000000">
                <v:path arrowok="t"/>
              </v:shape>
            </v:group>
            <v:group style="position:absolute;left:8120;top:3118;width:1314;height:739" coordorigin="8120,3118" coordsize="1314,739">
              <v:shape style="position:absolute;left:8120;top:3118;width:1314;height:739" coordorigin="8120,3118" coordsize="1314,739" path="m9434,3857l8120,3857,8120,3118,9434,3118,9434,3857xe" filled="f" stroked="t" strokeweight=".201pt" strokecolor="#BDBEC0">
                <v:path arrowok="t"/>
              </v:shape>
              <v:shape style="position:absolute;left:8198;top:3391;width:1147;height:236" type="#_x0000_t75">
                <v:imagedata r:id="rId168" o:title=""/>
              </v:shape>
            </v:group>
            <v:group style="position:absolute;left:2199;top:4001;width:1314;height:739" coordorigin="2199,4001" coordsize="1314,739">
              <v:shape style="position:absolute;left:2199;top:4001;width:1314;height:739" coordorigin="2199,4001" coordsize="1314,739" path="m3513,4740l2199,4740,2199,4001,3513,4001,3513,4740xe" filled="f" stroked="t" strokeweight=".201pt" strokecolor="#BDBEC0">
                <v:path arrowok="t"/>
              </v:shape>
              <v:shape style="position:absolute;left:2340;top:4142;width:1015;height:459" type="#_x0000_t75">
                <v:imagedata r:id="rId169" o:title=""/>
              </v:shape>
            </v:group>
            <v:group style="position:absolute;left:3679;top:4001;width:1314;height:739" coordorigin="3679,4001" coordsize="1314,739">
              <v:shape style="position:absolute;left:3679;top:4001;width:1314;height:739" coordorigin="3679,4001" coordsize="1314,739" path="m4993,4740l3679,4740,3679,4001,4993,4001,4993,4740xe" filled="f" stroked="t" strokeweight=".201pt" strokecolor="#BDBEC0">
                <v:path arrowok="t"/>
              </v:shape>
            </v:group>
            <v:group style="position:absolute;left:3833;top:4300;width:123;height:168" coordorigin="3833,4300" coordsize="123,168">
              <v:shape style="position:absolute;left:3833;top:4300;width:123;height:168" coordorigin="3833,4300" coordsize="123,168" path="m3865,4352l3834,4352,3834,4462,3833,4462,3843,4466,3853,4467,3863,4467,3925,4445,3945,4419,3900,4419,3874,4414,3860,4401,3857,4378,3872,4378,3914,4378,3910,4369,3894,4361,3876,4354,3865,4352e" filled="t" fillcolor="#004C72" stroked="f">
                <v:path arrowok="t"/>
                <v:fill/>
              </v:shape>
              <v:shape style="position:absolute;left:3833;top:4300;width:123;height:168" coordorigin="3833,4300" coordsize="123,168" path="m3910,4303l3882,4303,3874,4310,3875,4323,3879,4337,3890,4344,3905,4349,3919,4355,3930,4366,3927,4397,3916,4413,3900,4419,3945,4419,3950,4410,3956,4388,3955,4363,3950,4341,3943,4325,3914,4325,3914,4312,3910,4303e" filled="t" fillcolor="#004C72" stroked="f">
                <v:path arrowok="t"/>
                <v:fill/>
              </v:shape>
              <v:shape style="position:absolute;left:3833;top:4300;width:123;height:168" coordorigin="3833,4300" coordsize="123,168" path="m3914,4378l3872,4378,3872,4392,3873,4407,3908,4407,3917,4398,3917,4385,3914,4378e" filled="t" fillcolor="#004C72" stroked="f">
                <v:path arrowok="t"/>
                <v:fill/>
              </v:shape>
              <v:shape style="position:absolute;left:3833;top:4300;width:123;height:168" coordorigin="3833,4300" coordsize="123,168" path="m3922,4300l3927,4306,3929,4314,3930,4325,3943,4325,3942,4323,3932,4309,3922,4300e" filled="t" fillcolor="#004C72" stroked="f">
                <v:path arrowok="t"/>
                <v:fill/>
              </v:shape>
            </v:group>
            <v:group style="position:absolute;left:3769;top:4280;width:143;height:166" coordorigin="3769,4280" coordsize="143,166">
              <v:shape style="position:absolute;left:3769;top:4280;width:143;height:166" coordorigin="3769,4280" coordsize="143,166" path="m3875,4280l3807,4300,3772,4351,3769,4372,3772,4394,3779,4414,3790,4431,3804,4446,3819,4352,3787,4352,3787,4338,3861,4338,3859,4334,3858,4330,3858,4325,3862,4307,3879,4293,3902,4290,3906,4290,3894,4285,3875,4280e" filled="t" fillcolor="#004C72" stroked="f">
                <v:path arrowok="t"/>
                <v:fill/>
              </v:shape>
              <v:shape style="position:absolute;left:3769;top:4280;width:143;height:166" coordorigin="3769,4280" coordsize="143,166" path="m3906,4290l3902,4290,3908,4291,3912,4293,3906,4290e" filled="t" fillcolor="#004C72" stroked="f">
                <v:path arrowok="t"/>
                <v:fill/>
              </v:shape>
            </v:group>
            <v:group style="position:absolute;left:5159;top:4001;width:1314;height:739" coordorigin="5159,4001" coordsize="1314,739">
              <v:shape style="position:absolute;left:5159;top:4001;width:1314;height:739" coordorigin="5159,4001" coordsize="1314,739" path="m6474,4740l5159,4740,5159,4001,6474,4001,6474,4740xe" filled="f" stroked="t" strokeweight=".201pt" strokecolor="#BDBEC0">
                <v:path arrowok="t"/>
              </v:shape>
              <v:shape style="position:absolute;left:5403;top:4006;width:814;height:732" type="#_x0000_t75">
                <v:imagedata r:id="rId170" o:title=""/>
              </v:shape>
            </v:group>
            <v:group style="position:absolute;left:6640;top:4001;width:1314;height:739" coordorigin="6640,4001" coordsize="1314,739">
              <v:shape style="position:absolute;left:6640;top:4001;width:1314;height:739" coordorigin="6640,4001" coordsize="1314,739" path="m7954,4740l6640,4740,6640,4001,7954,4001,7954,4740xe" filled="f" stroked="t" strokeweight=".201pt" strokecolor="#BDBEC0">
                <v:path arrowok="t"/>
              </v:shape>
            </v:group>
            <v:group style="position:absolute;left:6746;top:4298;width:76;height:171" coordorigin="6746,4298" coordsize="76,171">
              <v:shape style="position:absolute;left:6746;top:4298;width:76;height:171" coordorigin="6746,4298" coordsize="76,171" path="m6794,4351l6765,4351,6768,4432,6779,4449,6797,4461,6818,4469,6822,4444,6802,4435,6794,4417,6794,4351e" filled="t" fillcolor="#009FC2" stroked="f">
                <v:path arrowok="t"/>
                <v:fill/>
              </v:shape>
              <v:shape style="position:absolute;left:6746;top:4298;width:76;height:171" coordorigin="6746,4298" coordsize="76,171" path="m6821,4329l6746,4329,6746,4351,6821,4351,6821,4329e" filled="t" fillcolor="#009FC2" stroked="f">
                <v:path arrowok="t"/>
                <v:fill/>
              </v:shape>
              <v:shape style="position:absolute;left:6746;top:4298;width:76;height:171" coordorigin="6746,4298" coordsize="76,171" path="m6794,4298l6765,4298,6765,4329,6794,4329,6794,4298e" filled="t" fillcolor="#009FC2" stroked="f">
                <v:path arrowok="t"/>
                <v:fill/>
              </v:shape>
            </v:group>
            <v:group style="position:absolute;left:6839;top:4327;width:107;height:121" coordorigin="6839,4327" coordsize="107,121">
              <v:shape style="position:absolute;left:6839;top:4327;width:107;height:121" coordorigin="6839,4327" coordsize="107,121" path="m6880,4327l6860,4336,6847,4353,6841,4374,6839,4397,6844,4417,6856,4433,6876,4444,6903,4448,6923,4445,6942,4439,6937,4427,6896,4427,6877,4419,6868,4398,6930,4378,6868,4378,6869,4354,6884,4348,6936,4348,6927,4338,6908,4329,6880,4327e" filled="t" fillcolor="#009FC2" stroked="f">
                <v:path arrowok="t"/>
                <v:fill/>
              </v:shape>
              <v:shape style="position:absolute;left:6839;top:4327;width:107;height:121" coordorigin="6839,4327" coordsize="107,121" path="m6932,4417l6920,4423,6907,4427,6937,4427,6932,4417e" filled="t" fillcolor="#009FC2" stroked="f">
                <v:path arrowok="t"/>
                <v:fill/>
              </v:shape>
              <v:shape style="position:absolute;left:6839;top:4327;width:107;height:121" coordorigin="6839,4327" coordsize="107,121" path="m6936,4348l6893,4348,6893,4348,6912,4355,6920,4378,6930,4378,6946,4372,6939,4352,6936,4348e" filled="t" fillcolor="#009FC2" stroked="f">
                <v:path arrowok="t"/>
                <v:fill/>
              </v:shape>
            </v:group>
            <v:group style="position:absolute;left:6960;top:4329;width:113;height:116" coordorigin="6960,4329" coordsize="113,116">
              <v:shape style="position:absolute;left:6960;top:4329;width:113;height:116" coordorigin="6960,4329" coordsize="113,116" path="m6995,4329l6963,4329,7002,4386,6960,4445,6990,4445,7016,4406,7047,4406,7032,4385,7045,4365,7018,4365,6995,4329e" filled="t" fillcolor="#009FC2" stroked="f">
                <v:path arrowok="t"/>
                <v:fill/>
              </v:shape>
              <v:shape style="position:absolute;left:6960;top:4329;width:113;height:116" coordorigin="6960,4329" coordsize="113,116" path="m7047,4406l7016,4406,7041,4445,7073,4445,7047,4406e" filled="t" fillcolor="#009FC2" stroked="f">
                <v:path arrowok="t"/>
                <v:fill/>
              </v:shape>
              <v:shape style="position:absolute;left:6960;top:4329;width:113;height:116" coordorigin="6960,4329" coordsize="113,116" path="m7071,4329l7041,4329,7018,4365,7045,4365,7071,4329e" filled="t" fillcolor="#009FC2" stroked="f">
                <v:path arrowok="t"/>
                <v:fill/>
              </v:shape>
            </v:group>
            <v:group style="position:absolute;left:7087;top:4298;width:76;height:171" coordorigin="7087,4298" coordsize="76,171">
              <v:shape style="position:absolute;left:7087;top:4298;width:76;height:171" coordorigin="7087,4298" coordsize="76,171" path="m7135,4351l7107,4351,7110,4432,7121,4449,7138,4461,7159,4469,7164,4444,7143,4435,7135,4417,7135,4351e" filled="t" fillcolor="#009FC2" stroked="f">
                <v:path arrowok="t"/>
                <v:fill/>
              </v:shape>
              <v:shape style="position:absolute;left:7087;top:4298;width:76;height:171" coordorigin="7087,4298" coordsize="76,171" path="m7162,4329l7087,4329,7087,4351,7162,4351,7162,4329e" filled="t" fillcolor="#009FC2" stroked="f">
                <v:path arrowok="t"/>
                <v:fill/>
              </v:shape>
              <v:shape style="position:absolute;left:7087;top:4298;width:76;height:171" coordorigin="7087,4298" coordsize="76,171" path="m7135,4298l7107,4298,7107,4329,7135,4329,7135,4298e" filled="t" fillcolor="#009FC2" stroked="f">
                <v:path arrowok="t"/>
                <v:fill/>
              </v:shape>
            </v:group>
            <v:group style="position:absolute;left:7191;top:4279;width:103;height:166" coordorigin="7191,4279" coordsize="103,166">
              <v:shape style="position:absolute;left:7191;top:4279;width:103;height:166" coordorigin="7191,4279" coordsize="103,166" path="m7219,4279l7191,4279,7191,4445,7219,4445,7219,4387,7251,4387,7246,4379,7250,4375,7219,4375,7219,4279e" filled="t" fillcolor="#009FC2" stroked="f">
                <v:path arrowok="t"/>
                <v:fill/>
              </v:shape>
              <v:shape style="position:absolute;left:7191;top:4279;width:103;height:166" coordorigin="7191,4279" coordsize="103,166" path="m7251,4387l7219,4387,7261,4445,7294,4445,7251,4387e" filled="t" fillcolor="#009FC2" stroked="f">
                <v:path arrowok="t"/>
                <v:fill/>
              </v:shape>
              <v:shape style="position:absolute;left:7191;top:4279;width:103;height:166" coordorigin="7191,4279" coordsize="103,166" path="m7288,4329l7257,4329,7219,4375,7250,4375,7288,4329e" filled="t" fillcolor="#009FC2" stroked="f">
                <v:path arrowok="t"/>
                <v:fill/>
              </v:shape>
            </v:group>
            <v:group style="position:absolute;left:7308;top:4327;width:107;height:121" coordorigin="7308,4327" coordsize="107,121">
              <v:shape style="position:absolute;left:7308;top:4327;width:107;height:121" coordorigin="7308,4327" coordsize="107,121" path="m7350,4327l7330,4336,7317,4353,7310,4374,7308,4397,7314,4417,7326,4433,7345,4444,7372,4448,7393,4445,7411,4439,7406,4427,7366,4427,7347,4419,7338,4398,7399,4378,7338,4378,7339,4354,7353,4348,7405,4348,7397,4338,7377,4329,7350,4327e" filled="t" fillcolor="#009FC2" stroked="f">
                <v:path arrowok="t"/>
                <v:fill/>
              </v:shape>
              <v:shape style="position:absolute;left:7308;top:4327;width:107;height:121" coordorigin="7308,4327" coordsize="107,121" path="m7402,4417l7390,4423,7377,4427,7406,4427,7402,4417e" filled="t" fillcolor="#009FC2" stroked="f">
                <v:path arrowok="t"/>
                <v:fill/>
              </v:shape>
              <v:shape style="position:absolute;left:7308;top:4327;width:107;height:121" coordorigin="7308,4327" coordsize="107,121" path="m7405,4348l7363,4348,7363,4348,7381,4355,7390,4378,7399,4378,7415,4372,7409,4352,7405,4348e" filled="t" fillcolor="#009FC2" stroked="f">
                <v:path arrowok="t"/>
                <v:fill/>
              </v:shape>
            </v:group>
            <v:group style="position:absolute;left:7442;top:4326;width:82;height:119" coordorigin="7442,4326" coordsize="82,119">
              <v:shape style="position:absolute;left:7442;top:4326;width:82;height:119" coordorigin="7442,4326" coordsize="82,119" path="m7469,4329l7442,4329,7443,4335,7445,4344,7445,4445,7474,4445,7474,4376,7477,4369,7484,4349,7473,4349,7469,4329e" filled="t" fillcolor="#009FC2" stroked="f">
                <v:path arrowok="t"/>
                <v:fill/>
              </v:shape>
              <v:shape style="position:absolute;left:7442;top:4326;width:82;height:119" coordorigin="7442,4326" coordsize="82,119" path="m7517,4348l7504,4348,7510,4351,7514,4355,7517,4348e" filled="t" fillcolor="#009FC2" stroked="f">
                <v:path arrowok="t"/>
                <v:fill/>
              </v:shape>
              <v:shape style="position:absolute;left:7442;top:4326;width:82;height:119" coordorigin="7442,4326" coordsize="82,119" path="m7512,4326l7490,4326,7477,4342,7473,4349,7484,4349,7484,4348,7517,4348,7524,4331,7517,4328,7512,4326e" filled="t" fillcolor="#009FC2" stroked="f">
                <v:path arrowok="t"/>
                <v:fill/>
              </v:shape>
            </v:group>
            <v:group style="position:absolute;left:7541;top:4326;width:103;height:119" coordorigin="7541,4326" coordsize="103,119">
              <v:shape style="position:absolute;left:7541;top:4326;width:103;height:119" coordorigin="7541,4326" coordsize="103,119" path="m7567,4329l7541,4329,7542,4337,7544,4344,7544,4445,7573,4445,7573,4369,7578,4359,7586,4348,7641,4348,7641,4347,7639,4344,7572,4344,7567,4329e" filled="t" fillcolor="#009FC2" stroked="f">
                <v:path arrowok="t"/>
                <v:fill/>
              </v:shape>
              <v:shape style="position:absolute;left:7541;top:4326;width:103;height:119" coordorigin="7541,4326" coordsize="103,119" path="m7641,4348l7615,4348,7616,4359,7616,4445,7644,4445,7644,4369,7641,4348e" filled="t" fillcolor="#009FC2" stroked="f">
                <v:path arrowok="t"/>
                <v:fill/>
              </v:shape>
              <v:shape style="position:absolute;left:7541;top:4326;width:103;height:119" coordorigin="7541,4326" coordsize="103,119" path="m7603,4326l7587,4326,7577,4339,7572,4344,7639,4344,7628,4331,7603,4326e" filled="t" fillcolor="#009FC2" stroked="f">
                <v:path arrowok="t"/>
                <v:fill/>
              </v:shape>
            </v:group>
            <v:group style="position:absolute;left:7672;top:4327;width:107;height:121" coordorigin="7672,4327" coordsize="107,121">
              <v:shape style="position:absolute;left:7672;top:4327;width:107;height:121" coordorigin="7672,4327" coordsize="107,121" path="m7714,4327l7694,4336,7681,4353,7674,4374,7672,4397,7678,4417,7690,4433,7709,4444,7736,4448,7757,4445,7775,4439,7770,4427,7730,4427,7711,4419,7702,4398,7763,4378,7702,4378,7703,4354,7717,4348,7770,4348,7761,4338,7741,4329,7714,4327e" filled="t" fillcolor="#009FC2" stroked="f">
                <v:path arrowok="t"/>
                <v:fill/>
              </v:shape>
              <v:shape style="position:absolute;left:7672;top:4327;width:107;height:121" coordorigin="7672,4327" coordsize="107,121" path="m7766,4417l7754,4423,7741,4427,7770,4427,7766,4417e" filled="t" fillcolor="#009FC2" stroked="f">
                <v:path arrowok="t"/>
                <v:fill/>
              </v:shape>
              <v:shape style="position:absolute;left:7672;top:4327;width:107;height:121" coordorigin="7672,4327" coordsize="107,121" path="m7770,4348l7727,4348,7727,4348,7745,4355,7754,4378,7763,4378,7780,4372,7773,4352,7770,4348e" filled="t" fillcolor="#009FC2" stroked="f">
                <v:path arrowok="t"/>
                <v:fill/>
              </v:shape>
            </v:group>
            <v:group style="position:absolute;left:7824;top:4279;width:2;height:166" coordorigin="7824,4279" coordsize="2,166">
              <v:shape style="position:absolute;left:7824;top:4279;width:2;height:166" coordorigin="7824,4279" coordsize="0,166" path="m7824,4279l7824,4445e" filled="f" stroked="t" strokeweight="1.528pt" strokecolor="#009FC2">
                <v:path arrowok="t"/>
              </v:shape>
            </v:group>
            <v:group style="position:absolute;left:8120;top:4001;width:1314;height:739" coordorigin="8120,4001" coordsize="1314,739">
              <v:shape style="position:absolute;left:8120;top:4001;width:1314;height:739" coordorigin="8120,4001" coordsize="1314,739" path="m9434,4740l8120,4740,8120,4001,9434,4001,9434,4740xe" filled="f" stroked="t" strokeweight=".201pt" strokecolor="#BDBEC0">
                <v:path arrowok="t"/>
              </v:shape>
              <v:shape style="position:absolute;left:8464;top:4069;width:645;height:636" type="#_x0000_t75">
                <v:imagedata r:id="rId171" o:title=""/>
              </v:shape>
            </v:group>
            <v:group style="position:absolute;left:2199;top:4884;width:1314;height:739" coordorigin="2199,4884" coordsize="1314,739">
              <v:shape style="position:absolute;left:2199;top:4884;width:1314;height:739" coordorigin="2199,4884" coordsize="1314,739" path="m3513,5623l2199,5623,2199,4884,3513,4884,3513,5623xe" filled="f" stroked="t" strokeweight=".201pt" strokecolor="#BDBEC0">
                <v:path arrowok="t"/>
              </v:shape>
            </v:group>
            <v:group style="position:absolute;left:3679;top:4884;width:1314;height:739" coordorigin="3679,4884" coordsize="1314,739">
              <v:shape style="position:absolute;left:3679;top:4884;width:1314;height:739" coordorigin="3679,4884" coordsize="1314,739" path="m4993,5623l3679,5623,3679,4884,4993,4884,4993,5623xe" filled="f" stroked="t" strokeweight=".201pt" strokecolor="#BDBEC0">
                <v:path arrowok="t"/>
              </v:shape>
              <v:shape style="position:absolute;left:3780;top:5013;width:1101;height:499" type="#_x0000_t75">
                <v:imagedata r:id="rId172" o:title=""/>
              </v:shape>
            </v:group>
            <v:group style="position:absolute;left:5159;top:4884;width:1314;height:739" coordorigin="5159,4884" coordsize="1314,739">
              <v:shape style="position:absolute;left:5159;top:4884;width:1314;height:739" coordorigin="5159,4884" coordsize="1314,739" path="m6474,5623l5159,5623,5159,4884,6474,4884,6474,5623xe" filled="f" stroked="t" strokeweight=".201pt" strokecolor="#BDBEC0">
                <v:path arrowok="t"/>
              </v:shape>
              <v:shape style="position:absolute;left:5271;top:5115;width:255;height:259" type="#_x0000_t75">
                <v:imagedata r:id="rId173" o:title=""/>
              </v:shape>
            </v:group>
            <v:group style="position:absolute;left:5304;top:5144;width:180;height:183" coordorigin="5304,5144" coordsize="180,183">
              <v:shape style="position:absolute;left:5304;top:5144;width:180;height:183" coordorigin="5304,5144" coordsize="180,183" path="m5339,5144l5304,5144,5378,5326,5412,5326,5427,5287,5396,5287,5339,5144e" filled="t" fillcolor="#2F3239" stroked="f">
                <v:path arrowok="t"/>
                <v:fill/>
              </v:shape>
              <v:shape style="position:absolute;left:5304;top:5144;width:180;height:183" coordorigin="5304,5144" coordsize="180,183" path="m5484,5144l5451,5144,5397,5287,5427,5287,5484,5144e" filled="t" fillcolor="#2F3239" stroked="f">
                <v:path arrowok="t"/>
                <v:fill/>
              </v:shape>
              <v:shape style="position:absolute;left:5483;top:5115;width:108;height:259" type="#_x0000_t75">
                <v:imagedata r:id="rId174" o:title=""/>
              </v:shape>
            </v:group>
            <v:group style="position:absolute;left:5531;top:5144;width:2;height:183" coordorigin="5531,5144" coordsize="2,183">
              <v:shape style="position:absolute;left:5531;top:5144;width:2;height:183" coordorigin="5531,5144" coordsize="0,183" path="m5531,5144l5531,5326e" filled="f" stroked="t" strokeweight="1.621pt" strokecolor="#2F3239">
                <v:path arrowok="t"/>
              </v:shape>
              <v:shape style="position:absolute;left:5552;top:5110;width:238;height:268" type="#_x0000_t75">
                <v:imagedata r:id="rId175" o:title=""/>
              </v:shape>
            </v:group>
            <v:group style="position:absolute;left:5587;top:5140;width:158;height:190" coordorigin="5587,5140" coordsize="158,190">
              <v:shape style="position:absolute;left:5587;top:5140;width:158;height:190" coordorigin="5587,5140" coordsize="158,190" path="m5729,5167l5667,5167,5691,5172,5706,5185,5712,5207,5712,5213,5698,5213,5678,5213,5616,5229,5587,5292,5597,5309,5613,5321,5635,5328,5662,5330,5683,5325,5700,5314,5707,5305,5657,5305,5637,5302,5623,5288,5620,5262,5632,5249,5653,5241,5681,5238,5742,5238,5742,5212,5739,5190,5733,5172,5729,5167e" filled="t" fillcolor="#2F3239" stroked="f">
                <v:path arrowok="t"/>
                <v:fill/>
              </v:shape>
              <v:shape style="position:absolute;left:5587;top:5140;width:158;height:190" coordorigin="5587,5140" coordsize="158,190" path="m5742,5299l5714,5299,5714,5318,5715,5326,5745,5326,5743,5317,5742,5305,5742,5299e" filled="t" fillcolor="#2F3239" stroked="f">
                <v:path arrowok="t"/>
                <v:fill/>
              </v:shape>
              <v:shape style="position:absolute;left:5587;top:5140;width:158;height:190" coordorigin="5587,5140" coordsize="158,190" path="m5742,5238l5712,5238,5708,5269,5698,5288,5681,5300,5657,5305,5707,5305,5713,5299,5742,5299,5742,5238e" filled="t" fillcolor="#2F3239" stroked="f">
                <v:path arrowok="t"/>
                <v:fill/>
              </v:shape>
              <v:shape style="position:absolute;left:5587;top:5140;width:158;height:190" coordorigin="5587,5140" coordsize="158,190" path="m5647,5140l5627,5145,5609,5154,5593,5167,5627,5176,5647,5169,5667,5167,5729,5167,5721,5158,5703,5148,5679,5142,5647,5140e" filled="t" fillcolor="#2F3239" stroked="f">
                <v:path arrowok="t"/>
                <v:fill/>
              </v:shape>
              <v:shape style="position:absolute;left:5743;top:5110;width:220;height:268" type="#_x0000_t75">
                <v:imagedata r:id="rId176" o:title=""/>
              </v:shape>
            </v:group>
            <v:group style="position:absolute;left:5785;top:5141;width:136;height:189" coordorigin="5785,5141" coordsize="136,189">
              <v:shape style="position:absolute;left:5785;top:5141;width:136;height:189" coordorigin="5785,5141" coordsize="136,189" path="m5801,5278l5785,5307,5798,5318,5815,5325,5837,5329,5863,5330,5885,5324,5903,5313,5912,5301,5833,5301,5815,5293,5801,5278e" filled="t" fillcolor="#2F3239" stroked="f">
                <v:path arrowok="t"/>
                <v:fill/>
              </v:shape>
              <v:shape style="position:absolute;left:5785;top:5141;width:136;height:189" coordorigin="5785,5141" coordsize="136,189" path="m5834,5141l5815,5148,5799,5161,5789,5181,5786,5208,5795,5224,5811,5234,5833,5242,5860,5249,5879,5258,5888,5277,5880,5292,5861,5300,5833,5301,5912,5301,5916,5296,5920,5272,5917,5253,5907,5239,5890,5229,5868,5221,5839,5213,5822,5203,5816,5184,5831,5171,5856,5167,5910,5167,5911,5166,5899,5154,5882,5146,5861,5141,5834,5141e" filled="t" fillcolor="#2F3239" stroked="f">
                <v:path arrowok="t"/>
                <v:fill/>
              </v:shape>
              <v:shape style="position:absolute;left:5785;top:5141;width:136;height:189" coordorigin="5785,5141" coordsize="136,189" path="m5910,5167l5856,5167,5876,5174,5889,5189,5910,5167e" filled="t" fillcolor="#2F3239" stroked="f">
                <v:path arrowok="t"/>
                <v:fill/>
              </v:shape>
              <v:shape style="position:absolute;left:5905;top:5063;width:203;height:316" type="#_x0000_t75">
                <v:imagedata r:id="rId177" o:title=""/>
              </v:shape>
            </v:group>
            <v:group style="position:absolute;left:5938;top:5092;width:126;height:239" coordorigin="5938,5092" coordsize="126,239">
              <v:shape style="position:absolute;left:5938;top:5092;width:126;height:239" coordorigin="5938,5092" coordsize="126,239" path="m6008,5169l5978,5169,5979,5295,5986,5314,6002,5327,6028,5331,6039,5331,6053,5329,6064,5324,6062,5301,6047,5301,6022,5301,6010,5286,6008,5261,6008,5169e" filled="t" fillcolor="#2F3239" stroked="f">
                <v:path arrowok="t"/>
                <v:fill/>
              </v:shape>
              <v:shape style="position:absolute;left:5938;top:5092;width:126;height:239" coordorigin="5938,5092" coordsize="126,239" path="m6062,5297l6047,5301,6062,5301,6062,5297e" filled="t" fillcolor="#2F3239" stroked="f">
                <v:path arrowok="t"/>
                <v:fill/>
              </v:shape>
              <v:shape style="position:absolute;left:5938;top:5092;width:126;height:239" coordorigin="5938,5092" coordsize="126,239" path="m6062,5144l5938,5144,5938,5169,6062,5169,6062,5144e" filled="t" fillcolor="#2F3239" stroked="f">
                <v:path arrowok="t"/>
                <v:fill/>
              </v:shape>
              <v:shape style="position:absolute;left:5938;top:5092;width:126;height:239" coordorigin="5938,5092" coordsize="126,239" path="m6008,5092l5978,5092,5978,5144,6008,5144,6008,5092e" filled="t" fillcolor="#2F3239" stroked="f">
                <v:path arrowok="t"/>
                <v:fill/>
              </v:shape>
              <v:shape style="position:absolute;left:6213;top:5282;width:169;height:169" type="#_x0000_t75">
                <v:imagedata r:id="rId178" o:title=""/>
              </v:shape>
            </v:group>
            <v:group style="position:absolute;left:6246;top:5311;width:98;height:98" coordorigin="6246,5311" coordsize="98,98">
              <v:shape style="position:absolute;left:6246;top:5311;width:98;height:98" coordorigin="6246,5311" coordsize="98,98" path="m6268,5311l6246,5333,6322,5409,6344,5387,6268,5311e" filled="t" fillcolor="#2F3239" stroked="f">
                <v:path arrowok="t"/>
                <v:fill/>
              </v:shape>
              <v:shape style="position:absolute;left:6047;top:5111;width:268;height:268" type="#_x0000_t75">
                <v:imagedata r:id="rId179" o:title=""/>
              </v:shape>
            </v:group>
            <v:group style="position:absolute;left:6081;top:5141;width:191;height:191" coordorigin="6081,5141" coordsize="191,191">
              <v:shape style="position:absolute;left:6081;top:5141;width:191;height:191" coordorigin="6081,5141" coordsize="191,191" path="m6190,5141l6127,5154,6086,5203,6081,5223,6082,5247,6108,5305,6162,5332,6187,5331,6207,5327,6225,5320,6240,5309,6237,5302,6187,5302,6163,5300,6144,5294,6130,5284,6129,5282,6129,5282,6117,5266,6111,5247,6113,5223,6119,5205,6129,5190,6130,5190,6146,5178,6166,5172,6247,5172,6244,5169,6228,5155,6209,5146,6190,5141e" filled="t" fillcolor="#2F3239" stroked="f">
                <v:path arrowok="t"/>
                <v:fill/>
              </v:shape>
              <v:shape style="position:absolute;left:6081;top:5141;width:191;height:191" coordorigin="6081,5141" coordsize="191,191" path="m6247,5172l6166,5172,6190,5173,6208,5179,6222,5190,6223,5190,6235,5207,6241,5226,6240,5250,6234,5269,6223,5283,6234,5294,6244,5305,6258,5288,6267,5270,6272,5251,6271,5226,6266,5205,6259,5188,6249,5173,6247,5172e" filled="t" fillcolor="#2F3239" stroked="f">
                <v:path arrowok="t"/>
                <v:fill/>
              </v:shape>
              <v:shape style="position:absolute;left:6081;top:5141;width:191;height:191" coordorigin="6081,5141" coordsize="191,191" path="m6223,5283l6206,5296,6187,5302,6237,5302,6234,5294,6223,5283e" filled="t" fillcolor="#2F3239" stroked="f">
                <v:path arrowok="t"/>
                <v:fill/>
              </v:shape>
              <v:shape style="position:absolute;left:6081;top:5141;width:191;height:191" coordorigin="6081,5141" coordsize="191,191" path="m6130,5283e" filled="t" fillcolor="#2F3239" stroked="f">
                <v:path arrowok="t"/>
                <v:fill/>
              </v:shape>
              <v:shape style="position:absolute;left:6081;top:5141;width:191;height:191" coordorigin="6081,5141" coordsize="191,191" path="m6129,5282l6129,5282,6130,5283,6129,5282e" filled="t" fillcolor="#2F3239" stroked="f">
                <v:path arrowok="t"/>
                <v:fill/>
              </v:shape>
            </v:group>
            <v:group style="position:absolute;left:6640;top:4884;width:1314;height:739" coordorigin="6640,4884" coordsize="1314,739">
              <v:shape style="position:absolute;left:6640;top:4884;width:1314;height:739" coordorigin="6640,4884" coordsize="1314,739" path="m7954,5623l6640,5623,6640,4884,7954,4884,7954,5623xe" filled="f" stroked="t" strokeweight=".201pt" strokecolor="#BDBEC0">
                <v:path arrowok="t"/>
              </v:shape>
            </v:group>
            <v:group style="position:absolute;left:8120;top:4884;width:1314;height:739" coordorigin="8120,4884" coordsize="1314,739">
              <v:shape style="position:absolute;left:8120;top:4884;width:1314;height:739" coordorigin="8120,4884" coordsize="1314,739" path="m9434,5623l8120,5623,8120,4884,9434,4884,9434,5623xe" filled="f" stroked="t" strokeweight=".201pt" strokecolor="#BDBEC0">
                <v:path arrowok="t"/>
              </v:shape>
              <v:shape style="position:absolute;left:3402;top:1975;width:4846;height:3897" type="#_x0000_t75">
                <v:imagedata r:id="rId180" o:title=""/>
              </v:shape>
              <v:shape style="position:absolute;left:6112;top:5176;width:138;height:138" type="#_x0000_t75">
                <v:imagedata r:id="rId181" o:title=""/>
              </v:shape>
              <v:shape style="position:absolute;left:6145;top:5205;width:62;height:62" type="#_x0000_t75">
                <v:imagedata r:id="rId182" o:title=""/>
              </v:shape>
              <v:shape style="position:absolute;left:6159;top:5207;width:34;height:33" type="#_x0000_t75">
                <v:imagedata r:id="rId183" o:title=""/>
              </v:shape>
              <v:shape style="position:absolute;left:6162;top:5254;width:27;height:11" type="#_x0000_t75">
                <v:imagedata r:id="rId184" o:title=""/>
              </v:shape>
              <v:shape style="position:absolute;left:6150;top:5205;width:51;height:30" type="#_x0000_t75">
                <v:imagedata r:id="rId185" o:title=""/>
              </v:shape>
              <v:shape style="position:absolute;left:6152;top:5237;width:51;height:30" type="#_x0000_t75">
                <v:imagedata r:id="rId186" o:title=""/>
              </v:shape>
            </v:group>
            <v:group style="position:absolute;left:6772;top:5086;width:1036;height:316" coordorigin="6772,5086" coordsize="1036,316">
              <v:shape style="position:absolute;left:6772;top:5086;width:1036;height:316" coordorigin="6772,5086" coordsize="1036,316" path="m7660,5086l6909,5087,6845,5107,6798,5151,6774,5212,6772,5235,6772,5266,6792,5329,6836,5377,6897,5401,6920,5403,7671,5402,7734,5383,7782,5338,7806,5277,7808,5254,7808,5223,7788,5160,7744,5112,7683,5088,7660,5086e" filled="t" fillcolor="#003976" stroked="f">
                <v:path arrowok="t"/>
                <v:fill/>
              </v:shape>
            </v:group>
            <v:group style="position:absolute;left:7409;top:5368;width:69;height:103" coordorigin="7409,5368" coordsize="69,103">
              <v:shape style="position:absolute;left:7409;top:5368;width:69;height:103" coordorigin="7409,5368" coordsize="69,103" path="m7478,5368l7409,5368,7410,5445,7421,5463,7442,5471,7453,5470,7471,5458,7478,5438,7478,5368e" filled="t" fillcolor="#ED1D24" stroked="f">
                <v:path arrowok="t"/>
                <v:fill/>
              </v:shape>
            </v:group>
            <v:group style="position:absolute;left:7501;top:5367;width:69;height:103" coordorigin="7501,5367" coordsize="69,103">
              <v:shape style="position:absolute;left:7501;top:5367;width:69;height:103" coordorigin="7501,5367" coordsize="69,103" path="m7571,5367l7501,5367,7502,5445,7514,5463,7534,5471,7545,5470,7564,5458,7571,5438,7571,5367e" filled="t" fillcolor="#F7941E" stroked="f">
                <v:path arrowok="t"/>
                <v:fill/>
              </v:shape>
            </v:group>
            <v:group style="position:absolute;left:7594;top:5367;width:69;height:103" coordorigin="7594,5367" coordsize="69,103">
              <v:shape style="position:absolute;left:7594;top:5367;width:69;height:103" coordorigin="7594,5367" coordsize="69,103" path="m7663,5367l7594,5367,7595,5445,7606,5463,7627,5471,7638,5470,7656,5458,7663,5438,7663,5367e" filled="t" fillcolor="#8DC63F" stroked="f">
                <v:path arrowok="t"/>
                <v:fill/>
              </v:shape>
            </v:group>
            <v:group style="position:absolute;left:6772;top:5086;width:1036;height:316" coordorigin="6772,5086" coordsize="1036,316">
              <v:shape style="position:absolute;left:6772;top:5086;width:1036;height:316" coordorigin="6772,5086" coordsize="1036,316" path="m7808,5254l7793,5320,7752,5370,7693,5399,6920,5403,6897,5401,6836,5377,6792,5329,6772,5266,6772,5235,6774,5212,6798,5151,6845,5107,6909,5087,7660,5086,7683,5088,7744,5112,7788,5160,7808,5223,7808,5254xe" filled="f" stroked="t" strokeweight="1.292pt" strokecolor="#ADBCC5">
                <v:path arrowok="t"/>
              </v:shape>
            </v:group>
            <v:group style="position:absolute;left:6802;top:5073;width:182;height:254" coordorigin="6802,5073" coordsize="182,254">
              <v:shape style="position:absolute;left:6802;top:5073;width:182;height:254" coordorigin="6802,5073" coordsize="182,254" path="m6837,5073l6802,5073,6896,5327,6920,5327,6942,5269,6909,5269,6837,5073e" filled="t" fillcolor="#ADBCC5" stroked="f">
                <v:path arrowok="t"/>
                <v:fill/>
              </v:shape>
              <v:shape style="position:absolute;left:6802;top:5073;width:182;height:254" coordorigin="6802,5073" coordsize="182,254" path="m6985,5160l6950,5160,6909,5269,6942,5269,6985,5160e" filled="t" fillcolor="#ADBCC5" stroked="f">
                <v:path arrowok="t"/>
                <v:fill/>
              </v:shape>
            </v:group>
            <v:group style="position:absolute;left:7003;top:5159;width:131;height:169" coordorigin="7003,5159" coordsize="131,169">
              <v:shape style="position:absolute;left:7003;top:5159;width:131;height:169" coordorigin="7003,5159" coordsize="131,169" path="m7087,5261l7037,5261,7047,5261,7096,5328,7133,5321,7087,5261e" filled="t" fillcolor="#ADBCC5" stroked="f">
                <v:path arrowok="t"/>
                <v:fill/>
              </v:shape>
              <v:shape style="position:absolute;left:7003;top:5159;width:131;height:169" coordorigin="7003,5159" coordsize="131,169" path="m7038,5159l7015,5159,7003,5160,7003,5327,7037,5327,7037,5261,7087,5261,7083,5256,7096,5247,7102,5238,7044,5238,7037,5236,7037,5189,7042,5187,7103,5187,7100,5179,7087,5166,7068,5159,7038,5159e" filled="t" fillcolor="#ADBCC5" stroked="f">
                <v:path arrowok="t"/>
                <v:fill/>
              </v:shape>
              <v:shape style="position:absolute;left:7003;top:5159;width:131;height:169" coordorigin="7003,5159" coordsize="131,169" path="m7103,5187l7068,5187,7077,5197,7077,5225,7069,5238,7102,5238,7109,5228,7107,5199,7103,5187e" filled="t" fillcolor="#ADBCC5" stroked="f">
                <v:path arrowok="t"/>
                <v:fill/>
              </v:shape>
            </v:group>
            <v:group style="position:absolute;left:7140;top:5157;width:174;height:174" coordorigin="7140,5157" coordsize="174,174">
              <v:shape style="position:absolute;left:7140;top:5157;width:174;height:174" coordorigin="7140,5157" coordsize="174,174" path="m7230,5157l7168,5180,7140,5238,7143,5265,7177,5318,7218,5331,7243,5329,7265,5322,7283,5310,7296,5297,7243,5297,7217,5295,7197,5287,7184,5273,7177,5253,7181,5225,7191,5206,7207,5194,7226,5190,7297,5190,7290,5181,7273,5168,7253,5160,7230,5157e" filled="t" fillcolor="#ADBCC5" stroked="f">
                <v:path arrowok="t"/>
                <v:fill/>
              </v:shape>
              <v:shape style="position:absolute;left:7140;top:5157;width:174;height:174" coordorigin="7140,5157" coordsize="174,174" path="m7297,5190l7226,5190,7248,5194,7265,5206,7275,5225,7278,5245,7273,5270,7261,5288,7243,5297,7296,5297,7298,5295,7308,5277,7314,5256,7315,5242,7312,5218,7303,5197,7297,5190e" filled="t" fillcolor="#ADBCC5" stroked="f">
                <v:path arrowok="t"/>
                <v:fill/>
              </v:shape>
            </v:group>
            <v:group style="position:absolute;left:7335;top:5157;width:174;height:174" coordorigin="7335,5157" coordsize="174,174">
              <v:shape style="position:absolute;left:7335;top:5157;width:174;height:174" coordorigin="7335,5157" coordsize="174,174" path="m7424,5157l7362,5180,7335,5238,7337,5265,7371,5318,7412,5331,7437,5329,7459,5322,7478,5310,7491,5297,7437,5297,7411,5295,7391,5287,7378,5273,7372,5253,7375,5225,7386,5206,7401,5194,7420,5190,7492,5190,7485,5181,7468,5168,7447,5160,7424,5157e" filled="t" fillcolor="#ADBCC5" stroked="f">
                <v:path arrowok="t"/>
                <v:fill/>
              </v:shape>
              <v:shape style="position:absolute;left:7335;top:5157;width:174;height:174" coordorigin="7335,5157" coordsize="174,174" path="m7492,5190l7420,5190,7442,5194,7459,5206,7470,5225,7472,5245,7468,5270,7455,5288,7437,5297,7491,5297,7492,5295,7503,5277,7508,5256,7509,5242,7506,5218,7498,5197,7492,5190e" filled="t" fillcolor="#ADBCC5" stroked="f">
                <v:path arrowok="t"/>
                <v:fill/>
              </v:shape>
            </v:group>
            <v:group style="position:absolute;left:7524;top:5160;width:244;height:256" coordorigin="7524,5160" coordsize="244,256">
              <v:shape style="position:absolute;left:7524;top:5160;width:244;height:256" coordorigin="7524,5160" coordsize="244,256" path="m7724,5229l7691,5229,7735,5416,7768,5416,7724,5229e" filled="t" fillcolor="#ADBCC5" stroked="f">
                <v:path arrowok="t"/>
                <v:fill/>
              </v:shape>
              <v:shape style="position:absolute;left:7524;top:5160;width:244;height:256" coordorigin="7524,5160" coordsize="244,256" path="m7587,5160l7561,5160,7524,5327,7558,5327,7579,5228,7616,5228,7587,5160e" filled="t" fillcolor="#ADBCC5" stroked="f">
                <v:path arrowok="t"/>
                <v:fill/>
              </v:shape>
              <v:shape style="position:absolute;left:7524;top:5160;width:244;height:256" coordorigin="7524,5160" coordsize="244,256" path="m7616,5228l7579,5228,7622,5327,7646,5327,7670,5274,7636,5274,7616,5228e" filled="t" fillcolor="#ADBCC5" stroked="f">
                <v:path arrowok="t"/>
                <v:fill/>
              </v:shape>
              <v:shape style="position:absolute;left:7524;top:5160;width:244;height:256" coordorigin="7524,5160" coordsize="244,256" path="m7708,5160l7687,5160,7636,5274,7670,5274,7691,5229,7724,5229,7708,5160e" filled="t" fillcolor="#ADBCC5" stroked="f">
                <v:path arrowok="t"/>
                <v:fill/>
              </v:shape>
            </v:group>
            <v:group style="position:absolute;left:8211;top:5316;width:198;height:132" coordorigin="8211,5316" coordsize="198,132">
              <v:shape style="position:absolute;left:8211;top:5316;width:198;height:132" coordorigin="8211,5316" coordsize="198,132" path="m8237,5316l8213,5316,8211,5318,8212,5322,8245,5443,8246,5447,8248,5448,8280,5448,8283,5446,8283,5443,8285,5437,8265,5437,8264,5427,8263,5417,8261,5407,8239,5317,8237,5316e" filled="t" fillcolor="#0068AC" stroked="f">
                <v:path arrowok="t"/>
                <v:fill/>
              </v:shape>
              <v:shape style="position:absolute;left:8211;top:5316;width:198;height:132" coordorigin="8211,5316" coordsize="198,132" path="m8331,5331l8310,5331,8312,5341,8313,5350,8337,5443,8338,5447,8340,5448,8372,5448,8374,5446,8375,5443,8377,5437,8357,5437,8356,5427,8354,5417,8352,5407,8331,5331e" filled="t" fillcolor="#0068AC" stroked="f">
                <v:path arrowok="t"/>
                <v:fill/>
              </v:shape>
              <v:shape style="position:absolute;left:8211;top:5316;width:198;height:132" coordorigin="8211,5316" coordsize="198,132" path="m8324,5316l8297,5316,8294,5317,8270,5408,8268,5417,8266,5428,8265,5437,8285,5437,8306,5359,8308,5351,8309,5341,8310,5331,8331,5331,8327,5317,8324,5316e" filled="t" fillcolor="#0068AC" stroked="f">
                <v:path arrowok="t"/>
                <v:fill/>
              </v:shape>
              <v:shape style="position:absolute;left:8211;top:5316;width:198;height:132" coordorigin="8211,5316" coordsize="198,132" path="m8406,5316l8385,5316,8381,5317,8381,5321,8361,5408,8359,5417,8358,5428,8357,5437,8377,5437,8408,5322,8409,5318,8406,5316e" filled="t" fillcolor="#0068AC" stroked="f">
                <v:path arrowok="t"/>
                <v:fill/>
              </v:shape>
            </v:group>
            <v:group style="position:absolute;left:8442;top:5313;width:121;height:136" coordorigin="8442,5313" coordsize="121,136">
              <v:shape style="position:absolute;left:8442;top:5313;width:121;height:136" coordorigin="8442,5313" coordsize="121,136" path="m8497,5313l8444,5368,8442,5397,8449,5419,8462,5435,8480,5446,8503,5449,8512,5449,8530,5444,8544,5433,8545,5431,8501,5431,8483,5425,8471,5408,8467,5380,8472,5353,8483,5337,8502,5332,8546,5332,8541,5326,8522,5317,8497,5313e" filled="t" fillcolor="#0068AC" stroked="f">
                <v:path arrowok="t"/>
                <v:fill/>
              </v:shape>
              <v:shape style="position:absolute;left:8442;top:5313;width:121;height:136" coordorigin="8442,5313" coordsize="121,136" path="m8546,5332l8502,5332,8505,5332,8523,5338,8534,5356,8537,5384,8533,5410,8520,5426,8501,5431,8545,5431,8555,5416,8561,5392,8563,5361,8555,5341,8546,5332e" filled="t" fillcolor="#0068AC" stroked="f">
                <v:path arrowok="t"/>
                <v:fill/>
              </v:shape>
            </v:group>
            <v:group style="position:absolute;left:8611;top:5313;width:81;height:135" coordorigin="8611,5313" coordsize="81,135">
              <v:shape style="position:absolute;left:8611;top:5313;width:81;height:135" coordorigin="8611,5313" coordsize="81,135" path="m8628,5315l8614,5315,8611,5318,8611,5445,8614,5448,8633,5448,8637,5445,8637,5369,8645,5344,8659,5336,8686,5336,8687,5334,8636,5334,8632,5320,8631,5317,8628,5315e" filled="t" fillcolor="#0068AC" stroked="f">
                <v:path arrowok="t"/>
                <v:fill/>
              </v:shape>
              <v:shape style="position:absolute;left:8611;top:5313;width:81;height:135" coordorigin="8611,5313" coordsize="81,135" path="m8686,5336l8665,5336,8673,5338,8677,5339,8683,5340,8686,5338,8686,5336e" filled="t" fillcolor="#0068AC" stroked="f">
                <v:path arrowok="t"/>
                <v:fill/>
              </v:shape>
              <v:shape style="position:absolute;left:8611;top:5313;width:81;height:135" coordorigin="8611,5313" coordsize="81,135" path="m8683,5313l8671,5313,8652,5320,8636,5334,8687,5334,8690,5323,8692,5317,8683,5313e" filled="t" fillcolor="#0068AC" stroked="f">
                <v:path arrowok="t"/>
                <v:fill/>
              </v:shape>
            </v:group>
            <v:group style="position:absolute;left:8878;top:5253;width:114;height:196" coordorigin="8878,5253" coordsize="114,196">
              <v:shape style="position:absolute;left:8878;top:5253;width:114;height:196" coordorigin="8878,5253" coordsize="114,196" path="m8927,5313l8879,5363,8878,5391,8882,5416,8893,5434,8909,5445,8931,5449,8951,5444,8967,5430,8991,5430,8991,5427,8919,5427,8908,5411,8905,5381,8905,5361,8909,5349,8913,5342,8918,5335,8925,5331,8991,5331,8991,5330,8964,5330,8948,5317,8927,5313e" filled="t" fillcolor="#0068AC" stroked="f">
                <v:path arrowok="t"/>
                <v:fill/>
              </v:shape>
              <v:shape style="position:absolute;left:8878;top:5253;width:114;height:196" coordorigin="8878,5253" coordsize="114,196" path="m8991,5430l8967,5430,8969,5441,8970,5445,8973,5447,8988,5447,8991,5444,8991,5430e" filled="t" fillcolor="#0068AC" stroked="f">
                <v:path arrowok="t"/>
                <v:fill/>
              </v:shape>
              <v:shape style="position:absolute;left:8878;top:5253;width:114;height:196" coordorigin="8878,5253" coordsize="114,196" path="m8991,5331l8935,5331,8944,5333,8956,5343,8964,5364,8966,5396,8959,5415,8944,5425,8919,5427,8991,5427,8991,5331e" filled="t" fillcolor="#0068AC" stroked="f">
                <v:path arrowok="t"/>
                <v:fill/>
              </v:shape>
              <v:shape style="position:absolute;left:8878;top:5253;width:114;height:196" coordorigin="8878,5253" coordsize="114,196" path="m8988,5253l8969,5253,8966,5255,8966,5258,8964,5330,8991,5330,8991,5255,8988,5253e" filled="t" fillcolor="#0068AC" stroked="f">
                <v:path arrowok="t"/>
                <v:fill/>
              </v:shape>
            </v:group>
            <v:group style="position:absolute;left:8733;top:5253;width:109;height:194" coordorigin="8733,5253" coordsize="109,194">
              <v:shape style="position:absolute;left:8733;top:5253;width:109;height:194" coordorigin="8733,5253" coordsize="109,194" path="m8755,5253l8736,5253,8733,5256,8733,5445,8736,5448,8755,5448,8758,5445,8758,5380,8787,5380,8785,5377,8785,5377,8758,5377,8758,5256,8755,5253e" filled="t" fillcolor="#0068AC" stroked="f">
                <v:path arrowok="t"/>
                <v:fill/>
              </v:shape>
              <v:shape style="position:absolute;left:8733;top:5253;width:109;height:194" coordorigin="8733,5253" coordsize="109,194" path="m8787,5380l8758,5380,8809,5443,8811,5446,8813,5448,8841,5448,8842,5444,8840,5441,8787,5380e" filled="t" fillcolor="#0068AC" stroked="f">
                <v:path arrowok="t"/>
                <v:fill/>
              </v:shape>
              <v:shape style="position:absolute;left:8733;top:5253;width:109;height:194" coordorigin="8733,5253" coordsize="109,194" path="m8841,5316l8814,5316,8812,5318,8810,5320,8758,5377,8785,5377,8840,5322,8842,5319,8841,5316e" filled="t" fillcolor="#0068AC" stroked="f">
                <v:path arrowok="t"/>
                <v:fill/>
              </v:shape>
            </v:group>
            <v:group style="position:absolute;left:9182;top:5316;width:125;height:188" coordorigin="9182,5316" coordsize="125,188">
              <v:shape style="position:absolute;left:9182;top:5316;width:125;height:188" coordorigin="9182,5316" coordsize="125,188" path="m9209,5316l9185,5316,9182,5318,9183,5321,9235,5452,9225,5471,9210,5483,9205,5484,9202,5486,9200,5490,9202,5492,9207,5500,9208,5502,9273,5415,9247,5415,9246,5411,9245,5405,9243,5401,9213,5321,9212,5317,9209,5316e" filled="t" fillcolor="#0068AC" stroked="f">
                <v:path arrowok="t"/>
                <v:fill/>
              </v:shape>
              <v:shape style="position:absolute;left:9182;top:5316;width:125;height:188" coordorigin="9182,5316" coordsize="125,188" path="m9304,5316l9281,5316,9278,5317,9277,5321,9252,5396,9250,5403,9248,5411,9247,5415,9273,5415,9307,5318,9304,5316e" filled="t" fillcolor="#0068AC" stroked="f">
                <v:path arrowok="t"/>
                <v:fill/>
              </v:shape>
            </v:group>
            <v:group style="position:absolute;left:8502;top:5051;width:441;height:219" coordorigin="8502,5051" coordsize="441,219">
              <v:shape style="position:absolute;left:8502;top:5051;width:441;height:219" coordorigin="8502,5051" coordsize="441,219" path="m8811,5051l8742,5058,8679,5076,8623,5104,8574,5142,8535,5188,8505,5241,8502,5250,8502,5262,8510,5270,8527,5270,8534,5265,8536,5258,8545,5239,8580,5187,8625,5144,8679,5112,8739,5092,8783,5086,8943,5086,8936,5083,8876,5061,8833,5053,8811,5051e" filled="t" fillcolor="#F6A01A" stroked="f">
                <v:path arrowok="t"/>
                <v:fill/>
              </v:shape>
            </v:group>
            <v:group style="position:absolute;left:8783;top:5086;width:310;height:184" coordorigin="8783,5086" coordsize="310,184">
              <v:shape style="position:absolute;left:8783;top:5086;width:310;height:184" coordorigin="8783,5086" coordsize="310,184" path="m8943,5086l8783,5086,8807,5087,8830,5089,8895,5105,8951,5133,8999,5171,9037,5218,9061,5265,9067,5270,9085,5270,9093,5262,9093,5250,9092,5248,9061,5190,9021,5143,8972,5103,8955,5092,8943,5086e" filled="t" fillcolor="#F6A01A" stroked="f">
                <v:path arrowok="t"/>
                <v:fill/>
              </v:shape>
            </v:group>
            <v:group style="position:absolute;left:9037;top:5313;width:117;height:135" coordorigin="9037,5313" coordsize="117,135">
              <v:shape style="position:absolute;left:9037;top:5313;width:117;height:135" coordorigin="9037,5313" coordsize="117,135" path="m9096,5313l9073,5317,9056,5328,9043,5344,9037,5367,9039,5397,9046,5420,9058,5436,9074,5446,9093,5449,9109,5449,9119,5444,9128,5431,9095,5431,9077,5425,9066,5408,9066,5372,9070,5349,9079,5336,9092,5332,9139,5332,9127,5321,9106,5314,9096,5313e" filled="t" fillcolor="#0068AC" stroked="f">
                <v:path arrowok="t"/>
                <v:fill/>
              </v:shape>
              <v:shape style="position:absolute;left:9037;top:5313;width:117;height:135" coordorigin="9037,5313" coordsize="117,135" path="m9153,5430l9129,5430,9131,5441,9132,5445,9135,5447,9150,5447,9153,5444,9153,5430e" filled="t" fillcolor="#0068AC" stroked="f">
                <v:path arrowok="t"/>
                <v:fill/>
              </v:shape>
              <v:shape style="position:absolute;left:9037;top:5313;width:117;height:135" coordorigin="9037,5313" coordsize="117,135" path="m9139,5332l9092,5332,9113,5337,9124,5353,9128,5379,9125,5408,9115,5425,9097,5431,9095,5431,9128,5431,9129,5430,9153,5430,9153,5381,9150,5355,9142,5335,9139,5332e" filled="t" fillcolor="#0068AC" stroked="f">
                <v:path arrowok="t"/>
                <v:fill/>
              </v:shape>
            </v:group>
            <v:group style="position:absolute;left:9298;top:5411;width:36;height:36" coordorigin="9298,5411" coordsize="36,36">
              <v:shape style="position:absolute;left:9298;top:5411;width:36;height:36" coordorigin="9298,5411" coordsize="36,36" path="m9319,5411l9313,5411,9310,5412,9298,5432,9299,5433,9314,5447,9319,5447,9321,5447,9323,5446,9325,5445,9326,5444,9314,5444,9312,5444,9302,5432,9302,5426,9311,5415,9312,5415,9314,5414,9326,5414,9325,5414,9321,5412,9319,5411e" filled="t" fillcolor="#0068AC" stroked="f">
                <v:path arrowok="t"/>
                <v:fill/>
              </v:shape>
              <v:shape style="position:absolute;left:9298;top:5411;width:36;height:36" coordorigin="9298,5411" coordsize="36,36" path="m9326,5414l9318,5414,9320,5415,9324,5416,9331,5432,9331,5433,9318,5444,9326,5444,9333,5436,9334,5434,9334,5432,9334,5426,9334,5425,9332,5420,9331,5418,9327,5415,9326,5414e" filled="t" fillcolor="#0068AC" stroked="f">
                <v:path arrowok="t"/>
                <v:fill/>
              </v:shape>
              <v:shape style="position:absolute;left:9298;top:5411;width:36;height:36" coordorigin="9298,5411" coordsize="36,36" path="m9319,5419l9309,5419,9309,5439,9314,5439,9314,5431,9321,5431,9321,5430,9322,5430,9323,5429,9324,5428,9314,5428,9314,5422,9325,5422,9324,5421,9323,5420,9321,5420,9319,5419e" filled="t" fillcolor="#0068AC" stroked="f">
                <v:path arrowok="t"/>
                <v:fill/>
              </v:shape>
              <v:shape style="position:absolute;left:9298;top:5411;width:36;height:36" coordorigin="9298,5411" coordsize="36,36" path="m9321,5431l9316,5431,9320,5439,9325,5439,9321,5431e" filled="t" fillcolor="#0068AC" stroked="f">
                <v:path arrowok="t"/>
                <v:fill/>
              </v:shape>
              <v:shape style="position:absolute;left:9298;top:5411;width:36;height:36" coordorigin="9298,5411" coordsize="36,36" path="m9325,5422l9317,5422,9318,5422,9320,5423,9320,5424,9320,5426,9320,5427,9318,5428,9317,5428,9324,5428,9324,5427,9325,5427,9325,5426,9325,5423,9325,5422e" filled="t" fillcolor="#0068AC" stroked="f">
                <v:path arrowok="t"/>
                <v:fill/>
              </v:shape>
            </v:group>
            <v:group style="position:absolute;left:2675;top:5029;width:108;height:159" coordorigin="2675,5029" coordsize="108,159">
              <v:shape style="position:absolute;left:2675;top:5029;width:108;height:159" coordorigin="2675,5029" coordsize="108,159" path="m2703,5029l2690,5041,2683,5064,2681,5080,2680,5083,2680,5085,2676,5106,2675,5125,2678,5144,2685,5162,2700,5180,2718,5188,2740,5185,2758,5176,2774,5165,2783,5156,2714,5156,2713,5156,2711,5152,2708,5132,2712,5109,2718,5091,2727,5067,2727,5052,2718,5040,2707,5029,2703,5029e" filled="t" fillcolor="#F15843" stroked="f">
                <v:path arrowok="t"/>
                <v:fill/>
              </v:shape>
            </v:group>
            <v:group style="position:absolute;left:2832;top:5118;width:198;height:68" coordorigin="2832,5118" coordsize="198,68">
              <v:shape style="position:absolute;left:2832;top:5118;width:198;height:68" coordorigin="2832,5118" coordsize="198,68" path="m2871,5118l2832,5118,2834,5118,2841,5128,2885,5177,2918,5186,2934,5185,2940,5185,2952,5183,2960,5182,3022,5162,3030,5157,2933,5157,2926,5157,2874,5127,2872,5121,2871,5118e" filled="t" fillcolor="#F15843" stroked="f">
                <v:path arrowok="t"/>
                <v:fill/>
              </v:shape>
            </v:group>
            <v:group style="position:absolute;left:2933;top:5024;width:204;height:133" coordorigin="2933,5024" coordsize="204,133">
              <v:shape style="position:absolute;left:2933;top:5024;width:204;height:133" coordorigin="2933,5024" coordsize="204,133" path="m3118,5024l3113,5024,3110,5025,3108,5032,3107,5035,3099,5048,3096,5055,3092,5062,3037,5118,2996,5140,2987,5144,2981,5147,2963,5153,2943,5157,2933,5157,3030,5157,3086,5117,3130,5064,3134,5058,3135,5056,3135,5054,3137,5049,3133,5037,3131,5035,3123,5027,3118,5024e" filled="t" fillcolor="#F15843" stroked="f">
                <v:path arrowok="t"/>
                <v:fill/>
              </v:shape>
            </v:group>
            <v:group style="position:absolute;left:2714;top:5062;width:157;height:94" coordorigin="2714,5062" coordsize="157,94">
              <v:shape style="position:absolute;left:2714;top:5062;width:157;height:94" coordorigin="2714,5062" coordsize="157,94" path="m2833,5062l2782,5112,2768,5129,2753,5143,2737,5152,2720,5156,2719,5156,2714,5156,2783,5156,2796,5144,2811,5130,2823,5122,2831,5118,2832,5118,2871,5118,2864,5096,2855,5075,2841,5063,2833,5062e" filled="t" fillcolor="#F15843" stroked="f">
                <v:path arrowok="t"/>
                <v:fill/>
              </v:shape>
            </v:group>
            <v:group style="position:absolute;left:2547;top:4965;width:362;height:42" coordorigin="2547,4965" coordsize="362,42">
              <v:shape style="position:absolute;left:2547;top:4965;width:362;height:42" coordorigin="2547,4965" coordsize="362,42" path="m2608,4965l2548,4974,2547,4976,2551,4990,2551,4993,2553,4997,2554,4999,2568,5003,2595,5006,2615,5006,2636,5004,2669,5000,2678,4999,2695,4998,2714,4998,2843,4998,2856,4997,2891,4992,2905,4988,2909,4985,2909,4985,2850,4971,2784,4971,2779,4970,2776,4969,2699,4969,2689,4969,2684,4969,2629,4965,2608,4965e" filled="t" fillcolor="#F15843" stroked="f">
                <v:path arrowok="t"/>
                <v:fill/>
              </v:shape>
            </v:group>
            <v:group style="position:absolute;left:2714;top:4998;width:129;height:2" coordorigin="2714,4998" coordsize="129,2">
              <v:shape style="position:absolute;left:2714;top:4998;width:129;height:2" coordorigin="2714,4998" coordsize="129,2" path="m2843,4998l2714,4998,2735,4998,2778,5000,2798,5000,2819,5000,2839,4998,2843,4998e" filled="t" fillcolor="#F15843" stroked="f">
                <v:path arrowok="t"/>
                <v:fill/>
              </v:shape>
            </v:group>
            <v:group style="position:absolute;left:2784;top:4970;width:66;height:2" coordorigin="2784,4970" coordsize="66,2">
              <v:shape style="position:absolute;left:2784;top:4970;width:66;height:2" coordorigin="2784,4970" coordsize="66,1" path="m2819,4970l2784,4971,2850,4971,2839,4970,2819,4970e" filled="t" fillcolor="#F15843" stroked="f">
                <v:path arrowok="t"/>
                <v:fill/>
              </v:shape>
            </v:group>
            <v:group style="position:absolute;left:2699;top:4964;width:77;height:5" coordorigin="2699,4964" coordsize="77,5">
              <v:shape style="position:absolute;left:2699;top:4964;width:77;height:5" coordorigin="2699,4964" coordsize="77,5" path="m2751,4964l2744,4965,2731,4966,2710,4968,2699,4969,2776,4969,2763,4965,2758,4965,2751,4964e" filled="t" fillcolor="#F15843" stroked="f">
                <v:path arrowok="t"/>
                <v:fill/>
              </v:shape>
            </v:group>
            <v:group style="position:absolute;left:2537;top:5255;width:609;height:267" coordorigin="2537,5255" coordsize="609,267">
              <v:shape style="position:absolute;left:2537;top:5255;width:609;height:267" coordorigin="2537,5255" coordsize="609,267" path="m2734,5411l2719,5411,2679,5521,2699,5521,2706,5499,2766,5499,2760,5483,2712,5483,2727,5440,2744,5440,2734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2766,5499l2747,5499,2754,5521,2774,5521,2766,5499e" filled="t" fillcolor="#000000" stroked="f">
                <v:path arrowok="t"/>
                <v:fill/>
              </v:shape>
              <v:shape style="position:absolute;left:2537;top:5255;width:609;height:267" coordorigin="2537,5255" coordsize="609,267" path="m2818,5428l2799,5428,2799,5521,2818,5521,2818,5428e" filled="t" fillcolor="#000000" stroked="f">
                <v:path arrowok="t"/>
                <v:fill/>
              </v:shape>
              <v:shape style="position:absolute;left:2537;top:5255;width:609;height:267" coordorigin="2537,5255" coordsize="609,267" path="m2744,5440l2727,5440,2741,5483,2760,5483,2744,5440e" filled="t" fillcolor="#000000" stroked="f">
                <v:path arrowok="t"/>
                <v:fill/>
              </v:shape>
              <v:shape style="position:absolute;left:2537;top:5255;width:609;height:267" coordorigin="2537,5255" coordsize="609,267" path="m2852,5411l2765,5411,2765,5428,2852,5428,2852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2870,5492l2857,5505,2873,5517,2893,5522,2918,5517,2929,5505,2885,5505,2879,5501,2870,5492e" filled="t" fillcolor="#000000" stroked="f">
                <v:path arrowok="t"/>
                <v:fill/>
              </v:shape>
              <v:shape style="position:absolute;left:2537;top:5255;width:609;height:267" coordorigin="2537,5255" coordsize="609,267" path="m2912,5410l2897,5410,2873,5417,2861,5434,2860,5452,2862,5459,2868,5464,2886,5472,2904,5474,2915,5481,2917,5485,2917,5498,2908,5505,2929,5505,2932,5502,2935,5479,2932,5471,2926,5466,2907,5458,2889,5454,2879,5449,2878,5446,2878,5436,2882,5427,2928,5427,2931,5423,2922,5414,2912,5410e" filled="t" fillcolor="#000000" stroked="f">
                <v:path arrowok="t"/>
                <v:fill/>
              </v:shape>
              <v:shape style="position:absolute;left:2537;top:5255;width:609;height:267" coordorigin="2537,5255" coordsize="609,267" path="m2928,5427l2905,5427,2913,5430,2920,5436,2928,5427e" filled="t" fillcolor="#000000" stroked="f">
                <v:path arrowok="t"/>
                <v:fill/>
              </v:shape>
              <v:shape style="position:absolute;left:2537;top:5255;width:609;height:267" coordorigin="2537,5255" coordsize="609,267" path="m3072,5411l3055,5411,3055,5521,3073,5521,3073,5446,3095,5446,3072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3095,5446l3073,5446,3121,5521,3138,5521,3138,5486,3120,5486,3095,5446e" filled="t" fillcolor="#000000" stroked="f">
                <v:path arrowok="t"/>
                <v:fill/>
              </v:shape>
              <v:shape style="position:absolute;left:2537;top:5255;width:609;height:267" coordorigin="2537,5255" coordsize="609,267" path="m3138,5411l3120,5411,3120,5486,3138,5486,3138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3004,5410l2981,5410,2971,5415,2963,5422,2954,5436,2950,5458,2950,5468,2953,5492,2961,5508,2971,5518,2981,5522,3004,5522,3014,5518,3021,5510,3025,5505,2986,5505,2980,5503,2976,5498,2972,5494,2968,5487,2968,5445,2972,5439,2976,5434,2980,5430,2986,5427,3025,5427,3024,5425,3014,5415,3004,5410e" filled="t" fillcolor="#000000" stroked="f">
                <v:path arrowok="t"/>
                <v:fill/>
              </v:shape>
              <v:shape style="position:absolute;left:2537;top:5255;width:609;height:267" coordorigin="2537,5255" coordsize="609,267" path="m3025,5427l2999,5427,3004,5430,3008,5434,3012,5439,3016,5445,3016,5487,3012,5494,3008,5498,3004,5503,2999,5505,3025,5505,3030,5496,3035,5474,3035,5464,3032,5440,3025,5427e" filled="t" fillcolor="#000000" stroked="f">
                <v:path arrowok="t"/>
                <v:fill/>
              </v:shape>
              <v:shape style="position:absolute;left:2537;top:5255;width:609;height:267" coordorigin="2537,5255" coordsize="609,267" path="m2565,5411l2545,5411,2574,5521,2590,5521,2599,5488,2583,5488,2565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2627,5443l2611,5443,2632,5521,2648,5521,2657,5488,2639,5488,2627,5443e" filled="t" fillcolor="#000000" stroked="f">
                <v:path arrowok="t"/>
                <v:fill/>
              </v:shape>
              <v:shape style="position:absolute;left:2537;top:5255;width:609;height:267" coordorigin="2537,5255" coordsize="609,267" path="m2619,5411l2604,5411,2583,5488,2599,5488,2611,5443,2627,5443,2619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2677,5411l2657,5411,2639,5488,2657,5488,2677,5411e" filled="t" fillcolor="#000000" stroked="f">
                <v:path arrowok="t"/>
                <v:fill/>
              </v:shape>
              <v:shape style="position:absolute;left:2537;top:5255;width:609;height:267" coordorigin="2537,5255" coordsize="609,267" path="m2689,5255l2665,5255,2656,5260,2648,5267,2639,5281,2635,5303,2635,5313,2638,5337,2646,5353,2656,5363,2665,5367,2689,5367,2699,5363,2706,5355,2709,5350,2671,5350,2665,5348,2661,5344,2657,5339,2653,5332,2653,5290,2657,5284,2665,5275,2671,5272,2710,5272,2709,5270,2699,5260,2689,5255e" filled="t" fillcolor="#000000" stroked="f">
                <v:path arrowok="t"/>
                <v:fill/>
              </v:shape>
              <v:shape style="position:absolute;left:2537;top:5255;width:609;height:267" coordorigin="2537,5255" coordsize="609,267" path="m2710,5272l2684,5272,2689,5275,2693,5279,2697,5284,2701,5290,2701,5332,2697,5339,2693,5344,2689,5348,2684,5350,2709,5350,2715,5341,2719,5319,2720,5310,2717,5286,2710,5272e" filled="t" fillcolor="#000000" stroked="f">
                <v:path arrowok="t"/>
                <v:fill/>
              </v:shape>
              <v:shape style="position:absolute;left:2537;top:5255;width:609;height:267" coordorigin="2537,5255" coordsize="609,267" path="m3081,5337l3069,5350,3084,5363,3104,5367,3129,5362,3141,5350,3096,5350,3090,5346,3081,5337e" filled="t" fillcolor="#000000" stroked="f">
                <v:path arrowok="t"/>
                <v:fill/>
              </v:shape>
              <v:shape style="position:absolute;left:2537;top:5255;width:609;height:267" coordorigin="2537,5255" coordsize="609,267" path="m3123,5255l3108,5255,3084,5262,3072,5279,3071,5297,3074,5304,3079,5309,3097,5317,3116,5320,3126,5326,3128,5330,3128,5343,3120,5350,3141,5350,3143,5347,3146,5324,3143,5316,3137,5311,3118,5303,3100,5299,3090,5294,3089,5291,3089,5281,3094,5272,3139,5272,3143,5268,3133,5259,3123,5255e" filled="t" fillcolor="#000000" stroked="f">
                <v:path arrowok="t"/>
                <v:fill/>
              </v:shape>
              <v:shape style="position:absolute;left:2537;top:5255;width:609;height:267" coordorigin="2537,5255" coordsize="609,267" path="m3139,5272l3117,5272,3124,5275,3131,5281,3139,5272e" filled="t" fillcolor="#000000" stroked="f">
                <v:path arrowok="t"/>
                <v:fill/>
              </v:shape>
              <v:shape style="position:absolute;left:2537;top:5255;width:609;height:267" coordorigin="2537,5255" coordsize="609,267" path="m2952,5256l2881,5256,2881,5366,2952,5366,2952,5349,2899,5349,2899,5319,2942,5319,2942,5303,2899,5303,2899,5273,2952,5273,2952,5256e" filled="t" fillcolor="#000000" stroked="f">
                <v:path arrowok="t"/>
                <v:fill/>
              </v:shape>
              <v:shape style="position:absolute;left:2537;top:5255;width:609;height:267" coordorigin="2537,5255" coordsize="609,267" path="m2751,5256l2732,5256,2760,5366,2776,5366,2785,5333,2769,5333,2751,5256e" filled="t" fillcolor="#000000" stroked="f">
                <v:path arrowok="t"/>
                <v:fill/>
              </v:shape>
              <v:shape style="position:absolute;left:2537;top:5255;width:609;height:267" coordorigin="2537,5255" coordsize="609,267" path="m2813,5288l2797,5288,2818,5366,2834,5366,2843,5333,2825,5333,2813,5288e" filled="t" fillcolor="#000000" stroked="f">
                <v:path arrowok="t"/>
                <v:fill/>
              </v:shape>
              <v:shape style="position:absolute;left:2537;top:5255;width:609;height:267" coordorigin="2537,5255" coordsize="609,267" path="m2805,5256l2790,5256,2769,5333,2785,5333,2797,5288,2813,5288,2805,5256e" filled="t" fillcolor="#000000" stroked="f">
                <v:path arrowok="t"/>
                <v:fill/>
              </v:shape>
              <v:shape style="position:absolute;left:2537;top:5255;width:609;height:267" coordorigin="2537,5255" coordsize="609,267" path="m2863,5256l2843,5256,2825,5333,2843,5333,2863,5256e" filled="t" fillcolor="#000000" stroked="f">
                <v:path arrowok="t"/>
                <v:fill/>
              </v:shape>
              <v:shape style="position:absolute;left:2537;top:5255;width:609;height:267" coordorigin="2537,5255" coordsize="609,267" path="m3028,5256l2974,5256,2974,5366,2993,5366,2993,5321,3032,5321,3031,5318,3043,5314,3051,5305,2993,5305,2993,5273,3049,5273,3048,5271,3042,5266,3036,5260,3028,5256e" filled="t" fillcolor="#000000" stroked="f">
                <v:path arrowok="t"/>
                <v:fill/>
              </v:shape>
              <v:shape style="position:absolute;left:2537;top:5255;width:609;height:267" coordorigin="2537,5255" coordsize="609,267" path="m3032,5321l3012,5321,3034,5366,3056,5366,3032,5321e" filled="t" fillcolor="#000000" stroked="f">
                <v:path arrowok="t"/>
                <v:fill/>
              </v:shape>
              <v:shape style="position:absolute;left:2537;top:5255;width:609;height:267" coordorigin="2537,5255" coordsize="609,267" path="m3049,5273l3027,5273,3033,5279,3033,5299,3027,5305,2993,5305,3051,5305,3052,5304,3052,5279,3049,5273e" filled="t" fillcolor="#000000" stroked="f">
                <v:path arrowok="t"/>
                <v:fill/>
              </v:shape>
              <v:shape style="position:absolute;left:2537;top:5255;width:609;height:267" coordorigin="2537,5255" coordsize="609,267" path="m2593,5273l2574,5273,2574,5366,2593,5366,2593,5273e" filled="t" fillcolor="#000000" stroked="f">
                <v:path arrowok="t"/>
                <v:fill/>
              </v:shape>
              <v:shape style="position:absolute;left:2537;top:5255;width:609;height:267" coordorigin="2537,5255" coordsize="609,267" path="m2630,5256l2537,5256,2537,5273,2630,5273,2630,525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67.51548pt;width:65.921pt;height:37.154pt;mso-position-horizontal-relative:page;mso-position-vertical-relative:paragraph;z-index:-8417" coordorigin="9598,1350" coordsize="1318,743">
            <v:group style="position:absolute;left:9600;top:1352;width:1314;height:739" coordorigin="9600,1352" coordsize="1314,739">
              <v:shape style="position:absolute;left:9600;top:1352;width:1314;height:739" coordorigin="9600,1352" coordsize="1314,739" path="m10914,2091l9600,2091,9600,1352,10914,1352,10914,2091xe" filled="f" stroked="t" strokeweight=".201pt" strokecolor="#BDBEC0">
                <v:path arrowok="t"/>
              </v:shape>
            </v:group>
            <v:group style="position:absolute;left:9687;top:1659;width:1125;height:145" coordorigin="9687,1659" coordsize="1125,145">
              <v:shape style="position:absolute;left:9687;top:1659;width:1125;height:145" coordorigin="9687,1659" coordsize="1125,145" path="m10514,1659l10486,1659,10486,1793,10488,1797,10493,1802,10497,1804,10628,1804,10644,1778,10514,1778,10514,1659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810,1659l10710,1659,10688,1662,10668,1672,10653,1687,10642,1706,10638,1728,10641,1752,10683,1798,10796,1804,10812,1778,10712,1778,10691,1773,10675,1760,10786,1744,10802,1718,10667,1718,10677,1700,10694,1688,10794,1684,10810,1659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215,1657l10201,1657,10194,1661,10191,1666,10103,1804,10136,1804,10208,1689,10240,1689,10225,1666,10221,1660,10215,1657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240,1689l10208,1689,10247,1752,10173,1752,10189,1778,10265,1778,10280,1804,10313,1804,10240,1689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471,1659l10366,1659,10311,1691,10299,1734,10303,1756,10314,1775,10329,1790,10349,1800,10371,1804,10457,1804,10473,1778,10360,1776,10343,1766,10331,1748,10327,1724,10335,1704,10351,1689,10373,1684,10455,1684,10471,1659e" filled="t" fillcolor="#ED1D24" stroked="f">
                <v:path arrowok="t"/>
                <v:fill/>
              </v:shape>
              <v:shape style="position:absolute;left:9687;top:1659;width:1125;height:145" coordorigin="9687,1659" coordsize="1125,145" path="m9844,1659l9754,1659,9700,1691,9687,1734,9691,1756,9702,1775,9718,1790,9737,1800,9759,1804,9849,1803,9870,1798,9889,1788,9898,1778,9842,1778,9749,1776,9731,1766,9719,1748,9715,1724,9723,1704,9740,1689,9761,1684,9898,1684,9886,1672,9866,1662,9844,1659e" filled="t" fillcolor="#ED1D24" stroked="f">
                <v:path arrowok="t"/>
                <v:fill/>
              </v:shape>
              <v:shape style="position:absolute;left:9687;top:1659;width:1125;height:145" coordorigin="9687,1659" coordsize="1125,145" path="m9898,1684l9761,1684,9854,1686,9872,1696,9884,1714,9888,1738,9880,1759,9863,1773,9842,1778,9898,1778,9903,1772,9913,1752,9916,1728,9912,1706,9901,1687,9898,1684e" filled="t" fillcolor="#ED1D24" stroked="f">
                <v:path arrowok="t"/>
                <v:fill/>
              </v:shape>
              <v:shape style="position:absolute;left:9687;top:1659;width:1125;height:145" coordorigin="9687,1659" coordsize="1125,145" path="m9931,1659l9931,1804,9959,1804,9959,1684,10093,1684,10087,1673,10071,1662,9931,1659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093,1684l10064,1684,10074,1695,10074,1721,10064,1731,9973,1731,10056,1804,10096,1804,10040,1757,10053,1757,10075,1752,10091,1738,10095,1731,10064,1731,10095,1731,10101,1718,10097,1692,10093,1684e" filled="t" fillcolor="#ED1D24" stroked="f">
                <v:path arrowok="t"/>
                <v:fill/>
              </v:shape>
              <v:shape style="position:absolute;left:9687;top:1659;width:1125;height:145" coordorigin="9687,1659" coordsize="1125,145" path="m10053,1757l10040,1757,10053,1757e" filled="t" fillcolor="#ED1D24" stroked="f">
                <v:path arrowok="t"/>
                <v:fill/>
              </v:shape>
            </v:group>
            <v:group style="position:absolute;left:10822;top:1658;width:33;height:33" coordorigin="10822,1658" coordsize="33,33">
              <v:shape style="position:absolute;left:10822;top:1658;width:33;height:33" coordorigin="10822,1658" coordsize="33,33" path="m10847,1658l10829,1658,10822,1665,10822,1683,10829,1690,10847,1690,10850,1687,10831,1687,10825,1681,10825,1667,10831,1661,10850,1661,10847,1658e" filled="t" fillcolor="#ED1D24" stroked="f">
                <v:path arrowok="t"/>
                <v:fill/>
              </v:shape>
              <v:shape style="position:absolute;left:10822;top:1658;width:33;height:33" coordorigin="10822,1658" coordsize="33,33" path="m10850,1661l10845,1661,10851,1667,10851,1681,10845,1687,10850,1687,10854,1683,10854,1665,10850,1661e" filled="t" fillcolor="#ED1D24" stroked="f">
                <v:path arrowok="t"/>
                <v:fill/>
              </v:shape>
              <v:shape style="position:absolute;left:10822;top:1658;width:33;height:33" coordorigin="10822,1658" coordsize="33,33" path="m10836,1664l10832,1664,10832,1683,10835,1683,10835,1676,10842,1676,10841,1675,10842,1675,10842,1675,10844,1674,10844,1673,10835,1673,10835,1667,10845,1667,10844,1666,10841,1665,10840,1664,10836,1664e" filled="t" fillcolor="#ED1D24" stroked="f">
                <v:path arrowok="t"/>
                <v:fill/>
              </v:shape>
              <v:shape style="position:absolute;left:10822;top:1658;width:33;height:33" coordorigin="10822,1658" coordsize="33,33" path="m10842,1676l10838,1676,10842,1683,10846,1683,10842,1676e" filled="t" fillcolor="#ED1D24" stroked="f">
                <v:path arrowok="t"/>
                <v:fill/>
              </v:shape>
              <v:shape style="position:absolute;left:10822;top:1658;width:33;height:33" coordorigin="10822,1658" coordsize="33,33" path="m10845,1667l10839,1667,10840,1668,10841,1668,10841,1669,10841,1671,10840,1673,10838,1673,10844,1673,10845,1672,10845,1667e" filled="t" fillcolor="#ED1D24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4"/>
          <w:szCs w:val="4"/>
          <w:color w:val="808285"/>
          <w:spacing w:val="2"/>
          <w:w w:val="100"/>
        </w:rPr>
        <w:t>PREDICTIV</w:t>
      </w:r>
      <w:r>
        <w:rPr>
          <w:rFonts w:ascii="Arial" w:hAnsi="Arial" w:cs="Arial" w:eastAsia="Arial"/>
          <w:sz w:val="4"/>
          <w:szCs w:val="4"/>
          <w:color w:val="808285"/>
          <w:spacing w:val="0"/>
          <w:w w:val="100"/>
        </w:rPr>
        <w:t>E</w:t>
      </w:r>
      <w:r>
        <w:rPr>
          <w:rFonts w:ascii="Arial" w:hAnsi="Arial" w:cs="Arial" w:eastAsia="Arial"/>
          <w:sz w:val="4"/>
          <w:szCs w:val="4"/>
          <w:color w:val="808285"/>
          <w:spacing w:val="5"/>
          <w:w w:val="100"/>
        </w:rPr>
        <w:t> </w:t>
      </w:r>
      <w:r>
        <w:rPr>
          <w:rFonts w:ascii="Arial" w:hAnsi="Arial" w:cs="Arial" w:eastAsia="Arial"/>
          <w:sz w:val="4"/>
          <w:szCs w:val="4"/>
          <w:color w:val="808285"/>
          <w:spacing w:val="2"/>
          <w:w w:val="100"/>
        </w:rPr>
        <w:t>WORKFORC</w:t>
      </w:r>
      <w:r>
        <w:rPr>
          <w:rFonts w:ascii="Arial" w:hAnsi="Arial" w:cs="Arial" w:eastAsia="Arial"/>
          <w:sz w:val="4"/>
          <w:szCs w:val="4"/>
          <w:color w:val="808285"/>
          <w:spacing w:val="0"/>
          <w:w w:val="100"/>
        </w:rPr>
        <w:t>E</w:t>
      </w:r>
      <w:r>
        <w:rPr>
          <w:rFonts w:ascii="Arial" w:hAnsi="Arial" w:cs="Arial" w:eastAsia="Arial"/>
          <w:sz w:val="4"/>
          <w:szCs w:val="4"/>
          <w:color w:val="808285"/>
          <w:spacing w:val="10"/>
          <w:w w:val="100"/>
        </w:rPr>
        <w:t> </w:t>
      </w:r>
      <w:r>
        <w:rPr>
          <w:rFonts w:ascii="Arial" w:hAnsi="Arial" w:cs="Arial" w:eastAsia="Arial"/>
          <w:sz w:val="4"/>
          <w:szCs w:val="4"/>
          <w:color w:val="808285"/>
          <w:spacing w:val="2"/>
          <w:w w:val="104"/>
        </w:rPr>
        <w:t>ANA</w:t>
      </w:r>
      <w:r>
        <w:rPr>
          <w:rFonts w:ascii="Arial" w:hAnsi="Arial" w:cs="Arial" w:eastAsia="Arial"/>
          <w:sz w:val="4"/>
          <w:szCs w:val="4"/>
          <w:color w:val="808285"/>
          <w:spacing w:val="-3"/>
          <w:w w:val="104"/>
        </w:rPr>
        <w:t>L</w:t>
      </w:r>
      <w:r>
        <w:rPr>
          <w:rFonts w:ascii="Arial" w:hAnsi="Arial" w:cs="Arial" w:eastAsia="Arial"/>
          <w:sz w:val="4"/>
          <w:szCs w:val="4"/>
          <w:color w:val="808285"/>
          <w:spacing w:val="2"/>
          <w:w w:val="102"/>
        </w:rPr>
        <w:t>YTICS</w:t>
      </w:r>
      <w:r>
        <w:rPr>
          <w:rFonts w:ascii="Arial" w:hAnsi="Arial" w:cs="Arial" w:eastAsia="Arial"/>
          <w:sz w:val="4"/>
          <w:szCs w:val="4"/>
          <w:color w:val="000000"/>
          <w:spacing w:val="0"/>
          <w:w w:val="100"/>
        </w:rPr>
      </w:r>
    </w:p>
    <w:p>
      <w:pPr>
        <w:spacing w:before="8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3" w:after="0" w:line="167" w:lineRule="exact"/>
        <w:ind w:right="3273"/>
        <w:jc w:val="right"/>
        <w:rPr>
          <w:rFonts w:ascii="GillSans Light" w:hAnsi="GillSans Light" w:cs="GillSans Light" w:eastAsia="GillSans Light"/>
          <w:sz w:val="15"/>
          <w:szCs w:val="15"/>
        </w:rPr>
      </w:pPr>
      <w:rPr/>
      <w:r>
        <w:rPr/>
        <w:pict>
          <v:group style="position:absolute;margin-left:35.820499pt;margin-top:-62.843204pt;width:65.921pt;height:37.154pt;mso-position-horizontal-relative:page;mso-position-vertical-relative:paragraph;z-index:-8416" coordorigin="716,-1257" coordsize="1318,743">
            <v:group style="position:absolute;left:718;top:-1255;width:1314;height:739" coordorigin="718,-1255" coordsize="1314,739">
              <v:shape style="position:absolute;left:718;top:-1255;width:1314;height:739" coordorigin="718,-1255" coordsize="1314,739" path="m2033,-516l718,-516,718,-1255,2033,-1255,2033,-516xe" filled="f" stroked="t" strokeweight=".201pt" strokecolor="#BDBEC0">
                <v:path arrowok="t"/>
              </v:shape>
              <v:shape style="position:absolute;left:918;top:-1122;width:764;height:187" type="#_x0000_t75">
                <v:imagedata r:id="rId187" o:title=""/>
              </v:shape>
            </v:group>
            <v:group style="position:absolute;left:881;top:-937;width:220;height:215" coordorigin="881,-937" coordsize="220,215">
              <v:shape style="position:absolute;left:881;top:-937;width:220;height:215" coordorigin="881,-937" coordsize="220,215" path="m979,-937l923,-915,885,-862,881,-819,884,-801,920,-747,975,-723,999,-722,1017,-725,1038,-733,1055,-742,1067,-753,980,-753,971,-755,952,-762,944,-768,937,-775,930,-783,925,-791,921,-800,917,-810,915,-819,915,-840,917,-850,925,-869,930,-877,937,-884,944,-892,952,-897,971,-905,980,-907,1066,-907,1060,-914,1044,-924,1022,-933,1004,-937,979,-937e" filled="t" fillcolor="#000000" stroked="f">
                <v:path arrowok="t"/>
                <v:fill/>
              </v:shape>
              <v:shape style="position:absolute;left:881;top:-937;width:220;height:215" coordorigin="881,-937" coordsize="220,215" path="m1066,-907l1001,-907,1010,-905,1029,-897,1037,-892,1043,-884,1051,-877,1056,-869,1064,-850,1066,-840,1066,-819,1064,-809,1060,-800,1056,-791,1001,-753,1067,-753,1099,-810,1101,-830,1100,-840,1096,-858,1087,-881,1077,-896,1066,-907e" filled="t" fillcolor="#000000" stroked="f">
                <v:path arrowok="t"/>
                <v:fill/>
              </v:shape>
            </v:group>
            <v:group style="position:absolute;left:1108;top:-861;width:140;height:141" coordorigin="1108,-861" coordsize="140,141">
              <v:shape style="position:absolute;left:1108;top:-861;width:140;height:141" coordorigin="1108,-861" coordsize="140,141" path="m1141,-861l1108,-861,1178,-719,1203,-769,1178,-769,1177,-775,1175,-780,1173,-788,1171,-791,1141,-861e" filled="t" fillcolor="#000000" stroked="f">
                <v:path arrowok="t"/>
                <v:fill/>
              </v:shape>
              <v:shape style="position:absolute;left:1108;top:-861;width:140;height:141" coordorigin="1108,-861" coordsize="140,141" path="m1248,-861l1215,-861,1186,-793,1184,-789,1182,-785,1180,-777,1179,-773,1178,-769,1203,-769,1248,-861e" filled="t" fillcolor="#000000" stroked="f">
                <v:path arrowok="t"/>
                <v:fill/>
              </v:shape>
            </v:group>
            <v:group style="position:absolute;left:1252;top:-865;width:135;height:144" coordorigin="1252,-865" coordsize="135,144">
              <v:shape style="position:absolute;left:1252;top:-865;width:135;height:144" coordorigin="1252,-865" coordsize="135,144" path="m1323,-865l1260,-832,1252,-791,1254,-771,1262,-753,1274,-735,1291,-725,1313,-722,1322,-722,1330,-724,1345,-731,1351,-737,1357,-744,1387,-744,1387,-749,1309,-749,1300,-753,1293,-760,1287,-768,1284,-779,1284,-807,1287,-818,1300,-834,1309,-838,1387,-838,1387,-839,1357,-839,1353,-847,1348,-854,1332,-863,1323,-865e" filled="t" fillcolor="#000000" stroked="f">
                <v:path arrowok="t"/>
                <v:fill/>
              </v:shape>
              <v:shape style="position:absolute;left:1252;top:-865;width:135;height:144" coordorigin="1252,-865" coordsize="135,144" path="m1387,-744l1357,-744,1357,-727,1387,-727,1387,-744e" filled="t" fillcolor="#000000" stroked="f">
                <v:path arrowok="t"/>
                <v:fill/>
              </v:shape>
              <v:shape style="position:absolute;left:1252;top:-865;width:135;height:144" coordorigin="1252,-865" coordsize="135,144" path="m1387,-838l1333,-838,1342,-834,1354,-819,1358,-808,1358,-781,1354,-770,1340,-753,1331,-749,1387,-749,1387,-838e" filled="t" fillcolor="#000000" stroked="f">
                <v:path arrowok="t"/>
                <v:fill/>
              </v:shape>
              <v:shape style="position:absolute;left:1252;top:-865;width:135;height:144" coordorigin="1252,-865" coordsize="135,144" path="m1387,-861l1357,-861,1357,-839,1387,-839,1387,-861e" filled="t" fillcolor="#000000" stroked="f">
                <v:path arrowok="t"/>
                <v:fill/>
              </v:shape>
            </v:group>
            <v:group style="position:absolute;left:1408;top:-911;width:54;height:184" coordorigin="1408,-911" coordsize="54,184">
              <v:shape style="position:absolute;left:1408;top:-911;width:54;height:184" coordorigin="1408,-911" coordsize="54,184" path="m1462,-834l1431,-834,1431,-727,1462,-727,1462,-834e" filled="t" fillcolor="#000000" stroked="f">
                <v:path arrowok="t"/>
                <v:fill/>
              </v:shape>
              <v:shape style="position:absolute;left:1408;top:-911;width:54;height:184" coordorigin="1408,-911" coordsize="54,184" path="m1485,-861l1408,-861,1408,-834,1485,-834,1485,-861e" filled="t" fillcolor="#000000" stroked="f">
                <v:path arrowok="t"/>
                <v:fill/>
              </v:shape>
              <v:shape style="position:absolute;left:1408;top:-911;width:54;height:184" coordorigin="1408,-911" coordsize="54,184" path="m1462,-911l1431,-911,1431,-861,1462,-861,1462,-911e" filled="t" fillcolor="#000000" stroked="f">
                <v:path arrowok="t"/>
                <v:fill/>
              </v:shape>
            </v:group>
            <v:group style="position:absolute;left:1504;top:-937;width:35;height:210" coordorigin="1504,-937" coordsize="35,210">
              <v:shape style="position:absolute;left:1504;top:-937;width:35;height:210" coordorigin="1504,-937" coordsize="35,210" path="m1538,-861l1508,-861,1508,-727,1538,-727,1538,-861e" filled="t" fillcolor="#000000" stroked="f">
                <v:path arrowok="t"/>
                <v:fill/>
              </v:shape>
              <v:shape style="position:absolute;left:1504;top:-937;width:35;height:210" coordorigin="1504,-937" coordsize="35,210" path="m1528,-937l1518,-937,1513,-935,1506,-928,1504,-924,1504,-913,1506,-908,1513,-901,1518,-899,1528,-899,1533,-901,1540,-908,1542,-913,1542,-924,1540,-928,1533,-935,1528,-937e" filled="t" fillcolor="#000000" stroked="f">
                <v:path arrowok="t"/>
                <v:fill/>
              </v:shape>
            </v:group>
            <v:group style="position:absolute;left:1567;top:-865;width:147;height:143" coordorigin="1567,-865" coordsize="147,143">
              <v:shape style="position:absolute;left:1567;top:-865;width:147;height:143" coordorigin="1567,-865" coordsize="147,143" path="m1650,-865l1630,-865,1621,-863,1569,-813,1567,-803,1567,-784,1603,-731,1630,-722,1650,-722,1699,-749,1629,-749,1619,-753,1603,-771,1599,-781,1599,-806,1603,-816,1619,-833,1629,-838,1699,-838,1685,-851,1677,-856,1659,-863,1650,-865e" filled="t" fillcolor="#000000" stroked="f">
                <v:path arrowok="t"/>
                <v:fill/>
              </v:shape>
              <v:shape style="position:absolute;left:1567;top:-865;width:147;height:143" coordorigin="1567,-865" coordsize="147,143" path="m1699,-838l1652,-838,1661,-833,1677,-816,1681,-806,1681,-781,1677,-771,1661,-753,1652,-749,1699,-749,1699,-750,1705,-757,1712,-775,1714,-784,1714,-803,1712,-812,1708,-821,1704,-830,1699,-837,1699,-838e" filled="t" fillcolor="#000000" stroked="f">
                <v:path arrowok="t"/>
                <v:fill/>
              </v:shape>
            </v:group>
            <v:group style="position:absolute;left:1741;top:-865;width:129;height:138" coordorigin="1741,-865" coordsize="129,138">
              <v:shape style="position:absolute;left:1741;top:-865;width:129;height:138" coordorigin="1741,-865" coordsize="129,138" path="m1769,-861l1741,-861,1741,-727,1771,-727,1771,-799,1772,-807,1772,-812,1773,-817,1775,-821,1777,-824,1780,-829,1785,-833,1796,-838,1799,-839,1769,-839,1769,-861e" filled="t" fillcolor="#000000" stroked="f">
                <v:path arrowok="t"/>
                <v:fill/>
              </v:shape>
              <v:shape style="position:absolute;left:1741;top:-865;width:129;height:138" coordorigin="1741,-865" coordsize="129,138" path="m1866,-839l1820,-839,1828,-836,1836,-825,1839,-813,1839,-727,1869,-727,1869,-821,1869,-829,1867,-838,1867,-839,1866,-839e" filled="t" fillcolor="#000000" stroked="f">
                <v:path arrowok="t"/>
                <v:fill/>
              </v:shape>
              <v:shape style="position:absolute;left:1741;top:-865;width:129;height:138" coordorigin="1741,-865" coordsize="129,138" path="m1831,-865l1809,-865,1799,-863,1783,-855,1775,-848,1769,-839,1799,-839,1802,-839,1866,-839,1865,-843,1863,-846,1859,-853,1853,-857,1846,-861,1839,-864,1831,-865e" filled="t" fillcolor="#000000" stroked="f">
                <v:path arrowok="t"/>
                <v:fill/>
              </v:shape>
            </v:group>
            <v:group style="position:absolute;left:896;top:-700;width:15;height:73" coordorigin="896,-700" coordsize="15,73">
              <v:shape style="position:absolute;left:896;top:-700;width:15;height:73" coordorigin="896,-700" coordsize="15,73" path="m896,-664l910,-664e" filled="f" stroked="t" strokeweight="3.756pt" strokecolor="#939598">
                <v:path arrowok="t"/>
              </v:shape>
            </v:group>
            <v:group style="position:absolute;left:966;top:-700;width:58;height:73" coordorigin="966,-700" coordsize="58,73">
              <v:shape style="position:absolute;left:966;top:-700;width:58;height:73" coordorigin="966,-700" coordsize="58,73" path="m980,-700l966,-700,966,-627,980,-627,980,-675,996,-675,980,-700e" filled="t" fillcolor="#939598" stroked="f">
                <v:path arrowok="t"/>
                <v:fill/>
              </v:shape>
              <v:shape style="position:absolute;left:966;top:-700;width:58;height:73" coordorigin="966,-700" coordsize="58,73" path="m996,-675l980,-675,1009,-627,1024,-627,1024,-652,1010,-652,996,-675e" filled="t" fillcolor="#939598" stroked="f">
                <v:path arrowok="t"/>
                <v:fill/>
              </v:shape>
              <v:shape style="position:absolute;left:966;top:-700;width:58;height:73" coordorigin="966,-700" coordsize="58,73" path="m1024,-700l1010,-700,1010,-652,1024,-652,1024,-700e" filled="t" fillcolor="#939598" stroked="f">
                <v:path arrowok="t"/>
                <v:fill/>
              </v:shape>
            </v:group>
            <v:group style="position:absolute;left:1078;top:-702;width:64;height:76" coordorigin="1078,-702" coordsize="64,76">
              <v:shape style="position:absolute;left:1078;top:-702;width:64;height:76" coordorigin="1078,-702" coordsize="64,76" path="m1121,-702l1102,-702,1094,-698,1081,-685,1078,-675,1078,-652,1081,-643,1094,-629,1102,-626,1119,-626,1126,-628,1136,-636,1138,-639,1106,-639,1102,-641,1095,-649,1093,-655,1093,-673,1095,-679,1102,-687,1106,-689,1138,-689,1138,-691,1129,-699,1121,-702e" filled="t" fillcolor="#939598" stroked="f">
                <v:path arrowok="t"/>
                <v:fill/>
              </v:shape>
              <v:shape style="position:absolute;left:1078;top:-702;width:64;height:76" coordorigin="1078,-702" coordsize="64,76" path="m1128,-654l1126,-649,1124,-645,1119,-640,1115,-639,1138,-639,1140,-642,1142,-650,1128,-654e" filled="t" fillcolor="#939598" stroked="f">
                <v:path arrowok="t"/>
                <v:fill/>
              </v:shape>
              <v:shape style="position:absolute;left:1078;top:-702;width:64;height:76" coordorigin="1078,-702" coordsize="64,76" path="m1138,-689l1116,-689,1119,-688,1124,-684,1126,-681,1127,-677,1142,-680,1140,-686,1138,-689e" filled="t" fillcolor="#939598" stroked="f">
                <v:path arrowok="t"/>
                <v:fill/>
              </v:shape>
            </v:group>
            <v:group style="position:absolute;left:1196;top:-700;width:56;height:73" coordorigin="1196,-700" coordsize="56,73">
              <v:shape style="position:absolute;left:1196;top:-700;width:56;height:73" coordorigin="1196,-700" coordsize="56,73" path="m1250,-700l1196,-700,1196,-627,1252,-627,1252,-640,1211,-640,1211,-660,1247,-660,1247,-672,1211,-672,1211,-688,1250,-688,1250,-700e" filled="t" fillcolor="#939598" stroked="f">
                <v:path arrowok="t"/>
                <v:fill/>
              </v:shape>
            </v:group>
            <v:group style="position:absolute;left:1306;top:-700;width:58;height:73" coordorigin="1306,-700" coordsize="58,73">
              <v:shape style="position:absolute;left:1306;top:-700;width:58;height:73" coordorigin="1306,-700" coordsize="58,73" path="m1320,-700l1306,-700,1306,-627,1319,-627,1319,-675,1336,-675,1320,-700e" filled="t" fillcolor="#939598" stroked="f">
                <v:path arrowok="t"/>
                <v:fill/>
              </v:shape>
              <v:shape style="position:absolute;left:1306;top:-700;width:58;height:73" coordorigin="1306,-700" coordsize="58,73" path="m1336,-675l1319,-675,1349,-627,1364,-627,1364,-652,1350,-652,1336,-675e" filled="t" fillcolor="#939598" stroked="f">
                <v:path arrowok="t"/>
                <v:fill/>
              </v:shape>
              <v:shape style="position:absolute;left:1306;top:-700;width:58;height:73" coordorigin="1306,-700" coordsize="58,73" path="m1364,-700l1350,-700,1350,-652,1364,-652,1364,-700e" filled="t" fillcolor="#939598" stroked="f">
                <v:path arrowok="t"/>
                <v:fill/>
              </v:shape>
            </v:group>
            <v:group style="position:absolute;left:1415;top:-700;width:36;height:73" coordorigin="1415,-700" coordsize="36,73">
              <v:shape style="position:absolute;left:1415;top:-700;width:36;height:73" coordorigin="1415,-700" coordsize="36,73" path="m1452,-688l1437,-688,1437,-627,1452,-627,1452,-688e" filled="t" fillcolor="#939598" stroked="f">
                <v:path arrowok="t"/>
                <v:fill/>
              </v:shape>
              <v:shape style="position:absolute;left:1415;top:-700;width:36;height:73" coordorigin="1415,-700" coordsize="36,73" path="m1473,-700l1415,-700,1415,-688,1473,-688,1473,-700e" filled="t" fillcolor="#939598" stroked="f">
                <v:path arrowok="t"/>
                <v:fill/>
              </v:shape>
            </v:group>
            <v:group style="position:absolute;left:1524;top:-700;width:15;height:73" coordorigin="1524,-700" coordsize="15,73">
              <v:shape style="position:absolute;left:1524;top:-700;width:15;height:73" coordorigin="1524,-700" coordsize="15,73" path="m1524,-664l1539,-664e" filled="f" stroked="t" strokeweight="3.756pt" strokecolor="#939598">
                <v:path arrowok="t"/>
              </v:shape>
            </v:group>
            <v:group style="position:absolute;left:1587;top:-700;width:68;height:73" coordorigin="1587,-700" coordsize="68,73">
              <v:shape style="position:absolute;left:1587;top:-700;width:68;height:73" coordorigin="1587,-700" coordsize="68,73" path="m1603,-700l1587,-700,1613,-627,1628,-627,1635,-646,1621,-646,1603,-700e" filled="t" fillcolor="#939598" stroked="f">
                <v:path arrowok="t"/>
                <v:fill/>
              </v:shape>
              <v:shape style="position:absolute;left:1587;top:-700;width:68;height:73" coordorigin="1587,-700" coordsize="68,73" path="m1655,-700l1639,-700,1621,-646,1635,-646,1655,-700e" filled="t" fillcolor="#939598" stroked="f">
                <v:path arrowok="t"/>
                <v:fill/>
              </v:shape>
            </v:group>
            <v:group style="position:absolute;left:1704;top:-700;width:56;height:73" coordorigin="1704,-700" coordsize="56,73">
              <v:shape style="position:absolute;left:1704;top:-700;width:56;height:73" coordorigin="1704,-700" coordsize="56,73" path="m1758,-700l1704,-700,1704,-627,1759,-627,1759,-640,1718,-640,1718,-660,1755,-660,1755,-672,1718,-672,1718,-688,1758,-688,1758,-700e" filled="t" fillcolor="#939598" stroked="f">
                <v:path arrowok="t"/>
                <v:fill/>
              </v:shape>
            </v:group>
            <v:group style="position:absolute;left:1809;top:-702;width:59;height:76" coordorigin="1809,-702" coordsize="59,76">
              <v:shape style="position:absolute;left:1809;top:-702;width:59;height:76" coordorigin="1809,-702" coordsize="59,76" path="m1824,-653l1809,-651,1810,-643,1813,-637,1823,-628,1830,-626,1846,-626,1851,-627,1860,-630,1863,-633,1866,-639,1835,-639,1832,-640,1829,-642,1826,-644,1825,-648,1824,-653e" filled="t" fillcolor="#939598" stroked="f">
                <v:path arrowok="t"/>
                <v:fill/>
              </v:shape>
              <v:shape style="position:absolute;left:1809;top:-702;width:59;height:76" coordorigin="1809,-702" coordsize="59,76" path="m1848,-702l1833,-702,1828,-701,1812,-676,1814,-671,1822,-664,1827,-661,1842,-658,1845,-657,1850,-655,1851,-654,1854,-652,1854,-650,1854,-646,1853,-644,1850,-642,1848,-640,1844,-639,1866,-639,1868,-641,1869,-644,1869,-653,1868,-657,1835,-675,1830,-676,1827,-679,1826,-681,1826,-684,1827,-686,1831,-689,1834,-689,1865,-689,1864,-692,1859,-696,1855,-700,1848,-702e" filled="t" fillcolor="#939598" stroked="f">
                <v:path arrowok="t"/>
                <v:fill/>
              </v:shape>
              <v:shape style="position:absolute;left:1809;top:-702;width:59;height:76" coordorigin="1809,-702" coordsize="59,76" path="m1865,-689l1843,-689,1846,-689,1848,-687,1850,-685,1851,-683,1852,-679,1867,-680,1866,-686,1865,-689e" filled="t" fillcolor="#939598" stroked="f">
                <v:path arrowok="t"/>
                <v:fill/>
              </v:shape>
            </v:group>
            <v:group style="position:absolute;left:1498;top:-945;width:49;height:49" coordorigin="1498,-945" coordsize="49,49">
              <v:shape style="position:absolute;left:1498;top:-945;width:49;height:49" coordorigin="1498,-945" coordsize="49,49" path="m1536,-945l1509,-945,1498,-934,1498,-906,1509,-895,1536,-895,1547,-906,1547,-934,1536,-945e" filled="t" fillcolor="#FFFFFF" stroked="f">
                <v:path arrowok="t"/>
                <v:fill/>
              </v:shape>
              <v:shape style="position:absolute;left:1503;top:-940;width:41;height:41" type="#_x0000_t75">
                <v:imagedata r:id="rId188" o:title=""/>
              </v:shape>
            </v:group>
            <w10:wrap type="none"/>
          </v:group>
        </w:pict>
      </w:r>
      <w:r>
        <w:rPr/>
        <w:pict>
          <v:group style="position:absolute;margin-left:479.901489pt;margin-top:-62.843204pt;width:65.921pt;height:37.154pt;mso-position-horizontal-relative:page;mso-position-vertical-relative:paragraph;z-index:-8415" coordorigin="9598,-1257" coordsize="1318,743">
            <v:group style="position:absolute;left:9600;top:-1255;width:1314;height:739" coordorigin="9600,-1255" coordsize="1314,739">
              <v:shape style="position:absolute;left:9600;top:-1255;width:1314;height:739" coordorigin="9600,-1255" coordsize="1314,739" path="m10914,-516l9600,-516,9600,-1255,10914,-1255,10914,-516xe" filled="f" stroked="t" strokeweight=".201pt" strokecolor="#BDBEC0">
                <v:path arrowok="t"/>
              </v:shape>
              <v:shape style="position:absolute;left:9696;top:-1005;width:1122;height:215" type="#_x0000_t75">
                <v:imagedata r:id="rId189" o:title=""/>
              </v:shape>
            </v:group>
            <w10:wrap type="none"/>
          </v:group>
        </w:pict>
      </w:r>
      <w:r>
        <w:rPr/>
        <w:pict>
          <v:group style="position:absolute;margin-left:35.820499pt;margin-top:-18.693205pt;width:65.921pt;height:37.154pt;mso-position-horizontal-relative:page;mso-position-vertical-relative:paragraph;z-index:-8414" coordorigin="716,-374" coordsize="1318,743">
            <v:group style="position:absolute;left:718;top:-372;width:1314;height:739" coordorigin="718,-372" coordsize="1314,739">
              <v:shape style="position:absolute;left:718;top:-372;width:1314;height:739" coordorigin="718,-372" coordsize="1314,739" path="m2033,367l718,367,718,-372,2033,-372,2033,367xe" filled="f" stroked="t" strokeweight=".201pt" strokecolor="#BDBEC0">
                <v:path arrowok="t"/>
              </v:shape>
            </v:group>
            <v:group style="position:absolute;left:839;top:-55;width:128;height:140" coordorigin="839,-55" coordsize="128,140">
              <v:shape style="position:absolute;left:839;top:-55;width:128;height:140" coordorigin="839,-55" coordsize="128,140" path="m881,38l839,38,846,61,861,75,881,83,904,85,927,83,947,75,962,60,963,57,898,57,892,56,884,49,881,44,881,38e" filled="t" fillcolor="#000000" stroked="f">
                <v:path arrowok="t"/>
                <v:fill/>
              </v:shape>
              <v:shape style="position:absolute;left:839;top:-55;width:128;height:140" coordorigin="839,-55" coordsize="128,140" path="m896,-55l877,-52,860,-42,848,-25,846,3,860,17,881,24,903,29,911,31,924,33,924,53,912,57,963,57,968,37,964,24,949,10,919,-1,896,-7,885,-17,885,-26,897,-27,959,-27,957,-33,942,-47,921,-53,896,-55e" filled="t" fillcolor="#000000" stroked="f">
                <v:path arrowok="t"/>
                <v:fill/>
              </v:shape>
              <v:shape style="position:absolute;left:839;top:-55;width:128;height:140" coordorigin="839,-55" coordsize="128,140" path="m959,-27l909,-27,914,-26,921,-21,923,-18,923,-12,963,-12,959,-27e" filled="t" fillcolor="#000000" stroked="f">
                <v:path arrowok="t"/>
                <v:fill/>
              </v:shape>
            </v:group>
            <v:group style="position:absolute;left:984;top:-55;width:135;height:140" coordorigin="984,-55" coordsize="135,140">
              <v:shape style="position:absolute;left:984;top:-55;width:135;height:140" coordorigin="984,-55" coordsize="135,140" path="m1108,-27l1060,-27,1072,-23,1072,-5,1068,-2,1022,6,1003,13,989,27,984,52,992,71,1010,81,1035,85,1055,80,1072,69,1113,69,1113,58,1035,58,1027,54,1027,33,1035,29,1045,26,1054,24,1065,23,1112,23,1108,-27e" filled="t" fillcolor="#000000" stroked="f">
                <v:path arrowok="t"/>
                <v:fill/>
              </v:shape>
              <v:shape style="position:absolute;left:984;top:-55;width:135;height:140" coordorigin="984,-55" coordsize="135,140" path="m1113,69l1072,69,1073,77,1075,81,1118,81,1113,71,1113,69e" filled="t" fillcolor="#000000" stroked="f">
                <v:path arrowok="t"/>
                <v:fill/>
              </v:shape>
              <v:shape style="position:absolute;left:984;top:-55;width:135;height:140" coordorigin="984,-55" coordsize="135,140" path="m1112,23l1065,23,1071,32,1064,52,1045,58,1113,58,1113,47,1112,23e" filled="t" fillcolor="#000000" stroked="f">
                <v:path arrowok="t"/>
                <v:fill/>
              </v:shape>
              <v:shape style="position:absolute;left:984;top:-55;width:135;height:140" coordorigin="984,-55" coordsize="135,140" path="m1047,-55l1027,-52,1008,-45,995,-32,989,-10,1029,-10,1031,-22,1039,-27,1108,-27,1108,-33,1094,-47,1073,-53,1047,-55e" filled="t" fillcolor="#000000" stroked="f">
                <v:path arrowok="t"/>
                <v:fill/>
              </v:shape>
            </v:group>
            <v:group style="position:absolute;left:1142;top:-101;width:137;height:186" coordorigin="1142,-101" coordsize="137,186">
              <v:shape style="position:absolute;left:1142;top:-101;width:137;height:186" coordorigin="1142,-101" coordsize="137,186" path="m1262,66l1183,66,1186,69,1202,81,1224,85,1244,80,1260,68,1262,66e" filled="t" fillcolor="#000000" stroked="f">
                <v:path arrowok="t"/>
                <v:fill/>
              </v:shape>
              <v:shape style="position:absolute;left:1142;top:-101;width:137;height:186" coordorigin="1142,-101" coordsize="137,186" path="m1185,-101l1142,-101,1142,81,1183,81,1183,66,1262,66,1271,51,1203,51,1188,39,1184,14,1187,-5,1201,-17,1223,-18,1274,-18,1274,-20,1263,-37,1185,-37,1185,-101e" filled="t" fillcolor="#000000" stroked="f">
                <v:path arrowok="t"/>
                <v:fill/>
              </v:shape>
              <v:shape style="position:absolute;left:1142;top:-101;width:137;height:186" coordorigin="1142,-101" coordsize="137,186" path="m1274,-18l1223,-18,1233,-1,1235,26,1226,44,1203,51,1271,51,1271,51,1277,28,1279,2,1274,-18e" filled="t" fillcolor="#000000" stroked="f">
                <v:path arrowok="t"/>
                <v:fill/>
              </v:shape>
              <v:shape style="position:absolute;left:1142;top:-101;width:137;height:186" coordorigin="1142,-101" coordsize="137,186" path="m1221,-55l1201,-50,1186,-37,1263,-37,1262,-38,1245,-50,1221,-55e" filled="t" fillcolor="#000000" stroked="f">
                <v:path arrowok="t"/>
                <v:fill/>
              </v:shape>
            </v:group>
            <v:group style="position:absolute;left:1296;top:-55;width:135;height:140" coordorigin="1296,-55" coordsize="135,140">
              <v:shape style="position:absolute;left:1296;top:-55;width:135;height:140" coordorigin="1296,-55" coordsize="135,140" path="m1421,-27l1372,-27,1384,-23,1384,-5,1380,-2,1334,6,1315,13,1301,27,1296,52,1304,71,1322,81,1348,85,1368,80,1385,69,1426,69,1426,58,1348,58,1339,54,1339,33,1347,29,1357,26,1366,24,1378,23,1424,23,1421,-27e" filled="t" fillcolor="#000000" stroked="f">
                <v:path arrowok="t"/>
                <v:fill/>
              </v:shape>
              <v:shape style="position:absolute;left:1296;top:-55;width:135;height:140" coordorigin="1296,-55" coordsize="135,140" path="m1426,69l1385,69,1385,73,1386,77,1387,81,1431,81,1426,71,1426,69e" filled="t" fillcolor="#000000" stroked="f">
                <v:path arrowok="t"/>
                <v:fill/>
              </v:shape>
              <v:shape style="position:absolute;left:1296;top:-55;width:135;height:140" coordorigin="1296,-55" coordsize="135,140" path="m1424,23l1378,23,1384,32,1376,52,1357,58,1426,58,1426,47,1424,23e" filled="t" fillcolor="#000000" stroked="f">
                <v:path arrowok="t"/>
                <v:fill/>
              </v:shape>
              <v:shape style="position:absolute;left:1296;top:-55;width:135;height:140" coordorigin="1296,-55" coordsize="135,140" path="m1360,-55l1339,-52,1321,-45,1307,-32,1301,-10,1342,-10,1344,-22,1351,-27,1421,-27,1421,-33,1406,-47,1385,-53,1360,-55e" filled="t" fillcolor="#000000" stroked="f">
                <v:path arrowok="t"/>
                <v:fill/>
              </v:shape>
            </v:group>
            <v:group style="position:absolute;left:1441;top:-56;width:36;height:36" coordorigin="1441,-56" coordsize="36,36">
              <v:shape style="position:absolute;left:1441;top:-56;width:36;height:36" coordorigin="1441,-56" coordsize="36,36" path="m1469,-56l1450,-56,1441,-48,1441,-27,1449,-19,1469,-19,1472,-23,1451,-23,1445,-29,1445,-46,1451,-53,1472,-53,1469,-56e" filled="t" fillcolor="#000000" stroked="f">
                <v:path arrowok="t"/>
                <v:fill/>
              </v:shape>
              <v:shape style="position:absolute;left:1441;top:-56;width:36;height:36" coordorigin="1441,-56" coordsize="36,36" path="m1472,-53l1467,-53,1473,-46,1473,-29,1467,-23,1472,-23,1477,-27,1477,-48,1472,-53e" filled="t" fillcolor="#000000" stroked="f">
                <v:path arrowok="t"/>
                <v:fill/>
              </v:shape>
              <v:shape style="position:absolute;left:1441;top:-56;width:36;height:36" coordorigin="1441,-56" coordsize="36,36" path="m1465,-47l1452,-47,1452,-27,1456,-27,1456,-36,1462,-36,1462,-36,1465,-36,1467,-38,1467,-39,1456,-39,1456,-44,1467,-44,1467,-46,1465,-47e" filled="t" fillcolor="#000000" stroked="f">
                <v:path arrowok="t"/>
                <v:fill/>
              </v:shape>
              <v:shape style="position:absolute;left:1441;top:-56;width:36;height:36" coordorigin="1441,-56" coordsize="36,36" path="m1462,-36l1459,-36,1464,-27,1468,-27,1462,-36e" filled="t" fillcolor="#000000" stroked="f">
                <v:path arrowok="t"/>
                <v:fill/>
              </v:shape>
              <v:shape style="position:absolute;left:1441;top:-56;width:36;height:36" coordorigin="1441,-56" coordsize="36,36" path="m1467,-44l1462,-44,1464,-44,1464,-39,1462,-39,1467,-39,1467,-44e" filled="t" fillcolor="#000000" stroked="f">
                <v:path arrowok="t"/>
                <v:fill/>
              </v:shape>
              <v:shape style="position:absolute;left:1569;top:-65;width:218;height:216" type="#_x0000_t75">
                <v:imagedata r:id="rId190" o:title=""/>
              </v:shape>
              <v:shape style="position:absolute;left:1707;top:-162;width:180;height:112" type="#_x0000_t75">
                <v:imagedata r:id="rId191" o:title=""/>
              </v:shape>
              <v:shape style="position:absolute;left:1707;top:-85;width:100;height:15" type="#_x0000_t75">
                <v:imagedata r:id="rId192" o:title=""/>
              </v:shape>
              <v:shape style="position:absolute;left:1585;top:-189;width:305;height:353" type="#_x0000_t75">
                <v:imagedata r:id="rId193" o:title=""/>
              </v:shape>
              <v:shape style="position:absolute;left:1562;top:-74;width:231;height:230" type="#_x0000_t75">
                <v:imagedata r:id="rId194" o:title=""/>
              </v:shape>
              <v:shape style="position:absolute;left:1712;top:-164;width:178;height:114" type="#_x0000_t75">
                <v:imagedata r:id="rId195" o:title=""/>
              </v:shape>
            </v:group>
            <w10:wrap type="none"/>
          </v:group>
        </w:pict>
      </w:r>
      <w:r>
        <w:rPr/>
        <w:pict>
          <v:group style="position:absolute;margin-left:479.901489pt;margin-top:-18.693205pt;width:65.921pt;height:37.154pt;mso-position-horizontal-relative:page;mso-position-vertical-relative:paragraph;z-index:-8413" coordorigin="9598,-374" coordsize="1318,743">
            <v:group style="position:absolute;left:9600;top:-372;width:1314;height:739" coordorigin="9600,-372" coordsize="1314,739">
              <v:shape style="position:absolute;left:9600;top:-372;width:1314;height:739" coordorigin="9600,-372" coordsize="1314,739" path="m10914,367l9600,367,9600,-372,10914,-372,10914,367xe" filled="f" stroked="t" strokeweight=".201pt" strokecolor="#BDBEC0">
                <v:path arrowok="t"/>
              </v:shape>
              <v:shape style="position:absolute;left:9675;top:-114;width:1148;height:221" type="#_x0000_t75">
                <v:imagedata r:id="rId196" o:title=""/>
              </v:shape>
            </v:group>
            <w10:wrap type="none"/>
          </v:group>
        </w:pict>
      </w:r>
      <w:r>
        <w:rPr>
          <w:rFonts w:ascii="GillSans Light" w:hAnsi="GillSans Light" w:cs="GillSans Light" w:eastAsia="GillSans Light"/>
          <w:sz w:val="15"/>
          <w:szCs w:val="15"/>
          <w:spacing w:val="0"/>
          <w:w w:val="100"/>
        </w:rPr>
        <w:t>Go</w:t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5" w:after="0" w:line="240" w:lineRule="auto"/>
        <w:ind w:left="3418" w:right="-20"/>
        <w:jc w:val="left"/>
        <w:rPr>
          <w:rFonts w:ascii="Arial" w:hAnsi="Arial" w:cs="Arial" w:eastAsia="Arial"/>
          <w:sz w:val="15"/>
          <w:szCs w:val="15"/>
        </w:rPr>
      </w:pPr>
      <w:rPr/>
      <w:r>
        <w:rPr/>
        <w:pict>
          <v:group style="position:absolute;margin-left:35.820499pt;margin-top:-11.769582pt;width:65.921pt;height:37.154pt;mso-position-horizontal-relative:page;mso-position-vertical-relative:paragraph;z-index:-8412" coordorigin="716,-235" coordsize="1318,743">
            <v:group style="position:absolute;left:718;top:-233;width:1314;height:739" coordorigin="718,-233" coordsize="1314,739">
              <v:shape style="position:absolute;left:718;top:-233;width:1314;height:739" coordorigin="718,-233" coordsize="1314,739" path="m2033,506l718,506,718,-233,2033,-233,2033,506xe" filled="f" stroked="t" strokeweight=".201pt" strokecolor="#BDBEC0">
                <v:path arrowok="t"/>
              </v:shape>
            </v:group>
            <v:group style="position:absolute;left:814;top:118;width:103;height:134" coordorigin="814,118" coordsize="103,134">
              <v:shape style="position:absolute;left:814;top:118;width:103;height:134" coordorigin="814,118" coordsize="103,134" path="m836,210l814,225,818,230,831,241,851,249,877,252,898,247,912,236,915,227,856,227,844,222,836,210e" filled="t" fillcolor="#3D1951" stroked="f">
                <v:path arrowok="t"/>
                <v:fill/>
              </v:shape>
              <v:shape style="position:absolute;left:814;top:118;width:103;height:134" coordorigin="814,118" coordsize="103,134" path="m855,118l839,127,829,144,828,173,842,187,862,195,884,201,894,203,894,222,886,227,915,227,918,217,917,190,901,178,880,171,852,163,852,146,858,141,908,141,913,134,901,125,883,119,855,118e" filled="t" fillcolor="#3D1951" stroked="f">
                <v:path arrowok="t"/>
                <v:fill/>
              </v:shape>
              <v:shape style="position:absolute;left:814;top:118;width:103;height:134" coordorigin="814,118" coordsize="103,134" path="m908,141l882,141,891,147,897,154,908,141e" filled="t" fillcolor="#3D1951" stroked="f">
                <v:path arrowok="t"/>
                <v:fill/>
              </v:shape>
            </v:group>
            <v:group style="position:absolute;left:937;top:121;width:121;height:130" coordorigin="937,121" coordsize="121,130">
              <v:shape style="position:absolute;left:937;top:121;width:121;height:130" coordorigin="937,121" coordsize="121,130" path="m968,121l937,121,937,197,940,220,951,237,969,248,994,251,1014,245,1027,231,1058,231,1058,224,976,224,968,213,968,121e" filled="t" fillcolor="#3D1951" stroked="f">
                <v:path arrowok="t"/>
                <v:fill/>
              </v:shape>
              <v:shape style="position:absolute;left:937;top:121;width:121;height:130" coordorigin="937,121" coordsize="121,130" path="m1058,231l1027,231,1027,249,1058,249,1058,231e" filled="t" fillcolor="#3D1951" stroked="f">
                <v:path arrowok="t"/>
                <v:fill/>
              </v:shape>
              <v:shape style="position:absolute;left:937;top:121;width:121;height:130" coordorigin="937,121" coordsize="121,130" path="m1058,121l1027,121,1026,199,1016,217,994,224,1058,224,1058,121e" filled="t" fillcolor="#3D1951" stroked="f">
                <v:path arrowok="t"/>
                <v:fill/>
              </v:shape>
            </v:group>
            <v:group style="position:absolute;left:1081;top:119;width:198;height:131" coordorigin="1081,119" coordsize="198,131">
              <v:shape style="position:absolute;left:1081;top:119;width:198;height:131" coordorigin="1081,119" coordsize="198,131" path="m1112,121l1081,121,1081,249,1112,249,1112,174,1121,154,1141,147,1275,147,1272,143,1112,143,1112,121e" filled="t" fillcolor="#3D1951" stroked="f">
                <v:path arrowok="t"/>
                <v:fill/>
              </v:shape>
              <v:shape style="position:absolute;left:1081;top:119;width:198;height:131" coordorigin="1081,119" coordsize="198,131" path="m1225,147l1159,147,1165,156,1165,249,1196,249,1196,174,1205,154,1225,147e" filled="t" fillcolor="#3D1951" stroked="f">
                <v:path arrowok="t"/>
                <v:fill/>
              </v:shape>
              <v:shape style="position:absolute;left:1081;top:119;width:198;height:131" coordorigin="1081,119" coordsize="198,131" path="m1275,147l1242,147,1249,156,1249,249,1280,249,1280,170,1276,149,1275,147e" filled="t" fillcolor="#3D1951" stroked="f">
                <v:path arrowok="t"/>
                <v:fill/>
              </v:shape>
              <v:shape style="position:absolute;left:1081;top:119;width:198;height:131" coordorigin="1081,119" coordsize="198,131" path="m1144,119l1125,126,1112,143,1272,143,1266,134,1183,134,1168,123,1144,119e" filled="t" fillcolor="#3D1951" stroked="f">
                <v:path arrowok="t"/>
                <v:fill/>
              </v:shape>
              <v:shape style="position:absolute;left:1081;top:119;width:198;height:131" coordorigin="1081,119" coordsize="198,131" path="m1220,120l1200,126,1183,134,1266,134,1265,132,1246,122,1220,120e" filled="t" fillcolor="#3D1951" stroked="f">
                <v:path arrowok="t"/>
                <v:fill/>
              </v:shape>
            </v:group>
            <v:group style="position:absolute;left:1376;top:121;width:137;height:131" coordorigin="1376,121" coordsize="137,131">
              <v:shape style="position:absolute;left:1376;top:121;width:137;height:131" coordorigin="1376,121" coordsize="137,131" path="m1427,121l1406,130,1390,144,1380,163,1376,185,1376,186,1406,240,1451,252,1472,247,1489,237,1499,225,1443,225,1424,219,1413,203,1409,176,1417,160,1434,150,1462,149,1502,149,1495,140,1478,129,1455,122,1427,121e" filled="t" fillcolor="#3D1951" stroked="f">
                <v:path arrowok="t"/>
                <v:fill/>
              </v:shape>
              <v:shape style="position:absolute;left:1376;top:121;width:137;height:131" coordorigin="1376,121" coordsize="137,131" path="m1502,149l1462,149,1477,163,1483,185,1479,204,1466,220,1443,225,1499,225,1502,221,1511,200,1514,173,1507,155,1502,149e" filled="t" fillcolor="#3D1951" stroked="f">
                <v:path arrowok="t"/>
                <v:fill/>
              </v:shape>
            </v:group>
            <v:group style="position:absolute;left:1612;top:121;width:116;height:131" coordorigin="1612,121" coordsize="116,131">
              <v:shape style="position:absolute;left:1612;top:121;width:116;height:131" coordorigin="1612,121" coordsize="116,131" path="m1720,144l1688,144,1697,153,1697,173,1652,174,1631,180,1617,194,1612,218,1620,237,1637,248,1662,252,1683,247,1698,235,1727,235,1727,227,1650,227,1642,221,1642,199,1651,194,1727,194,1726,156,1720,144e" filled="t" fillcolor="#3D1951" stroked="f">
                <v:path arrowok="t"/>
                <v:fill/>
              </v:shape>
              <v:shape style="position:absolute;left:1612;top:121;width:116;height:131" coordorigin="1612,121" coordsize="116,131" path="m1727,235l1698,235,1697,249,1728,249,1727,235e" filled="t" fillcolor="#3D1951" stroked="f">
                <v:path arrowok="t"/>
                <v:fill/>
              </v:shape>
              <v:shape style="position:absolute;left:1612;top:121;width:116;height:131" coordorigin="1612,121" coordsize="116,131" path="m1727,194l1697,194,1697,218,1684,227,1727,227,1727,194e" filled="t" fillcolor="#3D1951" stroked="f">
                <v:path arrowok="t"/>
                <v:fill/>
              </v:shape>
              <v:shape style="position:absolute;left:1612;top:121;width:116;height:131" coordorigin="1612,121" coordsize="116,131" path="m1651,121l1633,129,1620,141,1638,159,1645,151,1654,144,1720,144,1718,140,1703,128,1681,122,1651,121e" filled="t" fillcolor="#3D1951" stroked="f">
                <v:path arrowok="t"/>
                <v:fill/>
              </v:shape>
            </v:group>
            <v:group style="position:absolute;left:1766;top:60;width:2;height:189" coordorigin="1766,60" coordsize="2,189">
              <v:shape style="position:absolute;left:1766;top:60;width:2;height:189" coordorigin="1766,60" coordsize="0,189" path="m1766,60l1766,249e" filled="f" stroked="t" strokeweight="1.642pt" strokecolor="#3D1951">
                <v:path arrowok="t"/>
              </v:shape>
            </v:group>
            <v:group style="position:absolute;left:1303;top:79;width:65;height:173" coordorigin="1303,79" coordsize="65,173">
              <v:shape style="position:absolute;left:1303;top:79;width:65;height:173" coordorigin="1303,79" coordsize="65,173" path="m1333,79l1303,79,1303,209,1308,234,1322,248,1343,252,1368,252,1368,223,1338,223,1333,218,1333,147,1368,147,1368,121,1333,121,1333,79e" filled="t" fillcolor="#3D1951" stroked="f">
                <v:path arrowok="t"/>
                <v:fill/>
              </v:shape>
            </v:group>
            <v:group style="position:absolute;left:1532;top:79;width:65;height:173" coordorigin="1532,79" coordsize="65,173">
              <v:shape style="position:absolute;left:1532;top:79;width:65;height:173" coordorigin="1532,79" coordsize="65,173" path="m1562,79l1532,79,1532,209,1537,234,1551,248,1572,252,1597,252,1597,223,1567,223,1562,218,1562,147,1597,147,1597,121,1562,121,1562,79e" filled="t" fillcolor="#3D1951" stroked="f">
                <v:path arrowok="t"/>
                <v:fill/>
              </v:shape>
            </v:group>
            <v:group style="position:absolute;left:1772;top:-11;width:68;height:68" coordorigin="1772,-11" coordsize="68,68">
              <v:shape style="position:absolute;left:1772;top:-11;width:68;height:68" coordorigin="1772,-11" coordsize="68,68" path="m1836,-11l1772,-11,1791,8,1821,8,1821,37,1840,57,1840,-7,1836,-11e" filled="t" fillcolor="#C1D42F" stroked="f">
                <v:path arrowok="t"/>
                <v:fill/>
              </v:shape>
            </v:group>
            <v:group style="position:absolute;left:1866;top:20;width:68;height:68" coordorigin="1866,20" coordsize="68,68">
              <v:shape style="position:absolute;left:1866;top:20;width:68;height:68" coordorigin="1866,20" coordsize="68,68" path="m1930,20l1866,20,1886,40,1915,40,1915,69,1934,88,1934,24,1930,20e" filled="t" fillcolor="#C1D42F" stroked="f">
                <v:path arrowok="t"/>
                <v:fill/>
              </v:shape>
            </v:group>
            <v:group style="position:absolute;left:1811;top:78;width:68;height:68" coordorigin="1811,78" coordsize="68,68">
              <v:shape style="position:absolute;left:1811;top:78;width:68;height:68" coordorigin="1811,78" coordsize="68,68" path="m1875,78l1811,78,1831,98,1860,98,1860,127,1879,147,1879,83,1875,78e" filled="t" fillcolor="#C1D42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79.901489pt;margin-top:-11.769582pt;width:65.921pt;height:37.154pt;mso-position-horizontal-relative:page;mso-position-vertical-relative:paragraph;z-index:-8411" coordorigin="9598,-235" coordsize="1318,743">
            <v:group style="position:absolute;left:9600;top:-233;width:1314;height:739" coordorigin="9600,-233" coordsize="1314,739">
              <v:shape style="position:absolute;left:9600;top:-233;width:1314;height:739" coordorigin="9600,-233" coordsize="1314,739" path="m10914,506l9600,506,9600,-233,10914,-233,10914,506xe" filled="f" stroked="t" strokeweight=".201pt" strokecolor="#BDBEC0">
                <v:path arrowok="t"/>
              </v:shape>
              <v:shape style="position:absolute;left:9894;top:100;width:979;height:71" type="#_x0000_t75">
                <v:imagedata r:id="rId197" o:title=""/>
              </v:shape>
              <v:shape style="position:absolute;left:9709;top:107;width:57;height:58" type="#_x0000_t75">
                <v:imagedata r:id="rId198" o:title=""/>
              </v:shape>
              <v:shape style="position:absolute;left:9700;top:96;width:77;height:80" type="#_x0000_t75">
                <v:imagedata r:id="rId199" o:title=""/>
              </v:shape>
              <v:shape style="position:absolute;left:9686;top:84;width:104;height:104" type="#_x0000_t75">
                <v:imagedata r:id="rId200" o:title=""/>
              </v:shape>
              <v:shape style="position:absolute;left:9668;top:69;width:140;height:133" type="#_x0000_t75">
                <v:imagedata r:id="rId201" o:title=""/>
              </v:shape>
              <v:shape style="position:absolute;left:9648;top:51;width:180;height:169" type="#_x0000_t75">
                <v:imagedata r:id="rId202" o:title=""/>
              </v:shape>
            </v:group>
            <w10:wrap type="none"/>
          </v:group>
        </w:pict>
      </w:r>
      <w:r>
        <w:rPr/>
        <w:pict>
          <v:group style="position:absolute;margin-left:35.820499pt;margin-top:32.380417pt;width:65.921pt;height:37.154pt;mso-position-horizontal-relative:page;mso-position-vertical-relative:paragraph;z-index:-8410" coordorigin="716,648" coordsize="1318,743">
            <v:group style="position:absolute;left:718;top:650;width:1314;height:739" coordorigin="718,650" coordsize="1314,739">
              <v:shape style="position:absolute;left:718;top:650;width:1314;height:739" coordorigin="718,650" coordsize="1314,739" path="m2033,1389l718,1389,718,650,2033,650,2033,1389xe" filled="f" stroked="t" strokeweight=".201pt" strokecolor="#BDBEC0">
                <v:path arrowok="t"/>
              </v:shape>
              <v:shape style="position:absolute;left:820;top:857;width:1113;height:361" type="#_x0000_t75">
                <v:imagedata r:id="rId203" o:title=""/>
              </v:shape>
            </v:group>
            <w10:wrap type="none"/>
          </v:group>
        </w:pict>
      </w:r>
      <w:r>
        <w:rPr/>
        <w:pict>
          <v:group style="position:absolute;margin-left:479.901489pt;margin-top:32.380417pt;width:65.921pt;height:37.154pt;mso-position-horizontal-relative:page;mso-position-vertical-relative:paragraph;z-index:-8409" coordorigin="9598,648" coordsize="1318,743">
            <v:group style="position:absolute;left:9600;top:650;width:1314;height:739" coordorigin="9600,650" coordsize="1314,739">
              <v:shape style="position:absolute;left:9600;top:650;width:1314;height:739" coordorigin="9600,650" coordsize="1314,739" path="m10914,1389l9600,1389,9600,650,10914,650,10914,1389xe" filled="f" stroked="t" strokeweight=".201pt" strokecolor="#BDBEC0">
                <v:path arrowok="t"/>
              </v:shape>
            </v:group>
            <v:group style="position:absolute;left:9798;top:1081;width:928;height:92" coordorigin="9798,1081" coordsize="928,92">
              <v:shape style="position:absolute;left:9798;top:1081;width:928;height:92" coordorigin="9798,1081" coordsize="928,92" path="m10725,1082l10669,1082,10669,1171,10727,1171,10727,1153,10691,1153,10691,1136,10718,1136,10718,1117,10691,1117,10691,1101,10725,1101,10725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590,1082l10550,1082,10550,1171,10572,1171,10572,1141,10605,1141,10602,1136,10601,1135,10601,1135,10610,1130,10613,1123,10572,1123,10572,1101,10614,1101,10614,1097,10608,1088,10594,1083,10590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605,1141l10582,1141,10598,1171,10622,1171,10605,1141e" filled="t" fillcolor="#091F40" stroked="f">
                <v:path arrowok="t"/>
                <v:fill/>
              </v:shape>
              <v:shape style="position:absolute;left:9798;top:1081;width:928;height:92" coordorigin="9798,1081" coordsize="928,92" path="m10614,1101l10590,1101,10592,1105,10592,1119,10588,1123,10613,1123,10614,1120,10614,1101e" filled="t" fillcolor="#091F40" stroked="f">
                <v:path arrowok="t"/>
                <v:fill/>
              </v:shape>
              <v:shape style="position:absolute;left:9798;top:1081;width:928;height:92" coordorigin="9798,1081" coordsize="928,92" path="m10471,1082l10448,1082,10418,1171,10440,1171,10445,1153,10494,1153,10489,1135,10450,1135,10457,1112,10459,1103,10478,1103,10471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494,1153l10473,1153,10478,1171,10501,1171,10494,1153e" filled="t" fillcolor="#091F40" stroked="f">
                <v:path arrowok="t"/>
                <v:fill/>
              </v:shape>
              <v:shape style="position:absolute;left:9798;top:1081;width:928;height:92" coordorigin="9798,1081" coordsize="928,92" path="m10478,1103l10459,1103,10461,1112,10468,1135,10489,1135,10478,1103e" filled="t" fillcolor="#091F40" stroked="f">
                <v:path arrowok="t"/>
                <v:fill/>
              </v:shape>
              <v:shape style="position:absolute;left:9798;top:1081;width:928;height:92" coordorigin="9798,1081" coordsize="928,92" path="m10292,1082l10269,1082,10290,1171,10315,1171,10321,1147,10304,1147,10304,1143,10292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345,1116l10328,1116,10328,1121,10341,1171,10365,1171,10371,1147,10352,1147,10351,1143,10345,1116e" filled="t" fillcolor="#091F40" stroked="f">
                <v:path arrowok="t"/>
                <v:fill/>
              </v:shape>
              <v:shape style="position:absolute;left:9798;top:1081;width:928;height:92" coordorigin="9798,1081" coordsize="928,92" path="m10337,1082l10319,1082,10304,1143,10304,1147,10321,1147,10327,1121,10328,1116,10345,1116,10337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388,1082l10365,1082,10353,1138,10352,1143,10352,1147,10371,1147,10388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194,1101l10173,1101,10173,1171,10194,1171,10194,1101e" filled="t" fillcolor="#091F40" stroked="f">
                <v:path arrowok="t"/>
                <v:fill/>
              </v:shape>
              <v:shape style="position:absolute;left:9798;top:1081;width:928;height:92" coordorigin="9798,1081" coordsize="928,92" path="m10221,1082l10146,1082,10146,1101,10221,1101,10221,1082e" filled="t" fillcolor="#091F40" stroked="f">
                <v:path arrowok="t"/>
                <v:fill/>
              </v:shape>
              <v:shape style="position:absolute;left:9798;top:1081;width:928;height:92" coordorigin="9798,1081" coordsize="928,92" path="m10098,1082l10044,1082,10044,1171,10065,1171,10065,1138,10092,1138,10092,1120,10065,1120,10065,1101,10098,1101,10098,1082e" filled="t" fillcolor="#091F40" stroked="f">
                <v:path arrowok="t"/>
                <v:fill/>
              </v:shape>
              <v:shape style="position:absolute;left:9798;top:1081;width:928;height:92" coordorigin="9798,1081" coordsize="928,92" path="m9966,1083l9939,1086,9919,1095,9908,1110,9905,1126,9911,1148,9925,1164,9945,1172,9970,1168,9988,1156,9989,1153,9939,1153,9928,1141,9928,1112,9939,1101,9987,1101,9983,1093,9966,1083e" filled="t" fillcolor="#091F40" stroked="f">
                <v:path arrowok="t"/>
                <v:fill/>
              </v:shape>
              <v:shape style="position:absolute;left:9798;top:1081;width:928;height:92" coordorigin="9798,1081" coordsize="928,92" path="m9987,1101l9965,1101,9976,1112,9976,1141,9965,1153,9989,1153,9997,1138,9994,1112,9987,1101e" filled="t" fillcolor="#091F40" stroked="f">
                <v:path arrowok="t"/>
                <v:fill/>
              </v:shape>
              <v:shape style="position:absolute;left:9798;top:1081;width:928;height:92" coordorigin="9798,1081" coordsize="928,92" path="m9810,1143l9798,1160,9810,1173,9831,1173,9853,1165,9859,1153,9820,1153,9810,1143e" filled="t" fillcolor="#091F40" stroked="f">
                <v:path arrowok="t"/>
                <v:fill/>
              </v:shape>
              <v:shape style="position:absolute;left:9798;top:1081;width:928;height:92" coordorigin="9798,1081" coordsize="928,92" path="m9851,1081l9832,1081,9810,1088,9800,1106,9812,1128,9832,1138,9840,1151,9835,1153,9859,1153,9862,1147,9851,1126,9831,1116,9822,1103,9827,1101,9855,1101,9860,1091,9851,1081e" filled="t" fillcolor="#091F40" stroked="f">
                <v:path arrowok="t"/>
                <v:fill/>
              </v:shape>
              <v:shape style="position:absolute;left:9798;top:1081;width:928;height:92" coordorigin="9798,1081" coordsize="928,92" path="m9855,1101l9842,1101,9851,1109,9855,1101e" filled="t" fillcolor="#091F40" stroked="f">
                <v:path arrowok="t"/>
                <v:fill/>
              </v:shape>
            </v:group>
            <v:group style="position:absolute;left:10268;top:877;width:105;height:179" coordorigin="10268,877" coordsize="105,179">
              <v:shape style="position:absolute;left:10268;top:877;width:105;height:179" coordorigin="10268,877" coordsize="105,179" path="m10373,877l10268,877,10268,1056,10312,1056,10312,982,10370,982,10370,952,10312,952,10312,907,10373,907,10373,877e" filled="t" fillcolor="#457CBF" stroked="f">
                <v:path arrowok="t"/>
                <v:fill/>
              </v:shape>
            </v:group>
            <v:group style="position:absolute;left:10710;top:972;width:123;height:87" coordorigin="10710,972" coordsize="123,87">
              <v:shape style="position:absolute;left:10710;top:972;width:123;height:87" coordorigin="10710,972" coordsize="123,87" path="m10751,972l10711,974,10711,978,10710,983,10710,994,10710,997,10741,1050,10781,1059,10789,1059,10797,1058,10812,1055,10819,1053,10827,1050,10826,1032,10777,1032,10769,1029,10757,1019,10753,1011,10752,1000,10833,1000,10834,994,10834,984,10756,984,10751,972e" filled="t" fillcolor="#457CBF" stroked="f">
                <v:path arrowok="t"/>
                <v:fill/>
              </v:shape>
            </v:group>
            <v:group style="position:absolute;left:10794;top:1021;width:32;height:10" coordorigin="10794,1021" coordsize="32,10">
              <v:shape style="position:absolute;left:10794;top:1021;width:32;height:10" coordorigin="10794,1021" coordsize="32,10" path="m10825,1021l10794,1032,10826,1032,10825,1021e" filled="t" fillcolor="#457CBF" stroked="f">
                <v:path arrowok="t"/>
                <v:fill/>
              </v:shape>
            </v:group>
            <v:group style="position:absolute;left:10756;top:935;width:77;height:49" coordorigin="10756,935" coordsize="77,49">
              <v:shape style="position:absolute;left:10756;top:935;width:77;height:49" coordorigin="10756,935" coordsize="77,49" path="m10811,935l10769,935,10796,958,10756,984,10834,984,10834,983,10830,965,10821,947,10811,935e" filled="t" fillcolor="#457CBF" stroked="f">
                <v:path arrowok="t"/>
                <v:fill/>
              </v:shape>
            </v:group>
            <v:group style="position:absolute;left:10722;top:920;width:89;height:29" coordorigin="10722,920" coordsize="89,29">
              <v:shape style="position:absolute;left:10722;top:920;width:89;height:29" coordorigin="10722,920" coordsize="89,29" path="m10762,920l10743,927,10727,939,10726,941,10722,945,10723,949,10746,948,10762,947,10769,935,10811,935,10806,929,10788,922,10762,920e" filled="t" fillcolor="#457CBF" stroked="f">
                <v:path arrowok="t"/>
                <v:fill/>
              </v:shape>
            </v:group>
            <v:group style="position:absolute;left:10610;top:920;width:95;height:40" coordorigin="10610,920" coordsize="95,40">
              <v:shape style="position:absolute;left:10610;top:920;width:95;height:40" coordorigin="10610,920" coordsize="95,40" path="m10676,920l10655,921,10635,927,10620,938,10610,948,10611,960,10626,958,10648,955,10675,953,10703,950,10705,926,10699,924,10693,923,10681,920,10676,920e" filled="t" fillcolor="#457CBF" stroked="f">
                <v:path arrowok="t"/>
                <v:fill/>
              </v:shape>
            </v:group>
            <v:group style="position:absolute;left:10602;top:978;width:106;height:81" coordorigin="10602,978" coordsize="106,81">
              <v:shape style="position:absolute;left:10602;top:978;width:106;height:81" coordorigin="10602,978" coordsize="106,81" path="m10646,978l10632,979,10602,982,10602,993,10604,1012,10613,1029,10627,1047,10645,1056,10666,1059,10673,1059,10680,1058,10694,1056,10701,1054,10708,1052,10706,1029,10667,1029,10659,1025,10649,1011,10646,1000,10646,982,10646,978e" filled="t" fillcolor="#457CBF" stroked="f">
                <v:path arrowok="t"/>
                <v:fill/>
              </v:shape>
            </v:group>
            <v:group style="position:absolute;left:10682;top:1022;width:24;height:7" coordorigin="10682,1022" coordsize="24,7">
              <v:shape style="position:absolute;left:10682;top:1022;width:24;height:7" coordorigin="10682,1022" coordsize="24,7" path="m10705,1022l10701,1024,10696,1026,10687,1028,10682,1029,10706,1029,10705,1022e" filled="t" fillcolor="#457CBF" stroked="f">
                <v:path arrowok="t"/>
                <v:fill/>
              </v:shape>
            </v:group>
            <v:group style="position:absolute;left:9691;top:863;width:571;height:196" coordorigin="9691,863" coordsize="571,196">
              <v:shape style="position:absolute;left:9691;top:863;width:571;height:196" coordorigin="9691,863" coordsize="571,196" path="m9972,920l9913,953,9906,997,9909,1015,9918,1032,9935,1050,9953,1057,9978,1059,9995,1055,10012,1046,10027,1031,9965,1031,9959,1027,9952,1013,9950,1003,9950,976,9952,966,9959,952,9965,948,10027,948,10012,930,9994,922,9972,920e" filled="t" fillcolor="#091F40" stroked="f">
                <v:path arrowok="t"/>
                <v:fill/>
              </v:shape>
              <v:shape style="position:absolute;left:9691;top:863;width:571;height:196" coordorigin="9691,863" coordsize="571,196" path="m9733,877l9691,877,9730,1056,9782,1056,9789,1013,9759,1013,9733,877e" filled="t" fillcolor="#091F40" stroked="f">
                <v:path arrowok="t"/>
                <v:fill/>
              </v:shape>
              <v:shape style="position:absolute;left:9691;top:863;width:571;height:196" coordorigin="9691,863" coordsize="571,196" path="m9839,913l9806,913,9832,1056,9884,1056,9892,1013,9857,1013,9839,913e" filled="t" fillcolor="#091F40" stroked="f">
                <v:path arrowok="t"/>
                <v:fill/>
              </v:shape>
              <v:shape style="position:absolute;left:9691;top:863;width:571;height:196" coordorigin="9691,863" coordsize="571,196" path="m10027,948l9979,948,9984,952,9992,966,9994,976,9994,1003,9992,1013,9992,1013,9984,1027,9979,1031,10027,1031,10030,1028,10036,1009,10038,985,10035,966,10027,948e" filled="t" fillcolor="#091F40" stroked="f">
                <v:path arrowok="t"/>
                <v:fill/>
              </v:shape>
              <v:shape style="position:absolute;left:9691;top:863;width:571;height:196" coordorigin="9691,863" coordsize="571,196" path="m9833,877l9781,877,9759,1013,9789,1013,9806,913,9839,913,9833,877e" filled="t" fillcolor="#091F40" stroked="f">
                <v:path arrowok="t"/>
                <v:fill/>
              </v:shape>
              <v:shape style="position:absolute;left:9691;top:863;width:571;height:196" coordorigin="9691,863" coordsize="571,196" path="m9920,877l9882,877,9857,1013,9892,1013,9920,877e" filled="t" fillcolor="#091F40" stroked="f">
                <v:path arrowok="t"/>
                <v:fill/>
              </v:shape>
              <v:shape style="position:absolute;left:9691;top:863;width:571;height:196" coordorigin="9691,863" coordsize="571,196" path="m10178,863l10136,863,10136,1056,10178,1056,10178,993,10221,993,10215,983,10220,977,10178,977,10178,863e" filled="t" fillcolor="#091F40" stroked="f">
                <v:path arrowok="t"/>
                <v:fill/>
              </v:shape>
              <v:shape style="position:absolute;left:9691;top:863;width:571;height:196" coordorigin="9691,863" coordsize="571,196" path="m10221,993l10178,993,10216,1056,10262,1056,10221,993e" filled="t" fillcolor="#091F40" stroked="f">
                <v:path arrowok="t"/>
                <v:fill/>
              </v:shape>
              <v:shape style="position:absolute;left:9691;top:863;width:571;height:196" coordorigin="9691,863" coordsize="571,196" path="m10258,923l10216,923,10178,977,10220,977,10258,923e" filled="t" fillcolor="#091F40" stroked="f">
                <v:path arrowok="t"/>
                <v:fill/>
              </v:shape>
              <v:shape style="position:absolute;left:9691;top:863;width:571;height:196" coordorigin="9691,863" coordsize="571,196" path="m10082,923l10044,923,10044,926,10044,930,10045,934,10045,938,10045,1056,10087,1056,10087,979,10090,969,10099,958,10107,955,10128,955,10128,946,10083,946,10083,938,10083,932,10082,924,10082,923e" filled="t" fillcolor="#091F40" stroked="f">
                <v:path arrowok="t"/>
                <v:fill/>
              </v:shape>
              <v:shape style="position:absolute;left:9691;top:863;width:571;height:196" coordorigin="9691,863" coordsize="571,196" path="m10128,955l10119,955,10122,955,10126,956,10128,956,10128,955e" filled="t" fillcolor="#091F40" stroked="f">
                <v:path arrowok="t"/>
                <v:fill/>
              </v:shape>
              <v:shape style="position:absolute;left:9691;top:863;width:571;height:196" coordorigin="9691,863" coordsize="571,196" path="m10112,920l10105,922,10091,932,10086,938,10083,946,10128,946,10128,920,10127,920,10124,920,10112,920e" filled="t" fillcolor="#091F40" stroked="f">
                <v:path arrowok="t"/>
                <v:fill/>
              </v:shape>
            </v:group>
            <v:group style="position:absolute;left:10516;top:920;width:84;height:136" coordorigin="10516,920" coordsize="84,136">
              <v:shape style="position:absolute;left:10516;top:920;width:84;height:136" coordorigin="10516,920" coordsize="84,136" path="m10555,923l10516,923,10517,926,10517,930,10517,938,10517,975,10539,971,10565,966,10566,964,10572,958,10579,955,10600,955,10600,946,10556,946,10556,938,10556,932,10555,924,10555,923e" filled="t" fillcolor="#457CBF" stroked="f">
                <v:path arrowok="t"/>
                <v:fill/>
              </v:shape>
              <v:shape style="position:absolute;left:10516;top:920;width:84;height:136" coordorigin="10516,920" coordsize="84,136" path="m10600,955l10591,955,10594,955,10598,956,10600,956,10600,955e" filled="t" fillcolor="#457CBF" stroked="f">
                <v:path arrowok="t"/>
                <v:fill/>
              </v:shape>
              <v:shape style="position:absolute;left:10516;top:920;width:84;height:136" coordorigin="10516,920" coordsize="84,136" path="m10585,920l10577,922,10564,932,10559,938,10556,946,10600,946,10600,920,10599,920,10596,920,10585,920e" filled="t" fillcolor="#457CBF" stroked="f">
                <v:path arrowok="t"/>
                <v:fill/>
              </v:shape>
              <v:shape style="position:absolute;left:10516;top:920;width:84;height:136" coordorigin="10516,920" coordsize="84,136" path="m10560,986l10542,988,10517,991,10517,1056,10560,1056,10560,986e" filled="t" fillcolor="#457CBF" stroked="f">
                <v:path arrowok="t"/>
                <v:fill/>
              </v:shape>
            </v:group>
            <v:group style="position:absolute;left:10378;top:920;width:130;height:139" coordorigin="10378,920" coordsize="130,139">
              <v:shape style="position:absolute;left:10378;top:920;width:130;height:139" coordorigin="10378,920" coordsize="130,139" path="m10424,1007l10418,1008,10398,1013,10381,1017,10388,1031,10405,1049,10423,1057,10447,1059,10465,1056,10483,1048,10500,1032,10500,1031,10437,1031,10432,1027,10426,1017,10425,1013,10425,1012,10424,1007e" filled="t" fillcolor="#457CBF" stroked="f">
                <v:path arrowok="t"/>
                <v:fill/>
              </v:shape>
              <v:shape style="position:absolute;left:10378;top:920;width:130;height:139" coordorigin="10378,920" coordsize="130,139" path="m10503,994l10485,996,10466,999,10465,1007,10465,1008,10463,1015,10457,1027,10451,1031,10500,1031,10506,1014,10503,994e" filled="t" fillcolor="#457CBF" stroked="f">
                <v:path arrowok="t"/>
                <v:fill/>
              </v:shape>
              <v:shape style="position:absolute;left:10378;top:920;width:130;height:139" coordorigin="10378,920" coordsize="130,139" path="m10444,920l10387,949,10378,999,10378,1005,10381,1012,10394,1007,10422,998,10422,996,10422,976,10424,966,10432,952,10437,948,10500,948,10484,930,10466,923,10444,920e" filled="t" fillcolor="#457CBF" stroked="f">
                <v:path arrowok="t"/>
                <v:fill/>
              </v:shape>
              <v:shape style="position:absolute;left:10378;top:920;width:130;height:139" coordorigin="10378,920" coordsize="130,139" path="m10500,948l10451,948,10457,952,10464,965,10466,975,10467,986,10484,980,10508,965,10500,948,10500,948e" filled="t" fillcolor="#457CBF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5"/>
          <w:szCs w:val="15"/>
          <w:color w:val="004C72"/>
          <w:spacing w:val="6"/>
          <w:w w:val="81"/>
          <w:b/>
          <w:bCs/>
        </w:rPr>
        <w:t>T</w:t>
      </w:r>
      <w:r>
        <w:rPr>
          <w:rFonts w:ascii="Arial" w:hAnsi="Arial" w:cs="Arial" w:eastAsia="Arial"/>
          <w:sz w:val="15"/>
          <w:szCs w:val="15"/>
          <w:color w:val="004C72"/>
          <w:spacing w:val="15"/>
          <w:w w:val="79"/>
          <w:b/>
          <w:bCs/>
        </w:rPr>
        <w:t>ALEN</w:t>
      </w:r>
      <w:r>
        <w:rPr>
          <w:rFonts w:ascii="Arial" w:hAnsi="Arial" w:cs="Arial" w:eastAsia="Arial"/>
          <w:sz w:val="15"/>
          <w:szCs w:val="15"/>
          <w:color w:val="004C72"/>
          <w:spacing w:val="0"/>
          <w:w w:val="79"/>
          <w:b/>
          <w:bCs/>
        </w:rPr>
        <w:t>T</w:t>
      </w:r>
      <w:r>
        <w:rPr>
          <w:rFonts w:ascii="Arial" w:hAnsi="Arial" w:cs="Arial" w:eastAsia="Arial"/>
          <w:sz w:val="15"/>
          <w:szCs w:val="15"/>
          <w:color w:val="004C72"/>
          <w:spacing w:val="-27"/>
          <w:w w:val="100"/>
          <w:b/>
          <w:bCs/>
        </w:rPr>
        <w:t> </w:t>
      </w:r>
      <w:r>
        <w:rPr>
          <w:rFonts w:ascii="Arial" w:hAnsi="Arial" w:cs="Arial" w:eastAsia="Arial"/>
          <w:sz w:val="15"/>
          <w:szCs w:val="15"/>
          <w:color w:val="004C72"/>
          <w:spacing w:val="15"/>
          <w:w w:val="76"/>
        </w:rPr>
        <w:t>SOF</w:t>
      </w:r>
      <w:r>
        <w:rPr>
          <w:rFonts w:ascii="Arial" w:hAnsi="Arial" w:cs="Arial" w:eastAsia="Arial"/>
          <w:sz w:val="15"/>
          <w:szCs w:val="15"/>
          <w:color w:val="004C72"/>
          <w:spacing w:val="0"/>
          <w:w w:val="76"/>
        </w:rPr>
        <w:t>T</w:t>
      </w:r>
      <w:r>
        <w:rPr>
          <w:rFonts w:ascii="Arial" w:hAnsi="Arial" w:cs="Arial" w:eastAsia="Arial"/>
          <w:sz w:val="15"/>
          <w:szCs w:val="15"/>
          <w:color w:val="004C72"/>
          <w:spacing w:val="-27"/>
          <w:w w:val="100"/>
        </w:rPr>
        <w:t> </w:t>
      </w:r>
      <w:r>
        <w:rPr>
          <w:rFonts w:ascii="Arial" w:hAnsi="Arial" w:cs="Arial" w:eastAsia="Arial"/>
          <w:sz w:val="15"/>
          <w:szCs w:val="15"/>
          <w:color w:val="000000"/>
          <w:spacing w:val="0"/>
          <w:w w:val="10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408" coordorigin="680,850" coordsize="718,624">
            <v:shape style="position:absolute;left:680;top:850;width:718;height:448" type="#_x0000_t75">
              <v:imagedata r:id="rId204" o:title=""/>
            </v:shape>
            <v:shape style="position:absolute;left:690;top:861;width:699;height:613" type="#_x0000_t75">
              <v:imagedata r:id="rId205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785801pt;margin-top:258.970001pt;width:57.882pt;height:36.902pt;mso-position-horizontal-relative:page;mso-position-vertical-relative:page;z-index:-8391" coordorigin="716,5179" coordsize="1158,738">
            <v:group style="position:absolute;left:718;top:5181;width:1154;height:734" coordorigin="718,5181" coordsize="1154,734">
              <v:shape style="position:absolute;left:718;top:5181;width:1154;height:734" coordorigin="718,5181" coordsize="1154,734" path="m1871,5916l718,5916,718,5181,1871,5181,1871,5916xe" filled="f" stroked="t" strokeweight=".188pt" strokecolor="#BDBEC0">
                <v:path arrowok="t"/>
              </v:shape>
            </v:group>
            <v:group style="position:absolute;left:1062;top:5638;width:229;height:21" coordorigin="1062,5638" coordsize="229,21">
              <v:shape style="position:absolute;left:1062;top:5638;width:229;height:21" coordorigin="1062,5638" coordsize="229,21" path="m1291,5638l1062,5638,1062,5659,1285,5659,1287,5656,1291,5643,1291,5638e" filled="t" fillcolor="#000000" stroked="f">
                <v:path arrowok="t"/>
                <v:fill/>
              </v:shape>
            </v:group>
            <v:group style="position:absolute;left:1062;top:5440;width:229;height:21" coordorigin="1062,5440" coordsize="229,21">
              <v:shape style="position:absolute;left:1062;top:5440;width:229;height:21" coordorigin="1062,5440" coordsize="229,21" path="m1285,5440l1062,5440,1062,5461,1292,5461,1291,5456,1287,5443,1285,5440e" filled="t" fillcolor="#000000" stroked="f">
                <v:path arrowok="t"/>
                <v:fill/>
              </v:shape>
            </v:group>
            <v:group style="position:absolute;left:1104;top:5559;width:178;height:21" coordorigin="1104,5559" coordsize="178,21">
              <v:shape style="position:absolute;left:1104;top:5559;width:178;height:21" coordorigin="1104,5559" coordsize="178,21" path="m1262,5559l1104,5559,1104,5579,1281,5579,1277,5574,1268,5562,1262,5559e" filled="t" fillcolor="#000000" stroked="f">
                <v:path arrowok="t"/>
                <v:fill/>
              </v:shape>
            </v:group>
            <v:group style="position:absolute;left:1227;top:5598;width:66;height:21" coordorigin="1227,5598" coordsize="66,21">
              <v:shape style="position:absolute;left:1227;top:5598;width:66;height:21" coordorigin="1227,5598" coordsize="66,21" path="m1290,5598l1227,5598,1227,5619,1294,5619,1294,5614,1292,5602,1290,5598e" filled="t" fillcolor="#000000" stroked="f">
                <v:path arrowok="t"/>
                <v:fill/>
              </v:shape>
            </v:group>
            <v:group style="position:absolute;left:1104;top:5519;width:178;height:21" coordorigin="1104,5519" coordsize="178,21">
              <v:shape style="position:absolute;left:1104;top:5519;width:178;height:21" coordorigin="1104,5519" coordsize="178,21" path="m1281,5519l1104,5519,1104,5540,1263,5540,1268,5536,1277,5524,1281,5519e" filled="t" fillcolor="#000000" stroked="f">
                <v:path arrowok="t"/>
                <v:fill/>
              </v:shape>
            </v:group>
            <v:group style="position:absolute;left:1227;top:5479;width:66;height:21" coordorigin="1227,5479" coordsize="66,21">
              <v:shape style="position:absolute;left:1227;top:5479;width:66;height:21" coordorigin="1227,5479" coordsize="66,21" path="m1293,5479l1227,5479,1227,5500,1290,5500,1292,5496,1293,5484,1293,5479e" filled="t" fillcolor="#000000" stroked="f">
                <v:path arrowok="t"/>
                <v:fill/>
              </v:shape>
            </v:group>
            <v:group style="position:absolute;left:1062;top:5677;width:207;height:21" coordorigin="1062,5677" coordsize="207,21">
              <v:shape style="position:absolute;left:1062;top:5677;width:207;height:21" coordorigin="1062,5677" coordsize="207,21" path="m1269,5677l1062,5677,1062,5698,1214,5698,1235,5695,1253,5689,1269,5677e" filled="t" fillcolor="#000000" stroked="f">
                <v:path arrowok="t"/>
                <v:fill/>
              </v:shape>
            </v:group>
            <v:group style="position:absolute;left:1062;top:5400;width:207;height:21" coordorigin="1062,5400" coordsize="207,21">
              <v:shape style="position:absolute;left:1062;top:5400;width:207;height:21" coordorigin="1062,5400" coordsize="207,21" path="m1062,5400l1062,5421,1269,5421,1253,5410,1235,5403,1214,5400,1062,5400e" filled="t" fillcolor="#000000" stroked="f">
                <v:path arrowok="t"/>
                <v:fill/>
              </v:shape>
            </v:group>
            <v:group style="position:absolute;left:897;top:5411;width:145;height:2" coordorigin="897,5411" coordsize="145,2">
              <v:shape style="position:absolute;left:897;top:5411;width:145;height:2" coordorigin="897,5411" coordsize="145,0" path="m897,5411l1042,5411e" filled="f" stroked="t" strokeweight="1.145pt" strokecolor="#000000">
                <v:path arrowok="t"/>
              </v:shape>
            </v:group>
            <v:group style="position:absolute;left:897;top:5450;width:145;height:2" coordorigin="897,5450" coordsize="145,2">
              <v:shape style="position:absolute;left:897;top:5450;width:145;height:2" coordorigin="897,5450" coordsize="145,0" path="m897,5450l1042,5450e" filled="f" stroked="t" strokeweight="1.145pt" strokecolor="#000000">
                <v:path arrowok="t"/>
              </v:shape>
            </v:group>
            <v:group style="position:absolute;left:897;top:5648;width:145;height:2" coordorigin="897,5648" coordsize="145,2">
              <v:shape style="position:absolute;left:897;top:5648;width:145;height:2" coordorigin="897,5648" coordsize="145,0" path="m897,5648l1042,5648e" filled="f" stroked="t" strokeweight="1.145pt" strokecolor="#000000">
                <v:path arrowok="t"/>
              </v:shape>
            </v:group>
            <v:group style="position:absolute;left:938;top:5598;width:62;height:21" coordorigin="938,5598" coordsize="62,21">
              <v:shape style="position:absolute;left:938;top:5598;width:62;height:21" coordorigin="938,5598" coordsize="62,21" path="m938,5609l1000,5609e" filled="f" stroked="t" strokeweight="1.145pt" strokecolor="#000000">
                <v:path arrowok="t"/>
              </v:shape>
            </v:group>
            <v:group style="position:absolute;left:938;top:5558;width:62;height:23" coordorigin="938,5558" coordsize="62,23">
              <v:shape style="position:absolute;left:938;top:5558;width:62;height:23" coordorigin="938,5558" coordsize="62,23" path="m938,5580l1000,5580,1000,5558,938,5558,938,5580xe" filled="t" fillcolor="#000000" stroked="f">
                <v:path arrowok="t"/>
                <v:fill/>
              </v:shape>
            </v:group>
            <v:group style="position:absolute;left:938;top:5518;width:62;height:23" coordorigin="938,5518" coordsize="62,23">
              <v:shape style="position:absolute;left:938;top:5518;width:62;height:23" coordorigin="938,5518" coordsize="62,23" path="m938,5541l1000,5541,1000,5518,938,5518,938,5541xe" filled="t" fillcolor="#000000" stroked="f">
                <v:path arrowok="t"/>
                <v:fill/>
              </v:shape>
            </v:group>
            <v:group style="position:absolute;left:938;top:5479;width:62;height:21" coordorigin="938,5479" coordsize="62,21">
              <v:shape style="position:absolute;left:938;top:5479;width:62;height:21" coordorigin="938,5479" coordsize="62,21" path="m938,5490l1000,5490e" filled="f" stroked="t" strokeweight="1.145pt" strokecolor="#000000">
                <v:path arrowok="t"/>
              </v:shape>
            </v:group>
            <v:group style="position:absolute;left:1104;top:5598;width:62;height:21" coordorigin="1104,5598" coordsize="62,21">
              <v:shape style="position:absolute;left:1104;top:5598;width:62;height:21" coordorigin="1104,5598" coordsize="62,21" path="m1104,5609l1165,5609e" filled="f" stroked="t" strokeweight="1.145pt" strokecolor="#000000">
                <v:path arrowok="t"/>
              </v:shape>
            </v:group>
            <v:group style="position:absolute;left:1104;top:5479;width:62;height:21" coordorigin="1104,5479" coordsize="62,21">
              <v:shape style="position:absolute;left:1104;top:5479;width:62;height:21" coordorigin="1104,5479" coordsize="62,21" path="m1104,5490l1165,5490e" filled="f" stroked="t" strokeweight="1.145pt" strokecolor="#000000">
                <v:path arrowok="t"/>
              </v:shape>
            </v:group>
            <v:group style="position:absolute;left:1439;top:5598;width:72;height:21" coordorigin="1439,5598" coordsize="72,21">
              <v:shape style="position:absolute;left:1439;top:5598;width:72;height:21" coordorigin="1439,5598" coordsize="72,21" path="m1511,5598l1439,5598,1447,5619,1504,5619,1511,5598e" filled="t" fillcolor="#000000" stroked="f">
                <v:path arrowok="t"/>
                <v:fill/>
              </v:shape>
            </v:group>
            <v:group style="position:absolute;left:1426;top:5559;width:99;height:21" coordorigin="1426,5559" coordsize="99,21">
              <v:shape style="position:absolute;left:1426;top:5559;width:99;height:21" coordorigin="1426,5559" coordsize="99,21" path="m1525,5559l1426,5559,1433,5579,1518,5579,1525,5559e" filled="t" fillcolor="#000000" stroked="f">
                <v:path arrowok="t"/>
                <v:fill/>
              </v:shape>
            </v:group>
            <v:group style="position:absolute;left:897;top:5688;width:145;height:2" coordorigin="897,5688" coordsize="145,2">
              <v:shape style="position:absolute;left:897;top:5688;width:145;height:2" coordorigin="897,5688" coordsize="145,0" path="m897,5688l1042,5688e" filled="f" stroked="t" strokeweight="1.145pt" strokecolor="#000000">
                <v:path arrowok="t"/>
              </v:shape>
            </v:group>
            <v:group style="position:absolute;left:1467;top:5677;width:17;height:21" coordorigin="1467,5677" coordsize="17,21">
              <v:shape style="position:absolute;left:1467;top:5677;width:17;height:21" coordorigin="1467,5677" coordsize="17,21" path="m1484,5677l1467,5677,1474,5698,1476,5698,1484,5677e" filled="t" fillcolor="#000000" stroked="f">
                <v:path arrowok="t"/>
                <v:fill/>
              </v:shape>
            </v:group>
            <v:group style="position:absolute;left:1351;top:5598;width:62;height:21" coordorigin="1351,5598" coordsize="62,21">
              <v:shape style="position:absolute;left:1351;top:5598;width:62;height:21" coordorigin="1351,5598" coordsize="62,21" path="m1351,5609l1413,5609e" filled="f" stroked="t" strokeweight="1.145pt" strokecolor="#000000">
                <v:path arrowok="t"/>
              </v:shape>
            </v:group>
            <v:group style="position:absolute;left:1351;top:5559;width:62;height:21" coordorigin="1351,5559" coordsize="62,21">
              <v:shape style="position:absolute;left:1351;top:5559;width:62;height:21" coordorigin="1351,5559" coordsize="62,21" path="m1351,5569l1413,5569e" filled="f" stroked="t" strokeweight="1.144pt" strokecolor="#000000">
                <v:path arrowok="t"/>
              </v:shape>
            </v:group>
            <v:group style="position:absolute;left:1310;top:5676;width:103;height:23" coordorigin="1310,5676" coordsize="103,23">
              <v:shape style="position:absolute;left:1310;top:5676;width:103;height:23" coordorigin="1310,5676" coordsize="103,23" path="m1310,5699l1413,5699,1413,5676,1310,5676,1310,5699xe" filled="t" fillcolor="#000000" stroked="f">
                <v:path arrowok="t"/>
                <v:fill/>
              </v:shape>
            </v:group>
            <v:group style="position:absolute;left:1310;top:5637;width:103;height:23" coordorigin="1310,5637" coordsize="103,23">
              <v:shape style="position:absolute;left:1310;top:5637;width:103;height:23" coordorigin="1310,5637" coordsize="103,23" path="m1310,5660l1413,5660,1413,5637,1310,5637,1310,5660xe" filled="t" fillcolor="#000000" stroked="f">
                <v:path arrowok="t"/>
                <v:fill/>
              </v:shape>
            </v:group>
            <v:group style="position:absolute;left:1453;top:5638;width:44;height:21" coordorigin="1453,5638" coordsize="44,21">
              <v:shape style="position:absolute;left:1453;top:5638;width:44;height:21" coordorigin="1453,5638" coordsize="44,21" path="m1497,5638l1453,5638,1460,5659,1490,5659,1497,5638e" filled="t" fillcolor="#000000" stroked="f">
                <v:path arrowok="t"/>
                <v:fill/>
              </v:shape>
            </v:group>
            <v:group style="position:absolute;left:1537;top:5598;width:62;height:21" coordorigin="1537,5598" coordsize="62,21">
              <v:shape style="position:absolute;left:1537;top:5598;width:62;height:21" coordorigin="1537,5598" coordsize="62,21" path="m1537,5609l1599,5609e" filled="f" stroked="t" strokeweight="1.145pt" strokecolor="#000000">
                <v:path arrowok="t"/>
              </v:shape>
            </v:group>
            <v:group style="position:absolute;left:1537;top:5559;width:62;height:21" coordorigin="1537,5559" coordsize="62,21">
              <v:shape style="position:absolute;left:1537;top:5559;width:62;height:21" coordorigin="1537,5559" coordsize="62,21" path="m1537,5569l1599,5569e" filled="f" stroked="t" strokeweight="1.144pt" strokecolor="#000000">
                <v:path arrowok="t"/>
              </v:shape>
            </v:group>
            <v:group style="position:absolute;left:1537;top:5676;width:103;height:23" coordorigin="1537,5676" coordsize="103,23">
              <v:shape style="position:absolute;left:1537;top:5676;width:103;height:23" coordorigin="1537,5676" coordsize="103,23" path="m1537,5699l1640,5699,1640,5676,1537,5676,1537,5699xe" filled="t" fillcolor="#000000" stroked="f">
                <v:path arrowok="t"/>
                <v:fill/>
              </v:shape>
            </v:group>
            <v:group style="position:absolute;left:1537;top:5637;width:103;height:23" coordorigin="1537,5637" coordsize="103,23">
              <v:shape style="position:absolute;left:1537;top:5637;width:103;height:23" coordorigin="1537,5637" coordsize="103,23" path="m1537,5660l1640,5660,1640,5637,1537,5637,1537,5660xe" filled="t" fillcolor="#000000" stroked="f">
                <v:path arrowok="t"/>
                <v:fill/>
              </v:shape>
            </v:group>
            <v:group style="position:absolute;left:1351;top:5479;width:111;height:21" coordorigin="1351,5479" coordsize="111,21">
              <v:shape style="position:absolute;left:1351;top:5479;width:111;height:21" coordorigin="1351,5479" coordsize="111,21" path="m1455,5479l1351,5479,1351,5500,1462,5500,1455,5479e" filled="t" fillcolor="#000000" stroked="f">
                <v:path arrowok="t"/>
                <v:fill/>
              </v:shape>
            </v:group>
            <v:group style="position:absolute;left:1351;top:5519;width:248;height:21" coordorigin="1351,5519" coordsize="248,21">
              <v:shape style="position:absolute;left:1351;top:5519;width:248;height:21" coordorigin="1351,5519" coordsize="248,21" path="m1469,5519l1351,5519,1351,5540,1413,5540,1413,5523,1470,5523,1469,5519e" filled="t" fillcolor="#000000" stroked="f">
                <v:path arrowok="t"/>
                <v:fill/>
              </v:shape>
              <v:shape style="position:absolute;left:1351;top:5519;width:248;height:21" coordorigin="1351,5519" coordsize="248,21" path="m1470,5523l1413,5523,1419,5540,1531,5540,1532,5538,1475,5538,1470,5523e" filled="t" fillcolor="#000000" stroked="f">
                <v:path arrowok="t"/>
                <v:fill/>
              </v:shape>
              <v:shape style="position:absolute;left:1351;top:5519;width:248;height:21" coordorigin="1351,5519" coordsize="248,21" path="m1599,5523l1537,5523,1537,5540,1599,5540,1599,5523e" filled="t" fillcolor="#000000" stroked="f">
                <v:path arrowok="t"/>
                <v:fill/>
              </v:shape>
              <v:shape style="position:absolute;left:1351;top:5519;width:248;height:21" coordorigin="1351,5519" coordsize="248,21" path="m1599,5519l1482,5519,1475,5538,1532,5538,1537,5523,1599,5523,1599,5519e" filled="t" fillcolor="#000000" stroked="f">
                <v:path arrowok="t"/>
                <v:fill/>
              </v:shape>
            </v:group>
            <v:group style="position:absolute;left:1310;top:5400;width:124;height:21" coordorigin="1310,5400" coordsize="124,21">
              <v:shape style="position:absolute;left:1310;top:5400;width:124;height:21" coordorigin="1310,5400" coordsize="124,21" path="m1427,5400l1310,5400,1310,5421,1434,5421,1427,5400e" filled="t" fillcolor="#000000" stroked="f">
                <v:path arrowok="t"/>
                <v:fill/>
              </v:shape>
            </v:group>
            <v:group style="position:absolute;left:1310;top:5440;width:138;height:21" coordorigin="1310,5440" coordsize="138,21">
              <v:shape style="position:absolute;left:1310;top:5440;width:138;height:21" coordorigin="1310,5440" coordsize="138,21" path="m1441,5440l1310,5440,1310,5461,1448,5461,1441,5440e" filled="t" fillcolor="#000000" stroked="f">
                <v:path arrowok="t"/>
                <v:fill/>
              </v:shape>
            </v:group>
            <v:group style="position:absolute;left:1488;top:5479;width:111;height:21" coordorigin="1488,5479" coordsize="111,21">
              <v:shape style="position:absolute;left:1488;top:5479;width:111;height:21" coordorigin="1488,5479" coordsize="111,21" path="m1599,5479l1496,5479,1488,5500,1599,5500,1599,5479e" filled="t" fillcolor="#000000" stroked="f">
                <v:path arrowok="t"/>
                <v:fill/>
              </v:shape>
            </v:group>
            <v:group style="position:absolute;left:1517;top:5400;width:124;height:21" coordorigin="1517,5400" coordsize="124,21">
              <v:shape style="position:absolute;left:1517;top:5400;width:124;height:21" coordorigin="1517,5400" coordsize="124,21" path="m1640,5400l1524,5400,1517,5421,1640,5421,1640,5400e" filled="t" fillcolor="#000000" stroked="f">
                <v:path arrowok="t"/>
                <v:fill/>
              </v:shape>
            </v:group>
            <v:group style="position:absolute;left:1503;top:5440;width:138;height:21" coordorigin="1503,5440" coordsize="138,21">
              <v:shape style="position:absolute;left:1503;top:5440;width:138;height:21" coordorigin="1503,5440" coordsize="138,21" path="m1641,5440l1510,5440,1503,5461,1641,5461,1641,5440e" filled="t" fillcolor="#000000" stroked="f">
                <v:path arrowok="t"/>
                <v:fill/>
              </v:shape>
            </v:group>
            <v:group style="position:absolute;left:1663;top:5666;width:32;height:33" coordorigin="1663,5666" coordsize="32,33">
              <v:shape style="position:absolute;left:1663;top:5666;width:32;height:33" coordorigin="1663,5666" coordsize="32,33" path="m1688,5666l1670,5666,1663,5674,1663,5692,1670,5699,1688,5699,1690,5697,1671,5697,1666,5691,1666,5675,1671,5669,1691,5669,1688,5666e" filled="t" fillcolor="#000000" stroked="f">
                <v:path arrowok="t"/>
                <v:fill/>
              </v:shape>
              <v:shape style="position:absolute;left:1663;top:5666;width:32;height:33" coordorigin="1663,5666" coordsize="32,33" path="m1691,5669l1687,5669,1693,5675,1693,5691,1687,5697,1690,5697,1696,5692,1696,5674,1691,5669e" filled="t" fillcolor="#000000" stroked="f">
                <v:path arrowok="t"/>
                <v:fill/>
              </v:shape>
              <v:shape style="position:absolute;left:1663;top:5666;width:32;height:33" coordorigin="1663,5666" coordsize="32,33" path="m1686,5674l1673,5674,1673,5692,1676,5692,1676,5683,1682,5683,1685,5683,1688,5682,1685,5682,1682,5682,1676,5682,1676,5675,1688,5675,1686,5674e" filled="t" fillcolor="#000000" stroked="f">
                <v:path arrowok="t"/>
                <v:fill/>
              </v:shape>
              <v:shape style="position:absolute;left:1663;top:5666;width:32;height:33" coordorigin="1663,5666" coordsize="32,33" path="m1682,5683l1680,5683,1685,5692,1687,5692,1682,5683e" filled="t" fillcolor="#000000" stroked="f">
                <v:path arrowok="t"/>
                <v:fill/>
              </v:shape>
              <v:shape style="position:absolute;left:1663;top:5666;width:32;height:33" coordorigin="1663,5666" coordsize="32,33" path="m1688,5675l1683,5675,1685,5676,1685,5682,1688,5682,1688,5675,1688,5675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258.970001pt;width:57.882pt;height:36.902pt;mso-position-horizontal-relative:page;mso-position-vertical-relative:page;z-index:-8390" coordorigin="2008,5179" coordsize="1158,738">
            <v:group style="position:absolute;left:2009;top:5181;width:1154;height:734" coordorigin="2009,5181" coordsize="1154,734">
              <v:shape style="position:absolute;left:2009;top:5181;width:1154;height:734" coordorigin="2009,5181" coordsize="1154,734" path="m3163,5916l2009,5916,2009,5181,3163,5181,3163,5916xe" filled="f" stroked="t" strokeweight=".188pt" strokecolor="#BDBEC0">
                <v:path arrowok="t"/>
              </v:shape>
              <v:shape style="position:absolute;left:2216;top:5408;width:739;height:317" type="#_x0000_t75">
                <v:imagedata r:id="rId206" o:title=""/>
              </v:shape>
            </v:group>
            <w10:wrap type="none"/>
          </v:group>
        </w:pict>
      </w:r>
      <w:r>
        <w:rPr/>
        <w:pict>
          <v:group style="position:absolute;margin-left:164.975998pt;margin-top:258.970001pt;width:57.882pt;height:36.902pt;mso-position-horizontal-relative:page;mso-position-vertical-relative:page;z-index:-8389" coordorigin="3300,5179" coordsize="1158,738">
            <v:group style="position:absolute;left:3301;top:5181;width:1154;height:734" coordorigin="3301,5181" coordsize="1154,734">
              <v:shape style="position:absolute;left:3301;top:5181;width:1154;height:734" coordorigin="3301,5181" coordsize="1154,734" path="m4455,5916l3301,5916,3301,5181,4455,5181,4455,5916xe" filled="f" stroked="t" strokeweight=".188pt" strokecolor="#BDBEC0">
                <v:path arrowok="t"/>
              </v:shape>
              <v:shape style="position:absolute;left:3611;top:5272;width:546;height:545" type="#_x0000_t75">
                <v:imagedata r:id="rId207" o:title=""/>
              </v:shape>
            </v:group>
            <w10:wrap type="none"/>
          </v:group>
        </w:pict>
      </w:r>
      <w:r>
        <w:rPr/>
        <w:pict>
          <v:group style="position:absolute;margin-left:229.570007pt;margin-top:258.970001pt;width:57.882pt;height:36.902pt;mso-position-horizontal-relative:page;mso-position-vertical-relative:page;z-index:-8388" coordorigin="4591,5179" coordsize="1158,738">
            <v:group style="position:absolute;left:4593;top:5181;width:1154;height:734" coordorigin="4593,5181" coordsize="1154,734">
              <v:shape style="position:absolute;left:4593;top:5181;width:1154;height:734" coordorigin="4593,5181" coordsize="1154,734" path="m5747,5916l4593,5916,4593,5181,5747,5181,5747,5916xe" filled="f" stroked="t" strokeweight=".188pt" strokecolor="#BDBEC0">
                <v:path arrowok="t"/>
              </v:shape>
            </v:group>
            <v:group style="position:absolute;left:4692;top:5481;width:953;height:150" coordorigin="4692,5481" coordsize="953,150">
              <v:shape style="position:absolute;left:4692;top:5481;width:953;height:150" coordorigin="4692,5481" coordsize="953,150" path="m5540,5597l5540,5626,5551,5628,5569,5631,5592,5631,5612,5628,5630,5621,5644,5606,5644,5605,5601,5605,5580,5605,5561,5603,5540,5597e" filled="t" fillcolor="#03AAAC" stroked="f">
                <v:path arrowok="t"/>
                <v:fill/>
              </v:shape>
              <v:shape style="position:absolute;left:4692;top:5481;width:953;height:150" coordorigin="4692,5481" coordsize="953,150" path="m5591,5481l5537,5510,5537,5536,5541,5545,5549,5554,5563,5562,5586,5573,5596,5577,5603,5580,5608,5585,5609,5588,5609,5601,5601,5605,5644,5605,5649,5585,5649,5574,5590,5533,5583,5529,5580,5527,5577,5525,5575,5522,5575,5510,5583,5506,5637,5506,5637,5486,5631,5485,5611,5482,5591,5481e" filled="t" fillcolor="#03AAAC" stroked="f">
                <v:path arrowok="t"/>
                <v:fill/>
              </v:shape>
              <v:shape style="position:absolute;left:4692;top:5481;width:953;height:150" coordorigin="4692,5481" coordsize="953,150" path="m5637,5506l5611,5506,5624,5508,5637,5514,5637,5506e" filled="t" fillcolor="#03AAAC" stroked="f">
                <v:path arrowok="t"/>
                <v:fill/>
              </v:shape>
              <v:shape style="position:absolute;left:4692;top:5481;width:953;height:150" coordorigin="4692,5481" coordsize="953,150" path="m5432,5483l5385,5483,5385,5628,5414,5628,5414,5530,5456,5530,5432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5456,5530l5414,5530,5465,5628,5511,5628,5511,5581,5482,5581,5456,5530e" filled="t" fillcolor="#03AAAC" stroked="f">
                <v:path arrowok="t"/>
                <v:fill/>
              </v:shape>
              <v:shape style="position:absolute;left:4692;top:5481;width:953;height:150" coordorigin="4692,5481" coordsize="953,150" path="m5511,5483l5482,5483,5482,5581,5511,5581,5511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5356,5483l5252,5483,5252,5628,5358,5628,5358,5601,5291,5601,5291,5566,5348,5566,5348,5542,5291,5542,5291,5510,5356,5510,5356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5107,5526l5066,5526,5108,5630,5133,5630,5155,5576,5127,5576,5107,5526e" filled="t" fillcolor="#03AAAC" stroked="f">
                <v:path arrowok="t"/>
                <v:fill/>
              </v:shape>
              <v:shape style="position:absolute;left:4692;top:5481;width:953;height:150" coordorigin="4692,5481" coordsize="953,150" path="m5090,5483l5037,5483,5037,5628,5066,5628,5066,5526,5107,5526,5090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5215,5526l5176,5526,5176,5628,5215,5628,5215,5526e" filled="t" fillcolor="#03AAAC" stroked="f">
                <v:path arrowok="t"/>
                <v:fill/>
              </v:shape>
              <v:shape style="position:absolute;left:4692;top:5481;width:953;height:150" coordorigin="4692,5481" coordsize="953,150" path="m5215,5483l5165,5483,5127,5576,5155,5576,5176,5526,5215,5526,5215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5009,5483l4905,5483,4905,5628,5011,5628,5011,5601,4944,5601,4944,5566,5001,5566,5001,5542,4944,5542,4944,5510,5009,5510,5009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4867,5483l4827,5483,4827,5628,4867,5628,4867,5483e" filled="t" fillcolor="#03AAAC" stroked="f">
                <v:path arrowok="t"/>
                <v:fill/>
              </v:shape>
              <v:shape style="position:absolute;left:4692;top:5481;width:953;height:150" coordorigin="4692,5481" coordsize="953,150" path="m4695,5597l4695,5626,4705,5628,4724,5631,4746,5631,4767,5628,4784,5621,4799,5606,4799,5605,4755,5605,4734,5605,4716,5603,4695,5597e" filled="t" fillcolor="#03AAAC" stroked="f">
                <v:path arrowok="t"/>
                <v:fill/>
              </v:shape>
              <v:shape style="position:absolute;left:4692;top:5481;width:953;height:150" coordorigin="4692,5481" coordsize="953,150" path="m4746,5481l4692,5510,4692,5536,4695,5545,4704,5554,4718,5562,4740,5573,4751,5577,4758,5580,4763,5585,4764,5588,4764,5601,4755,5605,4799,5605,4804,5585,4804,5574,4745,5533,4738,5529,4735,5527,4732,5525,4730,5522,4730,5510,4738,5506,4790,5506,4785,5485,4764,5482,4746,5481e" filled="t" fillcolor="#03AAAC" stroked="f">
                <v:path arrowok="t"/>
                <v:fill/>
              </v:shape>
              <v:shape style="position:absolute;left:4692;top:5481;width:953;height:150" coordorigin="4692,5481" coordsize="953,150" path="m4790,5506l4766,5506,4779,5508,4792,5514,4790,5506e" filled="t" fillcolor="#03AAAC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258.970001pt;width:57.882pt;height:36.902pt;mso-position-horizontal-relative:page;mso-position-vertical-relative:page;z-index:-8387" coordorigin="5883,5179" coordsize="1158,738">
            <v:group style="position:absolute;left:5885;top:5181;width:1154;height:734" coordorigin="5885,5181" coordsize="1154,734">
              <v:shape style="position:absolute;left:5885;top:5181;width:1154;height:734" coordorigin="5885,5181" coordsize="1154,734" path="m7039,5916l5885,5916,5885,5181,7039,5181,7039,5916xe" filled="f" stroked="t" strokeweight=".188pt" strokecolor="#BDBEC0">
                <v:path arrowok="t"/>
              </v:shape>
              <v:shape style="position:absolute;left:6008;top:5403;width:883;height:315" type="#_x0000_t75">
                <v:imagedata r:id="rId208" o:title=""/>
              </v:shape>
            </v:group>
            <w10:wrap type="none"/>
          </v:group>
        </w:pict>
      </w:r>
      <w:r>
        <w:rPr/>
        <w:pict>
          <v:group style="position:absolute;margin-left:358.759003pt;margin-top:258.970001pt;width:57.882pt;height:36.902pt;mso-position-horizontal-relative:page;mso-position-vertical-relative:page;z-index:-8386" coordorigin="7175,5179" coordsize="1158,738">
            <v:group style="position:absolute;left:7177;top:5181;width:1154;height:734" coordorigin="7177,5181" coordsize="1154,734">
              <v:shape style="position:absolute;left:7177;top:5181;width:1154;height:734" coordorigin="7177,5181" coordsize="1154,734" path="m8331,5916l7177,5916,7177,5181,8331,5181,8331,5916xe" filled="f" stroked="t" strokeweight=".188pt" strokecolor="#BDBEC0">
                <v:path arrowok="t"/>
              </v:shape>
            </v:group>
            <v:group style="position:absolute;left:7496;top:5291;width:515;height:515" coordorigin="7496,5291" coordsize="515,515">
              <v:shape style="position:absolute;left:7496;top:5291;width:515;height:515" coordorigin="7496,5291" coordsize="515,515" path="m7496,5291l8012,5291,8012,5806,7496,5806,7496,5291e" filled="t" fillcolor="#FFFFFF" stroked="f">
                <v:path arrowok="t"/>
                <v:fill/>
              </v:shape>
            </v:group>
            <v:group style="position:absolute;left:7519;top:5548;width:235;height:235" coordorigin="7519,5548" coordsize="235,235">
              <v:shape style="position:absolute;left:7519;top:5548;width:235;height:235" coordorigin="7519,5548" coordsize="235,235" path="m7594,5548l7578,5548,7578,5552,7519,5552,7519,5783,7750,5783,7750,5725,7754,5725,7754,5698,7751,5698,7743,5672,7731,5672,7710,5667,7659,5631,7631,5574,7630,5571,7667,5571,7594,5548e" filled="t" fillcolor="#118ACB" stroked="f">
                <v:path arrowok="t"/>
                <v:fill/>
              </v:shape>
              <v:shape style="position:absolute;left:7519;top:5548;width:235;height:235" coordorigin="7519,5548" coordsize="235,235" path="m7754,5548l7725,5579,7751,5698,7754,5698,7754,5548e" filled="t" fillcolor="#118ACB" stroked="f">
                <v:path arrowok="t"/>
                <v:fill/>
              </v:shape>
              <v:shape style="position:absolute;left:7519;top:5548;width:235;height:235" coordorigin="7519,5548" coordsize="235,235" path="m7667,5571l7630,5571,7636,5573,7642,5594,7680,5643,7717,5663,7731,5672,7743,5672,7715,5586,7667,5571e" filled="t" fillcolor="#118ACB" stroked="f">
                <v:path arrowok="t"/>
                <v:fill/>
              </v:shape>
            </v:group>
            <v:group style="position:absolute;left:7754;top:5314;width:235;height:235" coordorigin="7754,5314" coordsize="235,235">
              <v:shape style="position:absolute;left:7754;top:5314;width:235;height:235" coordorigin="7754,5314" coordsize="235,235" path="m7989,5314l7758,5314,7758,5372,7754,5372,7754,5548,7783,5517,7757,5399,7989,5399,7989,5314e" filled="t" fillcolor="#118ACB" stroked="f">
                <v:path arrowok="t"/>
                <v:fill/>
              </v:shape>
              <v:shape style="position:absolute;left:7754;top:5314;width:235;height:235" coordorigin="7754,5314" coordsize="235,235" path="m7989,5399l7757,5399,7793,5511,7914,5548,7930,5548,7930,5545,7989,5545,7989,5524,7872,5524,7866,5503,7828,5453,7791,5434,7777,5424,7989,5424,7989,5399e" filled="t" fillcolor="#118ACB" stroked="f">
                <v:path arrowok="t"/>
                <v:fill/>
              </v:shape>
              <v:shape style="position:absolute;left:7754;top:5314;width:235;height:235" coordorigin="7754,5314" coordsize="235,235" path="m7989,5424l7777,5424,7798,5430,7817,5439,7862,5483,7877,5522,7872,5524,7989,5524,7989,5424e" filled="t" fillcolor="#118ACB" stroked="f">
                <v:path arrowok="t"/>
                <v:fill/>
              </v:shape>
            </v:group>
            <v:group style="position:absolute;left:7519;top:5314;width:235;height:235" coordorigin="7519,5314" coordsize="235,235">
              <v:shape style="position:absolute;left:7519;top:5314;width:235;height:235" coordorigin="7519,5314" coordsize="235,235" path="m7750,5314l7519,5314,7519,5545,7578,5545,7578,5548,7754,5548,7751,5545,7605,5545,7667,5525,7630,5525,7636,5504,7672,5453,7728,5425,7731,5424,7743,5424,7754,5388,7754,5372,7750,5372,7750,5314e" filled="t" fillcolor="#004990" stroked="f">
                <v:path arrowok="t"/>
                <v:fill/>
              </v:shape>
              <v:shape style="position:absolute;left:7519;top:5314;width:235;height:235" coordorigin="7519,5314" coordsize="235,235" path="m7723,5520l7605,5545,7751,5545,7723,5520e" filled="t" fillcolor="#004990" stroked="f">
                <v:path arrowok="t"/>
                <v:fill/>
              </v:shape>
              <v:shape style="position:absolute;left:7519;top:5314;width:235;height:235" coordorigin="7519,5314" coordsize="235,235" path="m7743,5424l7731,5424,7729,5430,7709,5436,7659,5474,7639,5511,7630,5525,7667,5525,7716,5510,7743,5424e" filled="t" fillcolor="#004990" stroked="f">
                <v:path arrowok="t"/>
                <v:fill/>
              </v:shape>
            </v:group>
            <v:group style="position:absolute;left:7754;top:5548;width:235;height:235" coordorigin="7754,5548" coordsize="235,235">
              <v:shape style="position:absolute;left:7754;top:5548;width:235;height:235" coordorigin="7754,5548" coordsize="235,235" path="m7930,5552l7903,5552,7792,5587,7754,5709,7754,5725,7758,5725,7758,5783,7989,5783,7989,5672,7780,5672,7779,5667,7835,5638,7869,5586,7878,5572,7989,5572,7989,5552,7930,5552,7930,5552e" filled="t" fillcolor="#004990" stroked="f">
                <v:path arrowok="t"/>
                <v:fill/>
              </v:shape>
              <v:shape style="position:absolute;left:7754;top:5548;width:235;height:235" coordorigin="7754,5548" coordsize="235,235" path="m7989,5572l7878,5572,7872,5592,7863,5612,7819,5656,7780,5672,7989,5672,7989,5572e" filled="t" fillcolor="#004990" stroked="f">
                <v:path arrowok="t"/>
                <v:fill/>
              </v:shape>
              <v:shape style="position:absolute;left:7754;top:5548;width:235;height:235" coordorigin="7754,5548" coordsize="235,235" path="m7930,5548l7754,5548,7785,5577,7903,5552,7930,5552,7930,5548e" filled="t" fillcolor="#00499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258.970001pt;width:57.882pt;height:36.902pt;mso-position-horizontal-relative:page;mso-position-vertical-relative:page;z-index:-8385" coordorigin="8467,5179" coordsize="1158,738">
            <v:group style="position:absolute;left:8469;top:5181;width:1154;height:734" coordorigin="8469,5181" coordsize="1154,734">
              <v:shape style="position:absolute;left:8469;top:5181;width:1154;height:734" coordorigin="8469,5181" coordsize="1154,734" path="m9623,5916l8469,5916,8469,5181,9623,5181,9623,5916xe" filled="f" stroked="t" strokeweight=".188pt" strokecolor="#BDBEC0">
                <v:path arrowok="t"/>
              </v:shape>
            </v:group>
            <v:group style="position:absolute;left:8961;top:5350;width:354;height:93" coordorigin="8961,5350" coordsize="354,93">
              <v:shape style="position:absolute;left:8961;top:5350;width:354;height:93" coordorigin="8961,5350" coordsize="354,93" path="m9156,5350l9088,5358,9031,5380,8971,5430,8961,5444,9012,5444,9012,5443,9028,5428,9082,5398,9121,5389,9261,5389,9253,5383,9235,5373,9216,5365,9196,5358,9176,5353,9156,5350e" filled="t" fillcolor="#E31F2B" stroked="f">
                <v:path arrowok="t"/>
                <v:fill/>
              </v:shape>
              <v:shape style="position:absolute;left:8961;top:5350;width:354;height:93" coordorigin="8961,5350" coordsize="354,93" path="m9261,5389l9121,5389,9145,5390,9167,5393,9240,5422,9264,5444,9315,5444,9313,5441,9300,5424,9285,5409,9270,5395,9261,5389e" filled="t" fillcolor="#E31F2B" stroked="f">
                <v:path arrowok="t"/>
                <v:fill/>
              </v:shape>
            </v:group>
            <v:group style="position:absolute;left:8778;top:5412;width:510;height:285" coordorigin="8778,5412" coordsize="510,285">
              <v:shape style="position:absolute;left:8778;top:5412;width:510;height:285" coordorigin="8778,5412" coordsize="510,285" path="m9288,5479l9244,5479,9244,5693,9288,5693,9288,5479e" filled="t" fillcolor="#034EA2" stroked="f">
                <v:path arrowok="t"/>
                <v:fill/>
              </v:shape>
              <v:shape style="position:absolute;left:8778;top:5412;width:510;height:285" coordorigin="8778,5412" coordsize="510,285" path="m9154,5519l9111,5519,9111,5640,9115,5665,9127,5683,9144,5694,9174,5694,9191,5691,9199,5686,9207,5657,9161,5657,9154,5650,9154,5519e" filled="t" fillcolor="#034EA2" stroked="f">
                <v:path arrowok="t"/>
                <v:fill/>
              </v:shape>
              <v:shape style="position:absolute;left:8778;top:5412;width:510;height:285" coordorigin="8778,5412" coordsize="510,285" path="m9210,5645l9196,5654,9185,5657,9207,5657,9210,5645e" filled="t" fillcolor="#034EA2" stroked="f">
                <v:path arrowok="t"/>
                <v:fill/>
              </v:shape>
              <v:shape style="position:absolute;left:8778;top:5412;width:510;height:285" coordorigin="8778,5412" coordsize="510,285" path="m9199,5479l9074,5479,9074,5519,9199,5519,9199,5479e" filled="t" fillcolor="#034EA2" stroked="f">
                <v:path arrowok="t"/>
                <v:fill/>
              </v:shape>
              <v:shape style="position:absolute;left:8778;top:5412;width:510;height:285" coordorigin="8778,5412" coordsize="510,285" path="m9154,5412l9111,5435,9111,5479,9154,5479,9154,5412e" filled="t" fillcolor="#034EA2" stroked="f">
                <v:path arrowok="t"/>
                <v:fill/>
              </v:shape>
              <v:shape style="position:absolute;left:8778;top:5412;width:510;height:285" coordorigin="8778,5412" coordsize="510,285" path="m9035,5479l8991,5479,8991,5693,9035,5693,9035,5479e" filled="t" fillcolor="#034EA2" stroked="f">
                <v:path arrowok="t"/>
                <v:fill/>
              </v:shape>
              <v:shape style="position:absolute;left:8778;top:5412;width:510;height:285" coordorigin="8778,5412" coordsize="510,285" path="m8894,5475l8832,5489,8789,5532,8778,5570,8779,5596,8808,5666,8861,5694,8881,5697,8905,5696,8925,5690,8942,5682,8957,5670,8966,5660,8960,5653,8905,5653,8877,5651,8855,5644,8838,5632,8827,5616,8822,5597,8824,5570,8833,5548,8846,5532,8863,5522,8883,5517,8962,5517,8966,5512,8965,5511,8950,5496,8933,5485,8914,5478,8894,5475e" filled="t" fillcolor="#034EA2" stroked="f">
                <v:path arrowok="t"/>
                <v:fill/>
              </v:shape>
              <v:shape style="position:absolute;left:8778;top:5412;width:510;height:285" coordorigin="8778,5412" coordsize="510,285" path="m8941,5630l8940,5631,8923,5645,8905,5653,8960,5653,8941,5630e" filled="t" fillcolor="#034EA2" stroked="f">
                <v:path arrowok="t"/>
                <v:fill/>
              </v:shape>
              <v:shape style="position:absolute;left:8778;top:5412;width:510;height:285" coordorigin="8778,5412" coordsize="510,285" path="m8962,5517l8883,5517,8904,5520,8922,5527,8939,5540,8941,5542,8962,5517e" filled="t" fillcolor="#034EA2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258.970001pt;width:57.882pt;height:36.902pt;mso-position-horizontal-relative:page;mso-position-vertical-relative:page;z-index:-8384" coordorigin="9759,5179" coordsize="1158,738">
            <v:group style="position:absolute;left:9761;top:5181;width:1154;height:734" coordorigin="9761,5181" coordsize="1154,734">
              <v:shape style="position:absolute;left:9761;top:5181;width:1154;height:734" coordorigin="9761,5181" coordsize="1154,734" path="m10915,5916l9761,5916,9761,5181,10915,5181,10915,5916xe" filled="f" stroked="t" strokeweight=".188pt" strokecolor="#BDBEC0">
                <v:path arrowok="t"/>
              </v:shape>
              <v:shape style="position:absolute;left:9828;top:5401;width:1034;height:290" type="#_x0000_t75">
                <v:imagedata r:id="rId209" o:title=""/>
              </v:shape>
            </v:group>
            <w10:wrap type="none"/>
          </v:group>
        </w:pict>
      </w:r>
      <w:r>
        <w:rPr/>
        <w:pict>
          <v:group style="position:absolute;margin-left:35.785801pt;margin-top:302.529022pt;width:57.882pt;height:36.902pt;mso-position-horizontal-relative:page;mso-position-vertical-relative:page;z-index:-8383" coordorigin="716,6051" coordsize="1158,738">
            <v:group style="position:absolute;left:718;top:6052;width:1154;height:734" coordorigin="718,6052" coordsize="1154,734">
              <v:shape style="position:absolute;left:718;top:6052;width:1154;height:734" coordorigin="718,6052" coordsize="1154,734" path="m1871,6787l718,6787,718,6052,1871,6052,1871,6787xe" filled="f" stroked="t" strokeweight=".188pt" strokecolor="#BDBEC0">
                <v:path arrowok="t"/>
              </v:shape>
            </v:group>
            <v:group style="position:absolute;left:1469;top:6335;width:136;height:172" coordorigin="1469,6335" coordsize="136,172">
              <v:shape style="position:absolute;left:1469;top:6335;width:136;height:172" coordorigin="1469,6335" coordsize="136,172" path="m1520,6335l1503,6335,1478,6336,1469,6374,1469,6508,1514,6508,1514,6471,1524,6471,1536,6471,1537,6471,1569,6463,1589,6448,1595,6438,1514,6438,1514,6374,1600,6374,1598,6368,1535,6336,1520,6335e" filled="t" fillcolor="#0082C4" stroked="f">
                <v:path arrowok="t"/>
                <v:fill/>
              </v:shape>
              <v:shape style="position:absolute;left:1469;top:6335;width:136;height:172" coordorigin="1469,6335" coordsize="136,172" path="m1536,6471l1524,6471,1530,6471,1536,6471e" filled="t" fillcolor="#0082C4" stroked="f">
                <v:path arrowok="t"/>
                <v:fill/>
              </v:shape>
              <v:shape style="position:absolute;left:1469;top:6335;width:136;height:172" coordorigin="1469,6335" coordsize="136,172" path="m1600,6374l1514,6374,1536,6374,1552,6384,1558,6404,1550,6423,1532,6432,1514,6438,1595,6438,1600,6430,1605,6414,1604,6387,1600,6374e" filled="t" fillcolor="#0082C4" stroked="f">
                <v:path arrowok="t"/>
                <v:fill/>
              </v:shape>
            </v:group>
            <v:group style="position:absolute;left:1624;top:6333;width:111;height:178" coordorigin="1624,6333" coordsize="111,178">
              <v:shape style="position:absolute;left:1624;top:6333;width:111;height:178" coordorigin="1624,6333" coordsize="111,178" path="m1626,6465l1629,6508,1642,6510,1663,6511,1692,6510,1709,6504,1724,6492,1735,6472,1735,6470,1671,6470,1650,6470,1626,6465e" filled="t" fillcolor="#0082C4" stroked="f">
                <v:path arrowok="t"/>
                <v:fill/>
              </v:shape>
              <v:shape style="position:absolute;left:1624;top:6333;width:111;height:178" coordorigin="1624,6333" coordsize="111,178" path="m1693,6333l1628,6374,1624,6404,1634,6422,1652,6434,1686,6447,1694,6450,1695,6462,1690,6466,1671,6470,1735,6470,1739,6442,1730,6423,1711,6410,1674,6396,1670,6395,1667,6391,1666,6382,1672,6376,1683,6374,1699,6374,1722,6374,1711,6334,1693,6333e" filled="t" fillcolor="#0082C4" stroked="f">
                <v:path arrowok="t"/>
                <v:fill/>
              </v:shape>
              <v:shape style="position:absolute;left:1624;top:6333;width:111;height:178" coordorigin="1624,6333" coordsize="111,178" path="m1722,6374l1699,6374,1723,6378,1722,6374e" filled="t" fillcolor="#0082C4" stroked="f">
                <v:path arrowok="t"/>
                <v:fill/>
              </v:shape>
            </v:group>
            <v:group style="position:absolute;left:1004;top:6336;width:137;height:172" coordorigin="1004,6336" coordsize="137,172">
              <v:shape style="position:absolute;left:1004;top:6336;width:137;height:172" coordorigin="1004,6336" coordsize="137,172" path="m1049,6336l1004,6336,1004,6508,1049,6508,1049,6439,1141,6439,1141,6400,1049,6400,1049,6336e" filled="t" fillcolor="#0082C4" stroked="f">
                <v:path arrowok="t"/>
                <v:fill/>
              </v:shape>
              <v:shape style="position:absolute;left:1004;top:6336;width:137;height:172" coordorigin="1004,6336" coordsize="137,172" path="m1141,6439l1097,6439,1097,6508,1141,6508,1141,6439e" filled="t" fillcolor="#0082C4" stroked="f">
                <v:path arrowok="t"/>
                <v:fill/>
              </v:shape>
              <v:shape style="position:absolute;left:1004;top:6336;width:137;height:172" coordorigin="1004,6336" coordsize="137,172" path="m1141,6336l1097,6336,1097,6400,1141,6400,1141,6336e" filled="t" fillcolor="#0082C4" stroked="f">
                <v:path arrowok="t"/>
                <v:fill/>
              </v:shape>
            </v:group>
            <v:group style="position:absolute;left:1206;top:6336;width:2;height:172" coordorigin="1206,6336" coordsize="2,172">
              <v:shape style="position:absolute;left:1206;top:6336;width:2;height:172" coordorigin="1206,6336" coordsize="0,172" path="m1206,6336l1206,6508e" filled="f" stroked="t" strokeweight="2.328pt" strokecolor="#0082C4">
                <v:path arrowok="t"/>
              </v:shape>
            </v:group>
            <v:group style="position:absolute;left:1405;top:6336;width:2;height:172" coordorigin="1405,6336" coordsize="2,172">
              <v:shape style="position:absolute;left:1405;top:6336;width:2;height:172" coordorigin="1405,6336" coordsize="0,172" path="m1405,6336l1405,6508e" filled="f" stroked="t" strokeweight="2.329pt" strokecolor="#0082C4">
                <v:path arrowok="t"/>
              </v:shape>
            </v:group>
            <v:group style="position:absolute;left:1270;top:6336;width:91;height:172" coordorigin="1270,6336" coordsize="91,172">
              <v:shape style="position:absolute;left:1270;top:6336;width:91;height:172" coordorigin="1270,6336" coordsize="91,172" path="m1314,6336l1270,6336,1270,6508,1360,6508,1360,6469,1314,6469,1314,6336e" filled="t" fillcolor="#0082C4" stroked="f">
                <v:path arrowok="t"/>
                <v:fill/>
              </v:shape>
            </v:group>
            <v:group style="position:absolute;left:846;top:6335;width:136;height:172" coordorigin="846,6335" coordsize="136,172">
              <v:shape style="position:absolute;left:846;top:6335;width:136;height:172" coordorigin="846,6335" coordsize="136,172" path="m896,6335l879,6335,855,6336,846,6374,846,6508,890,6508,890,6471,901,6471,913,6471,914,6471,945,6463,965,6448,972,6438,890,6438,890,6374,976,6374,975,6368,912,6336,896,6335e" filled="t" fillcolor="#0082C4" stroked="f">
                <v:path arrowok="t"/>
                <v:fill/>
              </v:shape>
              <v:shape style="position:absolute;left:846;top:6335;width:136;height:172" coordorigin="846,6335" coordsize="136,172" path="m913,6471l901,6471,907,6471,913,6471e" filled="t" fillcolor="#0082C4" stroked="f">
                <v:path arrowok="t"/>
                <v:fill/>
              </v:shape>
              <v:shape style="position:absolute;left:846;top:6335;width:136;height:172" coordorigin="846,6335" coordsize="136,172" path="m976,6374l890,6374,912,6374,928,6384,934,6404,926,6423,908,6432,890,6438,972,6438,977,6430,982,6414,980,6387,976,6374e" filled="t" fillcolor="#0082C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302.529022pt;width:57.882pt;height:36.902pt;mso-position-horizontal-relative:page;mso-position-vertical-relative:page;z-index:-8382" coordorigin="2008,6051" coordsize="1158,738">
            <v:group style="position:absolute;left:2009;top:6052;width:1154;height:734" coordorigin="2009,6052" coordsize="1154,734">
              <v:shape style="position:absolute;left:2009;top:6052;width:1154;height:734" coordorigin="2009,6052" coordsize="1154,734" path="m3163,6787l2009,6787,2009,6052,3163,6052,3163,6787xe" filled="f" stroked="t" strokeweight=".188pt" strokecolor="#BDBEC0">
                <v:path arrowok="t"/>
              </v:shape>
            </v:group>
            <v:group style="position:absolute;left:2100;top:6317;width:957;height:242" coordorigin="2100,6317" coordsize="957,242">
              <v:shape style="position:absolute;left:2100;top:6317;width:957;height:242" coordorigin="2100,6317" coordsize="957,242" path="m2100,6317l3057,6317,3057,6560,2100,6560,2100,6317e" filled="t" fillcolor="#ED6D27" stroked="f">
                <v:path arrowok="t"/>
                <v:fill/>
              </v:shape>
            </v:group>
            <v:group style="position:absolute;left:2914;top:6409;width:101;height:90" coordorigin="2914,6409" coordsize="101,90">
              <v:shape style="position:absolute;left:2914;top:6409;width:101;height:90" coordorigin="2914,6409" coordsize="101,90" path="m3013,6409l2914,6409,2929,6410,2929,6463,2935,6486,2950,6499,2982,6498,3003,6492,3013,6482,3014,6469,3014,6469,2985,6469,2981,6464,2981,6410,2988,6410,3013,6409,3013,6409e" filled="t" fillcolor="#FFFFFF" stroked="f">
                <v:path arrowok="t"/>
                <v:fill/>
              </v:shape>
            </v:group>
            <v:group style="position:absolute;left:2998;top:6464;width:16;height:4" coordorigin="2998,6464" coordsize="16,4">
              <v:shape style="position:absolute;left:2998;top:6464;width:16;height:4" coordorigin="2998,6464" coordsize="16,4" path="m3011,6464l3002,6464,2998,6469,3014,6469,3011,6464e" filled="t" fillcolor="#FFFFFF" stroked="f">
                <v:path arrowok="t"/>
                <v:fill/>
              </v:shape>
            </v:group>
            <v:group style="position:absolute;left:2981;top:6410;width:7;height:2" coordorigin="2981,6410" coordsize="7,2">
              <v:shape style="position:absolute;left:2981;top:6410;width:7;height:2" coordorigin="2981,6410" coordsize="7,0" path="m2988,6410l2981,6410,2983,6411,2988,6410e" filled="t" fillcolor="#FFFFFF" stroked="f">
                <v:path arrowok="t"/>
                <v:fill/>
              </v:shape>
            </v:group>
            <v:group style="position:absolute;left:2912;top:6358;width:102;height:51" coordorigin="2912,6358" coordsize="102,51">
              <v:shape style="position:absolute;left:2912;top:6358;width:102;height:51" coordorigin="2912,6358" coordsize="102,51" path="m2982,6358l2972,6358,2959,6362,2941,6373,2915,6391,2912,6392,2912,6410,2914,6409,3013,6409,3014,6409,3014,6386,3013,6385,2983,6385,2983,6362,2982,6358e" filled="t" fillcolor="#FFFFFF" stroked="f">
                <v:path arrowok="t"/>
                <v:fill/>
              </v:shape>
            </v:group>
            <v:group style="position:absolute;left:2792;top:6384;width:116;height:118" coordorigin="2792,6384" coordsize="116,118">
              <v:shape style="position:absolute;left:2792;top:6384;width:116;height:118" coordorigin="2792,6384" coordsize="116,118" path="m2870,6384l2810,6401,2792,6439,2796,6462,2806,6482,2822,6495,2843,6502,2867,6501,2884,6496,2900,6486,2905,6479,2905,6472,2852,6472,2841,6460,2841,6447,2843,6447,2905,6447,2909,6443,2909,6430,2907,6425,2842,6425,2840,6425,2840,6411,2847,6404,2899,6404,2890,6394,2870,6384e" filled="t" fillcolor="#FFFFFF" stroked="f">
                <v:path arrowok="t"/>
                <v:fill/>
              </v:shape>
            </v:group>
            <v:group style="position:absolute;left:2882;top:6462;width:23;height:10" coordorigin="2882,6462" coordsize="23,10">
              <v:shape style="position:absolute;left:2882;top:6462;width:23;height:10" coordorigin="2882,6462" coordsize="23,10" path="m2901,6462l2890,6462,2882,6472,2905,6472,2905,6467,2901,6462e" filled="t" fillcolor="#FFFFFF" stroked="f">
                <v:path arrowok="t"/>
                <v:fill/>
              </v:shape>
            </v:group>
            <v:group style="position:absolute;left:2861;top:6404;width:46;height:21" coordorigin="2861,6404" coordsize="46,21">
              <v:shape style="position:absolute;left:2861;top:6404;width:46;height:21" coordorigin="2861,6404" coordsize="46,21" path="m2899,6404l2861,6404,2867,6409,2867,6425,2865,6425,2907,6425,2904,6410,2899,6404e" filled="t" fillcolor="#FFFFFF" stroked="f">
                <v:path arrowok="t"/>
                <v:fill/>
              </v:shape>
            </v:group>
            <v:group style="position:absolute;left:2642;top:6432;width:117;height:69" coordorigin="2642,6432" coordsize="117,69">
              <v:shape style="position:absolute;left:2642;top:6432;width:117;height:69" coordorigin="2642,6432" coordsize="117,69" path="m2682,6432l2652,6432,2642,6443,2642,6460,2646,6479,2660,6493,2681,6502,2712,6501,2734,6496,2749,6487,2759,6474,2693,6474,2691,6472,2691,6465,2692,6461,2692,6443,2682,6432e" filled="t" fillcolor="#FFFFFF" stroked="f">
                <v:path arrowok="t"/>
                <v:fill/>
              </v:shape>
            </v:group>
            <v:group style="position:absolute;left:2694;top:6342;width:88;height:132" coordorigin="2694,6342" coordsize="88,132">
              <v:shape style="position:absolute;left:2694;top:6342;width:88;height:132" coordorigin="2694,6342" coordsize="88,132" path="m2750,6342l2716,6344,2699,6350,2694,6367,2698,6369,2703,6371,2711,6374,2712,6376,2712,6466,2706,6474,2759,6474,2763,6458,2765,6440,2765,6420,2766,6397,2766,6378,2766,6374,2774,6370,2779,6367,2782,6366,2782,6358,2774,6346,2750,6342e" filled="t" fillcolor="#FFFFFF" stroked="f">
                <v:path arrowok="t"/>
                <v:fill/>
              </v:shape>
            </v:group>
            <v:group style="position:absolute;left:2502;top:6490;width:80;height:51" coordorigin="2502,6490" coordsize="80,51">
              <v:shape style="position:absolute;left:2502;top:6490;width:80;height:51" coordorigin="2502,6490" coordsize="80,51" path="m2530,6490l2511,6490,2502,6499,2502,6512,2509,6531,2528,6541,2552,6539,2569,6530,2582,6516,2541,6516,2543,6509,2539,6501,2536,6494,2530,6490e" filled="t" fillcolor="#FFFFFF" stroked="f">
                <v:path arrowok="t"/>
                <v:fill/>
              </v:shape>
            </v:group>
            <v:group style="position:absolute;left:2498;top:6384;width:115;height:132" coordorigin="2498,6384" coordsize="115,132">
              <v:shape style="position:absolute;left:2498;top:6384;width:115;height:132" coordorigin="2498,6384" coordsize="115,132" path="m2566,6384l2542,6384,2513,6387,2499,6397,2498,6410,2503,6411,2508,6414,2514,6417,2516,6422,2519,6429,2535,6465,2546,6488,2551,6505,2552,6514,2549,6516,2582,6516,2605,6459,2611,6441,2614,6434,2579,6434,2577,6431,2571,6417,2570,6413,2570,6407,2577,6406,2577,6387,2566,6384e" filled="t" fillcolor="#FFFFFF" stroked="f">
                <v:path arrowok="t"/>
                <v:fill/>
              </v:shape>
            </v:group>
            <v:group style="position:absolute;left:2588;top:6384;width:53;height:50" coordorigin="2588,6384" coordsize="53,50">
              <v:shape style="position:absolute;left:2588;top:6384;width:53;height:50" coordorigin="2588,6384" coordsize="53,50" path="m2633,6384l2598,6384,2588,6389,2588,6404,2597,6406,2597,6413,2596,6418,2593,6425,2590,6431,2588,6434,2614,6434,2620,6417,2621,6413,2630,6410,2636,6408,2641,6406,2641,6389,2633,6384e" filled="t" fillcolor="#FFFFFF" stroked="f">
                <v:path arrowok="t"/>
                <v:fill/>
              </v:shape>
            </v:group>
            <v:group style="position:absolute;left:2427;top:6499;width:40;height:4" coordorigin="2427,6499" coordsize="40,4">
              <v:shape style="position:absolute;left:2427;top:6499;width:40;height:4" coordorigin="2427,6499" coordsize="40,4" path="m2466,6499l2427,6499,2435,6503,2447,6503,2466,6499e" filled="t" fillcolor="#FFFFFF" stroked="f">
                <v:path arrowok="t"/>
                <v:fill/>
              </v:shape>
            </v:group>
            <v:group style="position:absolute;left:2392;top:6457;width:98;height:44" coordorigin="2392,6457" coordsize="98,44">
              <v:shape style="position:absolute;left:2392;top:6457;width:98;height:44" coordorigin="2392,6457" coordsize="98,44" path="m2409,6457l2395,6457,2392,6462,2392,6486,2405,6501,2417,6501,2420,6499,2466,6499,2472,6497,2488,6484,2490,6478,2429,6478,2423,6474,2417,6467,2412,6462,2409,6457e" filled="t" fillcolor="#FFFFFF" stroked="f">
                <v:path arrowok="t"/>
                <v:fill/>
              </v:shape>
            </v:group>
            <v:group style="position:absolute;left:2399;top:6383;width:94;height:94" coordorigin="2399,6383" coordsize="94,94">
              <v:shape style="position:absolute;left:2399;top:6383;width:94;height:94" coordorigin="2399,6383" coordsize="94,94" path="m2447,6383l2439,6383,2416,6389,2400,6403,2399,6429,2406,6446,2419,6457,2433,6465,2440,6466,2440,6475,2437,6478,2490,6478,2494,6465,2488,6446,2473,6432,2451,6421,2444,6419,2444,6410,2447,6407,2491,6407,2491,6397,2482,6386,2454,6386,2447,6383e" filled="t" fillcolor="#FFFFFF" stroked="f">
                <v:path arrowok="t"/>
                <v:fill/>
              </v:shape>
            </v:group>
            <v:group style="position:absolute;left:2458;top:6407;width:34;height:16" coordorigin="2458,6407" coordsize="34,16">
              <v:shape style="position:absolute;left:2458;top:6407;width:34;height:16" coordorigin="2458,6407" coordsize="34,16" path="m2491,6407l2458,6407,2461,6413,2471,6422,2474,6424,2486,6424,2491,6419,2491,6407e" filled="t" fillcolor="#FFFFFF" stroked="f">
                <v:path arrowok="t"/>
                <v:fill/>
              </v:shape>
            </v:group>
            <v:group style="position:absolute;left:2463;top:6383;width:19;height:3" coordorigin="2463,6383" coordsize="19,3">
              <v:shape style="position:absolute;left:2463;top:6383;width:19;height:3" coordorigin="2463,6383" coordsize="19,3" path="m2479,6383l2467,6383,2463,6386,2482,6386,2479,6383e" filled="t" fillcolor="#FFFFFF" stroked="f">
                <v:path arrowok="t"/>
                <v:fill/>
              </v:shape>
            </v:group>
            <v:group style="position:absolute;left:2332;top:6490;width:49;height:12" coordorigin="2332,6490" coordsize="49,12">
              <v:shape style="position:absolute;left:2332;top:6490;width:49;height:12" coordorigin="2332,6490" coordsize="49,12" path="m2380,6490l2332,6490,2334,6494,2342,6501,2346,6503,2352,6503,2376,6495,2380,6490e" filled="t" fillcolor="#FFFFFF" stroked="f">
                <v:path arrowok="t"/>
                <v:fill/>
              </v:shape>
            </v:group>
            <v:group style="position:absolute;left:2260;top:6431;width:128;height:69" coordorigin="2260,6431" coordsize="128,69">
              <v:shape style="position:absolute;left:2260;top:6431;width:128;height:69" coordorigin="2260,6431" coordsize="128,69" path="m2313,6431l2308,6431,2284,6436,2267,6449,2260,6467,2267,6488,2284,6500,2310,6499,2323,6494,2326,6492,2327,6490,2380,6490,2388,6481,2388,6476,2312,6476,2309,6471,2309,6454,2313,6449,2375,6449,2375,6439,2376,6433,2325,6433,2318,6432,2313,6431e" filled="t" fillcolor="#FFFFFF" stroked="f">
                <v:path arrowok="t"/>
                <v:fill/>
              </v:shape>
            </v:group>
            <v:group style="position:absolute;left:2325;top:6449;width:64;height:27" coordorigin="2325,6449" coordsize="64,27">
              <v:shape style="position:absolute;left:2325;top:6449;width:64;height:27" coordorigin="2325,6449" coordsize="64,27" path="m2375,6449l2325,6449,2325,6450,2325,6471,2325,6476,2388,6476,2388,6474,2386,6471,2382,6470,2376,6468,2376,6467,2375,6449e" filled="t" fillcolor="#FFFFFF" stroked="f">
                <v:path arrowok="t"/>
                <v:fill/>
              </v:shape>
            </v:group>
            <v:group style="position:absolute;left:2323;top:6402;width:53;height:31" coordorigin="2323,6402" coordsize="53,31">
              <v:shape style="position:absolute;left:2323;top:6402;width:53;height:31" coordorigin="2323,6402" coordsize="53,31" path="m2371,6402l2323,6402,2326,6408,2326,6425,2325,6433,2376,6433,2376,6421,2371,6402e" filled="t" fillcolor="#FFFFFF" stroked="f">
                <v:path arrowok="t"/>
                <v:fill/>
              </v:shape>
            </v:group>
            <v:group style="position:absolute;left:2269;top:6383;width:102;height:42" coordorigin="2269,6383" coordsize="102,42">
              <v:shape style="position:absolute;left:2269;top:6383;width:102;height:42" coordorigin="2269,6383" coordsize="102,42" path="m2332,6383l2301,6386,2280,6394,2270,6405,2269,6419,2275,6425,2290,6425,2295,6421,2307,6407,2310,6402,2371,6402,2371,6401,2356,6388,2332,6383e" filled="t" fillcolor="#FFFFFF" stroked="f">
                <v:path arrowok="t"/>
                <v:fill/>
              </v:shape>
            </v:group>
            <v:group style="position:absolute;left:2139;top:6384;width:116;height:118" coordorigin="2139,6384" coordsize="116,118">
              <v:shape style="position:absolute;left:2139;top:6384;width:116;height:118" coordorigin="2139,6384" coordsize="116,118" path="m2217,6384l2157,6401,2139,6439,2143,6462,2153,6482,2169,6495,2189,6502,2214,6501,2231,6496,2247,6486,2252,6479,2252,6472,2199,6472,2188,6460,2188,6447,2189,6447,2252,6447,2255,6443,2255,6430,2254,6425,2189,6425,2187,6425,2187,6411,2194,6404,2246,6404,2237,6394,2217,6384e" filled="t" fillcolor="#FFFFFF" stroked="f">
                <v:path arrowok="t"/>
                <v:fill/>
              </v:shape>
            </v:group>
            <v:group style="position:absolute;left:2229;top:6462;width:23;height:10" coordorigin="2229,6462" coordsize="23,10">
              <v:shape style="position:absolute;left:2229;top:6462;width:23;height:10" coordorigin="2229,6462" coordsize="23,10" path="m2248,6462l2237,6462,2229,6472,2252,6472,2252,6467,2248,6462e" filled="t" fillcolor="#FFFFFF" stroked="f">
                <v:path arrowok="t"/>
                <v:fill/>
              </v:shape>
            </v:group>
            <v:group style="position:absolute;left:2208;top:6404;width:46;height:21" coordorigin="2208,6404" coordsize="46,21">
              <v:shape style="position:absolute;left:2208;top:6404;width:46;height:21" coordorigin="2208,6404" coordsize="46,21" path="m2246,6404l2208,6404,2214,6409,2214,6425,2212,6425,2254,6425,2251,6410,2246,640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4.975998pt;margin-top:302.529022pt;width:57.882pt;height:36.902pt;mso-position-horizontal-relative:page;mso-position-vertical-relative:page;z-index:-8381" coordorigin="3300,6051" coordsize="1158,738">
            <v:group style="position:absolute;left:3301;top:6052;width:1154;height:734" coordorigin="3301,6052" coordsize="1154,734">
              <v:shape style="position:absolute;left:3301;top:6052;width:1154;height:734" coordorigin="3301,6052" coordsize="1154,734" path="m4455,6787l3301,6787,3301,6052,4455,6052,4455,6787xe" filled="f" stroked="t" strokeweight=".188pt" strokecolor="#BDBEC0">
                <v:path arrowok="t"/>
              </v:shape>
            </v:group>
            <v:group style="position:absolute;left:3445;top:6505;width:173;height:43" coordorigin="3445,6505" coordsize="173,43">
              <v:shape style="position:absolute;left:3445;top:6505;width:173;height:43" coordorigin="3445,6505" coordsize="173,43" path="m3618,6505l3512,6505,3509,6505,3487,6512,3473,6524,3457,6541,3446,6547,3445,6547,3445,6548,3554,6548,3573,6542,3588,6529,3605,6512,3617,6506,3618,6506,3618,6505e" filled="t" fillcolor="#00539F" stroked="f">
                <v:path arrowok="t"/>
                <v:fill/>
              </v:shape>
            </v:group>
            <v:group style="position:absolute;left:4139;top:6505;width:173;height:43" coordorigin="4139,6505" coordsize="173,43">
              <v:shape style="position:absolute;left:4139;top:6505;width:173;height:43" coordorigin="4139,6505" coordsize="173,43" path="m4312,6505l4205,6505,4203,6505,4182,6512,4168,6524,4151,6541,4140,6547,4139,6547,4139,6548,4248,6548,4267,6542,4283,6529,4299,6512,4312,6506,4312,6506,4312,6505e" filled="t" fillcolor="#00539F" stroked="f">
                <v:path arrowok="t"/>
                <v:fill/>
              </v:shape>
            </v:group>
            <v:group style="position:absolute;left:3618;top:6505;width:173;height:43" coordorigin="3618,6505" coordsize="173,43">
              <v:shape style="position:absolute;left:3618;top:6505;width:173;height:43" coordorigin="3618,6505" coordsize="173,43" path="m3792,6505l3685,6505,3682,6505,3661,6512,3647,6524,3630,6541,3619,6547,3618,6547,3618,6548,3727,6548,3746,6542,3762,6529,3779,6512,3791,6506,3792,6506,3792,6505e" filled="t" fillcolor="#00539F" stroked="f">
                <v:path arrowok="t"/>
                <v:fill/>
              </v:shape>
            </v:group>
            <v:group style="position:absolute;left:3793;top:6505;width:173;height:43" coordorigin="3793,6505" coordsize="173,43">
              <v:shape style="position:absolute;left:3793;top:6505;width:173;height:43" coordorigin="3793,6505" coordsize="173,43" path="m3965,6505l3859,6505,3856,6505,3834,6512,3820,6524,3804,6541,3793,6547,3793,6548,3901,6548,3920,6542,3935,6529,3952,6512,3964,6506,3965,6506,3965,6505e" filled="t" fillcolor="#00539F" stroked="f">
                <v:path arrowok="t"/>
                <v:fill/>
              </v:shape>
            </v:group>
            <v:group style="position:absolute;left:3966;top:6505;width:173;height:43" coordorigin="3966,6505" coordsize="173,43">
              <v:shape style="position:absolute;left:3966;top:6505;width:173;height:43" coordorigin="3966,6505" coordsize="173,43" path="m4139,6505l4032,6505,4030,6505,4008,6512,3994,6524,3978,6541,3967,6547,3966,6547,3966,6548,4074,6548,4093,6542,4109,6529,4126,6512,4138,6506,4139,6506,4139,6505e" filled="t" fillcolor="#00539F" stroked="f">
                <v:path arrowok="t"/>
                <v:fill/>
              </v:shape>
            </v:group>
            <v:group style="position:absolute;left:3950;top:6299;width:159;height:167" coordorigin="3950,6299" coordsize="159,167">
              <v:shape style="position:absolute;left:3950;top:6299;width:159;height:167" coordorigin="3950,6299" coordsize="159,167" path="m4061,6299l3990,6316,3950,6385,3953,6406,3991,6453,4038,6466,4062,6465,4082,6464,4099,6461,4104,6439,4073,6439,4045,6437,4023,6429,4008,6416,4000,6398,4002,6371,4010,6350,4023,6335,4041,6326,4103,6326,4106,6303,4087,6300,4067,6299,4061,6299e" filled="t" fillcolor="#ED1C2E" stroked="f">
                <v:path arrowok="t"/>
                <v:fill/>
              </v:shape>
              <v:shape style="position:absolute;left:3950;top:6299;width:159;height:167" coordorigin="3950,6299" coordsize="159,167" path="m4109,6418l4092,6432,4073,6439,4104,6439,4109,6418e" filled="t" fillcolor="#ED1C2E" stroked="f">
                <v:path arrowok="t"/>
                <v:fill/>
              </v:shape>
              <v:shape style="position:absolute;left:3950;top:6299;width:159;height:167" coordorigin="3950,6299" coordsize="159,167" path="m4103,6326l4041,6326,4068,6326,4087,6331,4101,6339,4103,6326e" filled="t" fillcolor="#ED1C2E" stroked="f">
                <v:path arrowok="t"/>
                <v:fill/>
              </v:shape>
            </v:group>
            <v:group style="position:absolute;left:3455;top:6304;width:172;height:156" coordorigin="3455,6304" coordsize="172,156">
              <v:shape style="position:absolute;left:3455;top:6304;width:172;height:156" coordorigin="3455,6304" coordsize="172,156" path="m3563,6328l3511,6328,3522,6433,3522,6448,3521,6453,3515,6461,3571,6461,3565,6453,3563,6448,3563,6328e" filled="t" fillcolor="#ED1C2E" stroked="f">
                <v:path arrowok="t"/>
                <v:fill/>
              </v:shape>
              <v:shape style="position:absolute;left:3455;top:6304;width:172;height:156" coordorigin="3455,6304" coordsize="172,156" path="m3630,6304l3455,6304,3455,6343,3469,6335,3488,6330,3511,6328,3563,6328,3563,6327,3627,6327,3630,6304e" filled="t" fillcolor="#ED1C2E" stroked="f">
                <v:path arrowok="t"/>
                <v:fill/>
              </v:shape>
              <v:shape style="position:absolute;left:3455;top:6304;width:172;height:156" coordorigin="3455,6304" coordsize="172,156" path="m3627,6327l3563,6327,3586,6329,3607,6332,3625,6339,3627,6327e" filled="t" fillcolor="#ED1C2E" stroked="f">
                <v:path arrowok="t"/>
                <v:fill/>
              </v:shape>
            </v:group>
            <v:group style="position:absolute;left:3642;top:6304;width:136;height:156" coordorigin="3642,6304" coordsize="136,156">
              <v:shape style="position:absolute;left:3642;top:6304;width:136;height:156" coordorigin="3642,6304" coordsize="136,156" path="m3770,6304l3642,6304,3648,6312,3649,6317,3649,6448,3648,6453,3643,6461,3778,6461,3778,6437,3690,6437,3690,6393,3743,6393,3743,6369,3690,6369,3690,6328,3769,6328,3770,6304e" filled="t" fillcolor="#ED1C2E" stroked="f">
                <v:path arrowok="t"/>
                <v:fill/>
              </v:shape>
              <v:shape style="position:absolute;left:3642;top:6304;width:136;height:156" coordorigin="3642,6304" coordsize="136,156" path="m3778,6422l3759,6431,3737,6435,3717,6436,3690,6437,3778,6437,3778,6422e" filled="t" fillcolor="#ED1C2E" stroked="f">
                <v:path arrowok="t"/>
                <v:fill/>
              </v:shape>
              <v:shape style="position:absolute;left:3642;top:6304;width:136;height:156" coordorigin="3642,6304" coordsize="136,156" path="m3743,6393l3714,6393,3732,6394,3743,6398,3743,6393e" filled="t" fillcolor="#ED1C2E" stroked="f">
                <v:path arrowok="t"/>
                <v:fill/>
              </v:shape>
              <v:shape style="position:absolute;left:3642;top:6304;width:136;height:156" coordorigin="3642,6304" coordsize="136,156" path="m3743,6365l3733,6369,3714,6369,3743,6369,3743,6365e" filled="t" fillcolor="#ED1C2E" stroked="f">
                <v:path arrowok="t"/>
                <v:fill/>
              </v:shape>
              <v:shape style="position:absolute;left:3642;top:6304;width:136;height:156" coordorigin="3642,6304" coordsize="136,156" path="m3769,6328l3710,6328,3730,6329,3752,6333,3769,6341,3769,6328e" filled="t" fillcolor="#ED1C2E" stroked="f">
                <v:path arrowok="t"/>
                <v:fill/>
              </v:shape>
            </v:group>
            <v:group style="position:absolute;left:3794;top:6299;width:145;height:167" coordorigin="3794,6299" coordsize="145,167">
              <v:shape style="position:absolute;left:3794;top:6299;width:145;height:167" coordorigin="3794,6299" coordsize="145,167" path="m3798,6425l3794,6457,3811,6461,3831,6465,3852,6467,3881,6465,3905,6460,3923,6451,3930,6443,3876,6443,3852,6442,3832,6439,3815,6434,3798,6425e" filled="t" fillcolor="#ED1C2E" stroked="f">
                <v:path arrowok="t"/>
                <v:fill/>
              </v:shape>
              <v:shape style="position:absolute;left:3794;top:6299;width:145;height:167" coordorigin="3794,6299" coordsize="145,167" path="m3872,6299l3846,6301,3823,6306,3805,6317,3795,6333,3797,6355,3848,6395,3865,6399,3880,6402,3892,6407,3900,6414,3894,6435,3876,6443,3930,6443,3935,6437,3939,6417,3936,6396,3874,6363,3857,6360,3842,6356,3832,6350,3838,6329,3856,6323,3925,6323,3932,6309,3913,6304,3892,6301,3872,6299e" filled="t" fillcolor="#ED1C2E" stroked="f">
                <v:path arrowok="t"/>
                <v:fill/>
              </v:shape>
              <v:shape style="position:absolute;left:3794;top:6299;width:145;height:167" coordorigin="3794,6299" coordsize="145,167" path="m3925,6323l3856,6323,3880,6324,3901,6328,3919,6336,3925,6323e" filled="t" fillcolor="#ED1C2E" stroked="f">
                <v:path arrowok="t"/>
                <v:fill/>
              </v:shape>
            </v:group>
            <v:group style="position:absolute;left:4116;top:6301;width:196;height:162" coordorigin="4116,6301" coordsize="196,162">
              <v:shape style="position:absolute;left:4116;top:6301;width:196;height:162" coordorigin="4116,6301" coordsize="196,162" path="m4217,6301l4149,6321,4116,6372,4118,6397,4152,6449,4193,6463,4223,6462,4248,6457,4270,6448,4281,6441,4213,6441,4191,6436,4174,6423,4164,6404,4165,6375,4171,6352,4182,6336,4197,6327,4289,6327,4288,6327,4271,6314,4251,6306,4227,6302,4217,6301e" filled="t" fillcolor="#ED1C2E" stroked="f">
                <v:path arrowok="t"/>
                <v:fill/>
              </v:shape>
              <v:shape style="position:absolute;left:4116;top:6301;width:196;height:162" coordorigin="4116,6301" coordsize="196,162" path="m4289,6327l4197,6327,4225,6330,4245,6339,4258,6353,4264,6372,4262,6398,4253,6419,4239,6433,4221,6440,4213,6441,4281,6441,4287,6437,4300,6422,4308,6406,4312,6387,4309,6363,4301,6343,4289,6327e" filled="t" fillcolor="#ED1C2E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29.570007pt;margin-top:302.529022pt;width:57.882pt;height:36.902pt;mso-position-horizontal-relative:page;mso-position-vertical-relative:page;z-index:-8380" coordorigin="4591,6051" coordsize="1158,738">
            <v:group style="position:absolute;left:4593;top:6052;width:1154;height:734" coordorigin="4593,6052" coordsize="1154,734">
              <v:shape style="position:absolute;left:4593;top:6052;width:1154;height:734" coordorigin="4593,6052" coordsize="1154,734" path="m5747,6787l4593,6787,4593,6052,5747,6052,5747,6787xe" filled="f" stroked="t" strokeweight=".188pt" strokecolor="#BDBEC0">
                <v:path arrowok="t"/>
              </v:shape>
            </v:group>
            <v:group style="position:absolute;left:4932;top:6615;width:466;height:84" coordorigin="4932,6615" coordsize="466,84">
              <v:shape style="position:absolute;left:4932;top:6615;width:466;height:84" coordorigin="4932,6615" coordsize="466,84" path="m5133,6641l5116,6653,5110,6674,5109,6678,5117,6693,5142,6698,5154,6689,5125,6689,5123,6681,5128,6655,5134,6651,5160,6651,5158,6647,5133,6641e" filled="t" fillcolor="#2A3795" stroked="f">
                <v:path arrowok="t"/>
                <v:fill/>
              </v:shape>
              <v:shape style="position:absolute;left:4932;top:6615;width:466;height:84" coordorigin="4932,6615" coordsize="466,84" path="m5160,6651l5151,6651,5150,6662,5146,6684,5139,6689,5154,6689,5157,6686,5165,6662,5160,6651e" filled="t" fillcolor="#2A3795" stroked="f">
                <v:path arrowok="t"/>
                <v:fill/>
              </v:shape>
              <v:shape style="position:absolute;left:4932;top:6615;width:466;height:84" coordorigin="4932,6615" coordsize="466,84" path="m5085,6694l5062,6694,5065,6699,5073,6699,5085,6694e" filled="t" fillcolor="#2A3795" stroked="f">
                <v:path arrowok="t"/>
                <v:fill/>
              </v:shape>
              <v:shape style="position:absolute;left:4932;top:6615;width:466;height:84" coordorigin="4932,6615" coordsize="466,84" path="m5076,6615l5061,6615,5047,6698,5058,6698,5060,6694,5085,6694,5093,6691,5094,6689,5067,6689,5064,6685,5065,6680,5068,6662,5069,6656,5072,6651,5101,6651,5100,6648,5090,6643,5071,6643,5076,6615e" filled="t" fillcolor="#2A3795" stroked="f">
                <v:path arrowok="t"/>
                <v:fill/>
              </v:shape>
              <v:shape style="position:absolute;left:4932;top:6615;width:466;height:84" coordorigin="4932,6615" coordsize="466,84" path="m5101,6651l5087,6651,5090,6656,5086,6683,5080,6689,5094,6689,5103,6672,5101,6651e" filled="t" fillcolor="#2A3795" stroked="f">
                <v:path arrowok="t"/>
                <v:fill/>
              </v:shape>
              <v:shape style="position:absolute;left:4932;top:6615;width:466;height:84" coordorigin="4932,6615" coordsize="466,84" path="m5079,6640l5075,6641,5071,6643,5090,6643,5086,6640,5079,6640e" filled="t" fillcolor="#2A3795" stroked="f">
                <v:path arrowok="t"/>
                <v:fill/>
              </v:shape>
              <v:shape style="position:absolute;left:4932;top:6615;width:466;height:84" coordorigin="4932,6615" coordsize="466,84" path="m5271,6694l5256,6694,5257,6697,5259,6698,5261,6698,5264,6699,5269,6698,5271,6697,5271,6694e" filled="t" fillcolor="#2A3795" stroked="f">
                <v:path arrowok="t"/>
                <v:fill/>
              </v:shape>
              <v:shape style="position:absolute;left:4932;top:6615;width:466;height:84" coordorigin="4932,6615" coordsize="466,84" path="m5240,6663l5229,6668,5224,6693,5233,6699,5248,6699,5252,6698,5256,6694,5271,6694,5271,6690,5241,6690,5239,6686,5242,6675,5247,6672,5274,6672,5276,6664,5261,6664,5240,6663e" filled="t" fillcolor="#2A3795" stroked="f">
                <v:path arrowok="t"/>
                <v:fill/>
              </v:shape>
              <v:shape style="position:absolute;left:4932;top:6615;width:466;height:84" coordorigin="4932,6615" coordsize="466,84" path="m5274,6672l5260,6672,5257,6688,5255,6690,5271,6690,5274,6672e" filled="t" fillcolor="#2A3795" stroked="f">
                <v:path arrowok="t"/>
                <v:fill/>
              </v:shape>
              <v:shape style="position:absolute;left:4932;top:6615;width:466;height:84" coordorigin="4932,6615" coordsize="466,84" path="m5278,6650l5263,6650,5263,6653,5261,6664,5276,6664,5278,6650e" filled="t" fillcolor="#2A3795" stroked="f">
                <v:path arrowok="t"/>
                <v:fill/>
              </v:shape>
              <v:shape style="position:absolute;left:4932;top:6615;width:466;height:84" coordorigin="4932,6615" coordsize="466,84" path="m5273,6640l5243,6640,5236,6648,5241,6657,5246,6650,5278,6650,5279,6644,5273,6640e" filled="t" fillcolor="#2A3795" stroked="f">
                <v:path arrowok="t"/>
                <v:fill/>
              </v:shape>
              <v:shape style="position:absolute;left:4932;top:6615;width:466;height:84" coordorigin="4932,6615" coordsize="466,84" path="m5037,6694l5023,6694,5024,6697,5026,6698,5027,6698,5031,6699,5036,6698,5037,6697,5037,6694e" filled="t" fillcolor="#2A3795" stroked="f">
                <v:path arrowok="t"/>
                <v:fill/>
              </v:shape>
              <v:shape style="position:absolute;left:4932;top:6615;width:466;height:84" coordorigin="4932,6615" coordsize="466,84" path="m5006,6663l4995,6668,4991,6693,4999,6699,5014,6699,5018,6698,5023,6694,5037,6694,5038,6690,5008,6690,5006,6686,5008,6675,5013,6672,5041,6672,5042,6664,5027,6664,5006,6663e" filled="t" fillcolor="#2A3795" stroked="f">
                <v:path arrowok="t"/>
                <v:fill/>
              </v:shape>
              <v:shape style="position:absolute;left:4932;top:6615;width:466;height:84" coordorigin="4932,6615" coordsize="466,84" path="m4946,6617l4932,6698,4947,6698,4953,6665,4966,6665,4980,6665,4980,6663,4973,6661,4985,6658,4988,6654,4955,6654,4959,6628,4990,6628,4989,6625,4971,6617,4946,6617e" filled="t" fillcolor="#2A3795" stroked="f">
                <v:path arrowok="t"/>
                <v:fill/>
              </v:shape>
              <v:shape style="position:absolute;left:4932;top:6615;width:466;height:84" coordorigin="4932,6615" coordsize="466,84" path="m4980,6665l4966,6665,4968,6668,4968,6669,4973,6698,4988,6698,4986,6690,4985,6682,4984,6675,4982,6669,4980,6665e" filled="t" fillcolor="#2A3795" stroked="f">
                <v:path arrowok="t"/>
                <v:fill/>
              </v:shape>
              <v:shape style="position:absolute;left:4932;top:6615;width:466;height:84" coordorigin="4932,6615" coordsize="466,84" path="m5041,6672l5026,6672,5024,6688,5021,6690,5038,6690,5041,6672e" filled="t" fillcolor="#2A3795" stroked="f">
                <v:path arrowok="t"/>
                <v:fill/>
              </v:shape>
              <v:shape style="position:absolute;left:4932;top:6615;width:466;height:84" coordorigin="4932,6615" coordsize="466,84" path="m5045,6650l5029,6650,5029,6654,5029,6657,5027,6664,5042,6664,5045,6650e" filled="t" fillcolor="#2A3795" stroked="f">
                <v:path arrowok="t"/>
                <v:fill/>
              </v:shape>
              <v:shape style="position:absolute;left:4932;top:6615;width:466;height:84" coordorigin="4932,6615" coordsize="466,84" path="m5039,6640l5009,6640,5002,6648,5007,6657,5013,6650,5045,6650,5046,6644,5039,6640e" filled="t" fillcolor="#2A3795" stroked="f">
                <v:path arrowok="t"/>
                <v:fill/>
              </v:shape>
              <v:shape style="position:absolute;left:4932;top:6615;width:466;height:84" coordorigin="4932,6615" coordsize="466,84" path="m4990,6628l4976,6628,4978,6634,4977,6641,4976,6649,4970,6654,4988,6654,4990,6650,4992,6644,4990,6628e" filled="t" fillcolor="#2A3795" stroked="f">
                <v:path arrowok="t"/>
                <v:fill/>
              </v:shape>
              <v:shape style="position:absolute;left:4932;top:6615;width:466;height:84" coordorigin="4932,6615" coordsize="466,84" path="m5369,6615l5355,6615,5340,6698,5355,6698,5356,6690,5359,6671,5384,6671,5383,6670,5380,6665,5374,6664,5377,6661,5361,6661,5361,6661,5369,6615e" filled="t" fillcolor="#2A3795" stroked="f">
                <v:path arrowok="t"/>
                <v:fill/>
              </v:shape>
              <v:shape style="position:absolute;left:4932;top:6615;width:466;height:84" coordorigin="4932,6615" coordsize="466,84" path="m5384,6671l5367,6671,5371,6672,5375,6688,5377,6698,5392,6698,5388,6682,5384,6671e" filled="t" fillcolor="#2A3795" stroked="f">
                <v:path arrowok="t"/>
                <v:fill/>
              </v:shape>
              <v:shape style="position:absolute;left:4932;top:6615;width:466;height:84" coordorigin="4932,6615" coordsize="466,84" path="m5398,6640l5381,6640,5361,6661,5377,6661,5398,6640e" filled="t" fillcolor="#2A3795" stroked="f">
                <v:path arrowok="t"/>
                <v:fill/>
              </v:shape>
              <v:shape style="position:absolute;left:4932;top:6615;width:466;height:84" coordorigin="4932,6615" coordsize="466,84" path="m5303,6642l5289,6642,5288,6652,5281,6698,5295,6698,5300,6668,5302,6658,5309,6650,5338,6650,5338,6649,5303,6649,5303,6642e" filled="t" fillcolor="#2A3795" stroked="f">
                <v:path arrowok="t"/>
                <v:fill/>
              </v:shape>
              <v:shape style="position:absolute;left:4932;top:6615;width:466;height:84" coordorigin="4932,6615" coordsize="466,84" path="m5338,6650l5323,6650,5323,6654,5315,6698,5330,6698,5337,6659,5338,6650e" filled="t" fillcolor="#2A3795" stroked="f">
                <v:path arrowok="t"/>
                <v:fill/>
              </v:shape>
              <v:shape style="position:absolute;left:4932;top:6615;width:466;height:84" coordorigin="4932,6615" coordsize="466,84" path="m5334,6640l5310,6640,5306,6645,5303,6649,5338,6649,5339,6646,5334,6640e" filled="t" fillcolor="#2A3795" stroked="f">
                <v:path arrowok="t"/>
                <v:fill/>
              </v:shape>
              <v:shape style="position:absolute;left:4932;top:6615;width:466;height:84" coordorigin="4932,6615" coordsize="466,84" path="m5205,6694l5182,6694,5185,6699,5193,6699,5205,6694e" filled="t" fillcolor="#2A3795" stroked="f">
                <v:path arrowok="t"/>
                <v:fill/>
              </v:shape>
              <v:shape style="position:absolute;left:4932;top:6615;width:466;height:84" coordorigin="4932,6615" coordsize="466,84" path="m5196,6615l5182,6615,5167,6698,5178,6698,5180,6694,5205,6694,5213,6691,5214,6689,5187,6689,5184,6685,5187,6662,5189,6656,5192,6651,5221,6651,5220,6648,5210,6643,5191,6643,5196,6615e" filled="t" fillcolor="#2A3795" stroked="f">
                <v:path arrowok="t"/>
                <v:fill/>
              </v:shape>
              <v:shape style="position:absolute;left:4932;top:6615;width:466;height:84" coordorigin="4932,6615" coordsize="466,84" path="m5221,6651l5207,6651,5210,6656,5206,6682,5200,6689,5214,6689,5223,6672,5221,6651e" filled="t" fillcolor="#2A3795" stroked="f">
                <v:path arrowok="t"/>
                <v:fill/>
              </v:shape>
              <v:shape style="position:absolute;left:4932;top:6615;width:466;height:84" coordorigin="4932,6615" coordsize="466,84" path="m5199,6640l5195,6641,5191,6643,5210,6643,5206,6640,5199,6640e" filled="t" fillcolor="#2A3795" stroked="f">
                <v:path arrowok="t"/>
                <v:fill/>
              </v:shape>
              <v:shape style="position:absolute;left:5010;top:6397;width:306;height:149" type="#_x0000_t75">
                <v:imagedata r:id="rId210" o:title=""/>
              </v:shape>
            </v:group>
            <v:group style="position:absolute;left:5014;top:6354;width:298;height:182" coordorigin="5014,6354" coordsize="298,182">
              <v:shape style="position:absolute;left:5014;top:6354;width:298;height:182" coordorigin="5014,6354" coordsize="298,182" path="m5169,6354l5107,6360,5047,6388,5014,6451,5019,6468,5078,6519,5137,6535,5159,6536,5183,6535,5246,6521,5297,6483,5312,6449,5312,6433,5273,6383,5210,6358,5169,6354e" filled="t" fillcolor="#F47920" stroked="f">
                <v:path arrowok="t"/>
                <v:fill/>
              </v:shape>
              <v:shape style="position:absolute;left:5014;top:6354;width:160;height:144" type="#_x0000_t75">
                <v:imagedata r:id="rId211" o:title=""/>
              </v:shape>
              <v:shape style="position:absolute;left:5018;top:6134;width:305;height:400" type="#_x0000_t75">
                <v:imagedata r:id="rId212" o:title=""/>
              </v:shape>
              <v:shape style="position:absolute;left:5101;top:6140;width:126;height:288" type="#_x0000_t75">
                <v:imagedata r:id="rId213" o:title=""/>
              </v:shape>
            </v:group>
            <w10:wrap type="none"/>
          </v:group>
        </w:pict>
      </w:r>
      <w:r>
        <w:rPr/>
        <w:pict>
          <v:group style="position:absolute;margin-left:294.165009pt;margin-top:302.529022pt;width:57.882pt;height:36.902pt;mso-position-horizontal-relative:page;mso-position-vertical-relative:page;z-index:-8379" coordorigin="5883,6051" coordsize="1158,738">
            <v:group style="position:absolute;left:5885;top:6052;width:1154;height:734" coordorigin="5885,6052" coordsize="1154,734">
              <v:shape style="position:absolute;left:5885;top:6052;width:1154;height:734" coordorigin="5885,6052" coordsize="1154,734" path="m7039,6787l5885,6787,5885,6052,7039,6052,7039,6787xe" filled="f" stroked="t" strokeweight=".188pt" strokecolor="#BDBEC0">
                <v:path arrowok="t"/>
              </v:shape>
              <v:shape style="position:absolute;left:5932;top:6368;width:1056;height:138" type="#_x0000_t75">
                <v:imagedata r:id="rId214" o:title=""/>
              </v:shape>
            </v:group>
            <w10:wrap type="none"/>
          </v:group>
        </w:pict>
      </w:r>
      <w:r>
        <w:rPr/>
        <w:pict>
          <v:group style="position:absolute;margin-left:358.759003pt;margin-top:302.529022pt;width:57.882pt;height:36.902pt;mso-position-horizontal-relative:page;mso-position-vertical-relative:page;z-index:-8378" coordorigin="7175,6051" coordsize="1158,738">
            <v:group style="position:absolute;left:7177;top:6052;width:1154;height:734" coordorigin="7177,6052" coordsize="1154,734">
              <v:shape style="position:absolute;left:7177;top:6052;width:1154;height:734" coordorigin="7177,6052" coordsize="1154,734" path="m8331,6787l7177,6787,7177,6052,8331,6052,8331,6787xe" filled="f" stroked="t" strokeweight=".188pt" strokecolor="#BDBEC0">
                <v:path arrowok="t"/>
              </v:shape>
              <v:shape style="position:absolute;left:7296;top:6353;width:913;height:175" type="#_x0000_t75">
                <v:imagedata r:id="rId215" o:title=""/>
              </v:shape>
            </v:group>
            <w10:wrap type="none"/>
          </v:group>
        </w:pict>
      </w:r>
      <w:r>
        <w:rPr/>
        <w:pict>
          <v:group style="position:absolute;margin-left:423.354004pt;margin-top:302.529022pt;width:57.882pt;height:36.902pt;mso-position-horizontal-relative:page;mso-position-vertical-relative:page;z-index:-8377" coordorigin="8467,6051" coordsize="1158,738">
            <v:group style="position:absolute;left:8469;top:6052;width:1154;height:734" coordorigin="8469,6052" coordsize="1154,734">
              <v:shape style="position:absolute;left:8469;top:6052;width:1154;height:734" coordorigin="8469,6052" coordsize="1154,734" path="m9623,6787l8469,6787,8469,6052,9623,6052,9623,6787xe" filled="f" stroked="t" strokeweight=".188pt" strokecolor="#BDBEC0">
                <v:path arrowok="t"/>
              </v:shape>
              <v:shape style="position:absolute;left:8574;top:6284;width:282;height:282" type="#_x0000_t75">
                <v:imagedata r:id="rId216" o:title=""/>
              </v:shape>
              <v:shape style="position:absolute;left:8601;top:6380;width:225;height:164" type="#_x0000_t75">
                <v:imagedata r:id="rId217" o:title=""/>
              </v:shape>
              <v:shape style="position:absolute;left:8574;top:6426;width:27;height:84" type="#_x0000_t75">
                <v:imagedata r:id="rId218" o:title=""/>
              </v:shape>
              <v:shape style="position:absolute;left:8680;top:6358;width:170;height:154" type="#_x0000_t75">
                <v:imagedata r:id="rId219" o:title=""/>
              </v:shape>
              <v:shape style="position:absolute;left:8580;top:6286;width:276;height:184" type="#_x0000_t75">
                <v:imagedata r:id="rId220" o:title=""/>
              </v:shape>
              <v:shape style="position:absolute;left:8574;top:6286;width:171;height:280" type="#_x0000_t75">
                <v:imagedata r:id="rId221" o:title=""/>
              </v:shape>
              <v:shape style="position:absolute;left:8734;top:6322;width:122;height:242" type="#_x0000_t75">
                <v:imagedata r:id="rId222" o:title=""/>
              </v:shape>
              <v:shape style="position:absolute;left:8612;top:6371;width:241;height:191" type="#_x0000_t75">
                <v:imagedata r:id="rId223" o:title=""/>
              </v:shape>
              <v:shape style="position:absolute;left:8602;top:6308;width:247;height:236" type="#_x0000_t75">
                <v:imagedata r:id="rId224" o:title=""/>
              </v:shape>
              <v:shape style="position:absolute;left:8578;top:6288;width:261;height:162" type="#_x0000_t75">
                <v:imagedata r:id="rId225" o:title=""/>
              </v:shape>
              <v:shape style="position:absolute;left:8612;top:6517;width:116;height:46" type="#_x0000_t75">
                <v:imagedata r:id="rId226" o:title=""/>
              </v:shape>
              <v:shape style="position:absolute;left:8642;top:6351;width:212;height:211" type="#_x0000_t75">
                <v:imagedata r:id="rId227" o:title=""/>
              </v:shape>
              <v:shape style="position:absolute;left:8715;top:6322;width:136;height:238" type="#_x0000_t75">
                <v:imagedata r:id="rId228" o:title=""/>
              </v:shape>
              <v:shape style="position:absolute;left:8576;top:6286;width:135;height:163" type="#_x0000_t75">
                <v:imagedata r:id="rId229" o:title=""/>
              </v:shape>
            </v:group>
            <v:group style="position:absolute;left:9136;top:6394;width:82;height:66" coordorigin="9136,6394" coordsize="82,66">
              <v:shape style="position:absolute;left:9136;top:6394;width:82;height:66" coordorigin="9136,6394" coordsize="82,66" path="m9155,6441l9136,6441,9136,6452,9139,6461,9209,6461,9219,6457,9219,6445,9154,6445,9154,6443,9155,6441e" filled="t" fillcolor="#000000" stroked="f">
                <v:path arrowok="t"/>
                <v:fill/>
              </v:shape>
              <v:shape style="position:absolute;left:9136;top:6394;width:82;height:66" coordorigin="9136,6394" coordsize="82,66" path="m9217,6394l9137,6394,9137,6424,9140,6435,9199,6435,9199,6443,9198,6445,9219,6445,9219,6428,9217,6420,9158,6420,9157,6417,9157,6409,9216,6409,9216,6405,9217,6394e" filled="t" fillcolor="#000000" stroked="f">
                <v:path arrowok="t"/>
                <v:fill/>
              </v:shape>
              <v:shape style="position:absolute;left:9136;top:6394;width:82;height:66" coordorigin="9136,6394" coordsize="82,66" path="m9216,6409l9196,6409,9198,6410,9198,6413,9216,6413,9216,6409e" filled="t" fillcolor="#000000" stroked="f">
                <v:path arrowok="t"/>
                <v:fill/>
              </v:shape>
            </v:group>
            <v:group style="position:absolute;left:8904;top:6394;width:83;height:67" coordorigin="8904,6394" coordsize="83,67">
              <v:shape style="position:absolute;left:8904;top:6394;width:83;height:67" coordorigin="8904,6394" coordsize="83,67" path="m8924,6394l8904,6394,8904,6445,8906,6451,8915,6459,8922,6461,8987,6461,8987,6444,8931,6444,8928,6443,8927,6441,8925,6439,8924,6436,8924,6394e" filled="t" fillcolor="#000000" stroked="f">
                <v:path arrowok="t"/>
                <v:fill/>
              </v:shape>
              <v:shape style="position:absolute;left:8904;top:6394;width:83;height:67" coordorigin="8904,6394" coordsize="83,67" path="m8987,6394l8967,6394,8967,6436,8966,6439,8964,6441,8962,6443,8959,6444,8987,6444,8987,6394e" filled="t" fillcolor="#000000" stroked="f">
                <v:path arrowok="t"/>
                <v:fill/>
              </v:shape>
            </v:group>
            <v:group style="position:absolute;left:9003;top:6394;width:84;height:66" coordorigin="9003,6394" coordsize="84,66">
              <v:shape style="position:absolute;left:9003;top:6394;width:84;height:66" coordorigin="9003,6394" coordsize="84,66" path="m9070,6394l9003,6394,9003,6461,9074,6461,9079,6459,9086,6454,9087,6449,9087,6445,9023,6445,9023,6434,9087,6434,9087,6434,9085,6431,9083,6429,9080,6427,9075,6426,9079,6426,9081,6424,9084,6420,9023,6420,9023,6409,9085,6409,9085,6405,9083,6401,9076,6395,9070,6394e" filled="t" fillcolor="#000000" stroked="f">
                <v:path arrowok="t"/>
                <v:fill/>
              </v:shape>
              <v:shape style="position:absolute;left:9003;top:6394;width:84;height:66" coordorigin="9003,6394" coordsize="84,66" path="m9087,6434l9062,6434,9064,6434,9066,6436,9067,6437,9067,6442,9066,6443,9064,6445,9062,6445,9087,6445,9087,6437,9087,6434e" filled="t" fillcolor="#000000" stroked="f">
                <v:path arrowok="t"/>
                <v:fill/>
              </v:shape>
              <v:shape style="position:absolute;left:9003;top:6394;width:84;height:66" coordorigin="9003,6394" coordsize="84,66" path="m9085,6409l9063,6409,9065,6411,9065,6417,9064,6418,9063,6420,9061,6420,9084,6420,9084,6420,9085,6417,9085,6409e" filled="t" fillcolor="#000000" stroked="f">
                <v:path arrowok="t"/>
                <v:fill/>
              </v:shape>
            </v:group>
            <v:group style="position:absolute;left:9101;top:6394;width:20;height:66" coordorigin="9101,6394" coordsize="20,66">
              <v:shape style="position:absolute;left:9101;top:6394;width:20;height:66" coordorigin="9101,6394" coordsize="20,66" path="m9101,6427l9121,6427e" filled="f" stroked="t" strokeweight="3.424pt" strokecolor="#000000">
                <v:path arrowok="t"/>
              </v:shape>
            </v:group>
            <v:group style="position:absolute;left:9332;top:6394;width:69;height:66" coordorigin="9332,6394" coordsize="69,66">
              <v:shape style="position:absolute;left:9332;top:6394;width:69;height:66" coordorigin="9332,6394" coordsize="69,66" path="m9401,6394l9332,6394,9332,6461,9352,6461,9352,6439,9399,6439,9399,6422,9352,6422,9352,6411,9401,6411,9401,6394e" filled="t" fillcolor="#000000" stroked="f">
                <v:path arrowok="t"/>
                <v:fill/>
              </v:shape>
            </v:group>
            <v:group style="position:absolute;left:9409;top:6394;width:49;height:66" coordorigin="9409,6394" coordsize="49,66">
              <v:shape style="position:absolute;left:9409;top:6394;width:49;height:66" coordorigin="9409,6394" coordsize="49,66" path="m9457,6411l9437,6411,9437,6461,9457,6461,9457,6411e" filled="t" fillcolor="#000000" stroked="f">
                <v:path arrowok="t"/>
                <v:fill/>
              </v:shape>
              <v:shape style="position:absolute;left:9409;top:6394;width:49;height:66" coordorigin="9409,6394" coordsize="49,66" path="m9486,6394l9409,6394,9409,6411,9486,6411,9486,6394e" filled="t" fillcolor="#000000" stroked="f">
                <v:path arrowok="t"/>
                <v:fill/>
              </v:shape>
            </v:group>
            <v:group style="position:absolute;left:9229;top:6394;width:88;height:66" coordorigin="9229,6394" coordsize="88,66">
              <v:shape style="position:absolute;left:9229;top:6394;width:88;height:66" coordorigin="9229,6394" coordsize="88,66" path="m9317,6394l9245,6394,9241,6396,9236,6399,9232,6402,9229,6408,9229,6446,9231,6452,9241,6459,9247,6461,9299,6461,9305,6459,9315,6452,9317,6447,9317,6444,9256,6444,9253,6442,9250,6439,9249,6437,9249,6419,9250,6416,9254,6412,9257,6411,9317,6411,9317,6394e" filled="t" fillcolor="#000000" stroked="f">
                <v:path arrowok="t"/>
                <v:fill/>
              </v:shape>
              <v:shape style="position:absolute;left:9229;top:6394;width:88;height:66" coordorigin="9229,6394" coordsize="88,66" path="m9317,6411l9296,6411,9296,6437,9296,6439,9294,6441,9293,6443,9290,6444,9317,6444,9317,6411e" filled="t" fillcolor="#000000" stroked="f">
                <v:path arrowok="t"/>
                <v:fill/>
              </v:shape>
            </v:group>
            <v:group style="position:absolute;left:9495;top:6397;width:24;height:11" coordorigin="9495,6397" coordsize="24,11">
              <v:shape style="position:absolute;left:9495;top:6397;width:24;height:11" coordorigin="9495,6397" coordsize="24,11" path="m9509,6397l9506,6397,9506,6408,9508,6408,9508,6399,9510,6399,9509,6397e" filled="t" fillcolor="#000000" stroked="f">
                <v:path arrowok="t"/>
                <v:fill/>
              </v:shape>
              <v:shape style="position:absolute;left:9495;top:6397;width:24;height:11" coordorigin="9495,6397" coordsize="24,11" path="m9510,6399l9508,6399,9512,6408,9513,6408,9514,6405,9512,6405,9510,6399e" filled="t" fillcolor="#000000" stroked="f">
                <v:path arrowok="t"/>
                <v:fill/>
              </v:shape>
              <v:shape style="position:absolute;left:9495;top:6397;width:24;height:11" coordorigin="9495,6397" coordsize="24,11" path="m9518,6399l9516,6399,9516,6408,9518,6408,9518,6399e" filled="t" fillcolor="#000000" stroked="f">
                <v:path arrowok="t"/>
                <v:fill/>
              </v:shape>
              <v:shape style="position:absolute;left:9495;top:6397;width:24;height:11" coordorigin="9495,6397" coordsize="24,11" path="m9518,6397l9515,6397,9512,6405,9514,6405,9516,6399,9518,6399,9518,6397e" filled="t" fillcolor="#000000" stroked="f">
                <v:path arrowok="t"/>
                <v:fill/>
              </v:shape>
              <v:shape style="position:absolute;left:9495;top:6397;width:24;height:11" coordorigin="9495,6397" coordsize="24,11" path="m9500,6399l9498,6399,9498,6408,9500,6408,9500,6399e" filled="t" fillcolor="#000000" stroked="f">
                <v:path arrowok="t"/>
                <v:fill/>
              </v:shape>
              <v:shape style="position:absolute;left:9495;top:6397;width:24;height:11" coordorigin="9495,6397" coordsize="24,11" path="m9504,6397l9495,6397,9495,6399,9504,6399,9504,6397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302.529022pt;width:57.882pt;height:36.902pt;mso-position-horizontal-relative:page;mso-position-vertical-relative:page;z-index:-8376" coordorigin="9759,6051" coordsize="1158,738">
            <v:group style="position:absolute;left:9761;top:6052;width:1154;height:734" coordorigin="9761,6052" coordsize="1154,734">
              <v:shape style="position:absolute;left:9761;top:6052;width:1154;height:734" coordorigin="9761,6052" coordsize="1154,734" path="m10915,6787l9761,6787,9761,6052,10915,6052,10915,6787xe" filled="f" stroked="t" strokeweight=".188pt" strokecolor="#BDBEC0">
                <v:path arrowok="t"/>
              </v:shape>
              <v:shape style="position:absolute;left:9908;top:6290;width:858;height:220" type="#_x0000_t75">
                <v:imagedata r:id="rId230" o:title=""/>
              </v:shape>
            </v:group>
            <w10:wrap type="none"/>
          </v:group>
        </w:pict>
      </w:r>
      <w:r>
        <w:rPr/>
        <w:pict>
          <v:group style="position:absolute;margin-left:35.785801pt;margin-top:346.090027pt;width:57.882pt;height:36.902pt;mso-position-horizontal-relative:page;mso-position-vertical-relative:page;z-index:-8375" coordorigin="716,6922" coordsize="1158,738">
            <v:group style="position:absolute;left:718;top:6924;width:1154;height:734" coordorigin="718,6924" coordsize="1154,734">
              <v:shape style="position:absolute;left:718;top:6924;width:1154;height:734" coordorigin="718,6924" coordsize="1154,734" path="m1871,7658l718,7658,718,6924,1871,6924,1871,7658xe" filled="f" stroked="t" strokeweight=".188pt" strokecolor="#BDBEC0">
                <v:path arrowok="t"/>
              </v:shape>
            </v:group>
            <v:group style="position:absolute;left:869;top:7083;width:864;height:418" coordorigin="869,7083" coordsize="864,418">
              <v:shape style="position:absolute;left:869;top:7083;width:864;height:418" coordorigin="869,7083" coordsize="864,418" path="m1733,7083l869,7083,941,7501,1733,7418,1733,7083e" filled="t" fillcolor="#BCBEC0" stroked="f">
                <v:path arrowok="t"/>
                <v:fill/>
              </v:shape>
            </v:group>
            <v:group style="position:absolute;left:869;top:7083;width:864;height:418" coordorigin="869,7083" coordsize="864,418">
              <v:shape style="position:absolute;left:869;top:7083;width:864;height:418" coordorigin="869,7083" coordsize="864,418" path="m1733,7418l941,7501,869,7083,1733,7083,1733,7418xe" filled="f" stroked="t" strokeweight=".092pt" strokecolor="#636466">
                <v:path arrowok="t"/>
              </v:shape>
              <v:shape style="position:absolute;left:900;top:7106;width:808;height:367" type="#_x0000_t75">
                <v:imagedata r:id="rId231" o:title=""/>
              </v:shape>
            </v:group>
            <v:group style="position:absolute;left:1670;top:7197;width:5;height:11" coordorigin="1670,7197" coordsize="5,11">
              <v:shape style="position:absolute;left:1670;top:7197;width:5;height:11" coordorigin="1670,7197" coordsize="5,11" path="m1675,7198l1674,7198,1674,7208,1675,7208,1675,7198e" filled="t" fillcolor="#B7B7B8" stroked="f">
                <v:path arrowok="t"/>
                <v:fill/>
              </v:shape>
              <v:shape style="position:absolute;left:1670;top:7197;width:5;height:11" coordorigin="1670,7197" coordsize="5,11" path="m1679,7197l1670,7197,1670,7198,1679,7198,1679,7197e" filled="t" fillcolor="#B7B7B8" stroked="f">
                <v:path arrowok="t"/>
                <v:fill/>
              </v:shape>
            </v:group>
            <v:group style="position:absolute;left:1680;top:7197;width:10;height:11" coordorigin="1680,7197" coordsize="10,11">
              <v:shape style="position:absolute;left:1680;top:7197;width:10;height:11" coordorigin="1680,7197" coordsize="10,11" path="m1682,7197l1680,7197,1680,7208,1682,7208,1682,7199,1683,7199,1682,7197e" filled="t" fillcolor="#B7B7B8" stroked="f">
                <v:path arrowok="t"/>
                <v:fill/>
              </v:shape>
              <v:shape style="position:absolute;left:1680;top:7197;width:10;height:11" coordorigin="1680,7197" coordsize="10,11" path="m1683,7199l1682,7199,1685,7208,1686,7208,1687,7206,1685,7206,1683,7199e" filled="t" fillcolor="#B7B7B8" stroked="f">
                <v:path arrowok="t"/>
                <v:fill/>
              </v:shape>
              <v:shape style="position:absolute;left:1680;top:7197;width:10;height:11" coordorigin="1680,7197" coordsize="10,11" path="m1691,7199l1689,7199,1689,7208,1691,7208,1691,7199e" filled="t" fillcolor="#B7B7B8" stroked="f">
                <v:path arrowok="t"/>
                <v:fill/>
              </v:shape>
              <v:shape style="position:absolute;left:1680;top:7197;width:10;height:11" coordorigin="1680,7197" coordsize="10,11" path="m1691,7197l1689,7197,1685,7206,1687,7206,1689,7199,1691,7199,1691,7197e" filled="t" fillcolor="#B7B7B8" stroked="f">
                <v:path arrowok="t"/>
                <v:fill/>
              </v:shape>
              <v:shape style="position:absolute;left:950;top:7202;width:724;height:133" type="#_x0000_t75">
                <v:imagedata r:id="rId232" o:title=""/>
              </v:shape>
              <v:shape style="position:absolute;left:955;top:7208;width:112;height:114" type="#_x0000_t75">
                <v:imagedata r:id="rId233" o:title=""/>
              </v:shape>
            </v:group>
            <v:group style="position:absolute;left:955;top:7207;width:113;height:113" coordorigin="955,7207" coordsize="113,113">
              <v:shape style="position:absolute;left:955;top:7207;width:113;height:113" coordorigin="955,7207" coordsize="113,113" path="m982,7313l983,7313,1000,7321,1017,7319,999,7319,982,7313e" filled="t" fillcolor="#FFFFFF" stroked="f">
                <v:path arrowok="t"/>
                <v:fill/>
              </v:shape>
              <v:shape style="position:absolute;left:955;top:7207;width:113;height:113" coordorigin="955,7207" coordsize="113,113" path="m1039,7313l1025,7319,1017,7319,1024,7320,1039,7313e" filled="t" fillcolor="#FFFFFF" stroked="f">
                <v:path arrowok="t"/>
                <v:fill/>
              </v:shape>
              <v:shape style="position:absolute;left:955;top:7207;width:113;height:113" coordorigin="955,7207" coordsize="113,113" path="m1067,7258l1067,7258,1067,7261,1067,7277,1064,7288,1058,7297,1043,7311,1039,7313,1043,7311,1056,7300,1065,7288,1068,7277,1067,7258e" filled="t" fillcolor="#FFFFFF" stroked="f">
                <v:path arrowok="t"/>
                <v:fill/>
              </v:shape>
              <v:shape style="position:absolute;left:955;top:7207;width:113;height:113" coordorigin="955,7207" coordsize="113,113" path="m980,7311l981,7312,982,7313,980,7311e" filled="t" fillcolor="#FFFFFF" stroked="f">
                <v:path arrowok="t"/>
                <v:fill/>
              </v:shape>
              <v:shape style="position:absolute;left:955;top:7207;width:113;height:113" coordorigin="955,7207" coordsize="113,113" path="m957,7277l957,7280,965,7297,980,7311,964,7293,957,7277e" filled="t" fillcolor="#FFFFFF" stroked="f">
                <v:path arrowok="t"/>
                <v:fill/>
              </v:shape>
              <v:shape style="position:absolute;left:955;top:7207;width:113;height:113" coordorigin="955,7207" coordsize="113,113" path="m996,7288l1006,7295,1022,7295,1023,7294,1011,7294,996,7288e" filled="t" fillcolor="#FFFFFF" stroked="f">
                <v:path arrowok="t"/>
                <v:fill/>
              </v:shape>
              <v:shape style="position:absolute;left:955;top:7207;width:113;height:113" coordorigin="955,7207" coordsize="113,113" path="m1067,7258l1005,7258,1005,7280,1036,7280,1031,7289,1021,7294,1023,7294,1031,7290,1037,7279,1005,7279,1005,7258,1067,7258,1067,7258e" filled="t" fillcolor="#FFFFFF" stroked="f">
                <v:path arrowok="t"/>
                <v:fill/>
              </v:shape>
              <v:shape style="position:absolute;left:955;top:7207;width:113;height:113" coordorigin="955,7207" coordsize="113,113" path="m991,7285l992,7286,996,7288,991,7285e" filled="t" fillcolor="#FFFFFF" stroked="f">
                <v:path arrowok="t"/>
                <v:fill/>
              </v:shape>
              <v:shape style="position:absolute;left:955;top:7207;width:113;height:113" coordorigin="955,7207" coordsize="113,113" path="m985,7272l989,7283,991,7285,985,7272e" filled="t" fillcolor="#FFFFFF" stroked="f">
                <v:path arrowok="t"/>
                <v:fill/>
              </v:shape>
              <v:shape style="position:absolute;left:955;top:7207;width:113;height:113" coordorigin="955,7207" coordsize="113,113" path="m964,7234l961,7238,955,7257,957,7275,958,7251,964,7234e" filled="t" fillcolor="#FFFFFF" stroked="f">
                <v:path arrowok="t"/>
                <v:fill/>
              </v:shape>
              <v:shape style="position:absolute;left:955;top:7207;width:113;height:113" coordorigin="955,7207" coordsize="113,113" path="m983,7265l982,7266,985,7272,983,7265e" filled="t" fillcolor="#FFFFFF" stroked="f">
                <v:path arrowok="t"/>
                <v:fill/>
              </v:shape>
              <v:shape style="position:absolute;left:955;top:7207;width:113;height:113" coordorigin="955,7207" coordsize="113,113" path="m989,7245l982,7261,983,7265,989,7245e" filled="t" fillcolor="#FFFFFF" stroked="f">
                <v:path arrowok="t"/>
                <v:fill/>
              </v:shape>
              <v:shape style="position:absolute;left:955;top:7207;width:113;height:113" coordorigin="955,7207" coordsize="113,113" path="m990,7245l989,7245,990,7245e" filled="t" fillcolor="#FFFFFF" stroked="f">
                <v:path arrowok="t"/>
                <v:fill/>
              </v:shape>
              <v:shape style="position:absolute;left:955;top:7207;width:113;height:113" coordorigin="955,7207" coordsize="113,113" path="m1021,7234l1020,7234,1027,7238,1034,7245,1065,7245,1064,7245,1034,7245,1027,7237,1021,7234e" filled="t" fillcolor="#FFFFFF" stroked="f">
                <v:path arrowok="t"/>
                <v:fill/>
              </v:shape>
              <v:shape style="position:absolute;left:955;top:7207;width:113;height:113" coordorigin="955,7207" coordsize="113,113" path="m1062,7241l1034,7245,1064,7245,1062,7241e" filled="t" fillcolor="#FFFFFF" stroked="f">
                <v:path arrowok="t"/>
                <v:fill/>
              </v:shape>
              <v:shape style="position:absolute;left:955;top:7207;width:113;height:113" coordorigin="955,7207" coordsize="113,113" path="m1004,7237l991,7242,990,7245,1004,7237e" filled="t" fillcolor="#FFFFFF" stroked="f">
                <v:path arrowok="t"/>
                <v:fill/>
              </v:shape>
              <v:shape style="position:absolute;left:955;top:7207;width:113;height:113" coordorigin="955,7207" coordsize="113,113" path="m1061,7240l1062,7241,1061,7240e" filled="t" fillcolor="#FFFFFF" stroked="f">
                <v:path arrowok="t"/>
                <v:fill/>
              </v:shape>
              <v:shape style="position:absolute;left:955;top:7207;width:113;height:113" coordorigin="955,7207" coordsize="113,113" path="m1050,7223l1061,7240,1053,7226,1050,7223e" filled="t" fillcolor="#FFFFFF" stroked="f">
                <v:path arrowok="t"/>
                <v:fill/>
              </v:shape>
              <v:shape style="position:absolute;left:955;top:7207;width:113;height:113" coordorigin="955,7207" coordsize="113,113" path="m1009,7235l1008,7235,1004,7237,1009,7235e" filled="t" fillcolor="#FFFFFF" stroked="f">
                <v:path arrowok="t"/>
                <v:fill/>
              </v:shape>
              <v:shape style="position:absolute;left:955;top:7207;width:113;height:113" coordorigin="955,7207" coordsize="113,113" path="m1020,7234l1011,7234,1009,7235,1020,7234,1021,7234,1020,7234e" filled="t" fillcolor="#FFFFFF" stroked="f">
                <v:path arrowok="t"/>
                <v:fill/>
              </v:shape>
              <v:shape style="position:absolute;left:955;top:7207;width:113;height:113" coordorigin="955,7207" coordsize="113,113" path="m965,7233l964,7234,964,7234,965,7233e" filled="t" fillcolor="#FFFFFF" stroked="f">
                <v:path arrowok="t"/>
                <v:fill/>
              </v:shape>
              <v:shape style="position:absolute;left:955;top:7207;width:113;height:113" coordorigin="955,7207" coordsize="113,113" path="m999,7209l991,7211,974,7221,965,7233,983,7217,999,7209e" filled="t" fillcolor="#FFFFFF" stroked="f">
                <v:path arrowok="t"/>
                <v:fill/>
              </v:shape>
              <v:shape style="position:absolute;left:955;top:7207;width:113;height:113" coordorigin="955,7207" coordsize="113,113" path="m1048,7222l1050,7223,1050,7223,1048,7222e" filled="t" fillcolor="#FFFFFF" stroked="f">
                <v:path arrowok="t"/>
                <v:fill/>
              </v:shape>
              <v:shape style="position:absolute;left:955;top:7207;width:113;height:113" coordorigin="955,7207" coordsize="113,113" path="m1033,7212l1048,7222,1037,7213,1033,7212e" filled="t" fillcolor="#FFFFFF" stroked="f">
                <v:path arrowok="t"/>
                <v:fill/>
              </v:shape>
              <v:shape style="position:absolute;left:955;top:7207;width:113;height:113" coordorigin="955,7207" coordsize="113,113" path="m1031,7211l1033,7212,1032,7212,1031,7211e" filled="t" fillcolor="#FFFFFF" stroked="f">
                <v:path arrowok="t"/>
                <v:fill/>
              </v:shape>
              <v:shape style="position:absolute;left:955;top:7207;width:113;height:113" coordorigin="955,7207" coordsize="113,113" path="m1018,7208l1012,7208,1031,7211,1018,7208e" filled="t" fillcolor="#FFFFFF" stroked="f">
                <v:path arrowok="t"/>
                <v:fill/>
              </v:shape>
              <v:shape style="position:absolute;left:955;top:7207;width:113;height:113" coordorigin="955,7207" coordsize="113,113" path="m1002,7209l1000,7209,999,7209,1002,7209e" filled="t" fillcolor="#FFFFFF" stroked="f">
                <v:path arrowok="t"/>
                <v:fill/>
              </v:shape>
              <v:shape style="position:absolute;left:955;top:7207;width:113;height:113" coordorigin="955,7207" coordsize="113,113" path="m1012,7207l1002,7209,1012,7208,1018,7208,1017,7207,1012,7207e" filled="t" fillcolor="#FFFFFF" stroked="f">
                <v:path arrowok="t"/>
                <v:fill/>
              </v:shape>
              <v:shape style="position:absolute;left:1074;top:7209;width:81;height:110" type="#_x0000_t75">
                <v:imagedata r:id="rId234" o:title=""/>
              </v:shape>
            </v:group>
            <v:group style="position:absolute;left:1074;top:7209;width:81;height:110" coordorigin="1074,7209" coordsize="81,110">
              <v:shape style="position:absolute;left:1074;top:7209;width:81;height:110" coordorigin="1074,7209" coordsize="81,110" path="m1123,7209l1074,7209,1074,7320,1101,7320,1101,7319,1075,7319,1075,7210,1129,7210,1123,7209e" filled="t" fillcolor="#FFFFFF" stroked="f">
                <v:path arrowok="t"/>
                <v:fill/>
              </v:shape>
              <v:shape style="position:absolute;left:1074;top:7209;width:81;height:110" coordorigin="1074,7209" coordsize="81,110" path="m1102,7284l1101,7284,1123,7320,1156,7320,1155,7319,1123,7319,1102,7284e" filled="t" fillcolor="#FFFFFF" stroked="f">
                <v:path arrowok="t"/>
                <v:fill/>
              </v:shape>
              <v:shape style="position:absolute;left:1074;top:7209;width:81;height:110" coordorigin="1074,7209" coordsize="81,110" path="m1101,7282l1101,7319,1101,7319,1101,7284,1102,7284,1101,7282e" filled="t" fillcolor="#FFFFFF" stroked="f">
                <v:path arrowok="t"/>
                <v:fill/>
              </v:shape>
              <v:shape style="position:absolute;left:1074;top:7209;width:81;height:110" coordorigin="1074,7209" coordsize="81,110" path="m1131,7280l1128,7281,1155,7319,1155,7319,1129,7282,1131,7280e" filled="t" fillcolor="#FFFFFF" stroked="f">
                <v:path arrowok="t"/>
                <v:fill/>
              </v:shape>
              <v:shape style="position:absolute;left:1074;top:7209;width:81;height:110" coordorigin="1074,7209" coordsize="81,110" path="m1133,7279l1131,7280,1132,7280,1133,7279e" filled="t" fillcolor="#FFFFFF" stroked="f">
                <v:path arrowok="t"/>
                <v:fill/>
              </v:shape>
              <v:shape style="position:absolute;left:1074;top:7209;width:81;height:110" coordorigin="1074,7209" coordsize="81,110" path="m1147,7268l1133,7279,1146,7270,1147,7268e" filled="t" fillcolor="#FFFFFF" stroked="f">
                <v:path arrowok="t"/>
                <v:fill/>
              </v:shape>
              <v:shape style="position:absolute;left:1074;top:7209;width:81;height:110" coordorigin="1074,7209" coordsize="81,110" path="m1148,7265l1147,7268,1148,7268,1148,7265e" filled="t" fillcolor="#FFFFFF" stroked="f">
                <v:path arrowok="t"/>
                <v:fill/>
              </v:shape>
              <v:shape style="position:absolute;left:1074;top:7209;width:81;height:110" coordorigin="1074,7209" coordsize="81,110" path="m1129,7210l1123,7210,1132,7211,1148,7223,1153,7233,1153,7246,1148,7265,1154,7250,1154,7233,1149,7222,1132,7210,1129,7210e" filled="t" fillcolor="#FFFFFF" stroked="f">
                <v:path arrowok="t"/>
                <v:fill/>
              </v:shape>
              <v:shape style="position:absolute;left:1074;top:7209;width:81;height:110" coordorigin="1074,7209" coordsize="81,110" path="m1122,7233l1101,7233,1101,7261,1121,7261,1122,7260,1101,7260,1101,7234,1122,7234,1122,7233e" filled="t" fillcolor="#FFFFFF" stroked="f">
                <v:path arrowok="t"/>
                <v:fill/>
              </v:shape>
              <v:shape style="position:absolute;left:1074;top:7209;width:81;height:110" coordorigin="1074,7209" coordsize="81,110" path="m1122,7234l1121,7234,1127,7238,1127,7257,1120,7260,1122,7260,1127,7257,1127,7238,1122,7234e" filled="t" fillcolor="#FFFFFF" stroked="f">
                <v:path arrowok="t"/>
                <v:fill/>
              </v:shape>
              <v:shape style="position:absolute;left:1158;top:7208;width:113;height:114" type="#_x0000_t75">
                <v:imagedata r:id="rId235" o:title=""/>
              </v:shape>
            </v:group>
            <v:group style="position:absolute;left:1158;top:7207;width:112;height:113" coordorigin="1158,7207" coordsize="112,113">
              <v:shape style="position:absolute;left:1158;top:7207;width:112;height:113" coordorigin="1158,7207" coordsize="112,113" path="m1185,7312l1186,7313,1203,7321,1217,7320,1200,7318,1185,7312e" filled="t" fillcolor="#FFFFFF" stroked="f">
                <v:path arrowok="t"/>
                <v:fill/>
              </v:shape>
              <v:shape style="position:absolute;left:1158;top:7207;width:112;height:113" coordorigin="1158,7207" coordsize="112,113" path="m1227,7319l1217,7320,1224,7320,1227,7319e" filled="t" fillcolor="#FFFFFF" stroked="f">
                <v:path arrowok="t"/>
                <v:fill/>
              </v:shape>
              <v:shape style="position:absolute;left:1158;top:7207;width:112;height:113" coordorigin="1158,7207" coordsize="112,113" path="m1253,7304l1242,7313,1227,7319,1228,7319,1246,7312,1253,7304e" filled="t" fillcolor="#FFFFFF" stroked="f">
                <v:path arrowok="t"/>
                <v:fill/>
              </v:shape>
              <v:shape style="position:absolute;left:1158;top:7207;width:112;height:113" coordorigin="1158,7207" coordsize="112,113" path="m1180,7308l1183,7311,1185,7312,1180,7308e" filled="t" fillcolor="#FFFFFF" stroked="f">
                <v:path arrowok="t"/>
                <v:fill/>
              </v:shape>
              <v:shape style="position:absolute;left:1158;top:7207;width:112;height:113" coordorigin="1158,7207" coordsize="112,113" path="m1160,7276l1161,7280,1168,7297,1180,7308,1167,7292,1160,7276e" filled="t" fillcolor="#FFFFFF" stroked="f">
                <v:path arrowok="t"/>
                <v:fill/>
              </v:shape>
              <v:shape style="position:absolute;left:1158;top:7207;width:112;height:113" coordorigin="1158,7207" coordsize="112,113" path="m1262,7294l1253,7304,1260,7298,1262,7294e" filled="t" fillcolor="#FFFFFF" stroked="f">
                <v:path arrowok="t"/>
                <v:fill/>
              </v:shape>
              <v:shape style="position:absolute;left:1158;top:7207;width:112;height:113" coordorigin="1158,7207" coordsize="112,113" path="m1200,7288l1207,7294,1215,7295,1216,7294,1215,7294,1200,7288e" filled="t" fillcolor="#FFFFFF" stroked="f">
                <v:path arrowok="t"/>
                <v:fill/>
              </v:shape>
              <v:shape style="position:absolute;left:1158;top:7207;width:112;height:113" coordorigin="1158,7207" coordsize="112,113" path="m1217,7294l1215,7294,1216,7294,1217,7294e" filled="t" fillcolor="#FFFFFF" stroked="f">
                <v:path arrowok="t"/>
                <v:fill/>
              </v:shape>
              <v:shape style="position:absolute;left:1158;top:7207;width:112;height:113" coordorigin="1158,7207" coordsize="112,113" path="m1224,7291l1217,7294,1220,7294,1224,7291e" filled="t" fillcolor="#FFFFFF" stroked="f">
                <v:path arrowok="t"/>
                <v:fill/>
              </v:shape>
              <v:shape style="position:absolute;left:1158;top:7207;width:112;height:113" coordorigin="1158,7207" coordsize="112,113" path="m1266,7286l1262,7294,1262,7294,1266,7286e" filled="t" fillcolor="#FFFFFF" stroked="f">
                <v:path arrowok="t"/>
                <v:fill/>
              </v:shape>
              <v:shape style="position:absolute;left:1158;top:7207;width:112;height:113" coordorigin="1158,7207" coordsize="112,113" path="m1236,7283l1224,7291,1235,7287,1236,7283e" filled="t" fillcolor="#FFFFFF" stroked="f">
                <v:path arrowok="t"/>
                <v:fill/>
              </v:shape>
              <v:shape style="position:absolute;left:1158;top:7207;width:112;height:113" coordorigin="1158,7207" coordsize="112,113" path="m1194,7283l1195,7286,1200,7288,1194,7283e" filled="t" fillcolor="#FFFFFF" stroked="f">
                <v:path arrowok="t"/>
                <v:fill/>
              </v:shape>
              <v:shape style="position:absolute;left:1158;top:7207;width:112;height:113" coordorigin="1158,7207" coordsize="112,113" path="m1268,7281l1266,7286,1268,7281,1268,7281e" filled="t" fillcolor="#FFFFFF" stroked="f">
                <v:path arrowok="t"/>
                <v:fill/>
              </v:shape>
              <v:shape style="position:absolute;left:1158;top:7207;width:112;height:113" coordorigin="1158,7207" coordsize="112,113" path="m1190,7275l1192,7281,1194,7283,1190,7275e" filled="t" fillcolor="#FFFFFF" stroked="f">
                <v:path arrowok="t"/>
                <v:fill/>
              </v:shape>
              <v:shape style="position:absolute;left:1158;top:7207;width:112;height:113" coordorigin="1158,7207" coordsize="112,113" path="m1237,7282l1236,7283,1237,7283,1237,7282e" filled="t" fillcolor="#FFFFFF" stroked="f">
                <v:path arrowok="t"/>
                <v:fill/>
              </v:shape>
              <v:shape style="position:absolute;left:1158;top:7207;width:112;height:113" coordorigin="1158,7207" coordsize="112,113" path="m1243,7263l1237,7282,1244,7267,1243,7263e" filled="t" fillcolor="#FFFFFF" stroked="f">
                <v:path arrowok="t"/>
                <v:fill/>
              </v:shape>
              <v:shape style="position:absolute;left:1158;top:7207;width:112;height:113" coordorigin="1158,7207" coordsize="112,113" path="m1270,7267l1268,7281,1270,7276,1270,7267e" filled="t" fillcolor="#FFFFFF" stroked="f">
                <v:path arrowok="t"/>
                <v:fill/>
              </v:shape>
              <v:shape style="position:absolute;left:1158;top:7207;width:112;height:113" coordorigin="1158,7207" coordsize="112,113" path="m1160,7273l1160,7275,1160,7276,1160,7273e" filled="t" fillcolor="#FFFFFF" stroked="f">
                <v:path arrowok="t"/>
                <v:fill/>
              </v:shape>
              <v:shape style="position:absolute;left:1158;top:7207;width:112;height:113" coordorigin="1158,7207" coordsize="112,113" path="m1187,7263l1186,7266,1190,7275,1187,7263e" filled="t" fillcolor="#FFFFFF" stroked="f">
                <v:path arrowok="t"/>
                <v:fill/>
              </v:shape>
              <v:shape style="position:absolute;left:1158;top:7207;width:112;height:113" coordorigin="1158,7207" coordsize="112,113" path="m1167,7234l1164,7238,1164,7239,1158,7257,1160,7273,1161,7250,1167,7234e" filled="t" fillcolor="#FFFFFF" stroked="f">
                <v:path arrowok="t"/>
                <v:fill/>
              </v:shape>
              <v:shape style="position:absolute;left:1158;top:7207;width:112;height:113" coordorigin="1158,7207" coordsize="112,113" path="m1269,7253l1270,7267,1271,7259,1269,7253e" filled="t" fillcolor="#FFFFFF" stroked="f">
                <v:path arrowok="t"/>
                <v:fill/>
              </v:shape>
              <v:shape style="position:absolute;left:1158;top:7207;width:112;height:113" coordorigin="1158,7207" coordsize="112,113" path="m1192,7248l1186,7258,1187,7263,1192,7248e" filled="t" fillcolor="#FFFFFF" stroked="f">
                <v:path arrowok="t"/>
                <v:fill/>
              </v:shape>
              <v:shape style="position:absolute;left:1158;top:7207;width:112;height:113" coordorigin="1158,7207" coordsize="112,113" path="m1240,7253l1243,7263,1243,7260,1240,7253e" filled="t" fillcolor="#FFFFFF" stroked="f">
                <v:path arrowok="t"/>
                <v:fill/>
              </v:shape>
              <v:shape style="position:absolute;left:1158;top:7207;width:112;height:113" coordorigin="1158,7207" coordsize="112,113" path="m1234,7243l1240,7253,1237,7245,1234,7243e" filled="t" fillcolor="#FFFFFF" stroked="f">
                <v:path arrowok="t"/>
                <v:fill/>
              </v:shape>
              <v:shape style="position:absolute;left:1158;top:7207;width:112;height:113" coordorigin="1158,7207" coordsize="112,113" path="m1267,7248l1269,7253,1269,7251,1267,7248e" filled="t" fillcolor="#FFFFFF" stroked="f">
                <v:path arrowok="t"/>
                <v:fill/>
              </v:shape>
              <v:shape style="position:absolute;left:1158;top:7207;width:112;height:113" coordorigin="1158,7207" coordsize="112,113" path="m1195,7244l1193,7245,1192,7248,1195,7244e" filled="t" fillcolor="#FFFFFF" stroked="f">
                <v:path arrowok="t"/>
                <v:fill/>
              </v:shape>
              <v:shape style="position:absolute;left:1158;top:7207;width:112;height:113" coordorigin="1158,7207" coordsize="112,113" path="m1264,7238l1267,7248,1265,7240,1264,7238e" filled="t" fillcolor="#FFFFFF" stroked="f">
                <v:path arrowok="t"/>
                <v:fill/>
              </v:shape>
              <v:shape style="position:absolute;left:1158;top:7207;width:112;height:113" coordorigin="1158,7207" coordsize="112,113" path="m1205,7239l1197,7241,1195,7244,1205,7239e" filled="t" fillcolor="#FFFFFF" stroked="f">
                <v:path arrowok="t"/>
                <v:fill/>
              </v:shape>
              <v:shape style="position:absolute;left:1158;top:7207;width:112;height:113" coordorigin="1158,7207" coordsize="112,113" path="m1231,7241l1234,7243,1233,7242,1231,7241e" filled="t" fillcolor="#FFFFFF" stroked="f">
                <v:path arrowok="t"/>
                <v:fill/>
              </v:shape>
              <v:shape style="position:absolute;left:1158;top:7207;width:112;height:113" coordorigin="1158,7207" coordsize="112,113" path="m1220,7234l1214,7236,1231,7241,1220,7234e" filled="t" fillcolor="#FFFFFF" stroked="f">
                <v:path arrowok="t"/>
                <v:fill/>
              </v:shape>
              <v:shape style="position:absolute;left:1158;top:7207;width:112;height:113" coordorigin="1158,7207" coordsize="112,113" path="m1211,7235l1205,7239,1214,7236,1211,7235e" filled="t" fillcolor="#FFFFFF" stroked="f">
                <v:path arrowok="t"/>
                <v:fill/>
              </v:shape>
              <v:shape style="position:absolute;left:1158;top:7207;width:112;height:113" coordorigin="1158,7207" coordsize="112,113" path="m1257,7229l1264,7238,1263,7234,1257,7229e" filled="t" fillcolor="#FFFFFF" stroked="f">
                <v:path arrowok="t"/>
                <v:fill/>
              </v:shape>
              <v:shape style="position:absolute;left:1158;top:7207;width:112;height:113" coordorigin="1158,7207" coordsize="112,113" path="m1169,7232l1168,7233,1167,7234,1169,7232e" filled="t" fillcolor="#FFFFFF" stroked="f">
                <v:path arrowok="t"/>
                <v:fill/>
              </v:shape>
              <v:shape style="position:absolute;left:1158;top:7207;width:112;height:113" coordorigin="1158,7207" coordsize="112,113" path="m1203,7209l1195,7211,1177,7221,1169,7232,1187,7216,1203,7209e" filled="t" fillcolor="#FFFFFF" stroked="f">
                <v:path arrowok="t"/>
                <v:fill/>
              </v:shape>
              <v:shape style="position:absolute;left:1158;top:7207;width:112;height:113" coordorigin="1158,7207" coordsize="112,113" path="m1245,7218l1257,7229,1252,7222,1245,7218e" filled="t" fillcolor="#FFFFFF" stroked="f">
                <v:path arrowok="t"/>
                <v:fill/>
              </v:shape>
              <v:shape style="position:absolute;left:1158;top:7207;width:112;height:113" coordorigin="1158,7207" coordsize="112,113" path="m1241,7216l1245,7218,1243,7217,1241,7216e" filled="t" fillcolor="#FFFFFF" stroked="f">
                <v:path arrowok="t"/>
                <v:fill/>
              </v:shape>
              <v:shape style="position:absolute;left:1158;top:7207;width:112;height:113" coordorigin="1158,7207" coordsize="112,113" path="m1232,7211l1241,7216,1235,7212,1232,7211e" filled="t" fillcolor="#FFFFFF" stroked="f">
                <v:path arrowok="t"/>
                <v:fill/>
              </v:shape>
              <v:shape style="position:absolute;left:1158;top:7207;width:112;height:113" coordorigin="1158,7207" coordsize="112,113" path="m1220,7208l1215,7208,1232,7211,1227,7209,1220,7208e" filled="t" fillcolor="#FFFFFF" stroked="f">
                <v:path arrowok="t"/>
                <v:fill/>
              </v:shape>
              <v:shape style="position:absolute;left:1158;top:7207;width:112;height:113" coordorigin="1158,7207" coordsize="112,113" path="m1206,7209l1203,7209,1203,7209,1206,7209e" filled="t" fillcolor="#FFFFFF" stroked="f">
                <v:path arrowok="t"/>
                <v:fill/>
              </v:shape>
              <v:shape style="position:absolute;left:1158;top:7207;width:112;height:113" coordorigin="1158,7207" coordsize="112,113" path="m1215,7207l1206,7209,1215,7208,1220,7208,1215,7207e" filled="t" fillcolor="#FFFFFF" stroked="f">
                <v:path arrowok="t"/>
                <v:fill/>
              </v:shape>
              <v:shape style="position:absolute;left:1279;top:7209;width:81;height:112" type="#_x0000_t75">
                <v:imagedata r:id="rId236" o:title=""/>
              </v:shape>
            </v:group>
            <v:group style="position:absolute;left:1278;top:7209;width:81;height:107" coordorigin="1278,7209" coordsize="81,107">
              <v:shape style="position:absolute;left:1278;top:7209;width:81;height:107" coordorigin="1278,7209" coordsize="81,107" path="m1282,7295l1283,7302,1298,7317,1327,7316,1328,7316,1309,7316,1291,7308,1282,7295e" filled="t" fillcolor="#FFFFFF" stroked="f">
                <v:path arrowok="t"/>
                <v:fill/>
              </v:shape>
              <v:shape style="position:absolute;left:1278;top:7209;width:81;height:107" coordorigin="1278,7209" coordsize="81,107" path="m1346,7309l1328,7316,1339,7316,1346,7309e" filled="t" fillcolor="#FFFFFF" stroked="f">
                <v:path arrowok="t"/>
                <v:fill/>
              </v:shape>
              <v:shape style="position:absolute;left:1278;top:7209;width:81;height:107" coordorigin="1278,7209" coordsize="81,107" path="m1347,7308l1346,7309,1347,7308e" filled="t" fillcolor="#FFFFFF" stroked="f">
                <v:path arrowok="t"/>
                <v:fill/>
              </v:shape>
              <v:shape style="position:absolute;left:1278;top:7209;width:81;height:107" coordorigin="1278,7209" coordsize="81,107" path="m1354,7298l1347,7308,1354,7301,1354,7298e" filled="t" fillcolor="#FFFFFF" stroked="f">
                <v:path arrowok="t"/>
                <v:fill/>
              </v:shape>
              <v:shape style="position:absolute;left:1278;top:7209;width:81;height:107" coordorigin="1278,7209" coordsize="81,107" path="m1357,7287l1354,7298,1357,7295,1357,7287e" filled="t" fillcolor="#FFFFFF" stroked="f">
                <v:path arrowok="t"/>
                <v:fill/>
              </v:shape>
              <v:shape style="position:absolute;left:1278;top:7209;width:81;height:107" coordorigin="1278,7209" coordsize="81,107" path="m1306,7210l1305,7210,1305,7290,1309,7297,1328,7297,1329,7296,1309,7296,1306,7290,1306,7210e" filled="t" fillcolor="#FFFFFF" stroked="f">
                <v:path arrowok="t"/>
                <v:fill/>
              </v:shape>
              <v:shape style="position:absolute;left:1278;top:7209;width:81;height:107" coordorigin="1278,7209" coordsize="81,107" path="m1359,7209l1332,7209,1332,7290,1328,7296,1329,7296,1333,7290,1333,7210,1359,7210,1359,7209e" filled="t" fillcolor="#FFFFFF" stroked="f">
                <v:path arrowok="t"/>
                <v:fill/>
              </v:shape>
              <v:shape style="position:absolute;left:1278;top:7209;width:81;height:107" coordorigin="1278,7209" coordsize="81,107" path="m1281,7291l1281,7294,1282,7295,1281,7291e" filled="t" fillcolor="#FFFFFF" stroked="f">
                <v:path arrowok="t"/>
                <v:fill/>
              </v:shape>
              <v:shape style="position:absolute;left:1278;top:7209;width:81;height:107" coordorigin="1278,7209" coordsize="81,107" path="m1306,7209l1278,7209,1278,7278,1281,7291,1279,7210,1306,7210,1306,7209e" filled="t" fillcolor="#FFFFFF" stroked="f">
                <v:path arrowok="t"/>
                <v:fill/>
              </v:shape>
              <v:shape style="position:absolute;left:1278;top:7209;width:81;height:107" coordorigin="1278,7209" coordsize="81,107" path="m1359,7229l1357,7287,1359,7278,1359,7229e" filled="t" fillcolor="#FFFFFF" stroked="f">
                <v:path arrowok="t"/>
                <v:fill/>
              </v:shape>
              <v:shape style="position:absolute;left:1278;top:7209;width:81;height:107" coordorigin="1278,7209" coordsize="81,107" path="m1359,7210l1359,7210,1359,7229,1359,7210e" filled="t" fillcolor="#FFFFFF" stroked="f">
                <v:path arrowok="t"/>
                <v:fill/>
              </v:shape>
              <v:shape style="position:absolute;left:1367;top:7209;width:79;height:110" type="#_x0000_t75">
                <v:imagedata r:id="rId237" o:title=""/>
              </v:shape>
            </v:group>
            <v:group style="position:absolute;left:1367;top:7209;width:79;height:110" coordorigin="1367,7209" coordsize="79,110">
              <v:shape style="position:absolute;left:1367;top:7209;width:79;height:110" coordorigin="1367,7209" coordsize="79,110" path="m1415,7209l1367,7209,1367,7320,1394,7320,1394,7319,1368,7319,1368,7210,1422,7210,1415,7209e" filled="t" fillcolor="#FFFFFF" stroked="f">
                <v:path arrowok="t"/>
                <v:fill/>
              </v:shape>
              <v:shape style="position:absolute;left:1367;top:7209;width:79;height:110" coordorigin="1367,7209" coordsize="79,110" path="m1422,7210l1416,7210,1424,7211,1441,7223,1446,7233,1446,7260,1440,7272,1422,7283,1414,7283,1394,7283,1394,7319,1394,7319,1394,7284,1413,7284,1422,7283,1440,7272,1447,7261,1447,7233,1442,7222,1424,7210,1422,7210e" filled="t" fillcolor="#FFFFFF" stroked="f">
                <v:path arrowok="t"/>
                <v:fill/>
              </v:shape>
              <v:shape style="position:absolute;left:1367;top:7209;width:79;height:110" coordorigin="1367,7209" coordsize="79,110" path="m1414,7233l1394,7233,1394,7261,1414,7261,1415,7260,1395,7260,1395,7234,1415,7234,1414,7233e" filled="t" fillcolor="#FFFFFF" stroked="f">
                <v:path arrowok="t"/>
                <v:fill/>
              </v:shape>
              <v:shape style="position:absolute;left:1367;top:7209;width:79;height:110" coordorigin="1367,7209" coordsize="79,110" path="m1415,7234l1414,7234,1419,7238,1419,7257,1413,7260,1415,7260,1420,7257,1420,7238,1415,7234e" filled="t" fillcolor="#FFFFFF" stroked="f">
                <v:path arrowok="t"/>
                <v:fill/>
              </v:shape>
              <v:shape style="position:absolute;left:1451;top:7208;width:113;height:114" type="#_x0000_t75">
                <v:imagedata r:id="rId238" o:title=""/>
              </v:shape>
            </v:group>
            <v:group style="position:absolute;left:1451;top:7207;width:112;height:113" coordorigin="1451,7207" coordsize="112,113">
              <v:shape style="position:absolute;left:1451;top:7207;width:112;height:113" coordorigin="1451,7207" coordsize="112,113" path="m1477,7312l1478,7313,1496,7321,1509,7320,1492,7318,1477,7312e" filled="t" fillcolor="#FFFFFF" stroked="f">
                <v:path arrowok="t"/>
                <v:fill/>
              </v:shape>
              <v:shape style="position:absolute;left:1451;top:7207;width:112;height:113" coordorigin="1451,7207" coordsize="112,113" path="m1519,7319l1509,7320,1516,7320,1519,7319e" filled="t" fillcolor="#FFFFFF" stroked="f">
                <v:path arrowok="t"/>
                <v:fill/>
              </v:shape>
              <v:shape style="position:absolute;left:1451;top:7207;width:112;height:113" coordorigin="1451,7207" coordsize="112,113" path="m1545,7304l1534,7313,1519,7319,1520,7319,1538,7312,1545,7304e" filled="t" fillcolor="#FFFFFF" stroked="f">
                <v:path arrowok="t"/>
                <v:fill/>
              </v:shape>
              <v:shape style="position:absolute;left:1451;top:7207;width:112;height:113" coordorigin="1451,7207" coordsize="112,113" path="m1472,7308l1475,7311,1477,7312,1472,7308e" filled="t" fillcolor="#FFFFFF" stroked="f">
                <v:path arrowok="t"/>
                <v:fill/>
              </v:shape>
              <v:shape style="position:absolute;left:1451;top:7207;width:112;height:113" coordorigin="1451,7207" coordsize="112,113" path="m1452,7276l1453,7280,1460,7297,1472,7308,1459,7292,1452,7276e" filled="t" fillcolor="#FFFFFF" stroked="f">
                <v:path arrowok="t"/>
                <v:fill/>
              </v:shape>
              <v:shape style="position:absolute;left:1451;top:7207;width:112;height:113" coordorigin="1451,7207" coordsize="112,113" path="m1554,7294l1545,7304,1552,7298,1554,7294e" filled="t" fillcolor="#FFFFFF" stroked="f">
                <v:path arrowok="t"/>
                <v:fill/>
              </v:shape>
              <v:shape style="position:absolute;left:1451;top:7207;width:112;height:113" coordorigin="1451,7207" coordsize="112,113" path="m1492,7288l1499,7294,1507,7295,1508,7294,1507,7294,1492,7288e" filled="t" fillcolor="#FFFFFF" stroked="f">
                <v:path arrowok="t"/>
                <v:fill/>
              </v:shape>
              <v:shape style="position:absolute;left:1451;top:7207;width:112;height:113" coordorigin="1451,7207" coordsize="112,113" path="m1509,7294l1507,7294,1508,7294,1509,7294e" filled="t" fillcolor="#FFFFFF" stroked="f">
                <v:path arrowok="t"/>
                <v:fill/>
              </v:shape>
              <v:shape style="position:absolute;left:1451;top:7207;width:112;height:113" coordorigin="1451,7207" coordsize="112,113" path="m1516,7291l1509,7294,1512,7294,1516,7291e" filled="t" fillcolor="#FFFFFF" stroked="f">
                <v:path arrowok="t"/>
                <v:fill/>
              </v:shape>
              <v:shape style="position:absolute;left:1451;top:7207;width:112;height:113" coordorigin="1451,7207" coordsize="112,113" path="m1558,7285l1554,7294,1554,7294,1558,7285e" filled="t" fillcolor="#FFFFFF" stroked="f">
                <v:path arrowok="t"/>
                <v:fill/>
              </v:shape>
              <v:shape style="position:absolute;left:1451;top:7207;width:112;height:113" coordorigin="1451,7207" coordsize="112,113" path="m1528,7283l1516,7291,1527,7287,1528,7283e" filled="t" fillcolor="#FFFFFF" stroked="f">
                <v:path arrowok="t"/>
                <v:fill/>
              </v:shape>
              <v:shape style="position:absolute;left:1451;top:7207;width:112;height:113" coordorigin="1451,7207" coordsize="112,113" path="m1486,7283l1488,7286,1492,7288,1486,7283e" filled="t" fillcolor="#FFFFFF" stroked="f">
                <v:path arrowok="t"/>
                <v:fill/>
              </v:shape>
              <v:shape style="position:absolute;left:1451;top:7207;width:112;height:113" coordorigin="1451,7207" coordsize="112,113" path="m1560,7281l1558,7285,1560,7282,1560,7281e" filled="t" fillcolor="#FFFFFF" stroked="f">
                <v:path arrowok="t"/>
                <v:fill/>
              </v:shape>
              <v:shape style="position:absolute;left:1451;top:7207;width:112;height:113" coordorigin="1451,7207" coordsize="112,113" path="m1482,7275l1484,7282,1486,7283,1482,7275e" filled="t" fillcolor="#FFFFFF" stroked="f">
                <v:path arrowok="t"/>
                <v:fill/>
              </v:shape>
              <v:shape style="position:absolute;left:1451;top:7207;width:112;height:113" coordorigin="1451,7207" coordsize="112,113" path="m1529,7282l1528,7283,1529,7283,1529,7282e" filled="t" fillcolor="#FFFFFF" stroked="f">
                <v:path arrowok="t"/>
                <v:fill/>
              </v:shape>
              <v:shape style="position:absolute;left:1451;top:7207;width:112;height:113" coordorigin="1451,7207" coordsize="112,113" path="m1535,7263l1529,7282,1536,7267,1535,7263e" filled="t" fillcolor="#FFFFFF" stroked="f">
                <v:path arrowok="t"/>
                <v:fill/>
              </v:shape>
              <v:shape style="position:absolute;left:1451;top:7207;width:112;height:113" coordorigin="1451,7207" coordsize="112,113" path="m1562,7267l1560,7281,1562,7276,1562,7267e" filled="t" fillcolor="#FFFFFF" stroked="f">
                <v:path arrowok="t"/>
                <v:fill/>
              </v:shape>
              <v:shape style="position:absolute;left:1451;top:7207;width:112;height:113" coordorigin="1451,7207" coordsize="112,113" path="m1452,7273l1452,7275,1452,7276,1452,7273e" filled="t" fillcolor="#FFFFFF" stroked="f">
                <v:path arrowok="t"/>
                <v:fill/>
              </v:shape>
              <v:shape style="position:absolute;left:1451;top:7207;width:112;height:113" coordorigin="1451,7207" coordsize="112,113" path="m1479,7263l1478,7266,1482,7275,1479,7263e" filled="t" fillcolor="#FFFFFF" stroked="f">
                <v:path arrowok="t"/>
                <v:fill/>
              </v:shape>
              <v:shape style="position:absolute;left:1451;top:7207;width:112;height:113" coordorigin="1451,7207" coordsize="112,113" path="m1460,7234l1456,7239,1451,7257,1452,7273,1453,7250,1460,7234e" filled="t" fillcolor="#FFFFFF" stroked="f">
                <v:path arrowok="t"/>
                <v:fill/>
              </v:shape>
              <v:shape style="position:absolute;left:1451;top:7207;width:112;height:113" coordorigin="1451,7207" coordsize="112,113" path="m1561,7253l1562,7267,1563,7259,1561,7253e" filled="t" fillcolor="#FFFFFF" stroked="f">
                <v:path arrowok="t"/>
                <v:fill/>
              </v:shape>
              <v:shape style="position:absolute;left:1451;top:7207;width:112;height:113" coordorigin="1451,7207" coordsize="112,113" path="m1484,7248l1478,7258,1479,7263,1484,7248e" filled="t" fillcolor="#FFFFFF" stroked="f">
                <v:path arrowok="t"/>
                <v:fill/>
              </v:shape>
              <v:shape style="position:absolute;left:1451;top:7207;width:112;height:113" coordorigin="1451,7207" coordsize="112,113" path="m1532,7253l1535,7263,1535,7260,1532,7253e" filled="t" fillcolor="#FFFFFF" stroked="f">
                <v:path arrowok="t"/>
                <v:fill/>
              </v:shape>
              <v:shape style="position:absolute;left:1451;top:7207;width:112;height:113" coordorigin="1451,7207" coordsize="112,113" path="m1526,7243l1532,7253,1529,7245,1526,7243e" filled="t" fillcolor="#FFFFFF" stroked="f">
                <v:path arrowok="t"/>
                <v:fill/>
              </v:shape>
              <v:shape style="position:absolute;left:1451;top:7207;width:112;height:113" coordorigin="1451,7207" coordsize="112,113" path="m1559,7248l1561,7253,1561,7251,1559,7248e" filled="t" fillcolor="#FFFFFF" stroked="f">
                <v:path arrowok="t"/>
                <v:fill/>
              </v:shape>
              <v:shape style="position:absolute;left:1451;top:7207;width:112;height:113" coordorigin="1451,7207" coordsize="112,113" path="m1487,7244l1485,7245,1484,7248,1487,7244e" filled="t" fillcolor="#FFFFFF" stroked="f">
                <v:path arrowok="t"/>
                <v:fill/>
              </v:shape>
              <v:shape style="position:absolute;left:1451;top:7207;width:112;height:113" coordorigin="1451,7207" coordsize="112,113" path="m1556,7238l1559,7248,1557,7240,1556,7238e" filled="t" fillcolor="#FFFFFF" stroked="f">
                <v:path arrowok="t"/>
                <v:fill/>
              </v:shape>
              <v:shape style="position:absolute;left:1451;top:7207;width:112;height:113" coordorigin="1451,7207" coordsize="112,113" path="m1497,7239l1489,7241,1487,7244,1497,7239e" filled="t" fillcolor="#FFFFFF" stroked="f">
                <v:path arrowok="t"/>
                <v:fill/>
              </v:shape>
              <v:shape style="position:absolute;left:1451;top:7207;width:112;height:113" coordorigin="1451,7207" coordsize="112,113" path="m1523,7241l1526,7243,1525,7242,1523,7241e" filled="t" fillcolor="#FFFFFF" stroked="f">
                <v:path arrowok="t"/>
                <v:fill/>
              </v:shape>
              <v:shape style="position:absolute;left:1451;top:7207;width:112;height:113" coordorigin="1451,7207" coordsize="112,113" path="m1512,7234l1507,7236,1523,7241,1512,7234e" filled="t" fillcolor="#FFFFFF" stroked="f">
                <v:path arrowok="t"/>
                <v:fill/>
              </v:shape>
              <v:shape style="position:absolute;left:1451;top:7207;width:112;height:113" coordorigin="1451,7207" coordsize="112,113" path="m1504,7235l1497,7239,1507,7236,1504,7235e" filled="t" fillcolor="#FFFFFF" stroked="f">
                <v:path arrowok="t"/>
                <v:fill/>
              </v:shape>
              <v:shape style="position:absolute;left:1451;top:7207;width:112;height:113" coordorigin="1451,7207" coordsize="112,113" path="m1549,7229l1556,7238,1555,7234,1549,7229e" filled="t" fillcolor="#FFFFFF" stroked="f">
                <v:path arrowok="t"/>
                <v:fill/>
              </v:shape>
              <v:shape style="position:absolute;left:1451;top:7207;width:112;height:113" coordorigin="1451,7207" coordsize="112,113" path="m1461,7232l1460,7233,1460,7234,1461,7232e" filled="t" fillcolor="#FFFFFF" stroked="f">
                <v:path arrowok="t"/>
                <v:fill/>
              </v:shape>
              <v:shape style="position:absolute;left:1451;top:7207;width:112;height:113" coordorigin="1451,7207" coordsize="112,113" path="m1495,7209l1487,7211,1469,7221,1461,7232,1479,7216,1495,7209e" filled="t" fillcolor="#FFFFFF" stroked="f">
                <v:path arrowok="t"/>
                <v:fill/>
              </v:shape>
              <v:shape style="position:absolute;left:1451;top:7207;width:112;height:113" coordorigin="1451,7207" coordsize="112,113" path="m1537,7218l1549,7229,1544,7222,1537,7218e" filled="t" fillcolor="#FFFFFF" stroked="f">
                <v:path arrowok="t"/>
                <v:fill/>
              </v:shape>
              <v:shape style="position:absolute;left:1451;top:7207;width:112;height:113" coordorigin="1451,7207" coordsize="112,113" path="m1533,7216l1537,7218,1536,7217,1533,7216e" filled="t" fillcolor="#FFFFFF" stroked="f">
                <v:path arrowok="t"/>
                <v:fill/>
              </v:shape>
              <v:shape style="position:absolute;left:1451;top:7207;width:112;height:113" coordorigin="1451,7207" coordsize="112,113" path="m1524,7211l1533,7216,1527,7212,1524,7211e" filled="t" fillcolor="#FFFFFF" stroked="f">
                <v:path arrowok="t"/>
                <v:fill/>
              </v:shape>
              <v:shape style="position:absolute;left:1451;top:7207;width:112;height:113" coordorigin="1451,7207" coordsize="112,113" path="m1512,7208l1507,7208,1524,7211,1519,7209,1512,7208e" filled="t" fillcolor="#FFFFFF" stroked="f">
                <v:path arrowok="t"/>
                <v:fill/>
              </v:shape>
              <v:shape style="position:absolute;left:1451;top:7207;width:112;height:113" coordorigin="1451,7207" coordsize="112,113" path="m1498,7209l1496,7209,1495,7209,1498,7209e" filled="t" fillcolor="#FFFFFF" stroked="f">
                <v:path arrowok="t"/>
                <v:fill/>
              </v:shape>
              <v:shape style="position:absolute;left:1451;top:7207;width:112;height:113" coordorigin="1451,7207" coordsize="112,113" path="m1507,7207l1498,7209,1507,7208,1512,7208,1507,7207e" filled="t" fillcolor="#FFFFFF" stroked="f">
                <v:path arrowok="t"/>
                <v:fill/>
              </v:shape>
              <v:shape style="position:absolute;left:1569;top:7209;width:92;height:110" type="#_x0000_t75">
                <v:imagedata r:id="rId239" o:title=""/>
              </v:shape>
            </v:group>
            <v:group style="position:absolute;left:1569;top:7209;width:92;height:110" coordorigin="1569,7209" coordsize="92,110">
              <v:shape style="position:absolute;left:1569;top:7209;width:92;height:110" coordorigin="1569,7209" coordsize="92,110" path="m1593,7209l1569,7209,1569,7320,1596,7320,1596,7319,1569,7319,1569,7210,1594,7210,1593,7209e" filled="t" fillcolor="#FFFFFF" stroked="f">
                <v:path arrowok="t"/>
                <v:fill/>
              </v:shape>
              <v:shape style="position:absolute;left:1569;top:7209;width:92;height:110" coordorigin="1569,7209" coordsize="92,110" path="m1597,7258l1596,7258,1637,7320,1661,7320,1661,7319,1637,7319,1597,7258e" filled="t" fillcolor="#FFFFFF" stroked="f">
                <v:path arrowok="t"/>
                <v:fill/>
              </v:shape>
              <v:shape style="position:absolute;left:1569;top:7209;width:92;height:110" coordorigin="1569,7209" coordsize="92,110" path="m1595,7256l1595,7319,1596,7319,1596,7258,1597,7258,1595,7256e" filled="t" fillcolor="#FFFFFF" stroked="f">
                <v:path arrowok="t"/>
                <v:fill/>
              </v:shape>
              <v:shape style="position:absolute;left:1569;top:7209;width:92;height:110" coordorigin="1569,7209" coordsize="92,110" path="m1661,7210l1660,7210,1660,7319,1661,7319,1661,7210e" filled="t" fillcolor="#FFFFFF" stroked="f">
                <v:path arrowok="t"/>
                <v:fill/>
              </v:shape>
              <v:shape style="position:absolute;left:1569;top:7209;width:92;height:110" coordorigin="1569,7209" coordsize="92,110" path="m1594,7210l1593,7210,1633,7271,1634,7273,1634,7271,1634,7271,1594,7210e" filled="t" fillcolor="#FFFFFF" stroked="f">
                <v:path arrowok="t"/>
                <v:fill/>
              </v:shape>
              <v:shape style="position:absolute;left:1569;top:7209;width:92;height:110" coordorigin="1569,7209" coordsize="92,110" path="m1661,7209l1634,7209,1634,7271,1634,7271,1634,7210,1661,7210,1661,7209e" filled="t" fillcolor="#FFFFFF" stroked="f">
                <v:path arrowok="t"/>
                <v:fill/>
              </v:shape>
            </v:group>
            <v:group style="position:absolute;left:869;top:7083;width:309;height:227" coordorigin="869,7083" coordsize="309,227">
              <v:shape style="position:absolute;left:869;top:7083;width:309;height:227" coordorigin="869,7083" coordsize="309,227" path="m869,7083l910,7310,870,7085,1112,7085,869,7083e" filled="t" fillcolor="#FFFFFF" stroked="f">
                <v:path arrowok="t"/>
                <v:fill/>
              </v:shape>
              <v:shape style="position:absolute;left:869;top:7083;width:309;height:227" coordorigin="869,7083" coordsize="309,227" path="m1112,7085l870,7085,1178,7085,1112,7085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346.090027pt;width:57.882pt;height:36.902pt;mso-position-horizontal-relative:page;mso-position-vertical-relative:page;z-index:-8374" coordorigin="2008,6922" coordsize="1158,738">
            <v:group style="position:absolute;left:2009;top:6924;width:1154;height:734" coordorigin="2009,6924" coordsize="1154,734">
              <v:shape style="position:absolute;left:2009;top:6924;width:1154;height:734" coordorigin="2009,6924" coordsize="1154,734" path="m3163,7658l2009,7658,2009,6924,3163,6924,3163,7658xe" filled="f" stroked="t" strokeweight=".188pt" strokecolor="#BDBEC0">
                <v:path arrowok="t"/>
              </v:shape>
            </v:group>
            <v:group style="position:absolute;left:2584;top:7464;width:89;height:97" coordorigin="2584,7464" coordsize="89,97">
              <v:shape style="position:absolute;left:2584;top:7464;width:89;height:97" coordorigin="2584,7464" coordsize="89,97" path="m2629,7464l2603,7470,2589,7485,2584,7506,2586,7531,2595,7550,2612,7562,2644,7559,2646,7558,2629,7558,2611,7548,2605,7527,2606,7498,2612,7478,2627,7470,2651,7470,2640,7465,2629,7464e" filled="t" fillcolor="#575757" stroked="f">
                <v:path arrowok="t"/>
                <v:fill/>
              </v:shape>
              <v:shape style="position:absolute;left:2584;top:7464;width:89;height:97" coordorigin="2584,7464" coordsize="89,97" path="m2651,7470l2627,7470,2647,7479,2653,7501,2652,7530,2646,7549,2631,7558,2629,7558,2646,7558,2662,7549,2671,7533,2674,7515,2671,7493,2661,7475,2651,7470e" filled="t" fillcolor="#575757" stroked="f">
                <v:path arrowok="t"/>
                <v:fill/>
              </v:shape>
            </v:group>
            <v:group style="position:absolute;left:2438;top:7465;width:90;height:97" coordorigin="2438,7465" coordsize="90,97">
              <v:shape style="position:absolute;left:2438;top:7465;width:90;height:97" coordorigin="2438,7465" coordsize="90,97" path="m2507,7472l2496,7472,2498,7479,2498,7502,2472,7504,2451,7510,2438,7525,2444,7551,2459,7562,2491,7558,2493,7557,2463,7557,2458,7550,2458,7534,2464,7516,2486,7510,2518,7510,2518,7495,2513,7476,2507,7472e" filled="t" fillcolor="#575757" stroked="f">
                <v:path arrowok="t"/>
                <v:fill/>
              </v:shape>
              <v:shape style="position:absolute;left:2438;top:7465;width:90;height:97" coordorigin="2438,7465" coordsize="90,97" path="m2518,7551l2501,7551,2504,7558,2510,7562,2529,7562,2529,7556,2520,7556,2518,7553,2518,7551e" filled="t" fillcolor="#575757" stroked="f">
                <v:path arrowok="t"/>
                <v:fill/>
              </v:shape>
              <v:shape style="position:absolute;left:2438;top:7465;width:90;height:97" coordorigin="2438,7465" coordsize="90,97" path="m2518,7510l2486,7510,2498,7541,2498,7547,2490,7557,2493,7557,2501,7551,2518,7551,2518,7510e" filled="t" fillcolor="#575757" stroked="f">
                <v:path arrowok="t"/>
                <v:fill/>
              </v:shape>
              <v:shape style="position:absolute;left:2438;top:7465;width:90;height:97" coordorigin="2438,7465" coordsize="90,97" path="m2494,7465l2462,7468,2446,7474,2444,7487,2459,7472,2507,7472,2494,7465e" filled="t" fillcolor="#575757" stroked="f">
                <v:path arrowok="t"/>
                <v:fill/>
              </v:shape>
            </v:group>
            <v:group style="position:absolute;left:2392;top:7442;width:36;height:120" coordorigin="2392,7442" coordsize="36,120">
              <v:shape style="position:absolute;left:2392;top:7442;width:36;height:120" coordorigin="2392,7442" coordsize="36,120" path="m2412,7442l2392,7454,2392,7556,2397,7562,2428,7562,2428,7556,2414,7556,2412,7552,2412,7473,2428,7473,2428,7467,2412,7467,2412,7442e" filled="t" fillcolor="#575757" stroked="f">
                <v:path arrowok="t"/>
                <v:fill/>
              </v:shape>
            </v:group>
            <v:group style="position:absolute;left:2541;top:7442;width:36;height:120" coordorigin="2541,7442" coordsize="36,120">
              <v:shape style="position:absolute;left:2541;top:7442;width:36;height:120" coordorigin="2541,7442" coordsize="36,120" path="m2562,7442l2541,7454,2541,7556,2547,7562,2578,7562,2578,7556,2564,7556,2562,7552,2562,7473,2578,7473,2578,7467,2562,7467,2562,7442e" filled="t" fillcolor="#575757" stroked="f">
                <v:path arrowok="t"/>
                <v:fill/>
              </v:shape>
            </v:group>
            <v:group style="position:absolute;left:2702;top:7425;width:2;height:137" coordorigin="2702,7425" coordsize="2,137">
              <v:shape style="position:absolute;left:2702;top:7425;width:2;height:137" coordorigin="2702,7425" coordsize="0,137" path="m2702,7425l2702,7562e" filled="f" stroked="t" strokeweight="1.111pt" strokecolor="#575757">
                <v:path arrowok="t"/>
              </v:shape>
            </v:group>
            <v:group style="position:absolute;left:2291;top:7435;width:85;height:128" coordorigin="2291,7435" coordsize="85,128">
              <v:shape style="position:absolute;left:2291;top:7435;width:85;height:128" coordorigin="2291,7435" coordsize="85,128" path="m2291,7541l2291,7553,2305,7560,2335,7564,2357,7557,2359,7555,2308,7555,2291,7541e" filled="t" fillcolor="#575757" stroked="f">
                <v:path arrowok="t"/>
                <v:fill/>
              </v:shape>
              <v:shape style="position:absolute;left:2291;top:7435;width:85;height:128" coordorigin="2291,7435" coordsize="85,128" path="m2318,7435l2299,7446,2292,7466,2292,7479,2300,7490,2318,7499,2350,7514,2355,7521,2355,7543,2346,7555,2359,7555,2371,7542,2376,7520,2366,7501,2349,7489,2345,7487,2313,7472,2310,7467,2311,7447,2323,7441,2367,7441,2352,7437,2318,7435e" filled="t" fillcolor="#575757" stroked="f">
                <v:path arrowok="t"/>
                <v:fill/>
              </v:shape>
              <v:shape style="position:absolute;left:2291;top:7435;width:85;height:128" coordorigin="2291,7435" coordsize="85,128" path="m2367,7441l2355,7441,2371,7455,2368,7442,2367,7441e" filled="t" fillcolor="#575757" stroked="f">
                <v:path arrowok="t"/>
                <v:fill/>
              </v:shape>
            </v:group>
            <v:group style="position:absolute;left:2743;top:7435;width:2;height:127" coordorigin="2743,7435" coordsize="2,127">
              <v:shape style="position:absolute;left:2743;top:7435;width:2;height:127" coordorigin="2743,7435" coordsize="0,127" path="m2743,7435l2743,7562e" filled="f" stroked="t" strokeweight="1.114pt" strokecolor="#575757">
                <v:path arrowok="t"/>
              </v:shape>
              <v:shape style="position:absolute;left:2476;top:7141;width:223;height:64" type="#_x0000_t75">
                <v:imagedata r:id="rId240" o:title=""/>
              </v:shape>
              <v:shape style="position:absolute;left:2476;top:7186;width:223;height:85" type="#_x0000_t75">
                <v:imagedata r:id="rId241" o:title=""/>
              </v:shape>
              <v:shape style="position:absolute;left:2476;top:7184;width:223;height:21" type="#_x0000_t75">
                <v:imagedata r:id="rId242" o:title=""/>
              </v:shape>
              <v:shape style="position:absolute;left:2741;top:7189;width:58;height:100" type="#_x0000_t75">
                <v:imagedata r:id="rId243" o:title=""/>
              </v:shape>
              <v:shape style="position:absolute;left:2742;top:7189;width:58;height:100" type="#_x0000_t75">
                <v:imagedata r:id="rId244" o:title=""/>
              </v:shape>
              <v:shape style="position:absolute;left:2742;top:7189;width:58;height:100" type="#_x0000_t75">
                <v:imagedata r:id="rId245" o:title=""/>
              </v:shape>
              <v:shape style="position:absolute;left:2707;top:7013;width:86;height:147" type="#_x0000_t75">
                <v:imagedata r:id="rId246" o:title=""/>
              </v:shape>
              <v:shape style="position:absolute;left:2706;top:7013;width:86;height:147" type="#_x0000_t75">
                <v:imagedata r:id="rId247" o:title=""/>
              </v:shape>
              <v:shape style="position:absolute;left:2707;top:7013;width:85;height:147" type="#_x0000_t75">
                <v:imagedata r:id="rId248" o:title=""/>
              </v:shape>
              <v:shape style="position:absolute;left:2733;top:7164;width:142;height:41" type="#_x0000_t75">
                <v:imagedata r:id="rId249" o:title=""/>
              </v:shape>
              <v:shape style="position:absolute;left:2733;top:7123;width:142;height:53" type="#_x0000_t75">
                <v:imagedata r:id="rId250" o:title=""/>
              </v:shape>
              <v:shape style="position:absolute;left:2733;top:7164;width:142;height:14" type="#_x0000_t75">
                <v:imagedata r:id="rId251" o:title=""/>
              </v:shape>
              <v:shape style="position:absolute;left:2591;top:7009;width:100;height:171" type="#_x0000_t75">
                <v:imagedata r:id="rId252" o:title=""/>
              </v:shape>
              <v:shape style="position:absolute;left:2590;top:7009;width:100;height:171" type="#_x0000_t75">
                <v:imagedata r:id="rId253" o:title=""/>
              </v:shape>
              <v:shape style="position:absolute;left:2591;top:7009;width:99;height:171" type="#_x0000_t75">
                <v:imagedata r:id="rId254" o:title=""/>
              </v:shape>
              <v:shape style="position:absolute;left:2598;top:7219;width:113;height:193" type="#_x0000_t75">
                <v:imagedata r:id="rId255" o:title=""/>
              </v:shape>
              <v:shape style="position:absolute;left:2599;top:7219;width:113;height:194" type="#_x0000_t75">
                <v:imagedata r:id="rId256" o:title=""/>
              </v:shape>
              <v:shape style="position:absolute;left:2599;top:7219;width:112;height:193" type="#_x0000_t75">
                <v:imagedata r:id="rId257" o:title=""/>
              </v:shape>
            </v:group>
            <w10:wrap type="none"/>
          </v:group>
        </w:pict>
      </w:r>
      <w:r>
        <w:rPr/>
        <w:pict>
          <v:group style="position:absolute;margin-left:164.975998pt;margin-top:346.090027pt;width:57.882pt;height:36.902pt;mso-position-horizontal-relative:page;mso-position-vertical-relative:page;z-index:-8373" coordorigin="3300,6922" coordsize="1158,738">
            <v:group style="position:absolute;left:3301;top:6924;width:1154;height:734" coordorigin="3301,6924" coordsize="1154,734">
              <v:shape style="position:absolute;left:3301;top:6924;width:1154;height:734" coordorigin="3301,6924" coordsize="1154,734" path="m4455,7658l3301,7658,3301,6924,4455,6924,4455,7658xe" filled="f" stroked="t" strokeweight=".188pt" strokecolor="#BDBEC0">
                <v:path arrowok="t"/>
              </v:shape>
            </v:group>
            <v:group style="position:absolute;left:3760;top:7215;width:203;height:142" coordorigin="3760,7215" coordsize="203,142">
              <v:shape style="position:absolute;left:3760;top:7215;width:203;height:142" coordorigin="3760,7215" coordsize="203,142" path="m3805,7218l3776,7218,3823,7357,3829,7357,3843,7319,3839,7319,3805,7218e" filled="t" fillcolor="#4F497A" stroked="f">
                <v:path arrowok="t"/>
                <v:fill/>
              </v:shape>
              <v:shape style="position:absolute;left:3760;top:7215;width:203;height:142" coordorigin="3760,7215" coordsize="203,142" path="m3891,7267l3861,7267,3893,7357,3898,7357,3912,7319,3909,7319,3891,7267e" filled="t" fillcolor="#4F497A" stroked="f">
                <v:path arrowok="t"/>
                <v:fill/>
              </v:shape>
              <v:shape style="position:absolute;left:3760;top:7215;width:203;height:142" coordorigin="3760,7215" coordsize="203,142" path="m3948,7218l3944,7218,3909,7319,3912,7319,3948,7218e" filled="t" fillcolor="#4F497A" stroked="f">
                <v:path arrowok="t"/>
                <v:fill/>
              </v:shape>
              <v:shape style="position:absolute;left:3760;top:7215;width:203;height:142" coordorigin="3760,7215" coordsize="203,142" path="m3874,7218l3845,7218,3860,7262,3840,7319,3843,7319,3861,7267,3891,7267,3874,7218e" filled="t" fillcolor="#4F497A" stroked="f">
                <v:path arrowok="t"/>
                <v:fill/>
              </v:shape>
              <v:shape style="position:absolute;left:3760;top:7215;width:203;height:142" coordorigin="3760,7215" coordsize="203,142" path="m3819,7215l3760,7215,3760,7218,3819,7218,3819,7215e" filled="t" fillcolor="#4F497A" stroked="f">
                <v:path arrowok="t"/>
                <v:fill/>
              </v:shape>
              <v:shape style="position:absolute;left:3760;top:7215;width:203;height:142" coordorigin="3760,7215" coordsize="203,142" path="m3892,7215l3834,7215,3834,7218,3892,7218,3892,7215e" filled="t" fillcolor="#4F497A" stroked="f">
                <v:path arrowok="t"/>
                <v:fill/>
              </v:shape>
              <v:shape style="position:absolute;left:3760;top:7215;width:203;height:142" coordorigin="3760,7215" coordsize="203,142" path="m3963,7215l3928,7215,3928,7218,3963,7218,3963,7215e" filled="t" fillcolor="#4F497A" stroked="f">
                <v:path arrowok="t"/>
                <v:fill/>
              </v:shape>
            </v:group>
            <v:group style="position:absolute;left:3391;top:7216;width:120;height:136" coordorigin="3391,7216" coordsize="120,136">
              <v:shape style="position:absolute;left:3391;top:7216;width:120;height:136" coordorigin="3391,7216" coordsize="120,136" path="m3483,7349l3420,7349,3420,7352,3483,7352,3483,7349e" filled="t" fillcolor="#4F497A" stroked="f">
                <v:path arrowok="t"/>
                <v:fill/>
              </v:shape>
              <v:shape style="position:absolute;left:3391;top:7216;width:120;height:136" coordorigin="3391,7216" coordsize="120,136" path="m3465,7218l3437,7218,3437,7349,3465,7349,3465,7218e" filled="t" fillcolor="#4F497A" stroked="f">
                <v:path arrowok="t"/>
                <v:fill/>
              </v:shape>
              <v:shape style="position:absolute;left:3391;top:7216;width:120;height:136" coordorigin="3391,7216" coordsize="120,136" path="m3511,7216l3391,7216,3391,7251,3394,7251,3397,7238,3402,7229,3408,7225,3413,7220,3420,7218,3511,7218,3511,7216e" filled="t" fillcolor="#4F497A" stroked="f">
                <v:path arrowok="t"/>
                <v:fill/>
              </v:shape>
              <v:shape style="position:absolute;left:3391;top:7216;width:120;height:136" coordorigin="3391,7216" coordsize="120,136" path="m3511,7218l3482,7218,3489,7220,3495,7225,3501,7229,3505,7238,3509,7251,3511,7251,3511,7218e" filled="t" fillcolor="#4F497A" stroked="f">
                <v:path arrowok="t"/>
                <v:fill/>
              </v:shape>
            </v:group>
            <v:group style="position:absolute;left:3539;top:7268;width:157;height:84" coordorigin="3539,7268" coordsize="157,84">
              <v:shape style="position:absolute;left:3539;top:7268;width:157;height:84" coordorigin="3539,7268" coordsize="157,84" path="m3587,7349l3539,7349,3539,7352,3587,7352,3587,7349e" filled="t" fillcolor="#4F497A" stroked="f">
                <v:path arrowok="t"/>
                <v:fill/>
              </v:shape>
              <v:shape style="position:absolute;left:3539;top:7268;width:157;height:84" coordorigin="3539,7268" coordsize="157,84" path="m3641,7349l3595,7349,3595,7352,3641,7352,3641,7349e" filled="t" fillcolor="#4F497A" stroked="f">
                <v:path arrowok="t"/>
                <v:fill/>
              </v:shape>
              <v:shape style="position:absolute;left:3539;top:7268;width:157;height:84" coordorigin="3539,7268" coordsize="157,84" path="m3696,7349l3649,7349,3649,7352,3696,7352,3696,7349e" filled="t" fillcolor="#4F497A" stroked="f">
                <v:path arrowok="t"/>
                <v:fill/>
              </v:shape>
              <v:shape style="position:absolute;left:3539;top:7268;width:157;height:84" coordorigin="3539,7268" coordsize="157,84" path="m3575,7270l3539,7270,3539,7272,3552,7272,3552,7349,3575,7349,3575,7292,3577,7284,3578,7283,3575,7283,3575,7270e" filled="t" fillcolor="#4F497A" stroked="f">
                <v:path arrowok="t"/>
                <v:fill/>
              </v:shape>
              <v:shape style="position:absolute;left:3539;top:7268;width:157;height:84" coordorigin="3539,7268" coordsize="157,84" path="m3621,7273l3602,7273,3606,7278,3606,7349,3629,7349,3629,7286,3631,7283,3629,7283,3626,7278,3623,7275,3621,7273e" filled="t" fillcolor="#4F497A" stroked="f">
                <v:path arrowok="t"/>
                <v:fill/>
              </v:shape>
              <v:shape style="position:absolute;left:3539;top:7268;width:157;height:84" coordorigin="3539,7268" coordsize="157,84" path="m3676,7273l3656,7273,3660,7278,3660,7349,3683,7349,3683,7289,3682,7283,3676,7273e" filled="t" fillcolor="#4F497A" stroked="f">
                <v:path arrowok="t"/>
                <v:fill/>
              </v:shape>
              <v:shape style="position:absolute;left:3539;top:7268;width:157;height:84" coordorigin="3539,7268" coordsize="157,84" path="m3610,7268l3591,7268,3581,7273,3575,7283,3578,7283,3581,7280,3585,7275,3589,7273,3621,7273,3616,7270,3610,7268e" filled="t" fillcolor="#4F497A" stroked="f">
                <v:path arrowok="t"/>
                <v:fill/>
              </v:shape>
              <v:shape style="position:absolute;left:3539;top:7268;width:157;height:84" coordorigin="3539,7268" coordsize="157,84" path="m3667,7268l3643,7268,3634,7273,3629,7283,3631,7283,3631,7282,3640,7275,3644,7273,3676,7273,3676,7272,3667,7268e" filled="t" fillcolor="#4F497A" stroked="f">
                <v:path arrowok="t"/>
                <v:fill/>
              </v:shape>
            </v:group>
            <v:group style="position:absolute;left:3487;top:7270;width:49;height:82" coordorigin="3487,7270" coordsize="49,82">
              <v:shape style="position:absolute;left:3487;top:7270;width:49;height:82" coordorigin="3487,7270" coordsize="49,82" path="m3537,7349l3487,7349,3487,7352,3537,7352,3537,7349e" filled="t" fillcolor="#4F497A" stroked="f">
                <v:path arrowok="t"/>
                <v:fill/>
              </v:shape>
              <v:shape style="position:absolute;left:3487;top:7270;width:49;height:82" coordorigin="3487,7270" coordsize="49,82" path="m3524,7270l3487,7270,3487,7272,3500,7272,3500,7349,3524,7349,3524,7270e" filled="t" fillcolor="#4F497A" stroked="f">
                <v:path arrowok="t"/>
                <v:fill/>
              </v:shape>
            </v:group>
            <v:group style="position:absolute;left:3698;top:7267;width:82;height:87" coordorigin="3698,7267" coordsize="82,87">
              <v:shape style="position:absolute;left:3698;top:7267;width:82;height:87" coordorigin="3698,7267" coordsize="82,87" path="m3753,7267l3731,7267,3720,7271,3711,7281,3702,7289,3698,7299,3698,7324,3703,7335,3712,7343,3720,7351,3732,7354,3755,7354,3763,7352,3738,7352,3731,7347,3728,7339,3725,7333,3724,7324,3724,7304,3780,7304,3780,7301,3724,7301,3724,7291,3725,7284,3727,7281,3730,7273,3734,7270,3761,7270,3753,7267e" filled="t" fillcolor="#4F497A" stroked="f">
                <v:path arrowok="t"/>
                <v:fill/>
              </v:shape>
              <v:shape style="position:absolute;left:3698;top:7267;width:82;height:87" coordorigin="3698,7267" coordsize="82,87" path="m3777,7329l3757,7352,3763,7352,3770,7346,3774,7342,3778,7337,3779,7331,3777,7329e" filled="t" fillcolor="#4F497A" stroked="f">
                <v:path arrowok="t"/>
                <v:fill/>
              </v:shape>
              <v:shape style="position:absolute;left:3698;top:7267;width:82;height:87" coordorigin="3698,7267" coordsize="82,87" path="m3761,7270l3751,7270,3755,7276,3755,7301,3780,7301,3780,7292,3776,7282,3768,7276,3761,7270e" filled="t" fillcolor="#4F497A" stroked="f">
                <v:path arrowok="t"/>
                <v:fill/>
              </v:shape>
            </v:group>
            <v:group style="position:absolute;left:4019;top:7268;width:78;height:84" coordorigin="4019,7268" coordsize="78,84">
              <v:shape style="position:absolute;left:4019;top:7268;width:78;height:84" coordorigin="4019,7268" coordsize="78,84" path="m4070,7349l4019,7349,4019,7352,4070,7352,4070,7349e" filled="t" fillcolor="#4F497A" stroked="f">
                <v:path arrowok="t"/>
                <v:fill/>
              </v:shape>
              <v:shape style="position:absolute;left:4019;top:7268;width:78;height:84" coordorigin="4019,7268" coordsize="78,84" path="m4055,7270l4019,7270,4019,7272,4032,7272,4032,7349,4055,7349,4055,7292,4057,7286,4057,7286,4055,7286,4055,7270e" filled="t" fillcolor="#4F497A" stroked="f">
                <v:path arrowok="t"/>
                <v:fill/>
              </v:shape>
              <v:shape style="position:absolute;left:4019;top:7268;width:78;height:84" coordorigin="4019,7268" coordsize="78,84" path="m4094,7274l4074,7274,4076,7275,4075,7279,4075,7286,4074,7293,4078,7296,4094,7296,4098,7292,4098,7279,4096,7275,4094,7274e" filled="t" fillcolor="#4F497A" stroked="f">
                <v:path arrowok="t"/>
                <v:fill/>
              </v:shape>
              <v:shape style="position:absolute;left:4019;top:7268;width:78;height:84" coordorigin="4019,7268" coordsize="78,84" path="m4085,7268l4069,7268,4060,7274,4055,7286,4057,7286,4061,7281,4065,7276,4068,7274,4094,7274,4093,7272,4089,7270,4085,7268e" filled="t" fillcolor="#4F497A" stroked="f">
                <v:path arrowok="t"/>
                <v:fill/>
              </v:shape>
            </v:group>
            <v:group style="position:absolute;left:4094;top:7268;width:108;height:84" coordorigin="4094,7268" coordsize="108,84">
              <v:shape style="position:absolute;left:4094;top:7268;width:108;height:84" coordorigin="4094,7268" coordsize="108,84" path="m4143,7349l4094,7349,4094,7352,4143,7352,4143,7349e" filled="t" fillcolor="#4F497A" stroked="f">
                <v:path arrowok="t"/>
                <v:fill/>
              </v:shape>
              <v:shape style="position:absolute;left:4094;top:7268;width:108;height:84" coordorigin="4094,7268" coordsize="108,84" path="m4202,7349l4154,7349,4154,7352,4202,7352,4202,7349e" filled="t" fillcolor="#4F497A" stroked="f">
                <v:path arrowok="t"/>
                <v:fill/>
              </v:shape>
              <v:shape style="position:absolute;left:4094;top:7268;width:108;height:84" coordorigin="4094,7268" coordsize="108,84" path="m4130,7270l4094,7270,4094,7272,4107,7272,4107,7349,4130,7349,4130,7297,4133,7289,4130,7289,4130,7270e" filled="t" fillcolor="#4F497A" stroked="f">
                <v:path arrowok="t"/>
                <v:fill/>
              </v:shape>
              <v:shape style="position:absolute;left:4094;top:7268;width:108;height:84" coordorigin="4094,7268" coordsize="108,84" path="m4180,7273l4162,7273,4166,7278,4166,7349,4189,7349,4189,7287,4187,7280,4180,7273e" filled="t" fillcolor="#4F497A" stroked="f">
                <v:path arrowok="t"/>
                <v:fill/>
              </v:shape>
              <v:shape style="position:absolute;left:4094;top:7268;width:108;height:84" coordorigin="4094,7268" coordsize="108,84" path="m4171,7268l4147,7268,4137,7275,4130,7289,4133,7289,4133,7288,4142,7276,4147,7273,4180,7273,4177,7270,4171,7268e" filled="t" fillcolor="#4F497A" stroked="f">
                <v:path arrowok="t"/>
                <v:fill/>
              </v:shape>
            </v:group>
            <v:group style="position:absolute;left:4204;top:7267;width:82;height:87" coordorigin="4204,7267" coordsize="82,87">
              <v:shape style="position:absolute;left:4204;top:7267;width:82;height:87" coordorigin="4204,7267" coordsize="82,87" path="m4258,7267l4236,7267,4226,7271,4217,7281,4208,7289,4204,7299,4204,7324,4208,7335,4217,7343,4226,7351,4238,7354,4261,7354,4269,7352,4244,7352,4237,7347,4233,7339,4231,7333,4230,7324,4230,7304,4286,7304,4286,7301,4230,7301,4230,7291,4231,7284,4235,7273,4240,7270,4267,7270,4258,7267e" filled="t" fillcolor="#4F497A" stroked="f">
                <v:path arrowok="t"/>
                <v:fill/>
              </v:shape>
              <v:shape style="position:absolute;left:4204;top:7267;width:82;height:87" coordorigin="4204,7267" coordsize="82,87" path="m4282,7329l4263,7352,4269,7352,4276,7346,4280,7342,4283,7337,4285,7331,4282,7329e" filled="t" fillcolor="#4F497A" stroked="f">
                <v:path arrowok="t"/>
                <v:fill/>
              </v:shape>
              <v:shape style="position:absolute;left:4204;top:7267;width:82;height:87" coordorigin="4204,7267" coordsize="82,87" path="m4267,7270l4256,7270,4261,7276,4261,7301,4286,7301,4286,7292,4282,7282,4274,7276,4267,7270e" filled="t" fillcolor="#4F497A" stroked="f">
                <v:path arrowok="t"/>
                <v:fill/>
              </v:shape>
            </v:group>
            <v:group style="position:absolute;left:4291;top:7268;width:79;height:84" coordorigin="4291,7268" coordsize="79,84">
              <v:shape style="position:absolute;left:4291;top:7268;width:79;height:84" coordorigin="4291,7268" coordsize="79,84" path="m4342,7349l4291,7349,4291,7352,4342,7352,4342,7349e" filled="t" fillcolor="#4F497A" stroked="f">
                <v:path arrowok="t"/>
                <v:fill/>
              </v:shape>
              <v:shape style="position:absolute;left:4291;top:7268;width:79;height:84" coordorigin="4291,7268" coordsize="79,84" path="m4326,7270l4291,7270,4291,7272,4303,7272,4303,7349,4327,7349,4327,7292,4329,7286,4329,7286,4326,7286,4326,7270e" filled="t" fillcolor="#4F497A" stroked="f">
                <v:path arrowok="t"/>
                <v:fill/>
              </v:shape>
              <v:shape style="position:absolute;left:4291;top:7268;width:79;height:84" coordorigin="4291,7268" coordsize="79,84" path="m4366,7274l4346,7274,4347,7275,4347,7279,4346,7288,4346,7293,4350,7296,4365,7296,4369,7292,4369,7279,4368,7275,4366,7274e" filled="t" fillcolor="#4F497A" stroked="f">
                <v:path arrowok="t"/>
                <v:fill/>
              </v:shape>
              <v:shape style="position:absolute;left:4291;top:7268;width:79;height:84" coordorigin="4291,7268" coordsize="79,84" path="m4357,7268l4340,7268,4332,7274,4327,7286,4329,7286,4333,7281,4336,7276,4340,7274,4366,7274,4361,7270,4357,7268e" filled="t" fillcolor="#4F497A" stroked="f">
                <v:path arrowok="t"/>
                <v:fill/>
              </v:shape>
            </v:group>
            <v:group style="position:absolute;left:3930;top:7267;width:89;height:87" coordorigin="3930,7267" coordsize="89,87">
              <v:shape style="position:absolute;left:3930;top:7267;width:89;height:87" coordorigin="3930,7267" coordsize="89,87" path="m3982,7270l3976,7270,3980,7274,3980,7300,3979,7303,3973,7307,3966,7309,3955,7312,3947,7315,3941,7317,3938,7320,3932,7323,3930,7329,3930,7342,3933,7347,3939,7350,3944,7353,3950,7354,3964,7354,3969,7354,3972,7352,3975,7350,3958,7350,3954,7344,3954,7325,3956,7320,3978,7307,3979,7306,3980,7304,4004,7304,4004,7294,3996,7275,3982,7270e" filled="t" fillcolor="#4F497A" stroked="f">
                <v:path arrowok="t"/>
                <v:fill/>
              </v:shape>
              <v:shape style="position:absolute;left:3930;top:7267;width:89;height:87" coordorigin="3930,7267" coordsize="89,87" path="m4004,7341l3981,7341,3983,7350,3990,7354,4011,7354,4016,7353,4018,7351,4005,7351,4004,7347,4004,7341e" filled="t" fillcolor="#4F497A" stroked="f">
                <v:path arrowok="t"/>
                <v:fill/>
              </v:shape>
              <v:shape style="position:absolute;left:3930;top:7267;width:89;height:87" coordorigin="3930,7267" coordsize="89,87" path="m4017,7347l4015,7349,4012,7351,4018,7351,4019,7349,4017,7347e" filled="t" fillcolor="#4F497A" stroked="f">
                <v:path arrowok="t"/>
                <v:fill/>
              </v:shape>
              <v:shape style="position:absolute;left:3930;top:7267;width:89;height:87" coordorigin="3930,7267" coordsize="89,87" path="m4004,7304l3980,7304,3980,7336,3979,7342,3976,7345,3973,7349,3970,7350,3975,7350,3976,7350,3979,7346,3981,7341,4004,7341,4004,7304e" filled="t" fillcolor="#4F497A" stroked="f">
                <v:path arrowok="t"/>
                <v:fill/>
              </v:shape>
              <v:shape style="position:absolute;left:3930;top:7267;width:89;height:87" coordorigin="3930,7267" coordsize="89,87" path="m3968,7267l3960,7267,3952,7269,3946,7272,3939,7276,3936,7281,3936,7294,3940,7297,3955,7297,3958,7295,3958,7289,3957,7279,3957,7273,3961,7270,3982,7270,3975,7267,3968,7267e" filled="t" fillcolor="#4F497A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29.570007pt;margin-top:346.090027pt;width:57.882pt;height:36.902pt;mso-position-horizontal-relative:page;mso-position-vertical-relative:page;z-index:-8372" coordorigin="4591,6922" coordsize="1158,738">
            <v:group style="position:absolute;left:4593;top:6924;width:1154;height:734" coordorigin="4593,6924" coordsize="1154,734">
              <v:shape style="position:absolute;left:4593;top:6924;width:1154;height:734" coordorigin="4593,6924" coordsize="1154,734" path="m5747,7658l4593,7658,4593,6924,5747,6924,5747,7658xe" filled="f" stroked="t" strokeweight=".188pt" strokecolor="#BDBEC0">
                <v:path arrowok="t"/>
              </v:shape>
            </v:group>
            <v:group style="position:absolute;left:4892;top:7016;width:551;height:551" coordorigin="4892,7016" coordsize="551,551">
              <v:shape style="position:absolute;left:4892;top:7016;width:551;height:551" coordorigin="4892,7016" coordsize="551,551" path="m4892,7567l5443,7567,5443,7016,4892,7016,4892,7567e" filled="t" fillcolor="#0E4D91" stroked="f">
                <v:path arrowok="t"/>
                <v:fill/>
              </v:shape>
            </v:group>
            <v:group style="position:absolute;left:5202;top:7016;width:241;height:272" coordorigin="5202,7016" coordsize="241,272">
              <v:shape style="position:absolute;left:5202;top:7016;width:241;height:272" coordorigin="5202,7016" coordsize="241,272" path="m5443,7016l5412,7016,5202,7288,5234,7288,5443,7016e" filled="t" fillcolor="#E11D3F" stroked="f">
                <v:path arrowok="t"/>
                <v:fill/>
              </v:shape>
            </v:group>
            <v:group style="position:absolute;left:4892;top:7307;width:456;height:205" coordorigin="4892,7307" coordsize="456,205">
              <v:shape style="position:absolute;left:4892;top:7307;width:456;height:205" coordorigin="4892,7307" coordsize="456,205" path="m5074,7307l5032,7307,5024,7325,5017,7335,4968,7399,4919,7463,4892,7496,4892,7512,4917,7512,4917,7510,4930,7490,4934,7486,4940,7479,4981,7425,5318,7425,5314,7413,5169,7413,5169,7412,5169,7411,5103,7411,5100,7401,5055,7401,5001,7399,5013,7384,5030,7363,5041,7346,5083,7346,5076,7323,5074,7307e" filled="t" fillcolor="#FFFFFF" stroked="f">
                <v:path arrowok="t"/>
                <v:fill/>
              </v:shape>
              <v:shape style="position:absolute;left:4892;top:7307;width:456;height:205" coordorigin="4892,7307" coordsize="456,205" path="m5192,7425l5063,7425,5070,7461,5056,7480,5041,7497,5038,7501,5027,7512,5066,7512,5067,7508,5073,7497,5084,7484,5192,7484,5189,7474,5123,7474,5114,7445,5129,7426,5192,7426,5192,7425e" filled="t" fillcolor="#FFFFFF" stroked="f">
                <v:path arrowok="t"/>
                <v:fill/>
              </v:shape>
              <v:shape style="position:absolute;left:4892;top:7307;width:456;height:205" coordorigin="4892,7307" coordsize="456,205" path="m5192,7484l5084,7484,5089,7499,5090,7504,5091,7512,5130,7512,5132,7508,5138,7497,5149,7485,5193,7485,5192,7484e" filled="t" fillcolor="#FFFFFF" stroked="f">
                <v:path arrowok="t"/>
                <v:fill/>
              </v:shape>
              <v:shape style="position:absolute;left:4892;top:7307;width:456;height:205" coordorigin="4892,7307" coordsize="456,205" path="m5193,7485l5149,7485,5153,7499,5154,7501,5154,7504,5155,7512,5205,7512,5198,7499,5195,7492,5193,7485e" filled="t" fillcolor="#FFFFFF" stroked="f">
                <v:path arrowok="t"/>
                <v:fill/>
              </v:shape>
              <v:shape style="position:absolute;left:4892;top:7307;width:456;height:205" coordorigin="4892,7307" coordsize="456,205" path="m5318,7425l5192,7425,5276,7429,5292,7480,5298,7501,5298,7512,5348,7509,5342,7496,5335,7475,5327,7451,5319,7428,5318,7425e" filled="t" fillcolor="#FFFFFF" stroked="f">
                <v:path arrowok="t"/>
                <v:fill/>
              </v:shape>
              <v:shape style="position:absolute;left:4892;top:7307;width:456;height:205" coordorigin="4892,7307" coordsize="456,205" path="m5192,7426l5129,7426,5137,7452,5139,7453,5123,7474,5189,7474,5179,7443,5192,7426e" filled="t" fillcolor="#FFFFFF" stroked="f">
                <v:path arrowok="t"/>
                <v:fill/>
              </v:shape>
              <v:shape style="position:absolute;left:4892;top:7307;width:456;height:205" coordorigin="4892,7307" coordsize="456,205" path="m5286,7307l5246,7307,5243,7313,5240,7318,5196,7378,5170,7411,5169,7413,5314,7413,5313,7409,5311,7401,5266,7401,5213,7399,5225,7384,5241,7363,5252,7346,5295,7346,5288,7322,5287,7319,5286,7307e" filled="t" fillcolor="#FFFFFF" stroked="f">
                <v:path arrowok="t"/>
                <v:fill/>
              </v:shape>
              <v:shape style="position:absolute;left:4892;top:7307;width:456;height:205" coordorigin="4892,7307" coordsize="456,205" path="m5136,7307l5087,7307,5089,7309,5094,7323,5119,7398,5103,7411,5169,7411,5167,7403,5168,7383,5184,7363,5150,7363,5144,7341,5138,7320,5136,7314,5136,7309,5136,7307e" filled="t" fillcolor="#FFFFFF" stroked="f">
                <v:path arrowok="t"/>
                <v:fill/>
              </v:shape>
              <v:shape style="position:absolute;left:4892;top:7307;width:456;height:205" coordorigin="4892,7307" coordsize="456,205" path="m5083,7346l5041,7346,5041,7346,5041,7347,5041,7355,5043,7363,5046,7372,5055,7401,5100,7401,5083,7346e" filled="t" fillcolor="#FFFFFF" stroked="f">
                <v:path arrowok="t"/>
                <v:fill/>
              </v:shape>
              <v:shape style="position:absolute;left:4892;top:7307;width:456;height:205" coordorigin="4892,7307" coordsize="456,205" path="m5295,7346l5252,7346,5253,7346,5253,7347,5252,7355,5254,7362,5257,7372,5266,7401,5311,7401,5295,7346e" filled="t" fillcolor="#FFFFFF" stroked="f">
                <v:path arrowok="t"/>
                <v:fill/>
              </v:shape>
              <v:shape style="position:absolute;left:4892;top:7307;width:456;height:205" coordorigin="4892,7307" coordsize="456,205" path="m5231,7307l5190,7307,5190,7314,5184,7322,5175,7333,5150,7363,5184,7363,5224,7312,5231,7307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346.090027pt;width:57.882pt;height:36.902pt;mso-position-horizontal-relative:page;mso-position-vertical-relative:page;z-index:-8371" coordorigin="5883,6922" coordsize="1158,738">
            <v:group style="position:absolute;left:5885;top:6924;width:1154;height:734" coordorigin="5885,6924" coordsize="1154,734">
              <v:shape style="position:absolute;left:5885;top:6924;width:1154;height:734" coordorigin="5885,6924" coordsize="1154,734" path="m7039,7658l5885,7658,5885,6924,7039,6924,7039,7658xe" filled="f" stroked="t" strokeweight=".188pt" strokecolor="#BDBEC0">
                <v:path arrowok="t"/>
              </v:shape>
              <v:shape style="position:absolute;left:6021;top:7060;width:890;height:482" type="#_x0000_t75">
                <v:imagedata r:id="rId258" o:title=""/>
              </v:shape>
            </v:group>
            <w10:wrap type="none"/>
          </v:group>
        </w:pict>
      </w:r>
      <w:r>
        <w:rPr/>
        <w:pict>
          <v:group style="position:absolute;margin-left:358.759003pt;margin-top:346.090027pt;width:57.882pt;height:36.902pt;mso-position-horizontal-relative:page;mso-position-vertical-relative:page;z-index:-8370" coordorigin="7175,6922" coordsize="1158,738">
            <v:group style="position:absolute;left:7177;top:6924;width:1154;height:734" coordorigin="7177,6924" coordsize="1154,734">
              <v:shape style="position:absolute;left:7177;top:6924;width:1154;height:734" coordorigin="7177,6924" coordsize="1154,734" path="m8331,7658l7177,7658,7177,6924,8331,6924,8331,7658xe" filled="f" stroked="t" strokeweight=".188pt" strokecolor="#BDBEC0">
                <v:path arrowok="t"/>
              </v:shape>
            </v:group>
            <v:group style="position:absolute;left:7923;top:7420;width:107;height:109" coordorigin="7923,7420" coordsize="107,109">
              <v:shape style="position:absolute;left:7923;top:7420;width:107;height:109" coordorigin="7923,7420" coordsize="107,109" path="m7994,7420l7967,7422,7946,7430,7931,7443,7923,7460,7926,7487,7935,7508,7950,7521,7968,7528,7978,7529,8000,7525,8010,7518,7991,7518,7964,7515,7946,7505,7935,7489,7933,7473,7938,7451,7952,7435,7973,7427,8007,7427,7994,7420e" filled="t" fillcolor="#2F61AD" stroked="f">
                <v:path arrowok="t"/>
                <v:fill/>
              </v:shape>
              <v:shape style="position:absolute;left:7923;top:7420;width:107;height:109" coordorigin="7923,7420" coordsize="107,109" path="m8007,7427l7973,7427,7996,7432,8013,7444,8022,7463,8019,7490,8008,7508,7991,7518,8010,7518,8018,7513,8030,7495,8029,7466,8022,7444,8010,7429,8007,7427e" filled="t" fillcolor="#2F61AD" stroked="f">
                <v:path arrowok="t"/>
                <v:fill/>
              </v:shape>
              <v:shape style="position:absolute;left:7923;top:7420;width:107;height:109" coordorigin="7923,7420" coordsize="107,109" path="m7996,7441l7957,7441,7957,7505,7966,7505,7966,7478,7987,7478,7987,7477,7996,7476,8004,7471,8004,7469,7966,7469,7966,7449,8004,7449,8004,7447,7996,7441e" filled="t" fillcolor="#2F61AD" stroked="f">
                <v:path arrowok="t"/>
                <v:fill/>
              </v:shape>
              <v:shape style="position:absolute;left:7923;top:7420;width:107;height:109" coordorigin="7923,7420" coordsize="107,109" path="m7987,7478l7978,7478,7994,7505,8005,7505,7987,7478e" filled="t" fillcolor="#2F61AD" stroked="f">
                <v:path arrowok="t"/>
                <v:fill/>
              </v:shape>
              <v:shape style="position:absolute;left:7923;top:7420;width:107;height:109" coordorigin="7923,7420" coordsize="107,109" path="m8004,7449l7986,7449,7994,7451,7994,7469,7986,7469,8004,7469,8004,7449e" filled="t" fillcolor="#2F61AD" stroked="f">
                <v:path arrowok="t"/>
                <v:fill/>
              </v:shape>
              <v:shape style="position:absolute;left:7328;top:7090;width:870;height:430" type="#_x0000_t75">
                <v:imagedata r:id="rId259" o:title=""/>
              </v:shape>
            </v:group>
            <v:group style="position:absolute;left:7340;top:7166;width:624;height:275" coordorigin="7340,7166" coordsize="624,275">
              <v:shape style="position:absolute;left:7340;top:7166;width:624;height:275" coordorigin="7340,7166" coordsize="624,275" path="m7382,7371l7340,7415,7358,7424,7376,7431,7396,7437,7416,7440,7436,7441,7441,7441,7501,7426,7518,7414,7595,7414,7600,7397,7830,7397,7830,7383,7437,7383,7419,7382,7401,7379,7382,7371e" filled="t" fillcolor="#FFFFFF" stroked="f">
                <v:path arrowok="t"/>
                <v:fill/>
              </v:shape>
              <v:shape style="position:absolute;left:7340;top:7166;width:624;height:275" coordorigin="7340,7166" coordsize="624,275" path="m7595,7414l7518,7414,7509,7437,7587,7437,7595,7414e" filled="t" fillcolor="#FFFFFF" stroked="f">
                <v:path arrowok="t"/>
                <v:fill/>
              </v:shape>
              <v:shape style="position:absolute;left:7340;top:7166;width:624;height:275" coordorigin="7340,7166" coordsize="624,275" path="m7830,7400l7681,7400,7703,7437,7830,7437,7830,7400e" filled="t" fillcolor="#FFFFFF" stroked="f">
                <v:path arrowok="t"/>
                <v:fill/>
              </v:shape>
              <v:shape style="position:absolute;left:7340;top:7166;width:624;height:275" coordorigin="7340,7166" coordsize="624,275" path="m7830,7397l7600,7397,7619,7402,7639,7404,7663,7403,7681,7400,7830,7400,7830,7397e" filled="t" fillcolor="#FFFFFF" stroked="f">
                <v:path arrowok="t"/>
                <v:fill/>
              </v:shape>
              <v:shape style="position:absolute;left:7340;top:7166;width:624;height:275" coordorigin="7340,7166" coordsize="624,275" path="m7446,7166l7383,7180,7343,7227,7340,7244,7342,7267,7381,7314,7445,7339,7463,7348,7470,7359,7470,7366,7468,7371,7459,7380,7450,7383,7437,7383,7830,7383,7830,7374,7758,7374,7747,7345,7636,7345,7627,7343,7621,7341,7545,7341,7509,7292,7442,7265,7423,7255,7413,7245,7420,7230,7442,7224,7508,7224,7543,7189,7525,7181,7506,7175,7486,7170,7465,7167,7446,7166e" filled="t" fillcolor="#FFFFFF" stroked="f">
                <v:path arrowok="t"/>
                <v:fill/>
              </v:shape>
              <v:shape style="position:absolute;left:7340;top:7166;width:624;height:275" coordorigin="7340,7166" coordsize="624,275" path="m7758,7170l7758,7374,7830,7374,7830,7354,7858,7354,7928,7336,7958,7296,7830,7296,7830,7227,7958,7227,7956,7220,7890,7174,7844,7171,7758,7170e" filled="t" fillcolor="#FFFFFF" stroked="f">
                <v:path arrowok="t"/>
                <v:fill/>
              </v:shape>
              <v:shape style="position:absolute;left:7340;top:7166;width:624;height:275" coordorigin="7340,7166" coordsize="624,275" path="m7714,7254l7646,7254,7673,7340,7665,7343,7656,7345,7747,7345,7714,7254e" filled="t" fillcolor="#FFFFFF" stroked="f">
                <v:path arrowok="t"/>
                <v:fill/>
              </v:shape>
              <v:shape style="position:absolute;left:7340;top:7166;width:624;height:275" coordorigin="7340,7166" coordsize="624,275" path="m7683,7170l7609,7170,7545,7341,7621,7341,7619,7340,7646,7254,7714,7254,7683,7170e" filled="t" fillcolor="#FFFFFF" stroked="f">
                <v:path arrowok="t"/>
                <v:fill/>
              </v:shape>
              <v:shape style="position:absolute;left:7340;top:7166;width:624;height:275" coordorigin="7340,7166" coordsize="624,275" path="m7958,7227l7849,7227,7873,7230,7889,7242,7888,7271,7878,7288,7862,7295,7849,7296,7958,7296,7962,7286,7964,7263,7962,7240,7958,7227e" filled="t" fillcolor="#FFFFFF" stroked="f">
                <v:path arrowok="t"/>
                <v:fill/>
              </v:shape>
              <v:shape style="position:absolute;left:7340;top:7166;width:624;height:275" coordorigin="7340,7166" coordsize="624,275" path="m7508,7224l7442,7224,7461,7225,7479,7228,7498,7234,7508,722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346.090027pt;width:57.882pt;height:36.902pt;mso-position-horizontal-relative:page;mso-position-vertical-relative:page;z-index:-8369" coordorigin="8467,6922" coordsize="1158,738">
            <v:group style="position:absolute;left:8469;top:6924;width:1154;height:734" coordorigin="8469,6924" coordsize="1154,734">
              <v:shape style="position:absolute;left:8469;top:6924;width:1154;height:734" coordorigin="8469,6924" coordsize="1154,734" path="m9623,7658l8469,7658,8469,6924,9623,6924,9623,7658xe" filled="f" stroked="t" strokeweight=".188pt" strokecolor="#BDBEC0">
                <v:path arrowok="t"/>
              </v:shape>
            </v:group>
            <v:group style="position:absolute;left:8823;top:7070;width:431;height:431" coordorigin="8823,7070" coordsize="431,431">
              <v:shape style="position:absolute;left:8823;top:7070;width:431;height:431" coordorigin="8823,7070" coordsize="431,431" path="m9254,7501l8823,7501,8823,7070,9254,7070,9254,7501e" filled="t" fillcolor="#D52027" stroked="f">
                <v:path arrowok="t"/>
                <v:fill/>
              </v:shape>
            </v:group>
            <v:group style="position:absolute;left:8861;top:7248;width:27;height:88" coordorigin="8861,7248" coordsize="27,88">
              <v:shape style="position:absolute;left:8861;top:7248;width:27;height:88" coordorigin="8861,7248" coordsize="27,88" path="m8875,7248l8875,7336e" filled="f" stroked="t" strokeweight="1.464pt" strokecolor="#FFFFFF">
                <v:path arrowok="t"/>
              </v:shape>
            </v:group>
            <v:group style="position:absolute;left:8903;top:7246;width:85;height:90" coordorigin="8903,7246" coordsize="85,90">
              <v:shape style="position:absolute;left:8903;top:7246;width:85;height:90" coordorigin="8903,7246" coordsize="85,90" path="m8929,7248l8903,7248,8903,7336,8930,7336,8930,7281,8933,7270,8986,7270,8980,7256,8929,7256,8929,7248e" filled="t" fillcolor="#FFFFFF" stroked="f">
                <v:path arrowok="t"/>
                <v:fill/>
              </v:shape>
              <v:shape style="position:absolute;left:8903;top:7246;width:85;height:90" coordorigin="8903,7246" coordsize="85,90" path="m8986,7270l8961,7270,8961,7336,8988,7336,8987,7271,8986,7270e" filled="t" fillcolor="#FFFFFF" stroked="f">
                <v:path arrowok="t"/>
                <v:fill/>
              </v:shape>
              <v:shape style="position:absolute;left:8903;top:7246;width:85;height:90" coordorigin="8903,7246" coordsize="85,90" path="m8955,7246l8934,7246,8929,7256,8980,7256,8978,7253,8955,7246e" filled="t" fillcolor="#FFFFFF" stroked="f">
                <v:path arrowok="t"/>
                <v:fill/>
              </v:shape>
            </v:group>
            <v:group style="position:absolute;left:9003;top:7197;width:50;height:140" coordorigin="9003,7197" coordsize="50,140">
              <v:shape style="position:absolute;left:9003;top:7197;width:50;height:140" coordorigin="9003,7197" coordsize="50,140" path="m9043,7197l9023,7199,9006,7211,9003,7232,9003,7336,9030,7336,9030,7270,9050,7270,9050,7248,9030,7248,9030,7222,9034,7220,9052,7220,9053,7198,9048,7197,9043,7197e" filled="t" fillcolor="#FFFFFF" stroked="f">
                <v:path arrowok="t"/>
                <v:fill/>
              </v:shape>
              <v:shape style="position:absolute;left:9003;top:7197;width:50;height:140" coordorigin="9003,7197" coordsize="50,140" path="m9052,7220l9046,7220,9049,7220,9052,7222,9052,7220e" filled="t" fillcolor="#FFFFFF" stroked="f">
                <v:path arrowok="t"/>
                <v:fill/>
              </v:shape>
            </v:group>
            <v:group style="position:absolute;left:9054;top:7246;width:97;height:91" coordorigin="9054,7246" coordsize="97,91">
              <v:shape style="position:absolute;left:9054;top:7246;width:97;height:91" coordorigin="9054,7246" coordsize="97,91" path="m9103,7246l9094,7247,9073,7255,9059,7270,9054,7293,9058,7312,9070,7326,9090,7334,9118,7337,9135,7327,9143,7315,9089,7315,9081,7306,9081,7279,9089,7270,9145,7270,9142,7263,9125,7250,9103,7246e" filled="t" fillcolor="#FFFFFF" stroked="f">
                <v:path arrowok="t"/>
                <v:fill/>
              </v:shape>
              <v:shape style="position:absolute;left:9054;top:7246;width:97;height:91" coordorigin="9054,7246" coordsize="97,91" path="m9145,7270l9116,7270,9125,7279,9125,7306,9116,7315,9143,7315,9147,7309,9151,7283,9145,7270e" filled="t" fillcolor="#FFFFFF" stroked="f">
                <v:path arrowok="t"/>
                <v:fill/>
              </v:shape>
            </v:group>
            <v:group style="position:absolute;left:9162;top:7245;width:62;height:92" coordorigin="9162,7245" coordsize="62,92">
              <v:shape style="position:absolute;left:9162;top:7245;width:62;height:92" coordorigin="9162,7245" coordsize="62,92" path="m9190,7248l9162,7248,9162,7336,9190,7336,9190,7283,9192,7268,9225,7268,9225,7256,9190,7256,9190,7248e" filled="t" fillcolor="#FFFFFF" stroked="f">
                <v:path arrowok="t"/>
                <v:fill/>
              </v:shape>
              <v:shape style="position:absolute;left:9162;top:7245;width:62;height:92" coordorigin="9162,7245" coordsize="62,92" path="m9225,7268l9217,7268,9221,7269,9225,7270,9225,7268e" filled="t" fillcolor="#FFFFFF" stroked="f">
                <v:path arrowok="t"/>
                <v:fill/>
              </v:shape>
              <v:shape style="position:absolute;left:9162;top:7245;width:62;height:92" coordorigin="9162,7245" coordsize="62,92" path="m9197,7245l9190,7256,9225,7256,9225,7246,9197,7245e" filled="t" fillcolor="#FFFFFF" stroked="f">
                <v:path arrowok="t"/>
                <v:fill/>
              </v:shape>
            </v:group>
            <v:group style="position:absolute;left:8861;top:7200;width:27;height:33" coordorigin="8861,7200" coordsize="27,33">
              <v:shape style="position:absolute;left:8861;top:7200;width:27;height:33" coordorigin="8861,7200" coordsize="27,33" path="m8889,7200l8861,7219,8861,7234,8889,7234,8889,7200e" filled="t" fillcolor="#FFFFFF" stroked="f">
                <v:path arrowok="t"/>
                <v:fill/>
              </v:shape>
            </v:group>
            <v:group style="position:absolute;left:9264;top:7485;width:7;height:16" coordorigin="9264,7485" coordsize="7,16">
              <v:shape style="position:absolute;left:9264;top:7485;width:7;height:16" coordorigin="9264,7485" coordsize="7,16" path="m9271,7486l9269,7486,9269,7501,9271,7501,9271,7486e" filled="t" fillcolor="#818285" stroked="f">
                <v:path arrowok="t"/>
                <v:fill/>
              </v:shape>
              <v:shape style="position:absolute;left:9264;top:7485;width:7;height:16" coordorigin="9264,7485" coordsize="7,16" path="m9277,7485l9264,7485,9264,7486,9277,7486,9277,7485e" filled="t" fillcolor="#818285" stroked="f">
                <v:path arrowok="t"/>
                <v:fill/>
              </v:shape>
            </v:group>
            <v:group style="position:absolute;left:9279;top:7485;width:16;height:16" coordorigin="9279,7485" coordsize="16,16">
              <v:shape style="position:absolute;left:9279;top:7485;width:16;height:16" coordorigin="9279,7485" coordsize="16,16" path="m9282,7485l9279,7485,9279,7501,9281,7501,9281,7487,9283,7487,9282,7485e" filled="t" fillcolor="#818285" stroked="f">
                <v:path arrowok="t"/>
                <v:fill/>
              </v:shape>
              <v:shape style="position:absolute;left:9279;top:7485;width:16;height:16" coordorigin="9279,7485" coordsize="16,16" path="m9283,7487l9281,7487,9287,7501,9288,7501,9289,7497,9287,7497,9283,7487e" filled="t" fillcolor="#818285" stroked="f">
                <v:path arrowok="t"/>
                <v:fill/>
              </v:shape>
              <v:shape style="position:absolute;left:9279;top:7485;width:16;height:16" coordorigin="9279,7485" coordsize="16,16" path="m9295,7487l9293,7487,9293,7501,9295,7501,9295,7487e" filled="t" fillcolor="#818285" stroked="f">
                <v:path arrowok="t"/>
                <v:fill/>
              </v:shape>
              <v:shape style="position:absolute;left:9279;top:7485;width:16;height:16" coordorigin="9279,7485" coordsize="16,16" path="m9295,7485l9292,7485,9287,7497,9289,7497,9293,7487,9295,7487,9295,7485e" filled="t" fillcolor="#818285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346.090027pt;width:57.882pt;height:36.902pt;mso-position-horizontal-relative:page;mso-position-vertical-relative:page;z-index:-8368" coordorigin="9759,6922" coordsize="1158,738">
            <v:group style="position:absolute;left:9761;top:6924;width:1154;height:734" coordorigin="9761,6924" coordsize="1154,734">
              <v:shape style="position:absolute;left:9761;top:6924;width:1154;height:734" coordorigin="9761,6924" coordsize="1154,734" path="m10915,7658l9761,7658,9761,6924,10915,6924,10915,7658xe" filled="f" stroked="t" strokeweight=".188pt" strokecolor="#BDBEC0">
                <v:path arrowok="t"/>
              </v:shape>
              <v:shape style="position:absolute;left:9926;top:7035;width:827;height:534" type="#_x0000_t75">
                <v:imagedata r:id="rId260" o:title=""/>
              </v:shape>
            </v:group>
            <w10:wrap type="none"/>
          </v:group>
        </w:pict>
      </w:r>
      <w:r>
        <w:rPr/>
        <w:pict>
          <v:group style="position:absolute;margin-left:35.785801pt;margin-top:389.412018pt;width:57.882pt;height:36.902pt;mso-position-horizontal-relative:page;mso-position-vertical-relative:page;z-index:-8367" coordorigin="716,7788" coordsize="1158,738">
            <v:group style="position:absolute;left:718;top:7790;width:1154;height:734" coordorigin="718,7790" coordsize="1154,734">
              <v:shape style="position:absolute;left:718;top:7790;width:1154;height:734" coordorigin="718,7790" coordsize="1154,734" path="m1871,8524l718,8524,718,7790,1871,7790,1871,8524xe" filled="f" stroked="t" strokeweight=".188pt" strokecolor="#BDBEC0">
                <v:path arrowok="t"/>
              </v:shape>
            </v:group>
            <v:group style="position:absolute;left:1013;top:7884;width:563;height:546" coordorigin="1013,7884" coordsize="563,546">
              <v:shape style="position:absolute;left:1013;top:7884;width:563;height:546" coordorigin="1013,7884" coordsize="563,546" path="m1316,8262l1292,8262,1144,8430,1161,8430,1316,8262e" filled="t" fillcolor="#4167B0" stroked="f">
                <v:path arrowok="t"/>
                <v:fill/>
              </v:shape>
              <v:shape style="position:absolute;left:1013;top:7884;width:563;height:546" coordorigin="1013,7884" coordsize="563,546" path="m1426,8126l1406,8126,1485,8430,1498,8430,1426,8126e" filled="t" fillcolor="#4167B0" stroked="f">
                <v:path arrowok="t"/>
                <v:fill/>
              </v:shape>
              <v:shape style="position:absolute;left:1013;top:7884;width:563;height:546" coordorigin="1013,7884" coordsize="563,546" path="m1271,8322l1261,8334,1273,8336,1319,8336,1339,8332,1359,8326,1366,8324,1280,8324,1271,8322e" filled="t" fillcolor="#4167B0" stroked="f">
                <v:path arrowok="t"/>
                <v:fill/>
              </v:shape>
              <v:shape style="position:absolute;left:1013;top:7884;width:563;height:546" coordorigin="1013,7884" coordsize="563,546" path="m1158,8280l1173,8294,1189,8304,1206,8316,1225,8324,1240,8316,1221,8308,1203,8298,1186,8288,1182,8286,1158,8280e" filled="t" fillcolor="#4167B0" stroked="f">
                <v:path arrowok="t"/>
                <v:fill/>
              </v:shape>
              <v:shape style="position:absolute;left:1013;top:7884;width:563;height:546" coordorigin="1013,7884" coordsize="563,546" path="m1438,8260l1391,8300,1312,8324,1366,8324,1378,8320,1397,8310,1413,8300,1429,8286,1438,8260e" filled="t" fillcolor="#4167B0" stroked="f">
                <v:path arrowok="t"/>
                <v:fill/>
              </v:shape>
              <v:shape style="position:absolute;left:1013;top:7884;width:563;height:546" coordorigin="1013,7884" coordsize="563,546" path="m1576,7884l1212,7884,1189,7886,1125,7904,1072,7942,1034,7996,1015,8058,1013,8082,1014,8102,1017,8122,1020,8132,1020,8134,1021,8136,1070,8312,1083,8310,1052,8198,1066,8198,1035,8138,1026,8096,1028,8072,1046,8004,1083,7950,1135,7914,1198,7898,1576,7898,1576,7884e" filled="t" fillcolor="#4167B0" stroked="f">
                <v:path arrowok="t"/>
                <v:fill/>
              </v:shape>
              <v:shape style="position:absolute;left:1013;top:7884;width:563;height:546" coordorigin="1013,7884" coordsize="563,546" path="m1066,8198l1052,8198,1065,8214,1112,8252,1170,8276,1191,8278,1217,8278,1240,8276,1259,8274,1277,8268,1215,8268,1192,8266,1130,8248,1078,8210,1066,8198e" filled="t" fillcolor="#4167B0" stroked="f">
                <v:path arrowok="t"/>
                <v:fill/>
              </v:shape>
              <v:shape style="position:absolute;left:1013;top:7884;width:563;height:546" coordorigin="1013,7884" coordsize="563,546" path="m1576,7898l1198,7898,1247,7902,1269,7908,1328,7940,1371,7988,1395,8046,1398,8082,1397,8106,1377,8168,1337,8220,1281,8254,1215,8268,1277,8268,1292,8262,1316,8262,1359,8216,1372,8200,1383,8184,1392,8166,1400,8146,1406,8126,1426,8126,1406,8038,1400,8018,1370,7962,1325,7920,1289,7900,1576,7898e" filled="t" fillcolor="#4167B0" stroked="f">
                <v:path arrowok="t"/>
                <v:fill/>
              </v:shape>
              <v:shape style="position:absolute;left:1013;top:7884;width:563;height:546" coordorigin="1013,7884" coordsize="563,546" path="m1378,7958l1381,7964,1386,7972,1390,7980,1438,8018,1470,8072,1483,8132,1483,8136,1482,8156,1479,8176,1474,8196,1467,8214,1463,8248,1473,8232,1482,8212,1488,8194,1493,8174,1495,8166,1505,8098,1492,8098,1486,8078,1458,8024,1414,7980,1397,7968,1378,7958e" filled="t" fillcolor="#4167B0" stroked="f">
                <v:path arrowok="t"/>
                <v:fill/>
              </v:shape>
              <v:shape style="position:absolute;left:1013;top:7884;width:563;height:546" coordorigin="1013,7884" coordsize="563,546" path="m1111,8134l1098,8134,1098,8140,1109,8202,1131,8240,1138,8244,1146,8246,1135,8230,1126,8212,1119,8194,1114,8170,1111,8152,1111,8140,1111,8134e" filled="t" fillcolor="#4167B0" stroked="f">
                <v:path arrowok="t"/>
                <v:fill/>
              </v:shape>
              <v:shape style="position:absolute;left:1013;top:7884;width:563;height:546" coordorigin="1013,7884" coordsize="563,546" path="m1099,8036l1090,8036,1066,8040,1049,8052,1041,8072,1045,8096,1059,8112,1079,8118,1097,8120,1108,8118,1113,8114,1088,8114,1068,8108,1056,8090,1058,8064,1068,8048,1086,8040,1114,8040,1109,8038,1099,8036e" filled="t" fillcolor="#4167B0" stroked="f">
                <v:path arrowok="t"/>
                <v:fill/>
              </v:shape>
              <v:shape style="position:absolute;left:1013;top:7884;width:563;height:546" coordorigin="1013,7884" coordsize="563,546" path="m1181,8038l1129,8038,1129,8118,1182,8118,1182,8116,1181,8116,1181,8112,1140,8112,1140,8078,1178,8078,1177,8076,1177,8074,1178,8074,1178,8072,1140,8072,1140,8044,1181,8044,1180,8042,1180,8040,1181,8040,1181,8038e" filled="t" fillcolor="#4167B0" stroked="f">
                <v:path arrowok="t"/>
                <v:fill/>
              </v:shape>
              <v:shape style="position:absolute;left:1013;top:7884;width:563;height:546" coordorigin="1013,7884" coordsize="563,546" path="m1248,8038l1194,8038,1194,8118,1206,8118,1206,8080,1232,8080,1230,8078,1243,8076,1221,8076,1207,8074,1205,8074,1205,8042,1254,8042,1248,8038e" filled="t" fillcolor="#4167B0" stroked="f">
                <v:path arrowok="t"/>
                <v:fill/>
              </v:shape>
              <v:shape style="position:absolute;left:1013;top:7884;width:563;height:546" coordorigin="1013,7884" coordsize="563,546" path="m1232,8080l1217,8080,1227,8090,1242,8108,1245,8112,1248,8114,1251,8118,1265,8118,1263,8116,1257,8108,1232,8080e" filled="t" fillcolor="#4167B0" stroked="f">
                <v:path arrowok="t"/>
                <v:fill/>
              </v:shape>
              <v:shape style="position:absolute;left:1013;top:7884;width:563;height:546" coordorigin="1013,7884" coordsize="563,546" path="m1278,8038l1273,8038,1273,8118,1280,8118,1280,8054,1294,8054,1278,8038e" filled="t" fillcolor="#4167B0" stroked="f">
                <v:path arrowok="t"/>
                <v:fill/>
              </v:shape>
              <v:shape style="position:absolute;left:1013;top:7884;width:563;height:546" coordorigin="1013,7884" coordsize="563,546" path="m1294,8054l1282,8054,1343,8116,1345,8118,1349,8118,1349,8098,1340,8098,1294,8054e" filled="t" fillcolor="#4167B0" stroked="f">
                <v:path arrowok="t"/>
                <v:fill/>
              </v:shape>
              <v:shape style="position:absolute;left:1013;top:7884;width:563;height:546" coordorigin="1013,7884" coordsize="563,546" path="m1116,8106l1114,8108,1103,8114,1113,8114,1116,8112,1116,8106e" filled="t" fillcolor="#4167B0" stroked="f">
                <v:path arrowok="t"/>
                <v:fill/>
              </v:shape>
              <v:shape style="position:absolute;left:1013;top:7884;width:563;height:546" coordorigin="1013,7884" coordsize="563,546" path="m1182,8110l1178,8112,1182,8112,1182,8110e" filled="t" fillcolor="#4167B0" stroked="f">
                <v:path arrowok="t"/>
                <v:fill/>
              </v:shape>
              <v:shape style="position:absolute;left:1013;top:7884;width:563;height:546" coordorigin="1013,7884" coordsize="563,546" path="m1349,8038l1341,8038,1341,8098,1349,8098,1349,8038e" filled="t" fillcolor="#4167B0" stroked="f">
                <v:path arrowok="t"/>
                <v:fill/>
              </v:shape>
              <v:shape style="position:absolute;left:1013;top:7884;width:563;height:546" coordorigin="1013,7884" coordsize="563,546" path="m1514,7938l1492,8098,1505,8098,1527,7940,1514,7938e" filled="t" fillcolor="#4167B0" stroked="f">
                <v:path arrowok="t"/>
                <v:fill/>
              </v:shape>
              <v:shape style="position:absolute;left:1013;top:7884;width:563;height:546" coordorigin="1013,7884" coordsize="563,546" path="m1254,8042l1225,8042,1240,8044,1245,8050,1245,8066,1238,8072,1228,8074,1221,8076,1243,8076,1257,8070,1257,8044,1254,8042e" filled="t" fillcolor="#4167B0" stroked="f">
                <v:path arrowok="t"/>
                <v:fill/>
              </v:shape>
              <v:shape style="position:absolute;left:1013;top:7884;width:563;height:546" coordorigin="1013,7884" coordsize="563,546" path="m1114,8040l1103,8040,1115,8050,1116,8050,1118,8042,1114,8040e" filled="t" fillcolor="#4167B0" stroked="f">
                <v:path arrowok="t"/>
                <v:fill/>
              </v:shape>
              <v:shape style="position:absolute;left:1013;top:7884;width:563;height:546" coordorigin="1013,7884" coordsize="563,546" path="m1315,7942l1276,7942,1256,7946,1198,7968,1150,8006,1140,8018,1156,8018,1165,8008,1177,7998,1230,7966,1277,7956,1337,7956,1336,7954,1330,7948,1323,7944,1315,7942e" filled="t" fillcolor="#4167B0" stroked="f">
                <v:path arrowok="t"/>
                <v:fill/>
              </v:shape>
              <v:shape style="position:absolute;left:1013;top:7884;width:563;height:546" coordorigin="1013,7884" coordsize="563,546" path="m1337,7956l1324,7956,1338,7958,1337,7956e" filled="t" fillcolor="#4167B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389.412018pt;width:57.882pt;height:36.902pt;mso-position-horizontal-relative:page;mso-position-vertical-relative:page;z-index:-8366" coordorigin="2008,7788" coordsize="1158,738">
            <v:group style="position:absolute;left:2009;top:7790;width:1154;height:734" coordorigin="2009,7790" coordsize="1154,734">
              <v:shape style="position:absolute;left:2009;top:7790;width:1154;height:734" coordorigin="2009,7790" coordsize="1154,734" path="m3163,8524l2009,8524,2009,7790,3163,7790,3163,8524xe" filled="f" stroked="t" strokeweight=".188pt" strokecolor="#BDBEC0">
                <v:path arrowok="t"/>
              </v:shape>
              <v:shape style="position:absolute;left:2097;top:7938;width:957;height:452" type="#_x0000_t75">
                <v:imagedata r:id="rId261" o:title=""/>
              </v:shape>
            </v:group>
            <w10:wrap type="none"/>
          </v:group>
        </w:pict>
      </w:r>
      <w:r>
        <w:rPr/>
        <w:pict>
          <v:group style="position:absolute;margin-left:164.975998pt;margin-top:389.412018pt;width:57.882pt;height:36.902pt;mso-position-horizontal-relative:page;mso-position-vertical-relative:page;z-index:-8365" coordorigin="3300,7788" coordsize="1158,738">
            <v:group style="position:absolute;left:3301;top:7790;width:1154;height:734" coordorigin="3301,7790" coordsize="1154,734">
              <v:shape style="position:absolute;left:3301;top:7790;width:1154;height:734" coordorigin="3301,7790" coordsize="1154,734" path="m4455,8524l3301,8524,3301,7790,4455,7790,4455,8524xe" filled="f" stroked="t" strokeweight=".188pt" strokecolor="#BDBEC0">
                <v:path arrowok="t"/>
              </v:shape>
              <v:shape style="position:absolute;left:3422;top:8100;width:929;height:115" type="#_x0000_t75">
                <v:imagedata r:id="rId262" o:title=""/>
              </v:shape>
            </v:group>
            <w10:wrap type="none"/>
          </v:group>
        </w:pict>
      </w:r>
      <w:r>
        <w:rPr/>
        <w:pict>
          <v:group style="position:absolute;margin-left:229.570007pt;margin-top:389.412018pt;width:57.882pt;height:36.902pt;mso-position-horizontal-relative:page;mso-position-vertical-relative:page;z-index:-8364" coordorigin="4591,7788" coordsize="1158,738">
            <v:group style="position:absolute;left:4593;top:7790;width:1154;height:734" coordorigin="4593,7790" coordsize="1154,734">
              <v:shape style="position:absolute;left:4593;top:7790;width:1154;height:734" coordorigin="4593,7790" coordsize="1154,734" path="m5747,8524l4593,8524,4593,7790,5747,7790,5747,8524xe" filled="f" stroked="t" strokeweight=".188pt" strokecolor="#BDBEC0">
                <v:path arrowok="t"/>
              </v:shape>
            </v:group>
            <v:group style="position:absolute;left:4857;top:8345;width:105;height:88" coordorigin="4857,8345" coordsize="105,88">
              <v:shape style="position:absolute;left:4857;top:8345;width:105;height:88" coordorigin="4857,8345" coordsize="105,88" path="m4857,8345l4857,8434,4877,8432,4877,8385,4898,8385,4879,8345,4857,8345e" filled="t" fillcolor="#000000" stroked="f">
                <v:path arrowok="t"/>
                <v:fill/>
              </v:shape>
              <v:shape style="position:absolute;left:4857;top:8345;width:105;height:88" coordorigin="4857,8345" coordsize="105,88" path="m4898,8385l4877,8385,4899,8434,4920,8434,4931,8408,4909,8408,4898,8385e" filled="t" fillcolor="#000000" stroked="f">
                <v:path arrowok="t"/>
                <v:fill/>
              </v:shape>
              <v:shape style="position:absolute;left:4857;top:8345;width:105;height:88" coordorigin="4857,8345" coordsize="105,88" path="m4962,8385l4942,8385,4942,8434,4962,8434,4962,8385e" filled="t" fillcolor="#000000" stroked="f">
                <v:path arrowok="t"/>
                <v:fill/>
              </v:shape>
              <v:shape style="position:absolute;left:4857;top:8345;width:105;height:88" coordorigin="4857,8345" coordsize="105,88" path="m4962,8345l4939,8345,4909,8408,4931,8408,4942,8385,4962,8385,4962,8345e" filled="t" fillcolor="#000000" stroked="f">
                <v:path arrowok="t"/>
                <v:fill/>
              </v:shape>
            </v:group>
            <v:group style="position:absolute;left:4970;top:8345;width:107;height:88" coordorigin="4970,8345" coordsize="107,88">
              <v:shape style="position:absolute;left:4970;top:8345;width:107;height:88" coordorigin="4970,8345" coordsize="107,88" path="m5009,8345l4970,8434,4993,8434,5001,8416,5069,8416,5062,8400,5008,8400,5023,8364,5046,8364,5038,8345,5009,8345e" filled="t" fillcolor="#000000" stroked="f">
                <v:path arrowok="t"/>
                <v:fill/>
              </v:shape>
              <v:shape style="position:absolute;left:4970;top:8345;width:107;height:88" coordorigin="4970,8345" coordsize="107,88" path="m5069,8416l5047,8416,5055,8434,5077,8434,5069,8416e" filled="t" fillcolor="#000000" stroked="f">
                <v:path arrowok="t"/>
                <v:fill/>
              </v:shape>
              <v:shape style="position:absolute;left:4970;top:8345;width:107;height:88" coordorigin="4970,8345" coordsize="107,88" path="m5046,8364l5023,8364,5039,8400,5062,8400,5046,8364e" filled="t" fillcolor="#000000" stroked="f">
                <v:path arrowok="t"/>
                <v:fill/>
              </v:shape>
            </v:group>
            <v:group style="position:absolute;left:5086;top:8345;width:84;height:89" coordorigin="5086,8345" coordsize="84,89">
              <v:shape style="position:absolute;left:5086;top:8345;width:84;height:89" coordorigin="5086,8345" coordsize="84,89" path="m5166,8345l5086,8345,5090,8434,5170,8434,5170,8416,5107,8416,5107,8398,5161,8398,5161,8380,5107,8380,5107,8364,5170,8364,5166,8345e" filled="t" fillcolor="#000000" stroked="f">
                <v:path arrowok="t"/>
                <v:fill/>
              </v:shape>
            </v:group>
            <v:group style="position:absolute;left:5288;top:8345;width:85;height:88" coordorigin="5288,8345" coordsize="85,88">
              <v:shape style="position:absolute;left:5288;top:8345;width:85;height:88" coordorigin="5288,8345" coordsize="85,88" path="m5309,8409l5288,8409,5288,8422,5289,8429,5292,8434,5366,8434,5373,8429,5373,8416,5309,8416,5309,8409e" filled="t" fillcolor="#000000" stroked="f">
                <v:path arrowok="t"/>
                <v:fill/>
              </v:shape>
              <v:shape style="position:absolute;left:5288;top:8345;width:85;height:88" coordorigin="5288,8345" coordsize="85,88" path="m5297,8345l5290,8345,5289,8351,5289,8393,5293,8398,5352,8398,5352,8416,5373,8416,5373,8398,5373,8393,5372,8384,5368,8381,5309,8381,5309,8363,5373,8363,5373,8350,5367,8345,5297,8345e" filled="t" fillcolor="#000000" stroked="f">
                <v:path arrowok="t"/>
                <v:fill/>
              </v:shape>
              <v:shape style="position:absolute;left:5288;top:8345;width:85;height:88" coordorigin="5288,8345" coordsize="85,88" path="m5368,8380l5309,8381,5368,8381,5368,8380e" filled="t" fillcolor="#000000" stroked="f">
                <v:path arrowok="t"/>
                <v:fill/>
              </v:shape>
              <v:shape style="position:absolute;left:5288;top:8345;width:85;height:88" coordorigin="5288,8345" coordsize="85,88" path="m5373,8363l5352,8363,5352,8370,5373,8370,5373,8363e" filled="t" fillcolor="#000000" stroked="f">
                <v:path arrowok="t"/>
                <v:fill/>
              </v:shape>
            </v:group>
            <v:group style="position:absolute;left:5393;top:8345;width:91;height:89" coordorigin="5393,8345" coordsize="91,89">
              <v:shape style="position:absolute;left:5393;top:8345;width:91;height:89" coordorigin="5393,8345" coordsize="91,89" path="m5414,8345l5393,8345,5393,8434,5414,8434,5414,8394,5444,8394,5435,8386,5441,8381,5414,8381,5414,8345e" filled="t" fillcolor="#000000" stroked="f">
                <v:path arrowok="t"/>
                <v:fill/>
              </v:shape>
              <v:shape style="position:absolute;left:5393;top:8345;width:91;height:89" coordorigin="5393,8345" coordsize="91,89" path="m5444,8394l5414,8394,5414,8395,5454,8434,5484,8434,5444,8394e" filled="t" fillcolor="#000000" stroked="f">
                <v:path arrowok="t"/>
                <v:fill/>
              </v:shape>
              <v:shape style="position:absolute;left:5393;top:8345;width:91;height:89" coordorigin="5393,8345" coordsize="91,89" path="m5453,8345l5414,8381,5441,8381,5482,8345,5453,8345e" filled="t" fillcolor="#000000" stroked="f">
                <v:path arrowok="t"/>
                <v:fill/>
              </v:shape>
            </v:group>
            <v:group style="position:absolute;left:5187;top:8345;width:88;height:89" coordorigin="5187,8345" coordsize="88,89">
              <v:shape style="position:absolute;left:5187;top:8345;width:88;height:89" coordorigin="5187,8345" coordsize="88,89" path="m5265,8345l5187,8345,5187,8434,5207,8434,5207,8403,5264,8403,5272,8401,5273,8391,5273,8385,5207,8385,5207,8363,5273,8363,5273,8357,5273,8349,5265,8345e" filled="t" fillcolor="#000000" stroked="f">
                <v:path arrowok="t"/>
                <v:fill/>
              </v:shape>
              <v:shape style="position:absolute;left:5187;top:8345;width:88;height:89" coordorigin="5187,8345" coordsize="88,89" path="m5256,8403l5231,8403,5249,8434,5274,8434,5256,8403e" filled="t" fillcolor="#000000" stroked="f">
                <v:path arrowok="t"/>
                <v:fill/>
              </v:shape>
              <v:shape style="position:absolute;left:5187;top:8345;width:88;height:89" coordorigin="5187,8345" coordsize="88,89" path="m5273,8363l5252,8363,5252,8385,5273,8385,5273,8363e" filled="t" fillcolor="#000000" stroked="f">
                <v:path arrowok="t"/>
                <v:fill/>
              </v:shape>
            </v:group>
            <v:group style="position:absolute;left:4965;top:7881;width:411;height:414" coordorigin="4965,7881" coordsize="411,414">
              <v:shape style="position:absolute;left:4965;top:7881;width:411;height:414" coordorigin="4965,7881" coordsize="411,414" path="m5337,7881l4987,7885,4971,7899,4965,7920,4969,8272,4983,8289,5004,8295,5353,8291,5369,8277,5376,8256,5376,7920,5372,7903,5358,7887,5337,7881e" filled="t" fillcolor="#00AEEF" stroked="f">
                <v:path arrowok="t"/>
                <v:fill/>
              </v:shape>
            </v:group>
            <v:group style="position:absolute;left:5005;top:7926;width:330;height:324" coordorigin="5005,7926" coordsize="330,324">
              <v:shape style="position:absolute;left:5005;top:7926;width:330;height:324" coordorigin="5005,7926" coordsize="330,324" path="m5038,7990l5110,8082,5005,8134,5122,8135,5097,8250,5170,8158,5224,8158,5218,8135,5335,8134,5230,8082,5263,8040,5143,8040,5038,7990e" filled="t" fillcolor="#FFFFFF" stroked="f">
                <v:path arrowok="t"/>
                <v:fill/>
              </v:shape>
              <v:shape style="position:absolute;left:5005;top:7926;width:330;height:324" coordorigin="5005,7926" coordsize="330,324" path="m5224,8158l5170,8158,5244,8250,5224,8158e" filled="t" fillcolor="#FFFFFF" stroked="f">
                <v:path arrowok="t"/>
                <v:fill/>
              </v:shape>
              <v:shape style="position:absolute;left:5005;top:7926;width:330;height:324" coordorigin="5005,7926" coordsize="330,324" path="m5170,7926l5143,8040,5197,8040,5170,7926e" filled="t" fillcolor="#FFFFFF" stroked="f">
                <v:path arrowok="t"/>
                <v:fill/>
              </v:shape>
              <v:shape style="position:absolute;left:5005;top:7926;width:330;height:324" coordorigin="5005,7926" coordsize="330,324" path="m5302,7990l5197,8040,5263,8040,5302,7990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389.412018pt;width:57.882pt;height:36.902pt;mso-position-horizontal-relative:page;mso-position-vertical-relative:page;z-index:-8363" coordorigin="5883,7788" coordsize="1158,738">
            <v:group style="position:absolute;left:5885;top:7790;width:1154;height:734" coordorigin="5885,7790" coordsize="1154,734">
              <v:shape style="position:absolute;left:5885;top:7790;width:1154;height:734" coordorigin="5885,7790" coordsize="1154,734" path="m7039,8524l5885,8524,5885,7790,7039,7790,7039,8524xe" filled="f" stroked="t" strokeweight=".188pt" strokecolor="#BDBEC0">
                <v:path arrowok="t"/>
              </v:shape>
              <v:shape style="position:absolute;left:5975;top:7990;width:971;height:334" type="#_x0000_t75">
                <v:imagedata r:id="rId263" o:title=""/>
              </v:shape>
            </v:group>
            <w10:wrap type="none"/>
          </v:group>
        </w:pict>
      </w:r>
      <w:r>
        <w:rPr/>
        <w:pict>
          <v:group style="position:absolute;margin-left:358.759003pt;margin-top:389.412018pt;width:57.882pt;height:36.902pt;mso-position-horizontal-relative:page;mso-position-vertical-relative:page;z-index:-8362" coordorigin="7175,7788" coordsize="1158,738">
            <v:group style="position:absolute;left:7177;top:7790;width:1154;height:734" coordorigin="7177,7790" coordsize="1154,734">
              <v:shape style="position:absolute;left:7177;top:7790;width:1154;height:734" coordorigin="7177,7790" coordsize="1154,734" path="m8331,8524l7177,8524,7177,7790,8331,7790,8331,8524xe" filled="f" stroked="t" strokeweight=".188pt" strokecolor="#BDBEC0">
                <v:path arrowok="t"/>
              </v:shape>
              <v:shape style="position:absolute;left:7287;top:7946;width:934;height:418" type="#_x0000_t75">
                <v:imagedata r:id="rId264" o:title=""/>
              </v:shape>
            </v:group>
            <w10:wrap type="none"/>
          </v:group>
        </w:pict>
      </w:r>
      <w:r>
        <w:rPr/>
        <w:pict>
          <v:group style="position:absolute;margin-left:423.354004pt;margin-top:389.412018pt;width:57.882pt;height:36.902pt;mso-position-horizontal-relative:page;mso-position-vertical-relative:page;z-index:-8361" coordorigin="8467,7788" coordsize="1158,738">
            <v:group style="position:absolute;left:8469;top:7790;width:1154;height:734" coordorigin="8469,7790" coordsize="1154,734">
              <v:shape style="position:absolute;left:8469;top:7790;width:1154;height:734" coordorigin="8469,7790" coordsize="1154,734" path="m9623,8524l8469,8524,8469,7790,9623,7790,9623,8524xe" filled="f" stroked="t" strokeweight=".188pt" strokecolor="#BDBEC0">
                <v:path arrowok="t"/>
              </v:shape>
              <v:shape style="position:absolute;left:8473;top:8069;width:1122;height:194" type="#_x0000_t75">
                <v:imagedata r:id="rId265" o:title=""/>
              </v:shape>
            </v:group>
            <w10:wrap type="none"/>
          </v:group>
        </w:pict>
      </w:r>
      <w:r>
        <w:rPr/>
        <w:pict>
          <v:group style="position:absolute;margin-left:487.949005pt;margin-top:389.412018pt;width:57.882pt;height:36.902pt;mso-position-horizontal-relative:page;mso-position-vertical-relative:page;z-index:-8360" coordorigin="9759,7788" coordsize="1158,738">
            <v:group style="position:absolute;left:9761;top:7790;width:1154;height:734" coordorigin="9761,7790" coordsize="1154,734">
              <v:shape style="position:absolute;left:9761;top:7790;width:1154;height:734" coordorigin="9761,7790" coordsize="1154,734" path="m10915,8524l9761,8524,9761,7790,10915,7790,10915,8524xe" filled="f" stroked="t" strokeweight=".188pt" strokecolor="#BDBEC0">
                <v:path arrowok="t"/>
              </v:shape>
            </v:group>
            <v:group style="position:absolute;left:10208;top:7916;width:257;height:257" coordorigin="10208,7916" coordsize="257,257">
              <v:shape style="position:absolute;left:10208;top:7916;width:257;height:257" coordorigin="10208,7916" coordsize="257,257" path="m10277,8124l10270,8125,10254,8127,10250,8128,10242,8132,10256,8146,10273,8157,10292,8166,10312,8171,10333,8174,10356,8172,10378,8166,10399,8157,10417,8145,10430,8133,10355,8133,10348,8132,10327,8129,10303,8125,10287,8124,10277,8124e" filled="t" fillcolor="#005CAB" stroked="f">
                <v:path arrowok="t"/>
                <v:fill/>
              </v:shape>
              <v:shape style="position:absolute;left:10208;top:7916;width:257;height:257" coordorigin="10208,7916" coordsize="257,257" path="m10461,8077l10418,8077,10424,8078,10422,8085,10378,8132,10364,8133,10430,8133,10433,8130,10446,8113,10456,8094,10461,8077e" filled="t" fillcolor="#005CAB" stroked="f">
                <v:path arrowok="t"/>
                <v:fill/>
              </v:shape>
              <v:shape style="position:absolute;left:10208;top:7916;width:257;height:257" coordorigin="10208,7916" coordsize="257,257" path="m10337,7916l10272,7934,10226,7979,10208,8043,10209,8065,10214,8085,10222,8103,10232,8120,10320,8009,10258,8009,10252,8008,10263,7968,10438,7968,10437,7966,10386,7927,10343,7917,10337,7916e" filled="t" fillcolor="#005CAB" stroked="f">
                <v:path arrowok="t"/>
                <v:fill/>
              </v:shape>
              <v:shape style="position:absolute;left:10208;top:7916;width:257;height:257" coordorigin="10208,7916" coordsize="257,257" path="m10383,8109l10310,8109,10316,8109,10351,8112,10371,8112,10377,8111,10383,8109e" filled="t" fillcolor="#005CAB" stroked="f">
                <v:path arrowok="t"/>
                <v:fill/>
              </v:shape>
              <v:shape style="position:absolute;left:10208;top:7916;width:257;height:257" coordorigin="10208,7916" coordsize="257,257" path="m10438,7968l10397,7968,10290,8110,10297,8109,10310,8109,10383,8109,10388,8108,10418,8077,10461,8077,10462,8073,10465,8051,10463,8027,10458,8004,10449,7984,10438,7968e" filled="t" fillcolor="#005CAB" stroked="f">
                <v:path arrowok="t"/>
                <v:fill/>
              </v:shape>
              <v:shape style="position:absolute;left:10208;top:7916;width:257;height:257" coordorigin="10208,7916" coordsize="257,257" path="m10341,7983l10277,7988,10258,8009,10320,8009,10341,7983e" filled="t" fillcolor="#005CAB" stroked="f">
                <v:path arrowok="t"/>
                <v:fill/>
              </v:shape>
            </v:group>
            <v:group style="position:absolute;left:9975;top:8263;width:121;height:125" coordorigin="9975,8263" coordsize="121,125">
              <v:shape style="position:absolute;left:9975;top:8263;width:121;height:125" coordorigin="9975,8263" coordsize="121,125" path="m10083,8279l10052,8279,9975,8388,10084,8388,10091,8373,10018,8373,10083,8279e" filled="t" fillcolor="#003976" stroked="f">
                <v:path arrowok="t"/>
                <v:fill/>
              </v:shape>
              <v:shape style="position:absolute;left:9975;top:8263;width:121;height:125" coordorigin="9975,8263" coordsize="121,125" path="m10096,8360l10018,8373,10091,8373,10096,8360e" filled="t" fillcolor="#003976" stroked="f">
                <v:path arrowok="t"/>
                <v:fill/>
              </v:shape>
              <v:shape style="position:absolute;left:9975;top:8263;width:121;height:125" coordorigin="9975,8263" coordsize="121,125" path="m10094,8263l9995,8263,9983,8290,9987,8288,9989,8287,10083,8279,10094,8263e" filled="t" fillcolor="#003976" stroked="f">
                <v:path arrowok="t"/>
                <v:fill/>
              </v:shape>
            </v:group>
            <v:group style="position:absolute;left:10380;top:8263;width:40;height:125" coordorigin="10380,8263" coordsize="40,125">
              <v:shape style="position:absolute;left:10380;top:8263;width:40;height:125" coordorigin="10380,8263" coordsize="40,125" path="m10420,8263l10380,8263,10382,8265,10383,8266,10387,8373,10387,8377,10380,8388,10419,8388,10412,8373,10412,8278,10417,8265,10420,8263e" filled="t" fillcolor="#003976" stroked="f">
                <v:path arrowok="t"/>
                <v:fill/>
              </v:shape>
            </v:group>
            <v:group style="position:absolute;left:10441;top:8260;width:105;height:131" coordorigin="10441,8260" coordsize="105,131">
              <v:shape style="position:absolute;left:10441;top:8260;width:105;height:131" coordorigin="10441,8260" coordsize="105,131" path="m10523,8260l10502,8260,10490,8262,10441,8311,10441,8338,10492,8390,10518,8391,10535,8388,10544,8386,10546,8386,10546,8375,10497,8375,10486,8370,10470,8353,10466,8341,10466,8314,10504,8278,10545,8278,10545,8264,10542,8263,10541,8263,10530,8261,10523,8260e" filled="t" fillcolor="#003976" stroked="f">
                <v:path arrowok="t"/>
                <v:fill/>
              </v:shape>
              <v:shape style="position:absolute;left:10441;top:8260;width:105;height:131" coordorigin="10441,8260" coordsize="105,131" path="m10546,8363l10518,8375,10546,8375,10546,8363e" filled="t" fillcolor="#003976" stroked="f">
                <v:path arrowok="t"/>
                <v:fill/>
              </v:shape>
              <v:shape style="position:absolute;left:10441;top:8260;width:105;height:131" coordorigin="10441,8260" coordsize="105,131" path="m10545,8278l10520,8278,10528,8279,10540,8284,10541,8285,10545,8288,10545,8278e" filled="t" fillcolor="#003976" stroked="f">
                <v:path arrowok="t"/>
                <v:fill/>
              </v:shape>
            </v:group>
            <v:group style="position:absolute;left:10567;top:8263;width:121;height:125" coordorigin="10567,8263" coordsize="121,125">
              <v:shape style="position:absolute;left:10567;top:8263;width:121;height:125" coordorigin="10567,8263" coordsize="121,125" path="m10607,8263l10567,8263,10569,8266,10570,8266,10574,8372,10574,8377,10567,8388,10606,8388,10599,8332,10680,8332,10680,8316,10599,8316,10599,8282,10606,8264,10607,8263e" filled="t" fillcolor="#003976" stroked="f">
                <v:path arrowok="t"/>
                <v:fill/>
              </v:shape>
              <v:shape style="position:absolute;left:10567;top:8263;width:121;height:125" coordorigin="10567,8263" coordsize="121,125" path="m10680,8332l10655,8332,10655,8372,10654,8377,10647,8388,10687,8388,10680,8364,10680,8332e" filled="t" fillcolor="#003976" stroked="f">
                <v:path arrowok="t"/>
                <v:fill/>
              </v:shape>
              <v:shape style="position:absolute;left:10567;top:8263;width:121;height:125" coordorigin="10567,8263" coordsize="121,125" path="m10688,8263l10647,8263,10649,8265,10650,8266,10655,8279,10655,8316,10680,8316,10685,8265,10688,8263e" filled="t" fillcolor="#003976" stroked="f">
                <v:path arrowok="t"/>
                <v:fill/>
              </v:shape>
            </v:group>
            <v:group style="position:absolute;left:10111;top:8263;width:124;height:129" coordorigin="10111,8263" coordsize="124,129">
              <v:shape style="position:absolute;left:10111;top:8263;width:124;height:129" coordorigin="10111,8263" coordsize="124,129" path="m10149,8263l10111,8263,10113,8265,10114,8266,10118,8346,10119,8360,10163,8393,10181,8393,10190,8391,10204,8386,10211,8381,10216,8375,10167,8375,10161,8374,10144,8340,10144,8278,10145,8270,10146,8267,10149,8263e" filled="t" fillcolor="#003976" stroked="f">
                <v:path arrowok="t"/>
                <v:fill/>
              </v:shape>
              <v:shape style="position:absolute;left:10111;top:8263;width:124;height:129" coordorigin="10111,8263" coordsize="124,129" path="m10235,8263l10197,8263,10199,8265,10199,8266,10201,8270,10201,8272,10202,8278,10202,8346,10202,8349,10177,8375,10216,8375,10226,8279,10227,8275,10229,8268,10231,8266,10235,8263e" filled="t" fillcolor="#003976" stroked="f">
                <v:path arrowok="t"/>
                <v:fill/>
              </v:shape>
            </v:group>
            <v:group style="position:absolute;left:10255;top:8263;width:115;height:125" coordorigin="10255,8263" coordsize="115,125">
              <v:shape style="position:absolute;left:10255;top:8263;width:115;height:125" coordorigin="10255,8263" coordsize="115,125" path="m10255,8263l10262,8376,10262,8377,10255,8388,10295,8388,10287,8334,10319,8334,10317,8332,10334,8324,10289,8324,10287,8324,10287,8278,10341,8277,10336,8271,10328,8267,10315,8264,10309,8264,10299,8263,10255,8263e" filled="t" fillcolor="#003976" stroked="f">
                <v:path arrowok="t"/>
                <v:fill/>
              </v:shape>
              <v:shape style="position:absolute;left:10255;top:8263;width:115;height:125" coordorigin="10255,8263" coordsize="115,125" path="m10319,8334l10287,8334,10312,8364,10370,8388,10367,8386,10363,8383,10336,8355,10319,8334e" filled="t" fillcolor="#003976" stroked="f">
                <v:path arrowok="t"/>
                <v:fill/>
              </v:shape>
              <v:shape style="position:absolute;left:10255;top:8263;width:115;height:125" coordorigin="10255,8263" coordsize="115,125" path="m10341,8277l10297,8277,10303,8278,10311,8280,10314,8282,10320,8288,10322,8293,10322,8305,10289,8324,10334,8324,10343,8317,10346,8313,10348,8307,10349,8304,10349,8301,10349,8290,10346,8283,10341,8277e" filled="t" fillcolor="#003976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785801pt;margin-top:432.972015pt;width:57.882pt;height:36.902pt;mso-position-horizontal-relative:page;mso-position-vertical-relative:page;z-index:-8359" coordorigin="716,8659" coordsize="1158,738">
            <v:group style="position:absolute;left:718;top:8661;width:1154;height:734" coordorigin="718,8661" coordsize="1154,734">
              <v:shape style="position:absolute;left:718;top:8661;width:1154;height:734" coordorigin="718,8661" coordsize="1154,734" path="m1871,9396l718,9396,718,8661,1871,8661,1871,9396xe" filled="f" stroked="t" strokeweight=".188pt" strokecolor="#BDBEC0">
                <v:path arrowok="t"/>
              </v:shape>
            </v:group>
            <v:group style="position:absolute;left:810;top:8954;width:209;height:208" coordorigin="810,8954" coordsize="209,208">
              <v:shape style="position:absolute;left:810;top:8954;width:209;height:208" coordorigin="810,8954" coordsize="209,208" path="m810,9161l1019,9161,1019,8954,810,8954,810,9161e" filled="t" fillcolor="#BEC0C2" stroked="f">
                <v:path arrowok="t"/>
                <v:fill/>
              </v:shape>
            </v:group>
            <v:group style="position:absolute;left:810;top:8954;width:209;height:208" coordorigin="810,8954" coordsize="209,208">
              <v:shape style="position:absolute;left:810;top:8954;width:209;height:208" coordorigin="810,8954" coordsize="209,208" path="m810,9161l1019,9161,1019,8954,810,8954,810,9161xe" filled="f" stroked="t" strokeweight=".106pt" strokecolor="#BEC0C2">
                <v:path arrowok="t"/>
              </v:shape>
            </v:group>
            <v:group style="position:absolute;left:824;top:8967;width:71;height:77" coordorigin="824,8967" coordsize="71,77">
              <v:shape style="position:absolute;left:824;top:8967;width:71;height:77" coordorigin="824,8967" coordsize="71,77" path="m883,8967l864,8972,844,8976,824,8978,826,8985,829,9005,831,9024,832,9045,895,9026,893,9006,890,8987,883,8967e" filled="t" fillcolor="#D2232A" stroked="f">
                <v:path arrowok="t"/>
                <v:fill/>
              </v:shape>
            </v:group>
            <v:group style="position:absolute;left:824;top:8967;width:71;height:77" coordorigin="824,8967" coordsize="71,77">
              <v:shape style="position:absolute;left:824;top:8967;width:71;height:77" coordorigin="824,8967" coordsize="71,77" path="m824,8978l844,8976,864,8972,883,8967,890,8987,893,9006,895,9026,832,9045,831,9024,829,9005,826,8985,824,8978xe" filled="f" stroked="t" strokeweight=".106pt" strokecolor="#D2232A">
                <v:path arrowok="t"/>
              </v:shape>
            </v:group>
            <v:group style="position:absolute;left:893;top:8892;width:279;height:268" coordorigin="893,8892" coordsize="279,268">
              <v:shape style="position:absolute;left:893;top:8892;width:279;height:268" coordorigin="893,8892" coordsize="279,268" path="m992,8892l972,8899,966,8913,967,8930,977,8945,999,8955,893,8997,959,9021,988,9042,988,9061,973,9140,965,9160,982,9151,1042,9099,1061,9074,1070,9068,1085,9066,1167,9066,1164,9057,1113,8999,1092,8988,1116,8954,1126,8937,1037,8937,1033,8915,1023,8900,1009,8892,992,8892e" filled="t" fillcolor="#000000" stroked="f">
                <v:path arrowok="t"/>
                <v:fill/>
              </v:shape>
              <v:shape style="position:absolute;left:893;top:8892;width:279;height:268" coordorigin="893,8892" coordsize="279,268" path="m1167,9066l1085,9066,1099,9068,1115,9074,1131,9085,1150,9099,1172,9116,1172,9094,1170,9075,1167,9066e" filled="t" fillcolor="#000000" stroked="f">
                <v:path arrowok="t"/>
                <v:fill/>
              </v:shape>
              <v:shape style="position:absolute;left:893;top:8892;width:279;height:268" coordorigin="893,8892" coordsize="279,268" path="m1135,8921l1075,8931,1056,8935,1037,8937,1126,8937,1135,8921e" filled="t" fillcolor="#000000" stroked="f">
                <v:path arrowok="t"/>
                <v:fill/>
              </v:shape>
              <v:shape style="position:absolute;left:1292;top:9022;width:487;height:169" type="#_x0000_t75">
                <v:imagedata r:id="rId266" o:title=""/>
              </v:shape>
            </v:group>
            <v:group style="position:absolute;left:1035;top:9138;width:27;height:28" coordorigin="1035,9138" coordsize="27,28">
              <v:shape style="position:absolute;left:1035;top:9138;width:27;height:28" coordorigin="1035,9138" coordsize="27,28" path="m1050,9138l1042,9138,1035,9143,1035,9159,1041,9165,1049,9165,1050,9165,1050,9163,1043,9163,1039,9158,1038,9145,1043,9140,1050,9140,1050,9138e" filled="t" fillcolor="#000000" stroked="f">
                <v:path arrowok="t"/>
                <v:fill/>
              </v:shape>
              <v:shape style="position:absolute;left:1035;top:9138;width:27;height:28" coordorigin="1035,9138" coordsize="27,28" path="m1050,9138l1050,9140,1055,9140,1060,9145,1060,9158,1055,9163,1050,9163,1050,9165,1057,9165,1063,9160,1063,9143,1057,9138,1050,9138e" filled="t" fillcolor="#000000" stroked="f">
                <v:path arrowok="t"/>
                <v:fill/>
              </v:shape>
              <v:shape style="position:absolute;left:1035;top:9138;width:27;height:28" coordorigin="1035,9138" coordsize="27,28" path="m1050,9144l1044,9144,1044,9159,1046,9159,1046,9153,1050,9153,1050,9151,1046,9151,1046,9146,1050,9146,1050,9144e" filled="t" fillcolor="#000000" stroked="f">
                <v:path arrowok="t"/>
                <v:fill/>
              </v:shape>
              <v:shape style="position:absolute;left:1035;top:9138;width:27;height:28" coordorigin="1035,9138" coordsize="27,28" path="m1053,9144l1050,9144,1050,9146,1051,9146,1053,9146,1053,9150,1050,9151,1050,9154,1053,9159,1056,9159,1051,9153,1053,9152,1055,9151,1055,9145,1053,9144e" filled="t" fillcolor="#000000" stroked="f">
                <v:path arrowok="t"/>
                <v:fill/>
              </v:shape>
              <v:shape style="position:absolute;left:1035;top:9138;width:27;height:28" coordorigin="1035,9138" coordsize="27,28" path="m1050,9153l1049,9153,1050,9154,1050,9153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432.972015pt;width:57.882pt;height:36.902pt;mso-position-horizontal-relative:page;mso-position-vertical-relative:page;z-index:-8358" coordorigin="2008,8659" coordsize="1158,738">
            <v:group style="position:absolute;left:2009;top:8661;width:1154;height:734" coordorigin="2009,8661" coordsize="1154,734">
              <v:shape style="position:absolute;left:2009;top:8661;width:1154;height:734" coordorigin="2009,8661" coordsize="1154,734" path="m3163,9396l2009,9396,2009,8661,3163,8661,3163,9396xe" filled="f" stroked="t" strokeweight=".188pt" strokecolor="#BDBEC0">
                <v:path arrowok="t"/>
              </v:shape>
              <v:shape style="position:absolute;left:2420;top:8793;width:329;height:328" type="#_x0000_t75">
                <v:imagedata r:id="rId267" o:title=""/>
              </v:shape>
              <v:shape style="position:absolute;left:2423;top:8796;width:325;height:325" type="#_x0000_t75">
                <v:imagedata r:id="rId268" o:title=""/>
              </v:shape>
              <v:shape style="position:absolute;left:2493;top:8808;width:190;height:247" type="#_x0000_t75">
                <v:imagedata r:id="rId269" o:title=""/>
              </v:shape>
              <v:shape style="position:absolute;left:2225;top:8808;width:712;height:470" type="#_x0000_t75">
                <v:imagedata r:id="rId270" o:title=""/>
              </v:shape>
            </v:group>
            <w10:wrap type="none"/>
          </v:group>
        </w:pict>
      </w:r>
      <w:r>
        <w:rPr/>
        <w:pict>
          <v:group style="position:absolute;margin-left:164.975998pt;margin-top:432.972015pt;width:57.882pt;height:36.902pt;mso-position-horizontal-relative:page;mso-position-vertical-relative:page;z-index:-8357" coordorigin="3300,8659" coordsize="1158,738">
            <v:group style="position:absolute;left:3301;top:8661;width:1154;height:734" coordorigin="3301,8661" coordsize="1154,734">
              <v:shape style="position:absolute;left:3301;top:8661;width:1154;height:734" coordorigin="3301,8661" coordsize="1154,734" path="m4455,9396l3301,9396,3301,8661,4455,8661,4455,9396xe" filled="f" stroked="t" strokeweight=".188pt" strokecolor="#BDBEC0">
                <v:path arrowok="t"/>
              </v:shape>
            </v:group>
            <v:group style="position:absolute;left:3416;top:8970;width:167;height:203" coordorigin="3416,8970" coordsize="167,203">
              <v:shape style="position:absolute;left:3416;top:8970;width:167;height:203" coordorigin="3416,8970" coordsize="167,203" path="m3457,8970l3436,8978,3422,8994,3416,9016,3417,9133,3425,9153,3441,9168,3463,9173,3476,9173,3486,9169,3522,9133,3459,9133,3456,9129,3456,9014,3459,9010,3520,9010,3521,9009,3494,8983,3479,8973,3457,8970e" filled="t" fillcolor="#006BB3" stroked="f">
                <v:path arrowok="t"/>
                <v:fill/>
              </v:shape>
              <v:shape style="position:absolute;left:3416;top:8970;width:167;height:203" coordorigin="3416,8970" coordsize="167,203" path="m3555,9044l3468,9132,3466,9133,3522,9133,3583,9072,3555,9044e" filled="t" fillcolor="#006BB3" stroked="f">
                <v:path arrowok="t"/>
                <v:fill/>
              </v:shape>
              <v:shape style="position:absolute;left:3416;top:8970;width:167;height:203" coordorigin="3416,8970" coordsize="167,203" path="m3520,9010l3466,9010,3468,9011,3469,9012,3493,9037,3520,9010e" filled="t" fillcolor="#006BB3" stroked="f">
                <v:path arrowok="t"/>
                <v:fill/>
              </v:shape>
            </v:group>
            <v:group style="position:absolute;left:3466;top:8970;width:167;height:203" coordorigin="3466,8970" coordsize="167,203">
              <v:shape style="position:absolute;left:3466;top:8970;width:167;height:203" coordorigin="3466,8970" coordsize="167,203" path="m3555,9106l3528,9134,3563,9169,3572,9173,3586,9173,3608,9168,3624,9153,3632,9133,3632,9133,3583,9133,3581,9132,3555,9106e" filled="t" fillcolor="#006BB3" stroked="f">
                <v:path arrowok="t"/>
                <v:fill/>
              </v:shape>
              <v:shape style="position:absolute;left:3466;top:8970;width:167;height:203" coordorigin="3466,8970" coordsize="167,203" path="m3631,9010l3590,9010,3593,9014,3593,9129,3590,9133,3632,9133,3632,9016,3631,9010e" filled="t" fillcolor="#006BB3" stroked="f">
                <v:path arrowok="t"/>
                <v:fill/>
              </v:shape>
              <v:shape style="position:absolute;left:3466;top:8970;width:167;height:203" coordorigin="3466,8970" coordsize="167,203" path="m3592,8970l3570,8973,3555,8983,3466,9072,3493,9099,3580,9012,3581,9011,3583,9010,3631,9010,3627,8994,3613,8978,3592,8970e" filled="t" fillcolor="#006BB3" stroked="f">
                <v:path arrowok="t"/>
                <v:fill/>
              </v:shape>
            </v:group>
            <v:group style="position:absolute;left:3473;top:8946;width:103;height:2" coordorigin="3473,8946" coordsize="103,2">
              <v:shape style="position:absolute;left:3473;top:8946;width:103;height:2" coordorigin="3473,8946" coordsize="103,0" path="m3473,8946l3576,8946e" filled="f" stroked="t" strokeweight=".786pt" strokecolor="#FDB913">
                <v:path arrowok="t"/>
              </v:shape>
            </v:group>
            <v:group style="position:absolute;left:3518;top:8898;width:14;height:36" coordorigin="3518,8898" coordsize="14,36">
              <v:shape style="position:absolute;left:3518;top:8898;width:14;height:36" coordorigin="3518,8898" coordsize="14,36" path="m3518,8916l3531,8916e" filled="f" stroked="t" strokeweight="1.912pt" strokecolor="#FDB913">
                <v:path arrowok="t"/>
              </v:shape>
            </v:group>
            <v:group style="position:absolute;left:3516;top:8878;width:18;height:18" coordorigin="3516,8878" coordsize="18,18">
              <v:shape style="position:absolute;left:3516;top:8878;width:18;height:18" coordorigin="3516,8878" coordsize="18,18" path="m3529,8878l3519,8878,3516,8882,3516,8892,3519,8896,3529,8896,3533,8892,3533,8882,3529,8878e" filled="t" fillcolor="#FDB913" stroked="f">
                <v:path arrowok="t"/>
                <v:fill/>
              </v:shape>
            </v:group>
            <v:group style="position:absolute;left:3481;top:8898;width:33;height:36" coordorigin="3481,8898" coordsize="33,36">
              <v:shape style="position:absolute;left:3481;top:8898;width:33;height:36" coordorigin="3481,8898" coordsize="33,36" path="m3513,8898l3489,8898,3481,8905,3481,8918,3482,8922,3485,8925,3494,8934,3514,8934,3495,8915,3495,8913,3496,8912,3513,8912,3513,8898e" filled="t" fillcolor="#FDB913" stroked="f">
                <v:path arrowok="t"/>
                <v:fill/>
              </v:shape>
            </v:group>
            <v:group style="position:absolute;left:3455;top:8898;width:33;height:36" coordorigin="3455,8898" coordsize="33,36">
              <v:shape style="position:absolute;left:3455;top:8898;width:33;height:36" coordorigin="3455,8898" coordsize="33,36" path="m3487,8898l3462,8898,3455,8905,3455,8918,3457,8922,3459,8925,3468,8934,3488,8934,3470,8916,3469,8915,3469,8913,3470,8912,3476,8912,3477,8906,3480,8900,3487,8898e" filled="t" fillcolor="#FDB913" stroked="f">
                <v:path arrowok="t"/>
                <v:fill/>
              </v:shape>
            </v:group>
            <v:group style="position:absolute;left:3535;top:8898;width:33;height:36" coordorigin="3535,8898" coordsize="33,36">
              <v:shape style="position:absolute;left:3535;top:8898;width:33;height:36" coordorigin="3535,8898" coordsize="33,36" path="m3560,8898l3536,8898,3536,8912,3553,8912,3554,8913,3554,8915,3535,8934,3555,8934,3564,8925,3566,8922,3568,8918,3568,8905,3560,8898e" filled="t" fillcolor="#FDB913" stroked="f">
                <v:path arrowok="t"/>
                <v:fill/>
              </v:shape>
            </v:group>
            <v:group style="position:absolute;left:3561;top:8898;width:33;height:36" coordorigin="3561,8898" coordsize="33,36">
              <v:shape style="position:absolute;left:3561;top:8898;width:33;height:36" coordorigin="3561,8898" coordsize="33,36" path="m3587,8898l3562,8898,3569,8900,3572,8906,3573,8912,3579,8912,3580,8913,3580,8915,3579,8916,3561,8934,3581,8934,3590,8925,3592,8922,3594,8918,3594,8905,3587,8898e" filled="t" fillcolor="#FDB913" stroked="f">
                <v:path arrowok="t"/>
                <v:fill/>
              </v:shape>
            </v:group>
            <v:group style="position:absolute;left:3860;top:8978;width:126;height:192" coordorigin="3860,8978" coordsize="126,192">
              <v:shape style="position:absolute;left:3860;top:8978;width:126;height:192" coordorigin="3860,8978" coordsize="126,192" path="m3897,8978l3860,8978,3860,9170,3897,9170,3898,9082,3907,9063,3927,9057,3982,9057,3977,9046,3897,9046,3897,8978e" filled="t" fillcolor="#006BB3" stroked="f">
                <v:path arrowok="t"/>
                <v:fill/>
              </v:shape>
              <v:shape style="position:absolute;left:3860;top:8978;width:126;height:192" coordorigin="3860,8978" coordsize="126,192" path="m3982,9057l3927,9057,3944,9066,3949,9091,3949,9170,3986,9170,3984,9061,3982,9057e" filled="t" fillcolor="#006BB3" stroked="f">
                <v:path arrowok="t"/>
                <v:fill/>
              </v:shape>
              <v:shape style="position:absolute;left:3860;top:8978;width:126;height:192" coordorigin="3860,8978" coordsize="126,192" path="m3933,9026l3914,9031,3898,9046,3977,9046,3976,9043,3959,9030,3933,9026e" filled="t" fillcolor="#006BB3" stroked="f">
                <v:path arrowok="t"/>
                <v:fill/>
              </v:shape>
            </v:group>
            <v:group style="position:absolute;left:3679;top:8978;width:177;height:192" coordorigin="3679,8978" coordsize="177,192">
              <v:shape style="position:absolute;left:3679;top:8978;width:177;height:192" coordorigin="3679,8978" coordsize="177,192" path="m3787,8978l3746,8978,3679,9170,3719,9170,3732,9130,3841,9130,3831,9101,3741,9101,3766,9020,3802,9020,3787,8978e" filled="t" fillcolor="#006BB3" stroked="f">
                <v:path arrowok="t"/>
                <v:fill/>
              </v:shape>
              <v:shape style="position:absolute;left:3679;top:8978;width:177;height:192" coordorigin="3679,8978" coordsize="177,192" path="m3841,9130l3802,9130,3814,9170,3855,9170,3841,9130e" filled="t" fillcolor="#006BB3" stroked="f">
                <v:path arrowok="t"/>
                <v:fill/>
              </v:shape>
              <v:shape style="position:absolute;left:3679;top:8978;width:177;height:192" coordorigin="3679,8978" coordsize="177,192" path="m3802,9020l3767,9020,3793,9101,3831,9101,3802,9020e" filled="t" fillcolor="#006BB3" stroked="f">
                <v:path arrowok="t"/>
                <v:fill/>
              </v:shape>
            </v:group>
            <v:group style="position:absolute;left:4173;top:8978;width:2;height:192" coordorigin="4173,8978" coordsize="2,192">
              <v:shape style="position:absolute;left:4173;top:8978;width:2;height:192" coordorigin="4173,8978" coordsize="0,192" path="m4173,8978l4173,9170e" filled="f" stroked="t" strokeweight="1.893pt" strokecolor="#006BB3">
                <v:path arrowok="t"/>
              </v:shape>
            </v:group>
            <v:group style="position:absolute;left:4206;top:8978;width:135;height:196" coordorigin="4206,8978" coordsize="135,196">
              <v:shape style="position:absolute;left:4206;top:8978;width:135;height:196" coordorigin="4206,8978" coordsize="135,196" path="m4251,9028l4207,9092,4206,9121,4214,9142,4227,9159,4245,9170,4268,9174,4287,9169,4305,9154,4341,9154,4341,9143,4263,9143,4250,9132,4244,9111,4243,9082,4253,9063,4273,9056,4341,9056,4341,9044,4305,9044,4294,9036,4276,9029,4251,9028e" filled="t" fillcolor="#006BB3" stroked="f">
                <v:path arrowok="t"/>
                <v:fill/>
              </v:shape>
              <v:shape style="position:absolute;left:4206;top:8978;width:135;height:196" coordorigin="4206,8978" coordsize="135,196" path="m4341,9154l4305,9154,4306,9170,4341,9170,4341,9154e" filled="t" fillcolor="#006BB3" stroked="f">
                <v:path arrowok="t"/>
                <v:fill/>
              </v:shape>
              <v:shape style="position:absolute;left:4206;top:8978;width:135;height:196" coordorigin="4206,8978" coordsize="135,196" path="m4341,9056l4273,9056,4292,9062,4303,9080,4307,9105,4302,9125,4289,9139,4263,9143,4341,9143,4341,9056e" filled="t" fillcolor="#006BB3" stroked="f">
                <v:path arrowok="t"/>
                <v:fill/>
              </v:shape>
              <v:shape style="position:absolute;left:4206;top:8978;width:135;height:196" coordorigin="4206,8978" coordsize="135,196" path="m4341,8978l4306,8978,4306,9044,4341,9044,4341,8978e" filled="t" fillcolor="#006BB3" stroked="f">
                <v:path arrowok="t"/>
                <v:fill/>
              </v:shape>
            </v:group>
            <v:group style="position:absolute;left:3999;top:9025;width:143;height:148" coordorigin="3999,9025" coordsize="143,148">
              <v:shape style="position:absolute;left:3999;top:9025;width:143;height:148" coordorigin="3999,9025" coordsize="143,148" path="m4070,9025l4009,9061,3999,9110,4005,9132,4015,9149,4031,9163,4052,9171,4078,9173,4100,9168,4118,9158,4128,9146,4070,9146,4061,9145,4045,9135,4037,9115,4035,9088,4042,9071,4057,9059,4086,9057,4131,9057,4128,9052,4113,9037,4094,9028,4070,9025e" filled="t" fillcolor="#006BB3" stroked="f">
                <v:path arrowok="t"/>
                <v:fill/>
              </v:shape>
              <v:shape style="position:absolute;left:3999;top:9025;width:143;height:148" coordorigin="3999,9025" coordsize="143,148" path="m4131,9057l4086,9057,4098,9069,4103,9091,4103,9121,4092,9138,4070,9146,4128,9146,4131,9142,4139,9121,4142,9095,4138,9071,4131,9057e" filled="t" fillcolor="#006BB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29.570007pt;margin-top:432.972015pt;width:57.882pt;height:36.902pt;mso-position-horizontal-relative:page;mso-position-vertical-relative:page;z-index:-8356" coordorigin="4591,8659" coordsize="1158,738">
            <v:group style="position:absolute;left:4593;top:8661;width:1154;height:734" coordorigin="4593,8661" coordsize="1154,734">
              <v:shape style="position:absolute;left:4593;top:8661;width:1154;height:734" coordorigin="4593,8661" coordsize="1154,734" path="m5747,9396l4593,9396,4593,8661,5747,8661,5747,9396xe" filled="f" stroked="t" strokeweight=".188pt" strokecolor="#BDBEC0">
                <v:path arrowok="t"/>
              </v:shape>
            </v:group>
            <v:group style="position:absolute;left:4864;top:8839;width:608;height:382" coordorigin="4864,8839" coordsize="608,382">
              <v:shape style="position:absolute;left:4864;top:8839;width:608;height:382" coordorigin="4864,8839" coordsize="608,382" path="m5110,9000l5084,9000,5034,9202,5102,9216,5168,9220,5194,9220,5221,9218,5297,9203,5363,9176,5416,9140,5456,9091,5284,9091,5259,9089,5086,9089,5110,9000e" filled="t" fillcolor="#0071B9" stroked="f">
                <v:path arrowok="t"/>
                <v:fill/>
              </v:shape>
              <v:shape style="position:absolute;left:4864;top:8839;width:608;height:382" coordorigin="4864,8839" coordsize="608,382" path="m5166,8839l5086,8846,5014,8865,4952,8895,4905,8935,4869,8998,4864,9033,4866,9052,4900,9121,4950,9164,4993,9187,5019,9089,4900,9089,4937,8950,4920,8950,4924,8937,5062,8937,5066,8929,5076,8913,5089,8899,5107,8889,5121,8885,5121,8885,5122,8885,5129,8883,5156,8882,5361,8882,5343,8874,5273,8851,5194,8840,5166,8839e" filled="t" fillcolor="#0071B9" stroked="f">
                <v:path arrowok="t"/>
                <v:fill/>
              </v:shape>
              <v:shape style="position:absolute;left:4864;top:8839;width:608;height:382" coordorigin="4864,8839" coordsize="608,382" path="m5354,9052l5299,9052,5333,9064,5321,9079,5305,9088,5284,9091,5456,9091,5456,9089,5344,9089,5354,9052e" filled="t" fillcolor="#0071B9" stroked="f">
                <v:path arrowok="t"/>
                <v:fill/>
              </v:shape>
              <v:shape style="position:absolute;left:4864;top:8839;width:608;height:382" coordorigin="4864,8839" coordsize="608,382" path="m5062,8937l4924,8937,5016,8939,5031,8950,5039,8967,5038,8991,5031,9011,5022,9025,5007,9035,4984,9041,4952,9042,4940,9089,5019,9089,5034,9037,5059,8946,5062,8937e" filled="t" fillcolor="#0071B9" stroked="f">
                <v:path arrowok="t"/>
                <v:fill/>
              </v:shape>
              <v:shape style="position:absolute;left:4864;top:8839;width:608;height:382" coordorigin="4864,8839" coordsize="608,382" path="m5165,8987l5152,8987,5125,9089,5139,9089,5195,9000,5162,9000,5165,8987e" filled="t" fillcolor="#0071B9" stroked="f">
                <v:path arrowok="t"/>
                <v:fill/>
              </v:shape>
              <v:shape style="position:absolute;left:4864;top:8839;width:608;height:382" coordorigin="4864,8839" coordsize="608,382" path="m5144,8885l5122,8885,5121,8885,5110,8900,5087,8987,5248,8987,5191,9077,5224,9077,5221,9089,5259,9089,5245,9078,5237,9060,5239,9037,5276,8989,5425,8985,5427,8984,5463,8984,5461,8979,5453,8963,5442,8948,5433,8937,5144,8937,5135,8928,5135,8905,5144,8895,5155,8895,5154,8889,5144,8885e" filled="t" fillcolor="#0071B9" stroked="f">
                <v:path arrowok="t"/>
                <v:fill/>
              </v:shape>
              <v:shape style="position:absolute;left:4864;top:8839;width:608;height:382" coordorigin="4864,8839" coordsize="608,382" path="m5415,9002l5407,9014,5397,9037,5383,9089,5456,9089,5461,9081,5467,9064,5470,9047,5471,9033,5471,9026,5425,9026,5413,9018,5415,9002e" filled="t" fillcolor="#0071B9" stroked="f">
                <v:path arrowok="t"/>
                <v:fill/>
              </v:shape>
              <v:shape style="position:absolute;left:4864;top:8839;width:608;height:382" coordorigin="4864,8839" coordsize="608,382" path="m5425,8985l5320,8985,5335,8995,5343,9013,5341,9042,5276,9042,5270,9064,5268,9072,5271,9080,5285,9080,5292,9079,5299,9052,5354,9052,5368,9000,5354,9000,5357,8987,5420,8987,5425,8985e" filled="t" fillcolor="#0071B9" stroked="f">
                <v:path arrowok="t"/>
                <v:fill/>
              </v:shape>
              <v:shape style="position:absolute;left:4864;top:8839;width:608;height:382" coordorigin="4864,8839" coordsize="608,382" path="m4977,8950l4967,9029,4979,9023,4990,9004,5000,8967,4994,8953,4977,8950e" filled="t" fillcolor="#0071B9" stroked="f">
                <v:path arrowok="t"/>
                <v:fill/>
              </v:shape>
              <v:shape style="position:absolute;left:4864;top:8839;width:608;height:382" coordorigin="4864,8839" coordsize="608,382" path="m5293,8994l5286,9004,5280,9028,5305,9028,5311,9004,5311,9004,5310,8995,5301,8995,5293,8994e" filled="t" fillcolor="#0071B9" stroked="f">
                <v:path arrowok="t"/>
                <v:fill/>
              </v:shape>
              <v:shape style="position:absolute;left:4864;top:8839;width:608;height:382" coordorigin="4864,8839" coordsize="608,382" path="m5463,8984l5446,8984,5454,8994,5454,9017,5446,9026,5471,9026,5470,9012,5467,8995,5463,8984e" filled="t" fillcolor="#0071B9" stroked="f">
                <v:path arrowok="t"/>
                <v:fill/>
              </v:shape>
              <v:shape style="position:absolute;left:4864;top:8839;width:608;height:382" coordorigin="4864,8839" coordsize="608,382" path="m5420,8987l5410,8987,5406,9004,5414,8990,5420,8987e" filled="t" fillcolor="#0071B9" stroked="f">
                <v:path arrowok="t"/>
                <v:fill/>
              </v:shape>
              <v:shape style="position:absolute;left:4864;top:8839;width:608;height:382" coordorigin="4864,8839" coordsize="608,382" path="m5361,8882l5156,8882,5172,8897,5177,8912,5178,8929,5162,8937,5433,8937,5382,8895,5363,8884,5361,8882e" filled="t" fillcolor="#0071B9" stroked="f">
                <v:path arrowok="t"/>
                <v:fill/>
              </v:shape>
              <v:shape style="position:absolute;left:4864;top:8839;width:608;height:382" coordorigin="4864,8839" coordsize="608,382" path="m5122,8885l5121,8885,5121,8885,5122,8885e" filled="t" fillcolor="#0071B9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432.972015pt;width:57.882pt;height:36.902pt;mso-position-horizontal-relative:page;mso-position-vertical-relative:page;z-index:-8355" coordorigin="5883,8659" coordsize="1158,738">
            <v:group style="position:absolute;left:5885;top:8661;width:1154;height:734" coordorigin="5885,8661" coordsize="1154,734">
              <v:shape style="position:absolute;left:5885;top:8661;width:1154;height:734" coordorigin="5885,8661" coordsize="1154,734" path="m7039,9396l5885,9396,5885,8661,7039,8661,7039,9396xe" filled="f" stroked="t" strokeweight=".188pt" strokecolor="#BDBEC0">
                <v:path arrowok="t"/>
              </v:shape>
              <v:shape style="position:absolute;left:6000;top:8902;width:888;height:237" type="#_x0000_t75">
                <v:imagedata r:id="rId271" o:title=""/>
              </v:shape>
            </v:group>
            <w10:wrap type="none"/>
          </v:group>
        </w:pict>
      </w:r>
      <w:r>
        <w:rPr/>
        <w:pict>
          <v:group style="position:absolute;margin-left:358.759003pt;margin-top:432.972015pt;width:57.882pt;height:36.902pt;mso-position-horizontal-relative:page;mso-position-vertical-relative:page;z-index:-8354" coordorigin="7175,8659" coordsize="1158,738">
            <v:group style="position:absolute;left:7177;top:8661;width:1154;height:734" coordorigin="7177,8661" coordsize="1154,734">
              <v:shape style="position:absolute;left:7177;top:8661;width:1154;height:734" coordorigin="7177,8661" coordsize="1154,734" path="m8331,9396l7177,9396,7177,8661,8331,8661,8331,9396xe" filled="f" stroked="t" strokeweight=".188pt" strokecolor="#BDBEC0">
                <v:path arrowok="t"/>
              </v:shape>
              <v:shape style="position:absolute;left:7307;top:8942;width:904;height:153" type="#_x0000_t75">
                <v:imagedata r:id="rId272" o:title=""/>
              </v:shape>
            </v:group>
            <w10:wrap type="none"/>
          </v:group>
        </w:pict>
      </w:r>
      <w:r>
        <w:rPr/>
        <w:pict>
          <v:group style="position:absolute;margin-left:423.354004pt;margin-top:432.972015pt;width:57.882pt;height:36.902pt;mso-position-horizontal-relative:page;mso-position-vertical-relative:page;z-index:-8353" coordorigin="8467,8659" coordsize="1158,738">
            <v:group style="position:absolute;left:8469;top:8661;width:1154;height:734" coordorigin="8469,8661" coordsize="1154,734">
              <v:shape style="position:absolute;left:8469;top:8661;width:1154;height:734" coordorigin="8469,8661" coordsize="1154,734" path="m9623,9396l8469,9396,8469,8661,9623,8661,9623,9396xe" filled="f" stroked="t" strokeweight=".188pt" strokecolor="#BDBEC0">
                <v:path arrowok="t"/>
              </v:shape>
            </v:group>
            <v:group style="position:absolute;left:8787;top:8770;width:513;height:514" coordorigin="8787,8770" coordsize="513,514">
              <v:shape style="position:absolute;left:8787;top:8770;width:513;height:514" coordorigin="8787,8770" coordsize="513,514" path="m9279,8924l9105,8924,9191,8924,9206,8926,9216,8929,9225,8936,9228,8945,9230,8953,9228,8960,9228,8961,9226,8968,9219,8987,9179,9100,9090,9131,9082,9149,9060,9205,9033,9280,9036,9283,9044,9284,9067,9283,9133,9268,9191,9237,9239,9194,9275,9139,9296,9076,9301,9030,9300,9024,9300,9004,9296,8981,9292,8959,9285,8938,9279,8924e" filled="t" fillcolor="#0D9BD7" stroked="f">
                <v:path arrowok="t"/>
                <v:fill/>
              </v:shape>
              <v:shape style="position:absolute;left:8787;top:8770;width:513;height:514" coordorigin="8787,8770" coordsize="513,514" path="m8983,8784l8922,8803,8870,8839,8828,8887,8800,8946,8787,9012,8788,9037,8801,9104,8828,9163,8867,9212,8916,9249,8973,9274,8981,9255,9003,9199,9025,9143,9032,9124,8864,9124,8862,9123,8882,9066,8963,8840,8983,8784e" filled="t" fillcolor="#0D9BD7" stroked="f">
                <v:path arrowok="t"/>
                <v:fill/>
              </v:shape>
              <v:shape style="position:absolute;left:8787;top:8770;width:513;height:514" coordorigin="8787,8770" coordsize="513,514" path="m8996,8955l8977,8955,8976,8958,8975,8961,8972,8968,8927,9096,8920,9115,8917,9120,8918,9123,8867,9123,8864,9124,9032,9124,8948,9123,8946,9123,8959,9085,8985,9012,8999,8972,8996,8955e" filled="t" fillcolor="#0D9BD7" stroked="f">
                <v:path arrowok="t"/>
                <v:fill/>
              </v:shape>
              <v:shape style="position:absolute;left:8787;top:8770;width:513;height:514" coordorigin="8787,8770" coordsize="513,514" path="m9105,8925l9014,8925,9027,8925,9037,8926,9047,8930,9053,8938,9059,8948,9058,8958,9058,8961,9055,8971,9007,9102,9001,9121,8981,9123,8961,9123,8950,9123,8948,9123,9032,9123,9039,9106,9073,9012,9100,8937,9104,8927,9105,8925e" filled="t" fillcolor="#0D9BD7" stroked="f">
                <v:path arrowok="t"/>
                <v:fill/>
              </v:shape>
              <v:shape style="position:absolute;left:8787;top:8770;width:513;height:514" coordorigin="8787,8770" coordsize="513,514" path="m9043,8770l9036,8789,9023,8826,8996,8902,8989,8921,9001,8925,9014,8925,9105,8925,9105,8924,9279,8924,9276,8917,9241,8862,9194,8818,9136,8787,9071,8771,9047,8770,9043,8770e" filled="t" fillcolor="#0D9BD7" stroked="f">
                <v:path arrowok="t"/>
                <v:fill/>
              </v:shape>
            </v:group>
            <v:group style="position:absolute;left:9101;top:8953;width:70;height:148" coordorigin="9101,8953" coordsize="70,148">
              <v:shape style="position:absolute;left:9101;top:8953;width:70;height:148" coordorigin="9101,8953" coordsize="70,148" path="m9150,8953l9149,8955,9101,9087,9106,9101,9116,9102,9125,9101,9132,9082,9138,9063,9165,8988,9172,8969,9170,8954,9153,8954,9150,8953e" filled="t" fillcolor="#0D9BD7" stroked="f">
                <v:path arrowok="t"/>
                <v:fill/>
              </v:shape>
              <v:shape style="position:absolute;left:9101;top:8953;width:70;height:148" coordorigin="9101,8953" coordsize="70,148" path="m9170,8954l9155,8954,9153,8954,9170,8954,9170,8954e" filled="t" fillcolor="#0D9B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432.972015pt;width:57.882pt;height:36.902pt;mso-position-horizontal-relative:page;mso-position-vertical-relative:page;z-index:-8352" coordorigin="9759,8659" coordsize="1158,738">
            <v:group style="position:absolute;left:9761;top:8661;width:1154;height:734" coordorigin="9761,8661" coordsize="1154,734">
              <v:shape style="position:absolute;left:9761;top:8661;width:1154;height:734" coordorigin="9761,8661" coordsize="1154,734" path="m10915,9396l9761,9396,9761,8661,10915,8661,10915,9396xe" filled="f" stroked="t" strokeweight=".188pt" strokecolor="#BDBEC0">
                <v:path arrowok="t"/>
              </v:shape>
              <v:shape style="position:absolute;left:9865;top:8899;width:940;height:261" type="#_x0000_t75">
                <v:imagedata r:id="rId273" o:title=""/>
              </v:shape>
            </v:group>
            <w10:wrap type="none"/>
          </v:group>
        </w:pict>
      </w:r>
      <w:r>
        <w:rPr/>
        <w:pict>
          <v:group style="position:absolute;margin-left:35.785801pt;margin-top:476.532013pt;width:57.882pt;height:36.902pt;mso-position-horizontal-relative:page;mso-position-vertical-relative:page;z-index:-8351" coordorigin="716,9531" coordsize="1158,738">
            <v:group style="position:absolute;left:718;top:9533;width:1154;height:734" coordorigin="718,9533" coordsize="1154,734">
              <v:shape style="position:absolute;left:718;top:9533;width:1154;height:734" coordorigin="718,9533" coordsize="1154,734" path="m1871,10267l718,10267,718,9533,1871,9533,1871,10267xe" filled="f" stroked="t" strokeweight=".188pt" strokecolor="#BDBEC0">
                <v:path arrowok="t"/>
              </v:shape>
            </v:group>
            <v:group style="position:absolute;left:1565;top:9779;width:165;height:253" coordorigin="1565,9779" coordsize="165,253">
              <v:shape style="position:absolute;left:1565;top:9779;width:165;height:253" coordorigin="1565,9779" coordsize="165,253" path="m1656,9779l1565,9779,1565,10032,1730,10032,1730,9953,1656,9953,1656,9779e" filled="t" fillcolor="#000000" stroked="f">
                <v:path arrowok="t"/>
                <v:fill/>
              </v:shape>
            </v:group>
            <v:group style="position:absolute;left:1669;top:9779;width:59;height:31" coordorigin="1669,9779" coordsize="59,31">
              <v:shape style="position:absolute;left:1669;top:9779;width:59;height:31" coordorigin="1669,9779" coordsize="59,31" path="m1705,9779l1697,9779,1697,9810,1702,9810,1702,9784,1706,9784,1705,9779e" filled="t" fillcolor="#000000" stroked="f">
                <v:path arrowok="t"/>
                <v:fill/>
              </v:shape>
              <v:shape style="position:absolute;left:1669;top:9779;width:59;height:31" coordorigin="1669,9779" coordsize="59,31" path="m1706,9784l1702,9784,1710,9810,1715,9810,1717,9804,1713,9804,1706,9784e" filled="t" fillcolor="#000000" stroked="f">
                <v:path arrowok="t"/>
                <v:fill/>
              </v:shape>
              <v:shape style="position:absolute;left:1669;top:9779;width:59;height:31" coordorigin="1669,9779" coordsize="59,31" path="m1728,9784l1723,9784,1723,9810,1728,9810,1728,9784e" filled="t" fillcolor="#000000" stroked="f">
                <v:path arrowok="t"/>
                <v:fill/>
              </v:shape>
              <v:shape style="position:absolute;left:1669;top:9779;width:59;height:31" coordorigin="1669,9779" coordsize="59,31" path="m1728,9779l1720,9779,1713,9804,1717,9804,1723,9784,1728,9784,1728,9779e" filled="t" fillcolor="#000000" stroked="f">
                <v:path arrowok="t"/>
                <v:fill/>
              </v:shape>
              <v:shape style="position:absolute;left:1669;top:9779;width:59;height:31" coordorigin="1669,9779" coordsize="59,31" path="m1684,9784l1679,9784,1679,9810,1684,9810,1684,9784e" filled="t" fillcolor="#000000" stroked="f">
                <v:path arrowok="t"/>
                <v:fill/>
              </v:shape>
              <v:shape style="position:absolute;left:1669;top:9779;width:59;height:31" coordorigin="1669,9779" coordsize="59,31" path="m1694,9779l1669,9779,1669,9784,1694,9784,1694,9779e" filled="t" fillcolor="#000000" stroked="f">
                <v:path arrowok="t"/>
                <v:fill/>
              </v:shape>
            </v:group>
            <v:group style="position:absolute;left:854;top:9764;width:696;height:271" coordorigin="854,9764" coordsize="696,271">
              <v:shape style="position:absolute;left:854;top:9764;width:696;height:271" coordorigin="854,9764" coordsize="696,271" path="m1348,9959l1096,9959,1232,10035,1348,9959e" filled="t" fillcolor="#000000" stroked="f">
                <v:path arrowok="t"/>
                <v:fill/>
              </v:shape>
              <v:shape style="position:absolute;left:854;top:9764;width:696;height:271" coordorigin="854,9764" coordsize="696,271" path="m854,9779l854,10032,1010,10032,1067,10011,1096,9959,1348,9959,1354,9955,947,9955,947,9860,1184,9860,1202,9848,1094,9848,1080,9819,1024,9779,997,9779,854,9779e" filled="t" fillcolor="#000000" stroked="f">
                <v:path arrowok="t"/>
                <v:fill/>
              </v:shape>
              <v:shape style="position:absolute;left:854;top:9764;width:696;height:271" coordorigin="854,9764" coordsize="696,271" path="m1476,9934l1385,9934,1385,10032,1551,10032,1551,9953,1476,9953,1476,9934e" filled="t" fillcolor="#000000" stroked="f">
                <v:path arrowok="t"/>
                <v:fill/>
              </v:shape>
              <v:shape style="position:absolute;left:854;top:9764;width:696;height:271" coordorigin="854,9764" coordsize="696,271" path="m1184,9860l970,9860,973,9860,988,9863,1005,9877,1012,9910,1004,9938,986,9952,973,9955,1354,9955,1375,9941,1255,9941,1230,9926,1278,9896,1180,9896,1153,9879,1184,9860e" filled="t" fillcolor="#000000" stroked="f">
                <v:path arrowok="t"/>
                <v:fill/>
              </v:shape>
              <v:shape style="position:absolute;left:854;top:9764;width:696;height:271" coordorigin="854,9764" coordsize="696,271" path="m1476,9779l1385,9779,1385,9859,1255,9941,1375,9941,1385,9934,1476,9934,1476,9779e" filled="t" fillcolor="#000000" stroked="f">
                <v:path arrowok="t"/>
                <v:fill/>
              </v:shape>
              <v:shape style="position:absolute;left:854;top:9764;width:696;height:271" coordorigin="854,9764" coordsize="696,271" path="m1306,9815l1180,9896,1278,9896,1354,9848,1306,9815e" filled="t" fillcolor="#000000" stroked="f">
                <v:path arrowok="t"/>
                <v:fill/>
              </v:shape>
              <v:shape style="position:absolute;left:854;top:9764;width:696;height:271" coordorigin="854,9764" coordsize="696,271" path="m1224,9764l1094,9848,1202,9848,1276,9801,1224,9764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476.532013pt;width:187.071pt;height:124.022pt;mso-position-horizontal-relative:page;mso-position-vertical-relative:page;z-index:-8350" coordorigin="2008,9531" coordsize="3741,2480">
            <v:group style="position:absolute;left:2009;top:9533;width:1154;height:734" coordorigin="2009,9533" coordsize="1154,734">
              <v:shape style="position:absolute;left:2009;top:9533;width:1154;height:734" coordorigin="2009,9533" coordsize="1154,734" path="m3163,10267l2009,10267,2009,9533,3163,9533,3163,10267xe" filled="f" stroked="t" strokeweight=".188pt" strokecolor="#BDBEC0">
                <v:path arrowok="t"/>
              </v:shape>
            </v:group>
            <v:group style="position:absolute;left:2177;top:9627;width:828;height:353" coordorigin="2177,9627" coordsize="828,353">
              <v:shape style="position:absolute;left:2177;top:9627;width:828;height:353" coordorigin="2177,9627" coordsize="828,353" path="m3005,9979l2177,9979,2177,9627,3005,9627,3005,9979e" filled="t" fillcolor="#008EB0" stroked="f">
                <v:path arrowok="t"/>
                <v:fill/>
              </v:shape>
            </v:group>
            <v:group style="position:absolute;left:2497;top:9709;width:188;height:189" coordorigin="2497,9709" coordsize="188,189">
              <v:shape style="position:absolute;left:2497;top:9709;width:188;height:189" coordorigin="2497,9709" coordsize="188,189" path="m2604,9709l2539,9727,2500,9777,2497,9799,2500,9827,2538,9883,2574,9899,2597,9897,2619,9893,2639,9885,2656,9873,2664,9864,2601,9864,2579,9862,2559,9855,2543,9841,2533,9821,2533,9802,2537,9781,2548,9762,2564,9748,2589,9743,2661,9743,2660,9742,2648,9728,2629,9716,2604,9709e" filled="t" fillcolor="#FFFFFF" stroked="f">
                <v:path arrowok="t"/>
                <v:fill/>
              </v:shape>
              <v:shape style="position:absolute;left:2497;top:9709;width:188;height:189" coordorigin="2497,9709" coordsize="188,189" path="m2651,9803l2648,9823,2639,9841,2623,9856,2601,9864,2664,9864,2670,9857,2680,9838,2685,9814,2651,9803e" filled="t" fillcolor="#FFFFFF" stroked="f">
                <v:path arrowok="t"/>
                <v:fill/>
              </v:shape>
              <v:shape style="position:absolute;left:2497;top:9709;width:188;height:189" coordorigin="2497,9709" coordsize="188,189" path="m2661,9743l2604,9743,2612,9749,2616,9753,2573,9795,2564,9808,2568,9818,2571,9822,2578,9828,2585,9831,2596,9824,2610,9810,2666,9753,2661,9743e" filled="t" fillcolor="#FFFFFF" stroked="f">
                <v:path arrowok="t"/>
                <v:fill/>
              </v:shape>
            </v:group>
            <v:group style="position:absolute;left:2178;top:10009;width:836;height:165" coordorigin="2178,10009" coordsize="836,165">
              <v:shape style="position:absolute;left:2178;top:10009;width:836;height:165" coordorigin="2178,10009" coordsize="836,165" path="m2796,10011l2795,10011,2773,10014,2753,10023,2736,10037,2723,10054,2716,10075,2718,10102,2749,10159,2796,10174,2818,10171,2838,10162,2855,10148,2858,10145,2795,10145,2773,10140,2756,10127,2745,10108,2747,10081,2756,10060,2770,10047,2788,10040,2856,10040,2842,10026,2825,10016,2806,10011,2796,10011e" filled="t" fillcolor="#6D6E71" stroked="f">
                <v:path arrowok="t"/>
                <v:fill/>
              </v:shape>
              <v:shape style="position:absolute;left:2178;top:10009;width:836;height:165" coordorigin="2178,10009" coordsize="836,165" path="m2666,10010l2650,10010,2644,10015,2641,10023,2641,10169,2724,10169,2724,10140,2673,10140,2673,10023,2671,10016,2666,10010e" filled="t" fillcolor="#6D6E71" stroked="f">
                <v:path arrowok="t"/>
                <v:fill/>
              </v:shape>
              <v:shape style="position:absolute;left:2178;top:10009;width:836;height:165" coordorigin="2178,10009" coordsize="836,165" path="m2856,10040l2788,10040,2812,10044,2831,10055,2843,10072,2848,10092,2843,10114,2830,10131,2811,10142,2795,10145,2858,10145,2868,10131,2875,10110,2874,10083,2867,10060,2857,10041,2856,10040e" filled="t" fillcolor="#6D6E71" stroked="f">
                <v:path arrowok="t"/>
                <v:fill/>
              </v:shape>
              <v:shape style="position:absolute;left:2178;top:10009;width:836;height:165" coordorigin="2178,10009" coordsize="836,165" path="m2478,10122l2469,10127,2462,10136,2456,10144,2473,10157,2492,10166,2511,10170,2539,10166,2559,10155,2570,10139,2514,10139,2494,10133,2478,10122e" filled="t" fillcolor="#6D6E71" stroked="f">
                <v:path arrowok="t"/>
                <v:fill/>
              </v:shape>
              <v:shape style="position:absolute;left:2178;top:10009;width:836;height:165" coordorigin="2178,10009" coordsize="836,165" path="m2530,10009l2501,10012,2480,10021,2467,10034,2462,10050,2466,10076,2479,10090,2498,10098,2526,10105,2539,10114,2540,10136,2528,10137,2514,10139,2570,10139,2574,10121,2566,10095,2550,10083,2534,10077,2506,10068,2494,10059,2497,10041,2506,10039,2519,10039,2570,10039,2570,10034,2567,10029,2548,10013,2530,10009e" filled="t" fillcolor="#6D6E71" stroked="f">
                <v:path arrowok="t"/>
                <v:fill/>
              </v:shape>
              <v:shape style="position:absolute;left:2178;top:10009;width:836;height:165" coordorigin="2178,10009" coordsize="836,165" path="m2570,10039l2519,10039,2538,10041,2539,10047,2547,10051,2557,10056,2561,10051,2565,10047,2569,10043,2570,10039e" filled="t" fillcolor="#6D6E71" stroked="f">
                <v:path arrowok="t"/>
                <v:fill/>
              </v:shape>
              <v:shape style="position:absolute;left:2178;top:10009;width:836;height:165" coordorigin="2178,10009" coordsize="836,165" path="m2280,10012l2212,10028,2178,10076,2182,10106,2220,10160,2254,10171,2274,10169,2294,10162,2312,10151,2324,10138,2277,10138,2252,10137,2231,10131,2216,10119,2208,10100,2209,10082,2216,10062,2231,10046,2255,10038,2316,10038,2315,10037,2302,10022,2280,10012e" filled="t" fillcolor="#6D6E71" stroked="f">
                <v:path arrowok="t"/>
                <v:fill/>
              </v:shape>
              <v:shape style="position:absolute;left:2178;top:10009;width:836;height:165" coordorigin="2178,10009" coordsize="836,165" path="m2359,10122l2349,10127,2343,10136,2337,10144,2354,10157,2373,10166,2391,10170,2420,10166,2440,10155,2451,10139,2396,10139,2375,10133,2359,10122e" filled="t" fillcolor="#6D6E71" stroked="f">
                <v:path arrowok="t"/>
                <v:fill/>
              </v:shape>
              <v:shape style="position:absolute;left:2178;top:10009;width:836;height:165" coordorigin="2178,10009" coordsize="836,165" path="m2411,10009l2383,10012,2361,10021,2348,10034,2342,10049,2347,10076,2360,10090,2379,10098,2407,10105,2420,10114,2421,10136,2409,10137,2396,10139,2451,10139,2455,10121,2447,10095,2431,10083,2416,10077,2388,10068,2375,10059,2378,10041,2387,10039,2399,10039,2450,10039,2451,10037,2451,10034,2449,10029,2429,10013,2411,10009e" filled="t" fillcolor="#6D6E71" stroked="f">
                <v:path arrowok="t"/>
                <v:fill/>
              </v:shape>
              <v:shape style="position:absolute;left:2178;top:10009;width:836;height:165" coordorigin="2178,10009" coordsize="836,165" path="m2310,10089l2307,10109,2296,10126,2277,10138,2324,10138,2327,10135,2337,10114,2310,10089e" filled="t" fillcolor="#6D6E71" stroked="f">
                <v:path arrowok="t"/>
                <v:fill/>
              </v:shape>
              <v:shape style="position:absolute;left:2178;top:10009;width:836;height:165" coordorigin="2178,10009" coordsize="836,165" path="m2316,10038l2270,10038,2277,10043,2281,10047,2252,10074,2236,10094,2239,10102,2242,10105,2247,10110,2254,10113,2263,10107,2278,10093,2320,10051,2316,10038e" filled="t" fillcolor="#6D6E71" stroked="f">
                <v:path arrowok="t"/>
                <v:fill/>
              </v:shape>
              <v:shape style="position:absolute;left:2178;top:10009;width:836;height:165" coordorigin="2178,10009" coordsize="836,165" path="m2450,10039l2399,10039,2419,10041,2420,10047,2428,10051,2438,10056,2442,10051,2450,10043,2450,10039e" filled="t" fillcolor="#6D6E71" stroked="f">
                <v:path arrowok="t"/>
                <v:fill/>
              </v:shape>
              <v:shape style="position:absolute;left:2178;top:10009;width:836;height:165" coordorigin="2178,10009" coordsize="836,165" path="m3007,10044l2966,10044,2975,10045,2980,10053,2981,10064,2981,10072,2978,10082,2968,10085,2929,10085,2927,10088,2923,10095,2922,10099,2922,10105,2924,10108,2939,10122,2953,10136,2982,10164,2994,10172,3002,10172,3008,10168,3011,10164,3014,10156,3011,10149,2984,10120,2996,10105,3006,10088,3012,10068,3007,10044e" filled="t" fillcolor="#6D6E71" stroked="f">
                <v:path arrowok="t"/>
                <v:fill/>
              </v:shape>
              <v:shape style="position:absolute;left:2178;top:10009;width:836;height:165" coordorigin="2178,10009" coordsize="836,165" path="m2889,10013l2889,10167,2917,10167,2917,10044,3007,10044,3007,10043,2996,10025,2979,10015,2889,10013e" filled="t" fillcolor="#6D6E71" stroked="f">
                <v:path arrowok="t"/>
                <v:fill/>
              </v:shape>
              <v:shape style="position:absolute;left:2178;top:10009;width:836;height:165" coordorigin="2178,10009" coordsize="836,165" path="m2607,10010l2599,10010,2593,10015,2591,10023,2591,10169,2623,10169,2623,10023,2621,10017,2616,10011,2607,10010e" filled="t" fillcolor="#6D6E71" stroked="f">
                <v:path arrowok="t"/>
                <v:fill/>
              </v:shape>
            </v:group>
            <v:group style="position:absolute;left:2435;top:9684;width:312;height:239" coordorigin="2435,9684" coordsize="312,239">
              <v:shape style="position:absolute;left:2435;top:9684;width:312;height:239" coordorigin="2435,9684" coordsize="312,239" path="m2591,9684l2518,9705,2463,9750,2435,9794,2436,9807,2478,9872,2536,9912,2584,9924,2611,9921,2636,9914,2659,9904,2668,9899,2591,9899,2565,9896,2501,9859,2468,9813,2470,9799,2519,9734,2585,9709,2669,9709,2661,9703,2638,9693,2614,9686,2591,9684e" filled="t" fillcolor="#FFFFFF" stroked="f">
                <v:path arrowok="t"/>
                <v:fill/>
              </v:shape>
              <v:shape style="position:absolute;left:2435;top:9684;width:312;height:239" coordorigin="2435,9684" coordsize="312,239" path="m2669,9709l2585,9709,2612,9712,2637,9720,2693,9762,2715,9803,2712,9815,2658,9876,2591,9899,2668,9899,2715,9861,2747,9805,2745,9794,2700,9732,2682,9717,2669,9709e" filled="t" fillcolor="#FFFFFF" stroked="f">
                <v:path arrowok="t"/>
                <v:fill/>
              </v:shape>
            </v:group>
            <v:group style="position:absolute;left:3301;top:9533;width:1154;height:734" coordorigin="3301,9533" coordsize="1154,734">
              <v:shape style="position:absolute;left:3301;top:9533;width:1154;height:734" coordorigin="3301,9533" coordsize="1154,734" path="m4455,10267l3301,10267,3301,9533,4455,9533,4455,10267xe" filled="f" stroked="t" strokeweight=".188pt" strokecolor="#BDBEC0">
                <v:path arrowok="t"/>
              </v:shape>
              <v:shape style="position:absolute;left:3381;top:9706;width:965;height:368" type="#_x0000_t75">
                <v:imagedata r:id="rId274" o:title=""/>
              </v:shape>
            </v:group>
            <v:group style="position:absolute;left:4593;top:9533;width:1154;height:734" coordorigin="4593,9533" coordsize="1154,734">
              <v:shape style="position:absolute;left:4593;top:9533;width:1154;height:734" coordorigin="4593,9533" coordsize="1154,734" path="m5747,10267l4593,10267,4593,9533,5747,9533,5747,10267xe" filled="f" stroked="t" strokeweight=".188pt" strokecolor="#BDBEC0">
                <v:path arrowok="t"/>
              </v:shape>
            </v:group>
            <v:group style="position:absolute;left:5249;top:9860;width:170;height:67" coordorigin="5249,9860" coordsize="170,67">
              <v:shape style="position:absolute;left:5249;top:9860;width:170;height:67" coordorigin="5249,9860" coordsize="170,67" path="m5258,9860l5251,9860,5249,9863,5249,9869,5255,9884,5267,9898,5279,9910,5297,9921,5319,9926,5336,9924,5354,9919,5371,9910,5381,9903,5335,9903,5313,9901,5261,9863,5260,9861,5258,9860e" filled="t" fillcolor="#000000" stroked="f">
                <v:path arrowok="t"/>
                <v:fill/>
              </v:shape>
              <v:shape style="position:absolute;left:5249;top:9860;width:170;height:67" coordorigin="5249,9860" coordsize="170,67" path="m5417,9860l5412,9860,5410,9860,5408,9863,5389,9878,5370,9890,5352,9899,5335,9903,5381,9903,5388,9897,5406,9881,5419,9867,5419,9862,5417,9860e" filled="t" fillcolor="#000000" stroked="f">
                <v:path arrowok="t"/>
                <v:fill/>
              </v:shape>
            </v:group>
            <v:group style="position:absolute;left:5527;top:9859;width:100;height:67" coordorigin="5527,9859" coordsize="100,67">
              <v:shape style="position:absolute;left:5527;top:9859;width:100;height:67" coordorigin="5527,9859" coordsize="100,67" path="m5615,9859l5537,9859,5534,9861,5534,9867,5537,9869,5578,9874,5581,9874,5582,9876,5582,9878,5581,9880,5580,9881,5530,9903,5527,9907,5527,9919,5533,9925,5625,9925,5628,9923,5628,9917,5625,9915,5623,9915,5557,9909,5555,9909,5554,9908,5554,9905,5554,9904,5556,9903,5614,9876,5617,9874,5619,9871,5619,9863,5615,9859e" filled="t" fillcolor="#000000" stroked="f">
                <v:path arrowok="t"/>
                <v:fill/>
              </v:shape>
            </v:group>
            <v:group style="position:absolute;left:5423;top:9859;width:95;height:69" coordorigin="5423,9859" coordsize="95,69">
              <v:shape style="position:absolute;left:5423;top:9859;width:95;height:69" coordorigin="5423,9859" coordsize="95,69" path="m5484,9859l5453,9860,5433,9868,5423,9881,5426,9904,5438,9919,5458,9928,5490,9928,5508,9925,5518,9921,5518,9917,5481,9917,5458,9913,5444,9899,5450,9876,5468,9869,5505,9869,5505,9867,5484,9859e" filled="t" fillcolor="#000000" stroked="f">
                <v:path arrowok="t"/>
                <v:fill/>
              </v:shape>
              <v:shape style="position:absolute;left:5423;top:9859;width:95;height:69" coordorigin="5423,9859" coordsize="95,69" path="m5516,9913l5509,9913,5496,9917,5518,9917,5518,9915,5516,9913e" filled="t" fillcolor="#000000" stroked="f">
                <v:path arrowok="t"/>
                <v:fill/>
              </v:shape>
              <v:shape style="position:absolute;left:5423;top:9859;width:95;height:69" coordorigin="5423,9859" coordsize="95,69" path="m5505,9869l5491,9869,5500,9876,5500,9883,5499,9884,5497,9884,5466,9886,5463,9886,5461,9888,5461,9894,5463,9896,5466,9896,5508,9898,5513,9891,5513,9884,5505,9869e" filled="t" fillcolor="#000000" stroked="f">
                <v:path arrowok="t"/>
                <v:fill/>
              </v:shape>
            </v:group>
            <v:group style="position:absolute;left:5128;top:9857;width:125;height:69" coordorigin="5128,9857" coordsize="125,69">
              <v:shape style="position:absolute;left:5128;top:9857;width:125;height:69" coordorigin="5128,9857" coordsize="125,69" path="m5130,9910l5128,9913,5128,9919,5190,9926,5218,9925,5236,9924,5249,9922,5253,9919,5253,9912,5181,9912,5152,9911,5136,9910,5130,9910e" filled="t" fillcolor="#000000" stroked="f">
                <v:path arrowok="t"/>
                <v:fill/>
              </v:shape>
              <v:shape style="position:absolute;left:5128;top:9857;width:125;height:69" coordorigin="5128,9857" coordsize="125,69" path="m5210,9857l5191,9857,5178,9858,5174,9860,5170,9861,5168,9863,5168,9869,5169,9871,5172,9872,5217,9900,5218,9902,5218,9908,5215,9909,5212,9909,5205,9912,5253,9912,5253,9911,5252,9908,5205,9881,5203,9879,5202,9878,5202,9873,5204,9871,5207,9870,5232,9869,5236,9868,5238,9866,5238,9860,5234,9859,5231,9859,5223,9858,5210,9857e" filled="t" fillcolor="#000000" stroked="f">
                <v:path arrowok="t"/>
                <v:fill/>
              </v:shape>
            </v:group>
            <v:group style="position:absolute;left:4807;top:9856;width:168;height:69" coordorigin="4807,9856" coordsize="168,69">
              <v:shape style="position:absolute;left:4807;top:9856;width:168;height:69" coordorigin="4807,9856" coordsize="168,69" path="m4898,9924l4847,9924,4859,9925,4874,9925,4893,9925,4898,9924e" filled="t" fillcolor="#000000" stroked="f">
                <v:path arrowok="t"/>
                <v:fill/>
              </v:shape>
              <v:shape style="position:absolute;left:4807;top:9856;width:168;height:69" coordorigin="4807,9856" coordsize="168,69" path="m4833,9879l4831,9889,4826,9903,4829,9925,4847,9924,4898,9924,4916,9922,4939,9917,4949,9913,4885,9913,4861,9913,4848,9911,4844,9908,4843,9903,4843,9893,4842,9886,4833,9879e" filled="t" fillcolor="#000000" stroked="f">
                <v:path arrowok="t"/>
                <v:fill/>
              </v:shape>
              <v:shape style="position:absolute;left:4807;top:9856;width:168;height:69" coordorigin="4807,9856" coordsize="168,69" path="m4947,9869l4855,9869,4888,9870,4906,9872,4924,9876,4940,9881,4945,9889,4944,9896,4936,9903,4916,9909,4885,9913,4949,9913,4960,9909,4975,9895,4974,9884,4963,9876,4947,9869e" filled="t" fillcolor="#000000" stroked="f">
                <v:path arrowok="t"/>
                <v:fill/>
              </v:shape>
              <v:shape style="position:absolute;left:4807;top:9856;width:168;height:69" coordorigin="4807,9856" coordsize="168,69" path="m4868,9856l4848,9858,4817,9860,4809,9862,4807,9870,4813,9870,4830,9870,4855,9869,4947,9869,4947,9869,4928,9864,4911,9861,4897,9859,4882,9857,4868,9856e" filled="t" fillcolor="#000000" stroked="f">
                <v:path arrowok="t"/>
                <v:fill/>
              </v:shape>
            </v:group>
            <v:group style="position:absolute;left:4992;top:9859;width:113;height:70" coordorigin="4992,9859" coordsize="113,70">
              <v:shape style="position:absolute;left:4992;top:9859;width:113;height:70" coordorigin="4992,9859" coordsize="113,70" path="m5055,9859l5030,9861,5010,9868,4998,9880,4992,9905,4993,9922,4994,9930,5006,9930,5011,9926,5014,9904,5017,9903,5060,9902,5062,9900,5062,9893,5062,9892,5019,9892,5018,9878,5043,9872,5061,9870,5105,9870,5102,9864,5095,9862,5078,9860,5055,9859e" filled="t" fillcolor="#000000" stroked="f">
                <v:path arrowok="t"/>
                <v:fill/>
              </v:shape>
              <v:shape style="position:absolute;left:4992;top:9859;width:113;height:70" coordorigin="4992,9859" coordsize="113,70" path="m5062,9891l5051,9891,5019,9892,5062,9892,5062,9891e" filled="t" fillcolor="#000000" stroked="f">
                <v:path arrowok="t"/>
                <v:fill/>
              </v:shape>
            </v:group>
            <v:group style="position:absolute;left:4695;top:9859;width:108;height:69" coordorigin="4695,9859" coordsize="108,69">
              <v:shape style="position:absolute;left:4695;top:9859;width:108;height:69" coordorigin="4695,9859" coordsize="108,69" path="m4783,9859l4709,9869,4695,9894,4698,9904,4712,9922,4733,9928,4751,9928,4770,9926,4793,9919,4794,9917,4766,9917,4762,9917,4736,9917,4723,9901,4720,9889,4737,9874,4742,9872,4785,9872,4785,9871,4785,9868,4783,9859e" filled="t" fillcolor="#000000" stroked="f">
                <v:path arrowok="t"/>
                <v:fill/>
              </v:shape>
              <v:shape style="position:absolute;left:4695;top:9859;width:108;height:69" coordorigin="4695,9859" coordsize="108,69" path="m4801,9901l4790,9901,4798,9904,4785,9912,4766,9917,4794,9917,4801,9901e" filled="t" fillcolor="#000000" stroked="f">
                <v:path arrowok="t"/>
                <v:fill/>
              </v:shape>
              <v:shape style="position:absolute;left:4695;top:9859;width:108;height:69" coordorigin="4695,9859" coordsize="108,69" path="m4749,9916l4736,9917,4762,9917,4749,9916e" filled="t" fillcolor="#000000" stroked="f">
                <v:path arrowok="t"/>
                <v:fill/>
              </v:shape>
              <v:shape style="position:absolute;left:4695;top:9859;width:108;height:69" coordorigin="4695,9859" coordsize="108,69" path="m4744,9891l4745,9902,4748,9901,4760,9901,4790,9901,4801,9901,4803,9897,4796,9892,4752,9892,4744,9891e" filled="t" fillcolor="#000000" stroked="f">
                <v:path arrowok="t"/>
                <v:fill/>
              </v:shape>
              <v:shape style="position:absolute;left:4695;top:9859;width:108;height:69" coordorigin="4695,9859" coordsize="108,69" path="m4796,9892l4752,9892,4796,9892,4796,9892e" filled="t" fillcolor="#000000" stroked="f">
                <v:path arrowok="t"/>
                <v:fill/>
              </v:shape>
              <v:shape style="position:absolute;left:4695;top:9859;width:108;height:69" coordorigin="4695,9859" coordsize="108,69" path="m4785,9872l4764,9872,4785,9872,4785,9872e" filled="t" fillcolor="#000000" stroked="f">
                <v:path arrowok="t"/>
                <v:fill/>
              </v:shape>
            </v:group>
            <v:group style="position:absolute;left:2009;top:10404;width:1154;height:734" coordorigin="2009,10404" coordsize="1154,734">
              <v:shape style="position:absolute;left:2009;top:10404;width:1154;height:734" coordorigin="2009,10404" coordsize="1154,734" path="m3163,11138l2009,11138,2009,10404,3163,10404,3163,11138xe" filled="f" stroked="t" strokeweight=".188pt" strokecolor="#BDBEC0">
                <v:path arrowok="t"/>
              </v:shape>
              <v:shape style="position:absolute;left:2133;top:10696;width:918;height:149" type="#_x0000_t75">
                <v:imagedata r:id="rId275" o:title=""/>
              </v:shape>
            </v:group>
            <v:group style="position:absolute;left:3301;top:10404;width:1154;height:734" coordorigin="3301,10404" coordsize="1154,734">
              <v:shape style="position:absolute;left:3301;top:10404;width:1154;height:734" coordorigin="3301,10404" coordsize="1154,734" path="m4455,11138l3301,11138,3301,10404,4455,10404,4455,11138xe" filled="f" stroked="t" strokeweight=".188pt" strokecolor="#BDBEC0">
                <v:path arrowok="t"/>
              </v:shape>
            </v:group>
            <v:group style="position:absolute;left:3523;top:10523;width:503;height:496" coordorigin="3523,10523" coordsize="503,496">
              <v:shape style="position:absolute;left:3523;top:10523;width:503;height:496" coordorigin="3523,10523" coordsize="503,496" path="m3699,10523l3638,10534,3576,10582,3542,10651,3526,10719,3523,10774,3524,10821,3527,10896,3538,10968,3594,11015,3664,11019,3690,11017,3765,10996,3834,10955,3895,10903,3946,10848,3987,10798,4015,10761,4022,10753,4026,10748,3978,10748,3959,10714,3927,10657,3887,10594,3840,10546,3783,10527,3723,10523,3699,10523e" filled="t" fillcolor="#FCDD00" stroked="f">
                <v:path arrowok="t"/>
                <v:fill/>
              </v:shape>
            </v:group>
            <v:group style="position:absolute;left:4013;top:10800;width:170;height:96" coordorigin="4013,10800" coordsize="170,96">
              <v:shape style="position:absolute;left:4013;top:10800;width:170;height:96" coordorigin="4013,10800" coordsize="170,96" path="m4013,10800l4051,10870,4111,10896,4137,10896,4168,10893,4182,10888,4156,10888,4125,10884,4054,10847,4017,10806,4013,10800e" filled="t" fillcolor="#FCDD00" stroked="f">
                <v:path arrowok="t"/>
                <v:fill/>
              </v:shape>
            </v:group>
            <v:group style="position:absolute;left:4135;top:10667;width:115;height:220" coordorigin="4135,10667" coordsize="115,220">
              <v:shape style="position:absolute;left:4135;top:10667;width:115;height:220" coordorigin="4135,10667" coordsize="115,220" path="m4231,10667l4135,10667,4164,10670,4189,10679,4232,10722,4241,10769,4240,10789,4219,10855,4156,10888,4182,10888,4236,10833,4249,10769,4249,10754,4249,10746,4248,10728,4245,10705,4238,10684,4231,10667e" filled="t" fillcolor="#FCDD00" stroked="f">
                <v:path arrowok="t"/>
                <v:fill/>
              </v:shape>
            </v:group>
            <v:group style="position:absolute;left:3978;top:10616;width:253;height:132" coordorigin="3978,10616" coordsize="253,132">
              <v:shape style="position:absolute;left:3978;top:10616;width:253;height:132" coordorigin="3978,10616" coordsize="253,132" path="m4159,10616l4091,10634,4037,10675,3997,10722,3988,10735,3980,10746,3978,10748,4026,10748,4036,10736,4050,10719,4098,10680,4135,10667,4231,10667,4229,10664,4217,10647,4201,10632,4182,10622,4159,10616e" filled="t" fillcolor="#FCDD00" stroked="f">
                <v:path arrowok="t"/>
                <v:fill/>
              </v:shape>
            </v:group>
            <v:group style="position:absolute;left:4593;top:10404;width:1154;height:734" coordorigin="4593,10404" coordsize="1154,734">
              <v:shape style="position:absolute;left:4593;top:10404;width:1154;height:734" coordorigin="4593,10404" coordsize="1154,734" path="m5747,11138l4593,11138,4593,10404,5747,10404,5747,11138xe" filled="f" stroked="t" strokeweight=".188pt" strokecolor="#BDBEC0">
                <v:path arrowok="t"/>
              </v:shape>
            </v:group>
            <v:group style="position:absolute;left:2009;top:11275;width:1154;height:734" coordorigin="2009,11275" coordsize="1154,734">
              <v:shape style="position:absolute;left:2009;top:11275;width:1154;height:734" coordorigin="2009,11275" coordsize="1154,734" path="m3163,12009l2009,12009,2009,11275,3163,11275,3163,12009xe" filled="f" stroked="t" strokeweight=".188pt" strokecolor="#BDBEC0">
                <v:path arrowok="t"/>
              </v:shape>
            </v:group>
            <v:group style="position:absolute;left:3301;top:11275;width:1154;height:734" coordorigin="3301,11275" coordsize="1154,734">
              <v:shape style="position:absolute;left:3301;top:11275;width:1154;height:734" coordorigin="3301,11275" coordsize="1154,734" path="m4455,12009l3301,12009,3301,11275,4455,11275,4455,12009xe" filled="f" stroked="t" strokeweight=".188pt" strokecolor="#BDBEC0">
                <v:path arrowok="t"/>
              </v:shape>
            </v:group>
            <v:group style="position:absolute;left:4593;top:11275;width:1154;height:734" coordorigin="4593,11275" coordsize="1154,734">
              <v:shape style="position:absolute;left:4593;top:11275;width:1154;height:734" coordorigin="4593,11275" coordsize="1154,734" path="m5747,12009l4593,12009,4593,11275,5747,11275,5747,12009xe" filled="f" stroked="t" strokeweight=".188pt" strokecolor="#BDBEC0">
                <v:path arrowok="t"/>
              </v:shape>
              <v:shape style="position:absolute;left:2867;top:9868;width:2034;height:1807" type="#_x0000_t75">
                <v:imagedata r:id="rId276" o:title=""/>
              </v:shape>
            </v:group>
            <v:group style="position:absolute;left:3996;top:10641;width:247;height:249" coordorigin="3996,10641" coordsize="247,249">
              <v:shape style="position:absolute;left:3996;top:10641;width:247;height:249" coordorigin="3996,10641" coordsize="247,249" path="m4148,10641l4077,10669,4025,10726,3996,10775,4016,10807,4058,10867,4114,10889,4135,10890,4166,10887,4224,10848,4242,10789,4243,10769,4242,10749,4225,10686,4174,10645,4148,10641e" filled="t" fillcolor="#4C3040" stroked="f">
                <v:path arrowok="t"/>
                <v:fill/>
              </v:shape>
            </v:group>
            <v:group style="position:absolute;left:3528;top:10527;width:446;height:485" coordorigin="3528,10527" coordsize="446,485">
              <v:shape style="position:absolute;left:3528;top:10527;width:446;height:485" coordorigin="3528,10527" coordsize="446,485" path="m3691,10527l3614,10547,3567,10598,3541,10665,3530,10733,3528,10786,3529,10802,3545,10882,3575,10946,3622,10994,3666,11011,3687,11010,3751,10994,3812,10962,3866,10918,3912,10867,3947,10814,3974,10749,3953,10714,3918,10656,3876,10594,3827,10547,3755,10528,3691,10527e" filled="t" fillcolor="#D9272D" stroked="f">
                <v:path arrowok="t"/>
                <v:fill/>
              </v:shape>
            </v:group>
            <v:group style="position:absolute;left:3896;top:10936;width:78;height:62" coordorigin="3896,10936" coordsize="78,62">
              <v:shape style="position:absolute;left:3896;top:10936;width:78;height:62" coordorigin="3896,10936" coordsize="78,62" path="m3906,10937l3896,10937,3896,10997,3906,10997,3906,10952,3908,10950,3910,10949,3915,10946,3918,10945,3938,10945,3937,10944,3906,10944,3906,10937e" filled="t" fillcolor="#D9272D" stroked="f">
                <v:path arrowok="t"/>
                <v:fill/>
              </v:shape>
              <v:shape style="position:absolute;left:3896;top:10936;width:78;height:62" coordorigin="3896,10936" coordsize="78,62" path="m3938,10945l3922,10945,3924,10946,3926,10947,3930,10997,3940,10997,3940,10954,3940,10952,3942,10950,3945,10948,3949,10946,3938,10946,3938,10945e" filled="t" fillcolor="#D9272D" stroked="f">
                <v:path arrowok="t"/>
                <v:fill/>
              </v:shape>
              <v:shape style="position:absolute;left:3896;top:10936;width:78;height:62" coordorigin="3896,10936" coordsize="78,62" path="m3972,10945l3956,10945,3958,10946,3960,10947,3964,10997,3974,10997,3974,10952,3973,10950,3972,10945e" filled="t" fillcolor="#D9272D" stroked="f">
                <v:path arrowok="t"/>
                <v:fill/>
              </v:shape>
              <v:shape style="position:absolute;left:3896;top:10936;width:78;height:62" coordorigin="3896,10936" coordsize="78,62" path="m3959,10936l3953,10936,3950,10936,3944,10940,3941,10943,3938,10946,3949,10946,3949,10946,3952,10945,3972,10945,3972,10945,3970,10943,3967,10939,3965,10938,3961,10936,3959,10936e" filled="t" fillcolor="#D9272D" stroked="f">
                <v:path arrowok="t"/>
                <v:fill/>
              </v:shape>
              <v:shape style="position:absolute;left:3896;top:10936;width:78;height:62" coordorigin="3896,10936" coordsize="78,62" path="m3926,10936l3919,10936,3916,10936,3911,10939,3909,10941,3906,10944,3937,10944,3937,10942,3934,10940,3929,10936,3926,10936e" filled="t" fillcolor="#D9272D" stroked="f">
                <v:path arrowok="t"/>
                <v:fill/>
              </v:shape>
            </v:group>
            <v:group style="position:absolute;left:3984;top:10936;width:52;height:63" coordorigin="3984,10936" coordsize="52,63">
              <v:shape style="position:absolute;left:3984;top:10936;width:52;height:63" coordorigin="3984,10936" coordsize="52,63" path="m4015,10936l4003,10936,3997,10939,3987,10950,3986,10950,3984,10958,3984,10977,3987,10985,3997,10996,4004,10998,4014,10998,4034,10993,4034,10990,4008,10990,4003,10988,3996,10981,3994,10975,3994,10968,4036,10968,4036,10960,3994,10960,3994,10958,4008,10944,4030,10944,4027,10940,4024,10938,4019,10936,4015,10936e" filled="t" fillcolor="#D9272D" stroked="f">
                <v:path arrowok="t"/>
                <v:fill/>
              </v:shape>
              <v:shape style="position:absolute;left:3984;top:10936;width:52;height:63" coordorigin="3984,10936" coordsize="52,63" path="m4034,10982l4034,10982,4033,10983,4032,10984,4016,10990,4034,10990,4034,10982e" filled="t" fillcolor="#D9272D" stroked="f">
                <v:path arrowok="t"/>
                <v:fill/>
              </v:shape>
              <v:shape style="position:absolute;left:3984;top:10936;width:52;height:63" coordorigin="3984,10936" coordsize="52,63" path="m4030,10944l4014,10944,4016,10944,4020,10946,4026,10960,4036,10960,4036,10958,4035,10954,4033,10947,4031,10945,4030,10944e" filled="t" fillcolor="#D9272D" stroked="f">
                <v:path arrowok="t"/>
                <v:fill/>
              </v:shape>
            </v:group>
            <v:group style="position:absolute;left:4042;top:10914;width:50;height:85" coordorigin="4042,10914" coordsize="50,85">
              <v:shape style="position:absolute;left:4042;top:10914;width:50;height:85" coordorigin="4042,10914" coordsize="50,85" path="m4070,10936l4064,10936,4060,10936,4042,10962,4042,10973,4061,10999,4066,10999,4082,10991,4092,10991,4092,10989,4061,10989,4058,10987,4053,10980,4052,10975,4052,10960,4054,10955,4059,10947,4063,10945,4092,10945,4092,10940,4082,10940,4079,10938,4077,10937,4073,10936,4070,10936e" filled="t" fillcolor="#D9272D" stroked="f">
                <v:path arrowok="t"/>
                <v:fill/>
              </v:shape>
              <v:shape style="position:absolute;left:4042;top:10914;width:50;height:85" coordorigin="4042,10914" coordsize="50,85" path="m4092,10991l4082,10991,4082,10997,4092,10997,4092,10991e" filled="t" fillcolor="#D9272D" stroked="f">
                <v:path arrowok="t"/>
                <v:fill/>
              </v:shape>
              <v:shape style="position:absolute;left:4042;top:10914;width:50;height:85" coordorigin="4042,10914" coordsize="50,85" path="m4092,10945l4071,10945,4073,10945,4077,10946,4079,10947,4082,10948,4082,10983,4079,10985,4077,10986,4072,10989,4069,10989,4092,10989,4092,10945e" filled="t" fillcolor="#D9272D" stroked="f">
                <v:path arrowok="t"/>
                <v:fill/>
              </v:shape>
              <v:shape style="position:absolute;left:4042;top:10914;width:50;height:85" coordorigin="4042,10914" coordsize="50,85" path="m4092,10914l4082,10914,4082,10940,4092,10940,4092,10914e" filled="t" fillcolor="#D9272D" stroked="f">
                <v:path arrowok="t"/>
                <v:fill/>
              </v:shape>
            </v:group>
            <v:group style="position:absolute;left:4131;top:10936;width:50;height:63" coordorigin="4131,10936" coordsize="50,63">
              <v:shape style="position:absolute;left:4131;top:10936;width:50;height:63" coordorigin="4131,10936" coordsize="50,63" path="m4159,10936l4153,10936,4149,10936,4131,10962,4131,10973,4150,10999,4155,10999,4171,10991,4181,10991,4181,10989,4150,10989,4147,10987,4142,10980,4141,10975,4141,10960,4143,10955,4148,10947,4152,10945,4181,10945,4181,10941,4166,10937,4162,10936,4159,10936e" filled="t" fillcolor="#D9272D" stroked="f">
                <v:path arrowok="t"/>
                <v:fill/>
              </v:shape>
              <v:shape style="position:absolute;left:4131;top:10936;width:50;height:63" coordorigin="4131,10936" coordsize="50,63" path="m4181,10991l4171,10991,4171,10997,4181,10997,4181,10991e" filled="t" fillcolor="#D9272D" stroked="f">
                <v:path arrowok="t"/>
                <v:fill/>
              </v:shape>
              <v:shape style="position:absolute;left:4131;top:10936;width:50;height:63" coordorigin="4131,10936" coordsize="50,63" path="m4181,10945l4160,10945,4162,10945,4166,10946,4168,10947,4171,10948,4171,10983,4168,10985,4166,10986,4161,10989,4158,10989,4181,10989,4181,10945e" filled="t" fillcolor="#D9272D" stroked="f">
                <v:path arrowok="t"/>
                <v:fill/>
              </v:shape>
            </v:group>
            <v:group style="position:absolute;left:4106;top:10917;width:11;height:80" coordorigin="4106,10917" coordsize="11,80">
              <v:shape style="position:absolute;left:4106;top:10917;width:11;height:80" coordorigin="4106,10917" coordsize="11,80" path="m4117,10937l4107,10937,4107,10997,4117,10997,4117,10937e" filled="t" fillcolor="#D9272D" stroked="f">
                <v:path arrowok="t"/>
                <v:fill/>
              </v:shape>
              <v:shape style="position:absolute;left:4106;top:10917;width:11;height:80" coordorigin="4106,10917" coordsize="11,80" path="m4118,10917l4106,10917,4106,10927,4118,10927,4118,10917e" filled="t" fillcolor="#D9272D" stroked="f">
                <v:path arrowok="t"/>
                <v:fill/>
              </v:shape>
              <v:shape style="position:absolute;left:3528;top:10527;width:446;height:487" type="#_x0000_t75">
                <v:imagedata r:id="rId277" o:title=""/>
              </v:shape>
            </v:group>
            <v:group style="position:absolute;left:3559;top:10603;width:144;height:293" coordorigin="3559,10603" coordsize="144,293">
              <v:shape style="position:absolute;left:3559;top:10603;width:144;height:293" coordorigin="3559,10603" coordsize="144,293" path="m3605,10769l3587,10769,3588,10769,3589,10773,3598,10833,3610,10880,3605,10896,3627,10863,3630,10842,3631,10823,3617,10823,3614,10823,3610,10803,3607,10783,3605,10769e" filled="t" fillcolor="#FFFFFF" stroked="f">
                <v:path arrowok="t"/>
                <v:fill/>
              </v:shape>
              <v:shape style="position:absolute;left:3559;top:10603;width:144;height:293" coordorigin="3559,10603" coordsize="144,293" path="m3691,10603l3681,10607,3671,10622,3665,10645,3658,10663,3652,10683,3647,10702,3642,10710,3636,10718,3637,10729,3618,10817,3617,10819,3617,10823,3631,10823,3634,10804,3640,10783,3643,10766,3647,10743,3651,10723,3660,10706,3658,10695,3668,10689,3668,10679,3673,10672,3675,10663,3680,10656,3683,10645,3692,10636,3700,10627,3703,10621,3701,10613,3697,10608,3694,10606,3691,10603e" filled="t" fillcolor="#FFFFFF" stroked="f">
                <v:path arrowok="t"/>
                <v:fill/>
              </v:shape>
              <v:shape style="position:absolute;left:3559;top:10603;width:144;height:293" coordorigin="3559,10603" coordsize="144,293" path="m3591,10719l3586,10719,3579,10740,3573,10759,3566,10778,3560,10797,3559,10801,3559,10806,3563,10808,3566,10809,3569,10808,3572,10805,3577,10793,3581,10781,3587,10769,3605,10769,3604,10764,3601,10744,3598,10736,3605,10724,3595,10720,3591,10719e" filled="t" fillcolor="#FFFFFF" stroked="f">
                <v:path arrowok="t"/>
                <v:fill/>
              </v:shape>
            </v:group>
            <v:group style="position:absolute;left:3794;top:10669;width:18;height:19" coordorigin="3794,10669" coordsize="18,19">
              <v:shape style="position:absolute;left:3794;top:10669;width:18;height:19" coordorigin="3794,10669" coordsize="18,19" path="m3804,10669l3794,10685,3800,10689,3804,10688,3806,10686,3808,10682,3812,10679,3810,10675,3808,10671,3804,10669e" filled="t" fillcolor="#FFFFFF" stroked="f">
                <v:path arrowok="t"/>
                <v:fill/>
              </v:shape>
            </v:group>
            <v:group style="position:absolute;left:3627;top:10683;width:292;height:248" coordorigin="3627,10683" coordsize="292,248">
              <v:shape style="position:absolute;left:3627;top:10683;width:292;height:248" coordorigin="3627,10683" coordsize="292,248" path="m3763,10830l3743,10830,3745,10831,3745,10836,3747,10856,3749,10875,3749,10895,3752,10905,3753,10916,3754,10926,3756,10931,3761,10931,3772,10928,3775,10916,3770,10900,3765,10880,3764,10861,3763,10843,3763,10830e" filled="t" fillcolor="#FFFFFF" stroked="f">
                <v:path arrowok="t"/>
                <v:fill/>
              </v:shape>
              <v:shape style="position:absolute;left:3627;top:10683;width:292;height:248" coordorigin="3627,10683" coordsize="292,248" path="m3785,10801l3747,10801,3747,10806,3739,10815,3727,10821,3721,10832,3714,10837,3706,10840,3691,10857,3676,10868,3657,10886,3642,10900,3628,10914,3627,10919,3629,10922,3635,10926,3648,10920,3662,10906,3679,10889,3693,10877,3711,10858,3725,10843,3741,10831,3743,10830,3763,10830,3763,10824,3773,10810,3785,10801e" filled="t" fillcolor="#FFFFFF" stroked="f">
                <v:path arrowok="t"/>
                <v:fill/>
              </v:shape>
              <v:shape style="position:absolute;left:3627;top:10683;width:292;height:248" coordorigin="3627,10683" coordsize="292,248" path="m3747,10720l3721,10782,3720,10798,3732,10805,3738,10808,3743,10803,3747,10801,3785,10801,3787,10800,3799,10789,3770,10789,3767,10784,3768,10775,3740,10775,3739,10771,3740,10766,3741,10757,3750,10743,3753,10727,3751,10723,3747,10720e" filled="t" fillcolor="#FFFFFF" stroked="f">
                <v:path arrowok="t"/>
                <v:fill/>
              </v:shape>
              <v:shape style="position:absolute;left:3627;top:10683;width:292;height:248" coordorigin="3627,10683" coordsize="292,248" path="m3854,10715l3838,10715,3838,10719,3837,10724,3835,10728,3833,10734,3838,10738,3838,10743,3837,10744,3824,10753,3803,10766,3787,10779,3770,10789,3799,10789,3802,10786,3823,10774,3840,10764,3857,10754,3892,10735,3900,10733,3912,10733,3915,10730,3917,10727,3862,10727,3859,10726,3856,10724,3855,10721,3854,10715e" filled="t" fillcolor="#FFFFFF" stroked="f">
                <v:path arrowok="t"/>
                <v:fill/>
              </v:shape>
              <v:shape style="position:absolute;left:3627;top:10683;width:292;height:248" coordorigin="3627,10683" coordsize="292,248" path="m3763,10729l3754,10740,3748,10755,3745,10762,3745,10769,3740,10775,3768,10775,3769,10765,3773,10745,3773,10740,3775,10734,3763,10729e" filled="t" fillcolor="#FFFFFF" stroked="f">
                <v:path arrowok="t"/>
                <v:fill/>
              </v:shape>
              <v:shape style="position:absolute;left:3627;top:10683;width:292;height:248" coordorigin="3627,10683" coordsize="292,248" path="m3824,10692l3820,10692,3811,10697,3813,10707,3809,10715,3807,10719,3809,10726,3806,10731,3807,10736,3802,10741,3805,10747,3806,10750,3808,10753,3811,10754,3815,10755,3819,10754,3821,10751,3825,10738,3826,10723,3838,10715,3854,10715,3853,10709,3859,10697,3858,10695,3826,10695,3824,10692e" filled="t" fillcolor="#FFFFFF" stroked="f">
                <v:path arrowok="t"/>
                <v:fill/>
              </v:shape>
              <v:shape style="position:absolute;left:3627;top:10683;width:292;height:248" coordorigin="3627,10683" coordsize="292,248" path="m3912,10733l3900,10733,3909,10737,3912,10733e" filled="t" fillcolor="#FFFFFF" stroked="f">
                <v:path arrowok="t"/>
                <v:fill/>
              </v:shape>
              <v:shape style="position:absolute;left:3627;top:10683;width:292;height:248" coordorigin="3627,10683" coordsize="292,248" path="m3915,10708l3896,10709,3880,10720,3862,10727,3917,10727,3918,10726,3918,10719,3917,10714,3917,10711,3915,10708e" filled="t" fillcolor="#FFFFFF" stroked="f">
                <v:path arrowok="t"/>
                <v:fill/>
              </v:shape>
              <v:shape style="position:absolute;left:3627;top:10683;width:292;height:248" coordorigin="3627,10683" coordsize="292,248" path="m3841,10683l3830,10694,3826,10695,3858,10695,3855,10686,3854,10684,3841,10683e" filled="t" fillcolor="#FFFFFF" stroked="f">
                <v:path arrowok="t"/>
                <v:fill/>
              </v:shape>
            </v:group>
            <v:group style="position:absolute;left:3781;top:10708;width:24;height:53" coordorigin="3781,10708" coordsize="24,53">
              <v:shape style="position:absolute;left:3781;top:10708;width:24;height:53" coordorigin="3781,10708" coordsize="24,53" path="m3796,10708l3784,10712,3787,10726,3782,10738,3781,10751,3796,10761,3798,10747,3800,10733,3799,10725,3806,10721,3805,10713,3803,10710,3800,10708,3796,10708e" filled="t" fillcolor="#FFFFFF" stroked="f">
                <v:path arrowok="t"/>
                <v:fill/>
              </v:shape>
            </v:group>
            <v:group style="position:absolute;left:3654;top:10729;width:17;height:22" coordorigin="3654,10729" coordsize="17,22">
              <v:shape style="position:absolute;left:3654;top:10729;width:17;height:22" coordorigin="3654,10729" coordsize="17,22" path="m3664,10729l3654,10746,3658,10750,3666,10751,3669,10747,3671,10744,3671,10739,3669,10735,3668,10732,3664,10729e" filled="t" fillcolor="#FFFFFF" stroked="f">
                <v:path arrowok="t"/>
                <v:fill/>
              </v:shape>
            </v:group>
            <v:group style="position:absolute;left:3674;top:10743;width:36;height:65" coordorigin="3674,10743" coordsize="36,65">
              <v:shape style="position:absolute;left:3674;top:10743;width:36;height:65" coordorigin="3674,10743" coordsize="36,65" path="m3695,10743l3688,10743,3688,10750,3686,10755,3684,10761,3676,10762,3677,10768,3674,10778,3678,10790,3676,10801,3679,10805,3681,10807,3685,10808,3688,10807,3699,10801,3693,10786,3695,10775,3697,10772,3704,10772,3708,10767,3711,10764,3709,10759,3706,10753,3704,10743,3695,10743e" filled="t" fillcolor="#FFFFFF" stroked="f">
                <v:path arrowok="t"/>
                <v:fill/>
              </v:shape>
              <v:shape style="position:absolute;left:3674;top:10743;width:36;height:65" coordorigin="3674,10743" coordsize="36,65" path="m3704,10772l3697,10772,3703,10774,3704,10772e" filled="t" fillcolor="#FFFFFF" stroked="f">
                <v:path arrowok="t"/>
                <v:fill/>
              </v:shape>
            </v:group>
            <v:group style="position:absolute;left:3645;top:10763;width:28;height:68" coordorigin="3645,10763" coordsize="28,68">
              <v:shape style="position:absolute;left:3645;top:10763;width:28;height:68" coordorigin="3645,10763" coordsize="28,68" path="m3665,10763l3660,10764,3655,10766,3656,10772,3650,10790,3645,10808,3648,10826,3650,10829,3653,10831,3659,10828,3664,10813,3663,10795,3665,10787,3673,10780,3670,10771,3668,10768,3665,10763e" filled="t" fillcolor="#FFFFFF" stroked="f">
                <v:path arrowok="t"/>
                <v:fill/>
              </v:shape>
              <v:shape style="position:absolute;left:3996;top:10641;width:247;height:249" type="#_x0000_t75">
                <v:imagedata r:id="rId278" o:title=""/>
              </v:shape>
              <v:shape style="position:absolute;left:3467;top:9930;width:1399;height:1399" type="#_x0000_t75">
                <v:imagedata r:id="rId279" o:title=""/>
              </v:shape>
            </v:group>
            <v:group style="position:absolute;left:5560;top:10695;width:99;height:108" coordorigin="5560,10695" coordsize="99,108">
              <v:shape style="position:absolute;left:5560;top:10695;width:99;height:108" coordorigin="5560,10695" coordsize="99,108" path="m5582,10695l5561,10695,5560,10697,5560,10802,5561,10804,5582,10804,5584,10802,5584,10757,5643,10757,5641,10755,5638,10751,5635,10748,5640,10737,5642,10733,5584,10733,5584,10697,5582,10695e" filled="t" fillcolor="#A8228B" stroked="f">
                <v:path arrowok="t"/>
                <v:fill/>
              </v:shape>
              <v:shape style="position:absolute;left:5560;top:10695;width:99;height:108" coordorigin="5560,10695" coordsize="99,108" path="m5643,10757l5605,10757,5614,10762,5620,10769,5622,10770,5624,10772,5630,10780,5634,10790,5634,10800,5635,10802,5636,10803,5638,10804,5656,10804,5657,10803,5659,10802,5658,10791,5652,10771,5643,10757e" filled="t" fillcolor="#A8228B" stroked="f">
                <v:path arrowok="t"/>
                <v:fill/>
              </v:shape>
              <v:shape style="position:absolute;left:5560;top:10695;width:99;height:108" coordorigin="5560,10695" coordsize="99,108" path="m5653,10695l5633,10695,5632,10696,5630,10697,5628,10708,5616,10726,5595,10733,5642,10733,5650,10719,5654,10699,5654,10697,5653,10695e" filled="t" fillcolor="#A8228B" stroked="f">
                <v:path arrowok="t"/>
                <v:fill/>
              </v:shape>
            </v:group>
            <v:group style="position:absolute;left:5380;top:10692;width:108;height:112" coordorigin="5380,10692" coordsize="108,112">
              <v:shape style="position:absolute;left:5380;top:10692;width:108;height:112" coordorigin="5380,10692" coordsize="108,112" path="m5419,10692l5400,10697,5382,10705,5381,10705,5380,10706,5380,10802,5382,10804,5403,10804,5404,10802,5404,10721,5414,10717,5424,10715,5488,10715,5488,10706,5488,10705,5481,10702,5465,10696,5445,10693,5419,10692e" filled="t" fillcolor="#A8228B" stroked="f">
                <v:path arrowok="t"/>
                <v:fill/>
              </v:shape>
              <v:shape style="position:absolute;left:5380;top:10692;width:108;height:112" coordorigin="5380,10692" coordsize="108,112" path="m5488,10715l5445,10715,5455,10717,5464,10721,5464,10802,5465,10804,5487,10804,5488,10802,5488,10715e" filled="t" fillcolor="#A8228B" stroked="f">
                <v:path arrowok="t"/>
                <v:fill/>
              </v:shape>
            </v:group>
            <v:group style="position:absolute;left:5512;top:10695;width:24;height:108" coordorigin="5512,10695" coordsize="24,108">
              <v:shape style="position:absolute;left:5512;top:10695;width:24;height:108" coordorigin="5512,10695" coordsize="24,108" path="m5535,10695l5513,10695,5512,10697,5512,10802,5513,10804,5535,10804,5536,10802,5536,10697,5535,10695e" filled="t" fillcolor="#A8228B" stroked="f">
                <v:path arrowok="t"/>
                <v:fill/>
              </v:shape>
            </v:group>
            <v:group style="position:absolute;left:5122;top:10696;width:112;height:108" coordorigin="5122,10696" coordsize="112,108">
              <v:shape style="position:absolute;left:5122;top:10696;width:112;height:108" coordorigin="5122,10696" coordsize="112,108" path="m5151,10696l5124,10696,5122,10697,5123,10700,5160,10801,5160,10803,5161,10803,5194,10803,5195,10803,5195,10801,5204,10779,5177,10779,5152,10698,5152,10696,5151,10696e" filled="t" fillcolor="#A8228B" stroked="f">
                <v:path arrowok="t"/>
                <v:fill/>
              </v:shape>
              <v:shape style="position:absolute;left:5122;top:10696;width:112;height:108" coordorigin="5122,10696" coordsize="112,108" path="m5233,10696l5206,10696,5205,10696,5177,10779,5204,10779,5234,10700,5234,10697,5233,10696e" filled="t" fillcolor="#A8228B" stroked="f">
                <v:path arrowok="t"/>
                <v:fill/>
              </v:shape>
            </v:group>
            <v:group style="position:absolute;left:5008;top:10695;width:104;height:108" coordorigin="5008,10695" coordsize="104,108">
              <v:shape style="position:absolute;left:5008;top:10695;width:104;height:108" coordorigin="5008,10695" coordsize="104,108" path="m5105,10695l5023,10695,5021,10696,5008,10764,5013,10784,5021,10802,5021,10803,5022,10803,5024,10804,5109,10804,5111,10803,5113,10802,5113,10781,5111,10779,5037,10779,5035,10773,5033,10768,5032,10762,5102,10762,5103,10760,5103,10739,5102,10737,5032,10737,5033,10731,5035,10725,5037,10720,5106,10720,5108,10718,5108,10697,5106,10696,5105,10695e" filled="t" fillcolor="#A8228B" stroked="f">
                <v:path arrowok="t"/>
                <v:fill/>
              </v:shape>
            </v:group>
            <v:group style="position:absolute;left:5248;top:10692;width:108;height:116" coordorigin="5248,10692" coordsize="108,116">
              <v:shape style="position:absolute;left:5248;top:10692;width:108;height:116" coordorigin="5248,10692" coordsize="108,116" path="m5288,10692l5268,10697,5250,10705,5249,10705,5248,10706,5248,10793,5249,10794,5263,10800,5282,10806,5302,10808,5317,10807,5337,10802,5355,10794,5356,10794,5357,10793,5357,10784,5292,10784,5282,10782,5273,10778,5273,10721,5282,10717,5292,10715,5357,10715,5357,10706,5356,10705,5349,10702,5333,10696,5314,10693,5288,10692e" filled="t" fillcolor="#A8228B" stroked="f">
                <v:path arrowok="t"/>
                <v:fill/>
              </v:shape>
              <v:shape style="position:absolute;left:5248;top:10692;width:108;height:116" coordorigin="5248,10692" coordsize="108,116" path="m5357,10715l5313,10715,5323,10717,5332,10721,5332,10778,5323,10782,5313,10784,5357,10784,5357,10715e" filled="t" fillcolor="#A8228B" stroked="f">
                <v:path arrowok="t"/>
                <v:fill/>
              </v:shape>
            </v:group>
            <v:group style="position:absolute;left:5638;top:10828;width:20;height:31" coordorigin="5638,10828" coordsize="20,31">
              <v:shape style="position:absolute;left:5638;top:10828;width:20;height:31" coordorigin="5638,10828" coordsize="20,31" path="m5638,10848l5638,10856,5638,10856,5641,10857,5644,10858,5654,10858,5658,10855,5658,10851,5644,10851,5642,10851,5639,10849,5638,10848e" filled="t" fillcolor="#A8228B" stroked="f">
                <v:path arrowok="t"/>
                <v:fill/>
              </v:shape>
              <v:shape style="position:absolute;left:5638;top:10828;width:20;height:31" coordorigin="5638,10828" coordsize="20,31" path="m5652,10828l5643,10828,5638,10831,5639,10840,5639,10840,5643,10844,5650,10848,5651,10848,5651,10851,5649,10851,5658,10851,5658,10847,5657,10845,5655,10842,5653,10841,5651,10840,5648,10838,5646,10838,5646,10837,5646,10835,5647,10834,5657,10834,5657,10830,5655,10828,5652,10828e" filled="t" fillcolor="#A8228B" stroked="f">
                <v:path arrowok="t"/>
                <v:fill/>
              </v:shape>
              <v:shape style="position:absolute;left:5638;top:10828;width:20;height:31" coordorigin="5638,10828" coordsize="20,31" path="m5657,10834l5652,10834,5654,10835,5657,10837,5657,10837,5657,10834e" filled="t" fillcolor="#A8228B" stroked="f">
                <v:path arrowok="t"/>
                <v:fill/>
              </v:shape>
            </v:group>
            <v:group style="position:absolute;left:5602;top:10828;width:19;height:29" coordorigin="5602,10828" coordsize="19,29">
              <v:shape style="position:absolute;left:5602;top:10828;width:19;height:29" coordorigin="5602,10828" coordsize="19,29" path="m5621,10828l5602,10828,5602,10857,5621,10857,5621,10851,5610,10851,5610,10846,5621,10846,5621,10839,5610,10839,5610,10835,5621,10835,5621,10828e" filled="t" fillcolor="#A8228B" stroked="f">
                <v:path arrowok="t"/>
                <v:fill/>
              </v:shape>
            </v:group>
            <v:group style="position:absolute;left:5575;top:10828;width:8;height:29" coordorigin="5575,10828" coordsize="8,29">
              <v:shape style="position:absolute;left:5575;top:10828;width:8;height:29" coordorigin="5575,10828" coordsize="8,29" path="m5575,10843l5583,10843e" filled="f" stroked="t" strokeweight="1.57pt" strokecolor="#A8228B">
                <v:path arrowok="t"/>
              </v:shape>
            </v:group>
            <v:group style="position:absolute;left:5491;top:10828;width:16;height:29" coordorigin="5491,10828" coordsize="16,29">
              <v:shape style="position:absolute;left:5491;top:10828;width:16;height:29" coordorigin="5491,10828" coordsize="16,29" path="m5508,10835l5501,10835,5501,10857,5508,10857,5508,10835e" filled="t" fillcolor="#A8228B" stroked="f">
                <v:path arrowok="t"/>
                <v:fill/>
              </v:shape>
              <v:shape style="position:absolute;left:5491;top:10828;width:16;height:29" coordorigin="5491,10828" coordsize="16,29" path="m5517,10828l5491,10828,5491,10835,5517,10835,5517,10828e" filled="t" fillcolor="#A8228B" stroked="f">
                <v:path arrowok="t"/>
                <v:fill/>
              </v:shape>
            </v:group>
            <v:group style="position:absolute;left:5456;top:10828;width:20;height:31" coordorigin="5456,10828" coordsize="20,31">
              <v:shape style="position:absolute;left:5456;top:10828;width:20;height:31" coordorigin="5456,10828" coordsize="20,31" path="m5456,10848l5456,10856,5459,10857,5462,10858,5472,10858,5476,10855,5476,10851,5462,10851,5460,10851,5457,10849,5456,10848e" filled="t" fillcolor="#A8228B" stroked="f">
                <v:path arrowok="t"/>
                <v:fill/>
              </v:shape>
              <v:shape style="position:absolute;left:5456;top:10828;width:20;height:31" coordorigin="5456,10828" coordsize="20,31" path="m5470,10828l5460,10828,5456,10831,5456,10839,5457,10840,5458,10842,5459,10843,5460,10844,5464,10846,5468,10848,5468,10848,5468,10851,5467,10851,5476,10851,5476,10847,5475,10845,5473,10842,5464,10838,5463,10837,5463,10835,5465,10834,5475,10834,5475,10830,5475,10830,5473,10828,5470,10828e" filled="t" fillcolor="#A8228B" stroked="f">
                <v:path arrowok="t"/>
                <v:fill/>
              </v:shape>
              <v:shape style="position:absolute;left:5456;top:10828;width:20;height:31" coordorigin="5456,10828" coordsize="20,31" path="m5475,10834l5470,10834,5472,10835,5475,10837,5475,10837,5475,10834e" filled="t" fillcolor="#A8228B" stroked="f">
                <v:path arrowok="t"/>
                <v:fill/>
              </v:shape>
            </v:group>
            <v:group style="position:absolute;left:5413;top:10828;width:25;height:30" coordorigin="5413,10828" coordsize="25,30">
              <v:shape style="position:absolute;left:5413;top:10828;width:25;height:30" coordorigin="5413,10828" coordsize="25,30" path="m5420,10828l5413,10828,5413,10851,5413,10852,5415,10854,5418,10857,5421,10858,5430,10858,5433,10857,5435,10854,5437,10852,5437,10851,5424,10851,5422,10851,5421,10850,5421,10849,5420,10848,5420,10828e" filled="t" fillcolor="#A8228B" stroked="f">
                <v:path arrowok="t"/>
                <v:fill/>
              </v:shape>
              <v:shape style="position:absolute;left:5413;top:10828;width:25;height:30" coordorigin="5413,10828" coordsize="25,30" path="m5438,10828l5430,10828,5430,10849,5429,10849,5429,10851,5427,10851,5437,10851,5438,10850,5438,10828e" filled="t" fillcolor="#A8228B" stroked="f">
                <v:path arrowok="t"/>
                <v:fill/>
              </v:shape>
            </v:group>
            <v:group style="position:absolute;left:5325;top:10828;width:26;height:29" coordorigin="5325,10828" coordsize="26,29">
              <v:shape style="position:absolute;left:5325;top:10828;width:26;height:29" coordorigin="5325,10828" coordsize="26,29" path="m5332,10828l5325,10828,5325,10857,5332,10857,5332,10839,5340,10839,5334,10830,5334,10829,5332,10828e" filled="t" fillcolor="#A8228B" stroked="f">
                <v:path arrowok="t"/>
                <v:fill/>
              </v:shape>
              <v:shape style="position:absolute;left:5325;top:10828;width:26;height:29" coordorigin="5325,10828" coordsize="26,29" path="m5340,10839l5332,10839,5332,10840,5333,10841,5334,10843,5344,10857,5344,10857,5352,10857,5352,10847,5345,10847,5344,10845,5344,10845,5340,10839e" filled="t" fillcolor="#A8228B" stroked="f">
                <v:path arrowok="t"/>
                <v:fill/>
              </v:shape>
              <v:shape style="position:absolute;left:5325;top:10828;width:26;height:29" coordorigin="5325,10828" coordsize="26,29" path="m5352,10828l5345,10828,5345,10845,5345,10847,5352,10847,5352,10828e" filled="t" fillcolor="#A8228B" stroked="f">
                <v:path arrowok="t"/>
                <v:fill/>
              </v:shape>
            </v:group>
            <v:group style="position:absolute;left:5371;top:10828;width:26;height:29" coordorigin="5371,10828" coordsize="26,29">
              <v:shape style="position:absolute;left:5371;top:10828;width:26;height:29" coordorigin="5371,10828" coordsize="26,29" path="m5385,10828l5375,10828,5372,10828,5371,10828,5371,10857,5371,10857,5385,10857,5389,10856,5392,10854,5395,10852,5395,10851,5380,10851,5379,10851,5378,10851,5378,10835,5396,10835,5396,10834,5392,10832,5389,10829,5385,10828e" filled="t" fillcolor="#A8228B" stroked="f">
                <v:path arrowok="t"/>
                <v:fill/>
              </v:shape>
              <v:shape style="position:absolute;left:5371;top:10828;width:26;height:29" coordorigin="5371,10828" coordsize="26,29" path="m5396,10835l5384,10835,5386,10835,5387,10837,5388,10838,5389,10840,5389,10848,5386,10851,5395,10851,5397,10848,5397,10838,5396,10835e" filled="t" fillcolor="#A8228B" stroked="f">
                <v:path arrowok="t"/>
                <v:fill/>
              </v:shape>
            </v:group>
            <v:group style="position:absolute;left:5533;top:10828;width:26;height:29" coordorigin="5533,10828" coordsize="26,29">
              <v:shape style="position:absolute;left:5533;top:10828;width:26;height:29" coordorigin="5533,10828" coordsize="26,29" path="m5546,10828l5537,10828,5534,10828,5533,10828,5533,10857,5541,10857,5541,10847,5551,10847,5551,10846,5550,10846,5554,10844,5555,10841,5541,10841,5541,10834,5555,10834,5554,10832,5551,10830,5549,10828,5546,10828e" filled="t" fillcolor="#A8228B" stroked="f">
                <v:path arrowok="t"/>
                <v:fill/>
              </v:shape>
              <v:shape style="position:absolute;left:5533;top:10828;width:26;height:29" coordorigin="5533,10828" coordsize="26,29" path="m5551,10847l5543,10847,5543,10847,5544,10850,5546,10852,5549,10856,5549,10856,5549,10857,5550,10857,5560,10857,5559,10856,5557,10854,5555,10851,5552,10849,5551,10847,5551,10847e" filled="t" fillcolor="#A8228B" stroked="f">
                <v:path arrowok="t"/>
                <v:fill/>
              </v:shape>
              <v:shape style="position:absolute;left:5533;top:10828;width:26;height:29" coordorigin="5533,10828" coordsize="26,29" path="m5555,10834l5546,10834,5547,10835,5547,10840,5546,10841,5555,10841,5555,10835,5555,10834e" filled="t" fillcolor="#A8228B" stroked="f">
                <v:path arrowok="t"/>
                <v:fill/>
              </v:shape>
            </v:group>
            <v:group style="position:absolute;left:5299;top:10828;width:7;height:29" coordorigin="5299,10828" coordsize="7,29">
              <v:shape style="position:absolute;left:5299;top:10828;width:7;height:29" coordorigin="5299,10828" coordsize="7,29" path="m5299,10843l5306,10843e" filled="f" stroked="t" strokeweight="1.57pt" strokecolor="#A8228B">
                <v:path arrowok="t"/>
              </v:shape>
              <v:shape style="position:absolute;left:4697;top:10629;width:244;height:244" type="#_x0000_t75">
                <v:imagedata r:id="rId280" o:title=""/>
              </v:shape>
              <v:shape style="position:absolute;left:4696;top:10630;width:246;height:244" type="#_x0000_t75">
                <v:imagedata r:id="rId281" o:title=""/>
              </v:shape>
            </v:group>
            <v:group style="position:absolute;left:2304;top:11625;width:2;height:97" coordorigin="2304,11625" coordsize="2,97">
              <v:shape style="position:absolute;left:2304;top:11625;width:2;height:97" coordorigin="2304,11625" coordsize="0,97" path="m2304,11625l2304,11722e" filled="f" stroked="t" strokeweight="2.78pt" strokecolor="#000000">
                <v:path arrowok="t"/>
              </v:shape>
            </v:group>
            <v:group style="position:absolute;left:2988;top:11625;width:2;height:97" coordorigin="2988,11625" coordsize="2,97">
              <v:shape style="position:absolute;left:2988;top:11625;width:2;height:97" coordorigin="2988,11625" coordsize="0,97" path="m2988,11625l2988,11722e" filled="f" stroked="t" strokeweight="2.779pt" strokecolor="#000000">
                <v:path arrowok="t"/>
              </v:shape>
            </v:group>
            <v:group style="position:absolute;left:2154;top:11537;width:870;height:185" coordorigin="2154,11537" coordsize="870,185">
              <v:shape style="position:absolute;left:2154;top:11537;width:870;height:185" coordorigin="2154,11537" coordsize="870,185" path="m2991,11537l2154,11537,2154,11721,2246,11721,2246,11605,2991,11605,3012,11598,3023,11582,2246,11582,2246,11560,3021,11560,3020,11555,3007,11540,2991,11537e" filled="t" fillcolor="#000000" stroked="f">
                <v:path arrowok="t"/>
                <v:fill/>
              </v:shape>
            </v:group>
            <v:group style="position:absolute;left:2246;top:11560;width:778;height:22" coordorigin="2246,11560" coordsize="778,22">
              <v:shape style="position:absolute;left:2246;top:11560;width:778;height:22" coordorigin="2246,11560" coordsize="778,22" path="m3021,11560l2246,11560,2894,11560,2899,11565,2899,11577,2894,11582,3023,11582,3024,11581,3021,11560e" filled="t" fillcolor="#000000" stroked="f">
                <v:path arrowok="t"/>
                <v:fill/>
              </v:shape>
            </v:group>
            <v:group style="position:absolute;left:2369;top:11625;width:147;height:97" coordorigin="2369,11625" coordsize="147,97">
              <v:shape style="position:absolute;left:2369;top:11625;width:147;height:97" coordorigin="2369,11625" coordsize="147,97" path="m2369,11625l2369,11722,2423,11722,2423,11691,2501,11691,2499,11687,2510,11682,2517,11671,2517,11667,2423,11667,2423,11647,2513,11647,2510,11639,2492,11627,2369,11625e" filled="t" fillcolor="#000000" stroked="f">
                <v:path arrowok="t"/>
                <v:fill/>
              </v:shape>
              <v:shape style="position:absolute;left:2369;top:11625;width:147;height:97" coordorigin="2369,11625" coordsize="147,97" path="m2501,11691l2440,11691,2456,11722,2517,11722,2501,11691e" filled="t" fillcolor="#000000" stroked="f">
                <v:path arrowok="t"/>
                <v:fill/>
              </v:shape>
              <v:shape style="position:absolute;left:2369;top:11625;width:147;height:97" coordorigin="2369,11625" coordsize="147,97" path="m2513,11647l2423,11647,2459,11647,2464,11651,2464,11662,2459,11667,2517,11667,2517,11658,2513,11647e" filled="t" fillcolor="#000000" stroked="f">
                <v:path arrowok="t"/>
                <v:fill/>
              </v:shape>
            </v:group>
            <v:group style="position:absolute;left:2550;top:11625;width:118;height:97" coordorigin="2550,11625" coordsize="118,97">
              <v:shape style="position:absolute;left:2550;top:11625;width:118;height:97" coordorigin="2550,11625" coordsize="118,97" path="m2668,11625l2550,11625,2550,11722,2668,11722,2668,11700,2604,11700,2604,11686,2668,11686,2668,11663,2604,11663,2604,11648,2668,11648,2668,11625e" filled="t" fillcolor="#000000" stroked="f">
                <v:path arrowok="t"/>
                <v:fill/>
              </v:shape>
            </v:group>
            <v:group style="position:absolute;left:2705;top:11625;width:108;height:97" coordorigin="2705,11625" coordsize="108,97">
              <v:shape style="position:absolute;left:2705;top:11625;width:108;height:97" coordorigin="2705,11625" coordsize="108,97" path="m2758,11625l2705,11625,2705,11722,2813,11722,2813,11700,2758,11700,2758,11625e" filled="t" fillcolor="#000000" stroked="f">
                <v:path arrowok="t"/>
                <v:fill/>
              </v:shape>
            </v:group>
            <v:group style="position:absolute;left:2831;top:11625;width:108;height:97" coordorigin="2831,11625" coordsize="108,97">
              <v:shape style="position:absolute;left:2831;top:11625;width:108;height:97" coordorigin="2831,11625" coordsize="108,97" path="m2885,11625l2831,11625,2831,11722,2939,11722,2939,11700,2885,11700,2885,11625e" filled="t" fillcolor="#000000" stroked="f">
                <v:path arrowok="t"/>
                <v:fill/>
              </v:shape>
            </v:group>
            <v:group style="position:absolute;left:3440;top:11422;width:649;height:439" coordorigin="3440,11422" coordsize="649,439">
              <v:shape style="position:absolute;left:3440;top:11422;width:649;height:439" coordorigin="3440,11422" coordsize="649,439" path="m3877,11422l3806,11425,3739,11433,3676,11446,3592,11474,3524,11511,3474,11556,3441,11623,3440,11641,3441,11659,3474,11726,3524,11771,3592,11808,3676,11836,3739,11849,3806,11858,3877,11860,3913,11860,3982,11854,4047,11843,4089,11833,3877,11833,3845,11832,3784,11827,3699,11811,3626,11787,3565,11754,3510,11702,3491,11641,3492,11625,3521,11566,3584,11516,3649,11486,3727,11464,3814,11452,3877,11449,4089,11449,4078,11446,4015,11433,3948,11425,3913,11422,3877,11422e" filled="t" fillcolor="#AC1F2D" stroked="f">
                <v:path arrowok="t"/>
                <v:fill/>
              </v:shape>
            </v:group>
            <v:group style="position:absolute;left:3877;top:11449;width:437;height:383" coordorigin="3877,11449" coordsize="437,383">
              <v:shape style="position:absolute;left:3877;top:11449;width:437;height:383" coordorigin="3877,11449" coordsize="437,383" path="m4089,11449l3877,11449,3908,11450,3939,11452,4027,11464,4104,11486,4170,11516,4219,11553,4258,11610,4263,11641,4261,11657,4232,11716,4170,11766,4104,11796,4027,11818,3939,11830,3877,11833,4089,11833,4161,11808,4229,11771,4279,11726,4312,11659,4314,11641,4312,11623,4279,11556,4229,11511,4161,11474,4107,11455,4089,11449e" filled="t" fillcolor="#AC1F2D" stroked="f">
                <v:path arrowok="t"/>
                <v:fill/>
              </v:shape>
            </v:group>
            <v:group style="position:absolute;left:3833;top:11529;width:74;height:223" coordorigin="3833,11529" coordsize="74,223">
              <v:shape style="position:absolute;left:3833;top:11529;width:74;height:223" coordorigin="3833,11529" coordsize="74,223" path="m3905,11529l3833,11529,3833,11543,3844,11543,3846,11545,3846,11750,3848,11752,3905,11752,3908,11750,3908,11531,3905,11529e" filled="t" fillcolor="#AC1F2D" stroked="f">
                <v:path arrowok="t"/>
                <v:fill/>
              </v:shape>
            </v:group>
            <v:group style="position:absolute;left:3948;top:11529;width:217;height:223" coordorigin="3948,11529" coordsize="217,223">
              <v:shape style="position:absolute;left:3948;top:11529;width:217;height:223" coordorigin="3948,11529" coordsize="217,223" path="m4089,11529l4004,11529,4003,11530,4003,11542,4004,11543,4013,11543,4015,11544,4015,11548,4015,11549,3948,11747,3948,11748,3948,11749,3950,11752,3951,11752,4007,11752,4009,11750,4010,11748,4054,11609,4055,11607,4118,11607,4093,11532,4092,11530,4089,11529e" filled="t" fillcolor="#AC1F2D" stroked="f">
                <v:path arrowok="t"/>
                <v:fill/>
              </v:shape>
              <v:shape style="position:absolute;left:3948;top:11529;width:217;height:223" coordorigin="3948,11529" coordsize="217,223" path="m4118,11607l4058,11607,4059,11609,4103,11748,4104,11750,4107,11752,4163,11752,4164,11751,4165,11749,4165,11748,4118,11607e" filled="t" fillcolor="#AC1F2D" stroked="f">
                <v:path arrowok="t"/>
                <v:fill/>
              </v:shape>
            </v:group>
            <v:group style="position:absolute;left:3594;top:11529;width:212;height:223" coordorigin="3594,11529" coordsize="212,223">
              <v:shape style="position:absolute;left:3594;top:11529;width:212;height:223" coordorigin="3594,11529" coordsize="212,223" path="m3664,11529l3594,11529,3594,11530,3594,11542,3594,11543,3604,11543,3606,11545,3606,11750,3608,11752,3664,11752,3667,11750,3667,11661,3667,11660,3745,11660,3727,11636,3727,11635,3727,11634,3727,11633,3728,11631,3744,11608,3668,11608,3667,11607,3667,11531,3664,11529e" filled="t" fillcolor="#AC1F2D" stroked="f">
                <v:path arrowok="t"/>
                <v:fill/>
              </v:shape>
              <v:shape style="position:absolute;left:3594;top:11529;width:212;height:223" coordorigin="3594,11529" coordsize="212,223" path="m3745,11660l3671,11660,3672,11663,3732,11747,3734,11750,3738,11752,3803,11752,3804,11751,3805,11750,3806,11748,3806,11747,3745,11660e" filled="t" fillcolor="#AC1F2D" stroked="f">
                <v:path arrowok="t"/>
                <v:fill/>
              </v:shape>
              <v:shape style="position:absolute;left:3594;top:11529;width:212;height:223" coordorigin="3594,11529" coordsize="212,223" path="m3790,11529l3728,11529,3724,11531,3722,11534,3672,11605,3671,11607,3668,11608,3744,11608,3792,11536,3793,11535,3793,11533,3791,11530,3790,11529e" filled="t" fillcolor="#AC1F2D" stroked="f">
                <v:path arrowok="t"/>
                <v:fill/>
              </v:shape>
            </v:group>
            <v:group style="position:absolute;left:4847;top:11738;width:641;height:2" coordorigin="4847,11738" coordsize="641,2">
              <v:shape style="position:absolute;left:4847;top:11738;width:641;height:2" coordorigin="4847,11738" coordsize="641,0" path="m4847,11738l5488,11738e" filled="f" stroked="t" strokeweight=".684pt" strokecolor="#004990">
                <v:path arrowok="t"/>
              </v:shape>
            </v:group>
            <v:group style="position:absolute;left:5153;top:11541;width:167;height:164" coordorigin="5153,11541" coordsize="167,164">
              <v:shape style="position:absolute;left:5153;top:11541;width:167;height:164" coordorigin="5153,11541" coordsize="167,164" path="m5200,11541l5153,11541,5153,11704,5182,11704,5182,11581,5182,11581,5212,11581,5200,11541e" filled="t" fillcolor="#CE1141" stroked="f">
                <v:path arrowok="t"/>
                <v:fill/>
              </v:shape>
              <v:shape style="position:absolute;left:5153;top:11541;width:167;height:164" coordorigin="5153,11541" coordsize="167,164" path="m5212,11581l5182,11581,5220,11704,5252,11704,5264,11665,5236,11665,5212,11581e" filled="t" fillcolor="#CE1141" stroked="f">
                <v:path arrowok="t"/>
                <v:fill/>
              </v:shape>
              <v:shape style="position:absolute;left:5153;top:11541;width:167;height:164" coordorigin="5153,11541" coordsize="167,164" path="m5320,11580l5290,11580,5290,11704,5320,11704,5320,11580e" filled="t" fillcolor="#CE1141" stroked="f">
                <v:path arrowok="t"/>
                <v:fill/>
              </v:shape>
              <v:shape style="position:absolute;left:5153;top:11541;width:167;height:164" coordorigin="5153,11541" coordsize="167,164" path="m5320,11541l5272,11541,5237,11663,5236,11665,5264,11665,5290,11581,5290,11580,5320,11580,5320,11541e" filled="t" fillcolor="#CE1141" stroked="f">
                <v:path arrowok="t"/>
                <v:fill/>
              </v:shape>
            </v:group>
            <v:group style="position:absolute;left:5016;top:11541;width:111;height:164" coordorigin="5016,11541" coordsize="111,164">
              <v:shape style="position:absolute;left:5016;top:11541;width:111;height:164" coordorigin="5016,11541" coordsize="111,164" path="m5126,11541l5016,11541,5016,11704,5126,11704,5126,11679,5047,11679,5047,11631,5115,11631,5115,11606,5047,11606,5047,11566,5126,11566,5126,11541e" filled="t" fillcolor="#CE1141" stroked="f">
                <v:path arrowok="t"/>
                <v:fill/>
              </v:shape>
            </v:group>
            <v:group style="position:absolute;left:4847;top:11541;width:135;height:164" coordorigin="4847,11541" coordsize="135,164">
              <v:shape style="position:absolute;left:4847;top:11541;width:135;height:164" coordorigin="4847,11541" coordsize="135,164" path="m4879,11541l4847,11541,4847,11705,4879,11705,4879,11631,4982,11631,4982,11606,4879,11606,4879,11541e" filled="t" fillcolor="#CE1141" stroked="f">
                <v:path arrowok="t"/>
                <v:fill/>
              </v:shape>
              <v:shape style="position:absolute;left:4847;top:11541;width:135;height:164" coordorigin="4847,11541" coordsize="135,164" path="m4982,11631l4950,11631,4950,11704,4982,11704,4982,11631e" filled="t" fillcolor="#CE1141" stroked="f">
                <v:path arrowok="t"/>
                <v:fill/>
              </v:shape>
              <v:shape style="position:absolute;left:4847;top:11541;width:135;height:164" coordorigin="4847,11541" coordsize="135,164" path="m4982,11541l4950,11541,4950,11606,4982,11606,4982,11541e" filled="t" fillcolor="#CE1141" stroked="f">
                <v:path arrowok="t"/>
                <v:fill/>
              </v:shape>
            </v:group>
            <v:group style="position:absolute;left:5337;top:11541;width:151;height:164" coordorigin="5337,11541" coordsize="151,164">
              <v:shape style="position:absolute;left:5337;top:11541;width:151;height:164" coordorigin="5337,11541" coordsize="151,164" path="m5431,11541l5393,11541,5337,11704,5370,11704,5381,11670,5476,11670,5468,11647,5389,11647,5412,11577,5444,11577,5431,11541e" filled="t" fillcolor="#CE1141" stroked="f">
                <v:path arrowok="t"/>
                <v:fill/>
              </v:shape>
              <v:shape style="position:absolute;left:5337;top:11541;width:151;height:164" coordorigin="5337,11541" coordsize="151,164" path="m5476,11670l5443,11670,5454,11704,5488,11704,5476,11670e" filled="t" fillcolor="#CE1141" stroked="f">
                <v:path arrowok="t"/>
                <v:fill/>
              </v:shape>
              <v:shape style="position:absolute;left:5337;top:11541;width:151;height:164" coordorigin="5337,11541" coordsize="151,164" path="m5444,11577l5413,11577,5436,11647,5468,11647,5444,11577e" filled="t" fillcolor="#CE1141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476.532013pt;width:57.882pt;height:36.902pt;mso-position-horizontal-relative:page;mso-position-vertical-relative:page;z-index:-8349" coordorigin="5883,9531" coordsize="1158,738">
            <v:group style="position:absolute;left:5885;top:9533;width:1154;height:734" coordorigin="5885,9533" coordsize="1154,734">
              <v:shape style="position:absolute;left:5885;top:9533;width:1154;height:734" coordorigin="5885,9533" coordsize="1154,734" path="m7039,10267l5885,10267,5885,9533,7039,9533,7039,10267xe" filled="f" stroked="t" strokeweight=".188pt" strokecolor="#BDBEC0">
                <v:path arrowok="t"/>
              </v:shape>
            </v:group>
            <v:group style="position:absolute;left:6856;top:9841;width:91;height:127" coordorigin="6856,9841" coordsize="91,127">
              <v:shape style="position:absolute;left:6856;top:9841;width:91;height:127" coordorigin="6856,9841" coordsize="91,127" path="m6920,9928l6891,9928,6916,9968,6947,9968,6920,9928e" filled="t" fillcolor="#00539F" stroked="f">
                <v:path arrowok="t"/>
                <v:fill/>
              </v:shape>
              <v:shape style="position:absolute;left:6856;top:9841;width:91;height:127" coordorigin="6856,9841" coordsize="91,127" path="m6881,9841l6856,9841,6856,9968,6881,9968,6881,9938,6891,9928,6920,9928,6909,9912,6910,9910,6881,9910,6881,9841e" filled="t" fillcolor="#00539F" stroked="f">
                <v:path arrowok="t"/>
                <v:fill/>
              </v:shape>
              <v:shape style="position:absolute;left:6856;top:9841;width:91;height:127" coordorigin="6856,9841" coordsize="91,127" path="m6943,9877l6913,9877,6881,9910,6910,9910,6943,9877e" filled="t" fillcolor="#00539F" stroked="f">
                <v:path arrowok="t"/>
                <v:fill/>
              </v:shape>
            </v:group>
            <v:group style="position:absolute;left:6660;top:9841;width:95;height:127" coordorigin="6660,9841" coordsize="95,127">
              <v:shape style="position:absolute;left:6660;top:9841;width:95;height:127" coordorigin="6660,9841" coordsize="95,127" path="m6660,9841l6660,9968,6687,9968,6687,9924,6701,9924,6725,9922,6744,9913,6750,9903,6720,9903,6706,9902,6687,9902,6687,9863,6705,9863,6720,9862,6747,9862,6741,9852,6723,9843,6660,9841e" filled="t" fillcolor="#00539F" stroked="f">
                <v:path arrowok="t"/>
                <v:fill/>
              </v:shape>
              <v:shape style="position:absolute;left:6660;top:9841;width:95;height:127" coordorigin="6660,9841" coordsize="95,127" path="m6747,9862l6720,9862,6730,9868,6730,9897,6720,9903,6750,9903,6755,9895,6751,9869,6747,9862e" filled="t" fillcolor="#00539F" stroked="f">
                <v:path arrowok="t"/>
                <v:fill/>
              </v:shape>
            </v:group>
            <v:group style="position:absolute;left:6751;top:9875;width:90;height:95" coordorigin="6751,9875" coordsize="90,95">
              <v:shape style="position:absolute;left:6751;top:9875;width:90;height:95" coordorigin="6751,9875" coordsize="90,95" path="m6832,9891l6778,9891,6806,9892,6814,9896,6813,9908,6808,9910,6799,9911,6785,9913,6775,9915,6759,9923,6751,9932,6752,9943,6761,9962,6781,9970,6810,9970,6813,9957,6838,9957,6838,9953,6787,9953,6777,9951,6776,9931,6802,9926,6807,9925,6813,9922,6813,9922,6838,9922,6838,9906,6832,9891e" filled="t" fillcolor="#00539F" stroked="f">
                <v:path arrowok="t"/>
                <v:fill/>
              </v:shape>
              <v:shape style="position:absolute;left:6751;top:9875;width:90;height:95" coordorigin="6751,9875" coordsize="90,95" path="m6838,9957l6813,9957,6814,9959,6815,9966,6816,9968,6842,9968,6840,9967,6839,9966,6839,9965,6838,9963,6838,9957e" filled="t" fillcolor="#00539F" stroked="f">
                <v:path arrowok="t"/>
                <v:fill/>
              </v:shape>
              <v:shape style="position:absolute;left:6751;top:9875;width:90;height:95" coordorigin="6751,9875" coordsize="90,95" path="m6838,9922l6813,9922,6813,9934,6813,9944,6807,9951,6787,9953,6838,9953,6838,9922e" filled="t" fillcolor="#00539F" stroked="f">
                <v:path arrowok="t"/>
                <v:fill/>
              </v:shape>
              <v:shape style="position:absolute;left:6751;top:9875;width:90;height:95" coordorigin="6751,9875" coordsize="90,95" path="m6811,9875l6775,9880,6761,9893,6758,9904,6758,9905,6780,9905,6778,9891,6832,9891,6830,9884,6811,9875e" filled="t" fillcolor="#00539F" stroked="f">
                <v:path arrowok="t"/>
                <v:fill/>
              </v:shape>
            </v:group>
            <v:group style="position:absolute;left:6224;top:9841;width:65;height:127" coordorigin="6224,9841" coordsize="65,127">
              <v:shape style="position:absolute;left:6224;top:9841;width:65;height:127" coordorigin="6224,9841" coordsize="65,127" path="m6289,9864l6262,9864,6262,9968,6289,9968,6289,9864e" filled="t" fillcolor="#00539F" stroked="f">
                <v:path arrowok="t"/>
                <v:fill/>
              </v:shape>
              <v:shape style="position:absolute;left:6224;top:9841;width:65;height:127" coordorigin="6224,9841" coordsize="65,127" path="m6328,9841l6224,9841,6224,9864,6328,9864,6328,9841e" filled="t" fillcolor="#00539F" stroked="f">
                <v:path arrowok="t"/>
                <v:fill/>
              </v:shape>
            </v:group>
            <v:group style="position:absolute;left:6309;top:9875;width:93;height:96" coordorigin="6309,9875" coordsize="93,96">
              <v:shape style="position:absolute;left:6309;top:9875;width:93;height:96" coordorigin="6309,9875" coordsize="93,96" path="m6380,9875l6315,9899,6309,9925,6316,9950,6333,9965,6351,9971,6383,9962,6394,9951,6370,9951,6334,9951,6334,9929,6401,9929,6402,9911,6334,9911,6336,9894,6401,9894,6396,9880,6380,9875e" filled="t" fillcolor="#00539F" stroked="f">
                <v:path arrowok="t"/>
                <v:fill/>
              </v:shape>
              <v:shape style="position:absolute;left:6309;top:9875;width:93;height:96" coordorigin="6309,9875" coordsize="93,96" path="m6374,9939l6370,9951,6394,9951,6397,9948,6374,9939e" filled="t" fillcolor="#00539F" stroked="f">
                <v:path arrowok="t"/>
                <v:fill/>
              </v:shape>
              <v:shape style="position:absolute;left:6309;top:9875;width:93;height:96" coordorigin="6309,9875" coordsize="93,96" path="m6401,9894l6372,9894,6375,9911,6402,9911,6402,9897,6401,9894e" filled="t" fillcolor="#00539F" stroked="f">
                <v:path arrowok="t"/>
                <v:fill/>
              </v:shape>
            </v:group>
            <v:group style="position:absolute;left:6473;top:9874;width:54;height:94" coordorigin="6473,9874" coordsize="54,94">
              <v:shape style="position:absolute;left:6473;top:9874;width:54;height:94" coordorigin="6473,9874" coordsize="54,94" path="m6497,9877l6473,9877,6473,9968,6498,9968,6498,9915,6500,9904,6516,9897,6520,9896,6526,9896,6526,9890,6497,9890,6497,9877e" filled="t" fillcolor="#00539F" stroked="f">
                <v:path arrowok="t"/>
                <v:fill/>
              </v:shape>
              <v:shape style="position:absolute;left:6473;top:9874;width:54;height:94" coordorigin="6473,9874" coordsize="54,94" path="m6526,9896l6520,9896,6526,9897,6526,9896e" filled="t" fillcolor="#00539F" stroked="f">
                <v:path arrowok="t"/>
                <v:fill/>
              </v:shape>
              <v:shape style="position:absolute;left:6473;top:9874;width:54;height:94" coordorigin="6473,9874" coordsize="54,94" path="m6511,9874l6504,9879,6498,9888,6497,9890,6526,9890,6526,9875,6525,9875,6522,9874,6511,9874e" filled="t" fillcolor="#00539F" stroked="f">
                <v:path arrowok="t"/>
                <v:fill/>
              </v:shape>
            </v:group>
            <v:group style="position:absolute;left:6403;top:9848;width:55;height:121" coordorigin="6403,9848" coordsize="55,121">
              <v:shape style="position:absolute;left:6403;top:9848;width:55;height:121" coordorigin="6403,9848" coordsize="55,121" path="m6416,9848l6416,9877,6403,9877,6403,9894,6416,9894,6416,9949,6417,9958,6431,9969,6441,9968,6458,9968,6458,9949,6448,9949,6446,9949,6440,9945,6441,9941,6441,9894,6457,9894,6457,9877,6441,9877,6441,9848,6416,9848e" filled="t" fillcolor="#00539F" stroked="f">
                <v:path arrowok="t"/>
                <v:fill/>
              </v:shape>
            </v:group>
            <v:group style="position:absolute;left:6525;top:9875;width:90;height:95" coordorigin="6525,9875" coordsize="90,95">
              <v:shape style="position:absolute;left:6525;top:9875;width:90;height:95" coordorigin="6525,9875" coordsize="90,95" path="m6606,9891l6552,9891,6580,9892,6588,9896,6587,9908,6582,9909,6573,9911,6559,9913,6549,9915,6533,9923,6525,9932,6526,9943,6536,9962,6555,9970,6584,9970,6587,9957,6612,9957,6612,9953,6561,9953,6551,9951,6550,9931,6576,9926,6581,9925,6587,9922,6588,9922,6612,9922,6612,9906,6606,9891e" filled="t" fillcolor="#00539F" stroked="f">
                <v:path arrowok="t"/>
                <v:fill/>
              </v:shape>
              <v:shape style="position:absolute;left:6525;top:9875;width:90;height:95" coordorigin="6525,9875" coordsize="90,95" path="m6612,9957l6587,9957,6588,9959,6589,9966,6590,9968,6616,9968,6614,9967,6614,9966,6613,9965,6612,9963,6612,9957e" filled="t" fillcolor="#00539F" stroked="f">
                <v:path arrowok="t"/>
                <v:fill/>
              </v:shape>
              <v:shape style="position:absolute;left:6525;top:9875;width:90;height:95" coordorigin="6525,9875" coordsize="90,95" path="m6612,9922l6588,9922,6588,9934,6587,9944,6581,9951,6561,9953,6612,9953,6612,9922e" filled="t" fillcolor="#00539F" stroked="f">
                <v:path arrowok="t"/>
                <v:fill/>
              </v:shape>
              <v:shape style="position:absolute;left:6525;top:9875;width:90;height:95" coordorigin="6525,9875" coordsize="90,95" path="m6585,9875l6549,9880,6535,9893,6532,9904,6532,9905,6554,9905,6552,9891,6606,9891,6604,9884,6585,9875e" filled="t" fillcolor="#00539F" stroked="f">
                <v:path arrowok="t"/>
                <v:fill/>
              </v:shape>
            </v:group>
            <v:group style="position:absolute;left:6129;top:9890;width:45;height:37" coordorigin="6129,9890" coordsize="45,37">
              <v:shape style="position:absolute;left:6129;top:9890;width:45;height:37" coordorigin="6129,9890" coordsize="45,37" path="m6174,9890l6144,9890,6129,9908,6145,9927,6174,9890e" filled="t" fillcolor="#F15D2F" stroked="f">
                <v:path arrowok="t"/>
                <v:fill/>
              </v:shape>
            </v:group>
            <v:group style="position:absolute;left:6070;top:9909;width:43;height:38" coordorigin="6070,9909" coordsize="43,38">
              <v:shape style="position:absolute;left:6070;top:9909;width:43;height:38" coordorigin="6070,9909" coordsize="43,38" path="m6095,9909l6079,9909,6070,9917,6070,9938,6079,9947,6095,9947,6100,9944,6105,9938,6106,9938,6110,9932,6111,9930,6113,9928,6111,9925,6110,9923,6106,9918,6105,9917,6100,9911,6095,9909e" filled="t" fillcolor="#00539F" stroked="f">
                <v:path arrowok="t"/>
                <v:fill/>
              </v:shape>
            </v:group>
            <v:group style="position:absolute;left:5991;top:9820;width:132;height:148" coordorigin="5991,9820" coordsize="132,148">
              <v:shape style="position:absolute;left:5991;top:9820;width:132;height:148" coordorigin="5991,9820" coordsize="132,148" path="m6076,9820l5991,9968,6074,9968,6074,9968,6071,9967,6067,9965,6066,9964,6052,9949,6046,9929,6051,9907,6066,9891,6087,9885,6114,9884,6076,9820e" filled="t" fillcolor="#00539F" stroked="f">
                <v:path arrowok="t"/>
                <v:fill/>
              </v:shape>
              <v:shape style="position:absolute;left:5991;top:9820;width:132;height:148" coordorigin="5991,9820" coordsize="132,148" path="m6114,9884l6101,9884,6113,9889,6122,9901,6123,9900,6114,9884e" filled="t" fillcolor="#00539F" stroked="f">
                <v:path arrowok="t"/>
                <v:fill/>
              </v:shape>
            </v:group>
            <v:group style="position:absolute;left:6105;top:9947;width:57;height:21" coordorigin="6105,9947" coordsize="57,21">
              <v:shape style="position:absolute;left:6105;top:9947;width:57;height:21" coordorigin="6105,9947" coordsize="57,21" path="m6129,9947l6124,9953,6114,9964,6108,9967,6105,9968,6105,9968,6162,9968,6162,9967,6156,9967,6153,9966,6143,9961,6135,9954,6129,9947e" filled="t" fillcolor="#00539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8.759003pt;margin-top:476.532013pt;width:57.882pt;height:36.902pt;mso-position-horizontal-relative:page;mso-position-vertical-relative:page;z-index:-8348" coordorigin="7175,9531" coordsize="1158,738">
            <v:group style="position:absolute;left:7177;top:9533;width:1154;height:734" coordorigin="7177,9533" coordsize="1154,734">
              <v:shape style="position:absolute;left:7177;top:9533;width:1154;height:734" coordorigin="7177,9533" coordsize="1154,734" path="m8331,10267l7177,10267,7177,9533,8331,9533,8331,10267xe" filled="f" stroked="t" strokeweight=".188pt" strokecolor="#BDBEC0">
                <v:path arrowok="t"/>
              </v:shape>
            </v:group>
            <v:group style="position:absolute;left:7234;top:9860;width:769;height:77" coordorigin="7234,9860" coordsize="769,77">
              <v:shape style="position:absolute;left:7234;top:9860;width:769;height:77" coordorigin="7234,9860" coordsize="769,77" path="m7969,9860l7941,9860,7943,9862,7944,9864,7944,9865,7944,9931,7944,9932,7944,9933,7943,9935,7943,9935,7941,9937,8003,9937,8003,9922,7998,9922,7997,9921,7965,9921,7965,9865,7965,9864,7966,9863,7967,9862,7969,9860e" filled="t" fillcolor="#000000" stroked="f">
                <v:path arrowok="t"/>
                <v:fill/>
              </v:shape>
              <v:shape style="position:absolute;left:7234;top:9860;width:769;height:77" coordorigin="7234,9860" coordsize="769,77" path="m8003,9917l7998,9922,8003,9922,8003,9917e" filled="t" fillcolor="#000000" stroked="f">
                <v:path arrowok="t"/>
                <v:fill/>
              </v:shape>
              <v:shape style="position:absolute;left:7234;top:9860;width:769;height:77" coordorigin="7234,9860" coordsize="769,77" path="m7897,9860l7869,9860,7871,9862,7872,9863,7873,9864,7873,9865,7873,9931,7872,9932,7871,9935,7871,9935,7869,9937,7931,9937,7931,9922,7926,9922,7926,9921,7894,9921,7894,9865,7894,9864,7895,9862,7897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931,9917l7926,9922,7931,9922,7931,9917e" filled="t" fillcolor="#000000" stroked="f">
                <v:path arrowok="t"/>
                <v:fill/>
              </v:shape>
              <v:shape style="position:absolute;left:7234;top:9860;width:769;height:77" coordorigin="7234,9860" coordsize="769,77" path="m7710,9860l7713,9862,7714,9863,7714,9933,7712,9935,7710,9937,7738,9937,7736,9935,7735,9933,7735,9908,7761,9908,7769,9905,7769,9893,7735,9893,7735,9875,7762,9875,7772,9874,7775,9874,7775,9860,7710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826,9860l7803,9860,7774,9929,7773,9932,7772,9934,7771,9935,7769,9937,7794,9937,7793,9935,7792,9934,7792,9930,7793,9927,7795,9923,7796,9920,7851,9920,7845,9905,7802,9905,7812,9881,7835,9881,7826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851,9920l7828,9920,7830,9923,7832,9929,7833,9930,7833,9934,7832,9935,7830,9937,7861,9937,7859,9935,7858,9933,7855,9929,7851,9920e" filled="t" fillcolor="#000000" stroked="f">
                <v:path arrowok="t"/>
                <v:fill/>
              </v:shape>
              <v:shape style="position:absolute;left:7234;top:9860;width:769;height:77" coordorigin="7234,9860" coordsize="769,77" path="m7835,9881l7812,9881,7822,9905,7845,9905,7835,9881e" filled="t" fillcolor="#000000" stroked="f">
                <v:path arrowok="t"/>
                <v:fill/>
              </v:shape>
              <v:shape style="position:absolute;left:7234;top:9860;width:769;height:77" coordorigin="7234,9860" coordsize="769,77" path="m7769,9892l7766,9893,7735,9893,7769,9893,7769,9892e" filled="t" fillcolor="#000000" stroked="f">
                <v:path arrowok="t"/>
                <v:fill/>
              </v:shape>
              <v:shape style="position:absolute;left:7234;top:9860;width:769;height:77" coordorigin="7234,9860" coordsize="769,77" path="m7775,9874l7772,9874,7775,9879,7775,9874e" filled="t" fillcolor="#000000" stroked="f">
                <v:path arrowok="t"/>
                <v:fill/>
              </v:shape>
              <v:shape style="position:absolute;left:7234;top:9860;width:769;height:77" coordorigin="7234,9860" coordsize="769,77" path="m7529,9875l7471,9875,7488,9875,7488,9933,7487,9934,7484,9937,7512,9937,7509,9934,7509,9933,7509,9875,7529,9875e" filled="t" fillcolor="#000000" stroked="f">
                <v:path arrowok="t"/>
                <v:fill/>
              </v:shape>
              <v:shape style="position:absolute;left:7234;top:9860;width:769;height:77" coordorigin="7234,9860" coordsize="769,77" path="m7529,9860l7467,9860,7467,9879,7471,9875,7529,9875,7529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529,9875l7509,9875,7525,9875,7529,9879,7529,9875e" filled="t" fillcolor="#000000" stroked="f">
                <v:path arrowok="t"/>
                <v:fill/>
              </v:shape>
              <v:shape style="position:absolute;left:7234;top:9860;width:769;height:77" coordorigin="7234,9860" coordsize="769,77" path="m7538,9860l7541,9862,7542,9864,7542,9934,7541,9935,7539,9937,7605,9937,7605,9922,7602,9922,7599,9921,7563,9921,7563,9905,7589,9905,7597,9902,7597,9890,7563,9890,7563,9875,7590,9875,7601,9874,7604,9874,7604,9860,7538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606,9917l7602,9922,7605,9922,7606,9917e" filled="t" fillcolor="#000000" stroked="f">
                <v:path arrowok="t"/>
                <v:fill/>
              </v:shape>
              <v:shape style="position:absolute;left:7234;top:9860;width:769;height:77" coordorigin="7234,9860" coordsize="769,77" path="m7597,9889l7594,9890,7563,9890,7597,9890,7597,9889e" filled="t" fillcolor="#000000" stroked="f">
                <v:path arrowok="t"/>
                <v:fill/>
              </v:shape>
              <v:shape style="position:absolute;left:7234;top:9860;width:769;height:77" coordorigin="7234,9860" coordsize="769,77" path="m7604,9874l7601,9874,7604,9878,7604,9874e" filled="t" fillcolor="#000000" stroked="f">
                <v:path arrowok="t"/>
                <v:fill/>
              </v:shape>
              <v:shape style="position:absolute;left:7234;top:9860;width:769;height:77" coordorigin="7234,9860" coordsize="769,77" path="m7265,9860l7234,9860,7236,9862,7238,9863,7240,9867,7269,9937,7292,9937,7301,9915,7283,9915,7265,9873,7263,9867,7263,9866,7262,9862,7263,9861,7265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368,9860l7345,9860,7316,9929,7315,9932,7314,9934,7313,9935,7311,9937,7337,9937,7335,9935,7334,9934,7334,9930,7335,9927,7337,9923,7338,9920,7394,9920,7387,9905,7345,9905,7354,9881,7377,9881,7368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394,9920l7371,9920,7372,9923,7374,9929,7375,9930,7375,9934,7374,9935,7372,9937,7403,9937,7401,9935,7400,9933,7398,9929,7394,9920e" filled="t" fillcolor="#000000" stroked="f">
                <v:path arrowok="t"/>
                <v:fill/>
              </v:shape>
              <v:shape style="position:absolute;left:7234;top:9860;width:769;height:77" coordorigin="7234,9860" coordsize="769,77" path="m7459,9875l7401,9875,7418,9875,7418,9933,7417,9934,7414,9937,7442,9937,7439,9934,7439,9933,7439,9875,7459,9875e" filled="t" fillcolor="#000000" stroked="f">
                <v:path arrowok="t"/>
                <v:fill/>
              </v:shape>
              <v:shape style="position:absolute;left:7234;top:9860;width:769;height:77" coordorigin="7234,9860" coordsize="769,77" path="m7326,9860l7301,9860,7302,9861,7303,9862,7303,9866,7302,9869,7300,9873,7283,9915,7301,9915,7321,9867,7322,9865,7323,9863,7324,9862,7326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377,9881l7354,9881,7364,9905,7387,9905,7377,9881e" filled="t" fillcolor="#000000" stroked="f">
                <v:path arrowok="t"/>
                <v:fill/>
              </v:shape>
              <v:shape style="position:absolute;left:7234;top:9860;width:769;height:77" coordorigin="7234,9860" coordsize="769,77" path="m7459,9860l7397,9860,7397,9879,7401,9875,7459,9875,7459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459,9875l7439,9875,7455,9875,7459,9879,7459,9875e" filled="t" fillcolor="#000000" stroked="f">
                <v:path arrowok="t"/>
                <v:fill/>
              </v:shape>
              <v:shape style="position:absolute;left:7234;top:9860;width:769;height:77" coordorigin="7234,9860" coordsize="769,77" path="m7648,9860l7621,9860,7622,9861,7622,9862,7624,9865,7624,9931,7624,9932,7622,9935,7622,9935,7621,9937,7642,9937,7639,9886,7663,9886,7648,9860e" filled="t" fillcolor="#000000" stroked="f">
                <v:path arrowok="t"/>
                <v:fill/>
              </v:shape>
              <v:shape style="position:absolute;left:7234;top:9860;width:769;height:77" coordorigin="7234,9860" coordsize="769,77" path="m7663,9886l7639,9886,7668,9937,7691,9937,7691,9908,7676,9908,7663,9886e" filled="t" fillcolor="#000000" stroked="f">
                <v:path arrowok="t"/>
                <v:fill/>
              </v:shape>
              <v:shape style="position:absolute;left:7234;top:9860;width:769;height:77" coordorigin="7234,9860" coordsize="769,77" path="m7694,9860l7672,9860,7675,9862,7676,9864,7676,9908,7691,9908,7691,9864,7691,9862,7694,9860e" filled="t" fillcolor="#000000" stroked="f">
                <v:path arrowok="t"/>
                <v:fill/>
              </v:shape>
            </v:group>
            <v:group style="position:absolute;left:8052;top:9785;width:217;height:124" coordorigin="8052,9785" coordsize="217,124">
              <v:shape style="position:absolute;left:8052;top:9785;width:217;height:124" coordorigin="8052,9785" coordsize="217,124" path="m8266,9886l8107,9886,8126,9889,8144,9895,8163,9901,8182,9906,8189,9908,8209,9909,8229,9907,8248,9901,8265,9891,8266,9886e" filled="t" fillcolor="#F3C727" stroked="f">
                <v:path arrowok="t"/>
                <v:fill/>
              </v:shape>
              <v:shape style="position:absolute;left:8052;top:9785;width:217;height:124" coordorigin="8052,9785" coordsize="217,124" path="m8160,9785l8086,9817,8055,9869,8052,9888,8060,9895,8073,9888,8087,9886,8107,9886,8266,9886,8266,9884,8250,9884,8188,9884,8200,9847,8169,9825,8207,9825,8213,9806,8216,9798,8198,9790,8179,9786,8160,9785e" filled="t" fillcolor="#F3C727" stroked="f">
                <v:path arrowok="t"/>
                <v:fill/>
              </v:shape>
              <v:shape style="position:absolute;left:8052;top:9785;width:217;height:124" coordorigin="8052,9785" coordsize="217,124" path="m8258,9836l8251,9839,8239,9848,8250,9884,8266,9884,8269,9868,8266,9851,8258,9836e" filled="t" fillcolor="#F3C727" stroked="f">
                <v:path arrowok="t"/>
                <v:fill/>
              </v:shape>
              <v:shape style="position:absolute;left:8052;top:9785;width:217;height:124" coordorigin="8052,9785" coordsize="217,124" path="m8219,9862l8188,9884,8250,9884,8219,9862e" filled="t" fillcolor="#F3C727" stroked="f">
                <v:path arrowok="t"/>
                <v:fill/>
              </v:shape>
              <v:shape style="position:absolute;left:8052;top:9785;width:217;height:124" coordorigin="8052,9785" coordsize="217,124" path="m8207,9825l8169,9825,8207,9825e" filled="t" fillcolor="#F3C727" stroked="f">
                <v:path arrowok="t"/>
                <v:fill/>
              </v:shape>
              <v:shape style="position:absolute;left:8052;top:9785;width:217;height:124" coordorigin="8052,9785" coordsize="217,124" path="m8225,9803l8227,9811,8232,9825,8250,9825,8243,9816,8234,9808,8225,9803e" filled="t" fillcolor="#F3C727" stroked="f">
                <v:path arrowok="t"/>
                <v:fill/>
              </v:shape>
            </v:group>
            <v:group style="position:absolute;left:8067;top:9902;width:210;height:109" coordorigin="8067,9902" coordsize="210,109">
              <v:shape style="position:absolute;left:8067;top:9902;width:210;height:109" coordorigin="8067,9902" coordsize="210,109" path="m8251,9971l8232,9978,8210,9981,8190,9982,8168,9984,8147,9988,8131,9998,8127,10004,8147,10010,8166,10011,8186,10009,8205,10004,8222,9996,8238,9985,8251,9971e" filled="t" fillcolor="#0072BC" stroked="f">
                <v:path arrowok="t"/>
                <v:fill/>
              </v:shape>
              <v:shape style="position:absolute;left:8067;top:9902;width:210;height:109" coordorigin="8067,9902" coordsize="210,109" path="m8124,9922l8101,9923,8082,9930,8067,9943,8074,9963,8086,9979,8101,9967,8118,9961,8138,9958,8210,9958,8228,9955,8269,9933,8203,9933,8182,9932,8163,9928,8144,9924,8124,9922e" filled="t" fillcolor="#0072BC" stroked="f">
                <v:path arrowok="t"/>
                <v:fill/>
              </v:shape>
              <v:shape style="position:absolute;left:8067;top:9902;width:210;height:109" coordorigin="8067,9902" coordsize="210,109" path="m8210,9958l8138,9958,8159,9959,8179,9960,8207,9959,8210,9958e" filled="t" fillcolor="#0072BC" stroked="f">
                <v:path arrowok="t"/>
                <v:fill/>
              </v:shape>
              <v:shape style="position:absolute;left:8067;top:9902;width:210;height:109" coordorigin="8067,9902" coordsize="210,109" path="m8277,9902l8262,9916,8244,9925,8224,9931,8203,9933,8269,9933,8276,9921,8277,9908,8277,9902e" filled="t" fillcolor="#0072BC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476.532013pt;width:57.882pt;height:36.902pt;mso-position-horizontal-relative:page;mso-position-vertical-relative:page;z-index:-8347" coordorigin="8467,9531" coordsize="1158,738">
            <v:group style="position:absolute;left:8469;top:9533;width:1154;height:734" coordorigin="8469,9533" coordsize="1154,734">
              <v:shape style="position:absolute;left:8469;top:9533;width:1154;height:734" coordorigin="8469,9533" coordsize="1154,734" path="m9623,10267l8469,10267,8469,9533,9623,9533,9623,10267xe" filled="f" stroked="t" strokeweight=".188pt" strokecolor="#BDBEC0">
                <v:path arrowok="t"/>
              </v:shape>
            </v:group>
            <v:group style="position:absolute;left:9302;top:9950;width:8;height:15" coordorigin="9302,9950" coordsize="8,15">
              <v:shape style="position:absolute;left:9302;top:9950;width:8;height:15" coordorigin="9302,9950" coordsize="8,15" path="m9309,9952l9306,9952,9306,9965,9309,9965,9309,9952e" filled="t" fillcolor="#0072BC" stroked="f">
                <v:path arrowok="t"/>
                <v:fill/>
              </v:shape>
              <v:shape style="position:absolute;left:9302;top:9950;width:8;height:15" coordorigin="9302,9950" coordsize="8,15" path="m9314,9950l9302,9950,9302,9952,9314,9952,9314,9950e" filled="t" fillcolor="#0072BC" stroked="f">
                <v:path arrowok="t"/>
                <v:fill/>
              </v:shape>
            </v:group>
            <v:group style="position:absolute;left:9317;top:9950;width:17;height:15" coordorigin="9317,9950" coordsize="17,15">
              <v:shape style="position:absolute;left:9317;top:9950;width:17;height:15" coordorigin="9317,9950" coordsize="17,15" path="m9321,9950l9317,9950,9317,9965,9319,9965,9319,9953,9322,9953,9321,9950e" filled="t" fillcolor="#0072BC" stroked="f">
                <v:path arrowok="t"/>
                <v:fill/>
              </v:shape>
              <v:shape style="position:absolute;left:9317;top:9950;width:17;height:15" coordorigin="9317,9950" coordsize="17,15" path="m9322,9953l9319,9953,9321,9957,9324,9965,9326,9965,9327,9961,9325,9961,9325,9959,9322,9953e" filled="t" fillcolor="#0072BC" stroked="f">
                <v:path arrowok="t"/>
                <v:fill/>
              </v:shape>
              <v:shape style="position:absolute;left:9317;top:9950;width:17;height:15" coordorigin="9317,9950" coordsize="17,15" path="m9334,9953l9331,9953,9331,9965,9334,9965,9334,9953e" filled="t" fillcolor="#0072BC" stroked="f">
                <v:path arrowok="t"/>
                <v:fill/>
              </v:shape>
              <v:shape style="position:absolute;left:9317;top:9950;width:17;height:15" coordorigin="9317,9950" coordsize="17,15" path="m9334,9950l9330,9950,9326,9959,9325,9961,9327,9961,9329,9957,9331,9953,9334,9953,9334,9950e" filled="t" fillcolor="#0072BC" stroked="f">
                <v:path arrowok="t"/>
                <v:fill/>
              </v:shape>
            </v:group>
            <v:group style="position:absolute;left:9020;top:9989;width:42;height:116" coordorigin="9020,9989" coordsize="42,116">
              <v:shape style="position:absolute;left:9020;top:9989;width:42;height:116" coordorigin="9020,9989" coordsize="42,116" path="m9062,9989l9020,9989,9020,9993,9023,9993,9032,9996,9032,10105,9062,10105,9062,9989e" filled="t" fillcolor="#0072BC" stroked="f">
                <v:path arrowok="t"/>
                <v:fill/>
              </v:shape>
            </v:group>
            <v:group style="position:absolute;left:8743;top:9989;width:133;height:116" coordorigin="8743,9989" coordsize="133,116">
              <v:shape style="position:absolute;left:8743;top:9989;width:133;height:116" coordorigin="8743,9989" coordsize="133,116" path="m8830,9989l8780,9989,8780,9993,8783,9993,8791,9996,8788,10003,8743,10105,8767,10105,8781,10073,8863,10073,8858,10059,8787,10059,8808,10013,8840,10013,8830,9989e" filled="t" fillcolor="#0072BC" stroked="f">
                <v:path arrowok="t"/>
                <v:fill/>
              </v:shape>
              <v:shape style="position:absolute;left:8743;top:9989;width:133;height:116" coordorigin="8743,9989" coordsize="133,116" path="m8863,10073l8831,10073,8844,10105,8876,10105,8863,10073e" filled="t" fillcolor="#0072BC" stroked="f">
                <v:path arrowok="t"/>
                <v:fill/>
              </v:shape>
              <v:shape style="position:absolute;left:8743;top:9989;width:133;height:116" coordorigin="8743,9989" coordsize="133,116" path="m8840,10013l8808,10013,8826,10059,8858,10059,8840,10013e" filled="t" fillcolor="#0072BC" stroked="f">
                <v:path arrowok="t"/>
                <v:fill/>
              </v:shape>
            </v:group>
            <v:group style="position:absolute;left:9212;top:9989;width:133;height:116" coordorigin="9212,9989" coordsize="133,116">
              <v:shape style="position:absolute;left:9212;top:9989;width:133;height:116" coordorigin="9212,9989" coordsize="133,116" path="m9300,9989l9249,9989,9249,9993,9253,9993,9261,9996,9257,10003,9212,10105,9236,10105,9250,10073,9332,10073,9327,10059,9257,10059,9277,10013,9309,10013,9300,9989e" filled="t" fillcolor="#0072BC" stroked="f">
                <v:path arrowok="t"/>
                <v:fill/>
              </v:shape>
              <v:shape style="position:absolute;left:9212;top:9989;width:133;height:116" coordorigin="9212,9989" coordsize="133,116" path="m9332,10073l9301,10073,9313,10105,9345,10105,9332,10073e" filled="t" fillcolor="#0072BC" stroked="f">
                <v:path arrowok="t"/>
                <v:fill/>
              </v:shape>
              <v:shape style="position:absolute;left:9212;top:9989;width:133;height:116" coordorigin="9212,9989" coordsize="133,116" path="m9309,10013l9277,10013,9295,10059,9327,10059,9309,10013e" filled="t" fillcolor="#0072BC" stroked="f">
                <v:path arrowok="t"/>
                <v:fill/>
              </v:shape>
            </v:group>
            <v:group style="position:absolute;left:9081;top:9989;width:135;height:116" coordorigin="9081,9989" coordsize="135,116">
              <v:shape style="position:absolute;left:9081;top:9989;width:135;height:116" coordorigin="9081,9989" coordsize="135,116" path="m9124,9989l9081,9989,9081,9993,9086,9994,9091,9996,9135,10105,9167,10105,9180,10074,9157,10074,9124,9989e" filled="t" fillcolor="#0072BC" stroked="f">
                <v:path arrowok="t"/>
                <v:fill/>
              </v:shape>
              <v:shape style="position:absolute;left:9081;top:9989;width:135;height:116" coordorigin="9081,9989" coordsize="135,116" path="m9216,9989l9193,9989,9157,10074,9180,10074,9216,9989e" filled="t" fillcolor="#0072BC" stroked="f">
                <v:path arrowok="t"/>
                <v:fill/>
              </v:shape>
            </v:group>
            <v:group style="position:absolute;left:8869;top:9989;width:135;height:116" coordorigin="8869,9989" coordsize="135,116">
              <v:shape style="position:absolute;left:8869;top:9989;width:135;height:116" coordorigin="8869,9989" coordsize="135,116" path="m8912,9989l8869,9989,8869,9993,8874,9994,8879,9996,8882,10002,8922,10105,8955,10105,8968,10074,8945,10074,8912,9989e" filled="t" fillcolor="#0072BC" stroked="f">
                <v:path arrowok="t"/>
                <v:fill/>
              </v:shape>
              <v:shape style="position:absolute;left:8869;top:9989;width:135;height:116" coordorigin="8869,9989" coordsize="135,116" path="m9004,9989l8981,9989,8945,10074,8968,10074,9004,9989e" filled="t" fillcolor="#0072BC" stroked="f">
                <v:path arrowok="t"/>
                <v:fill/>
              </v:shape>
            </v:group>
            <v:group style="position:absolute;left:9083;top:9685;width:41;height:213" coordorigin="9083,9685" coordsize="41,213">
              <v:shape style="position:absolute;left:9083;top:9685;width:41;height:213" coordorigin="9083,9685" coordsize="41,213" path="m9104,9685l9083,9898,9103,9896,9124,9894,9104,9685e" filled="t" fillcolor="#FFD400" stroked="f">
                <v:path arrowok="t"/>
                <v:fill/>
              </v:shape>
            </v:group>
            <v:group style="position:absolute;left:9104;top:9685;width:70;height:209" coordorigin="9104,9685" coordsize="70,209">
              <v:shape style="position:absolute;left:9104;top:9685;width:70;height:209" coordorigin="9104,9685" coordsize="70,209" path="m9174,9685l9104,9685,9124,9894,9144,9893,9164,9893,9174,9893,9174,9685e" filled="t" fillcolor="#60BC56" stroked="f">
                <v:path arrowok="t"/>
                <v:fill/>
              </v:shape>
            </v:group>
            <v:group style="position:absolute;left:8921;top:9685;width:183;height:253" coordorigin="8921,9685" coordsize="183,253">
              <v:shape style="position:absolute;left:8921;top:9685;width:183;height:253" coordorigin="8921,9685" coordsize="183,253" path="m9104,9685l8921,9685,8921,9938,8937,9931,8954,9925,9031,9906,9083,9898,9104,9685e" filled="t" fillcolor="#0072BC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476.532013pt;width:57.882pt;height:36.902pt;mso-position-horizontal-relative:page;mso-position-vertical-relative:page;z-index:-8346" coordorigin="9759,9531" coordsize="1158,738">
            <v:group style="position:absolute;left:9761;top:9533;width:1154;height:734" coordorigin="9761,9533" coordsize="1154,734">
              <v:shape style="position:absolute;left:9761;top:9533;width:1154;height:734" coordorigin="9761,9533" coordsize="1154,734" path="m10915,10267l9761,10267,9761,9533,10915,9533,10915,10267xe" filled="f" stroked="t" strokeweight=".188pt" strokecolor="#BDBEC0">
                <v:path arrowok="t"/>
              </v:shape>
              <v:shape style="position:absolute;left:9872;top:9721;width:932;height:358" type="#_x0000_t75">
                <v:imagedata r:id="rId282" o:title=""/>
              </v:shape>
            </v:group>
            <w10:wrap type="none"/>
          </v:group>
        </w:pict>
      </w:r>
      <w:r>
        <w:rPr/>
        <w:pict>
          <v:group style="position:absolute;margin-left:35.785801pt;margin-top:520.093018pt;width:57.882pt;height:36.902pt;mso-position-horizontal-relative:page;mso-position-vertical-relative:page;z-index:-8345" coordorigin="716,10402" coordsize="1158,738">
            <v:group style="position:absolute;left:718;top:10404;width:1154;height:734" coordorigin="718,10404" coordsize="1154,734">
              <v:shape style="position:absolute;left:718;top:10404;width:1154;height:734" coordorigin="718,10404" coordsize="1154,734" path="m1871,11138l718,11138,718,10404,1871,10404,1871,11138xe" filled="f" stroked="t" strokeweight=".188pt" strokecolor="#BDBEC0">
                <v:path arrowok="t"/>
              </v:shape>
            </v:group>
            <v:group style="position:absolute;left:938;top:10691;width:713;height:159" coordorigin="938,10691" coordsize="713,159">
              <v:shape style="position:absolute;left:938;top:10691;width:713;height:159" coordorigin="938,10691" coordsize="713,159" path="m1012,10691l948,10736,938,10785,945,10806,958,10824,974,10838,994,10847,1017,10851,1031,10849,1084,10813,1094,10786,945,10786,953,10772,1033,10772,1047,10745,1050,10740,1064,10740,1084,10729,1072,10714,1055,10702,1035,10694,1012,10691e" filled="t" fillcolor="#0095DA" stroked="f">
                <v:path arrowok="t"/>
                <v:fill/>
              </v:shape>
              <v:shape style="position:absolute;left:938;top:10691;width:713;height:159" coordorigin="938,10691" coordsize="713,159" path="m1096,10762l1084,10762,1079,10772,1047,10772,1040,10786,1094,10786,1096,10772,1096,10762e" filled="t" fillcolor="#0095DA" stroked="f">
                <v:path arrowok="t"/>
                <v:fill/>
              </v:shape>
              <v:shape style="position:absolute;left:938;top:10691;width:713;height:159" coordorigin="938,10691" coordsize="713,159" path="m1092,10746l1091,10750,1059,10750,1053,10762,1096,10762,1095,10754,1092,10746e" filled="t" fillcolor="#0095DA" stroked="f">
                <v:path arrowok="t"/>
                <v:fill/>
              </v:shape>
              <v:shape style="position:absolute;left:938;top:10691;width:713;height:159" coordorigin="938,10691" coordsize="713,159" path="m1199,10742l1136,10742,1132,10750,1102,10808,1122,10808,1133,10787,1177,10787,1183,10773,1140,10773,1149,10756,1192,10756,1199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238,10742l1218,10742,1183,10808,1203,10808,1238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275,10742l1255,10742,1221,10808,1241,10808,1265,10762,1283,10762,1275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283,10762l1265,10762,1283,10808,1304,10808,1314,10789,1294,10789,1283,10762e" filled="t" fillcolor="#0095DA" stroked="f">
                <v:path arrowok="t"/>
                <v:fill/>
              </v:shape>
              <v:shape style="position:absolute;left:938;top:10691;width:713;height:159" coordorigin="938,10691" coordsize="713,159" path="m1376,10742l1356,10742,1321,10808,1341,10808,1365,10762,1383,10762,1376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383,10762l1365,10762,1384,10808,1404,10808,1414,10789,1394,10789,1383,10762e" filled="t" fillcolor="#0095DA" stroked="f">
                <v:path arrowok="t"/>
                <v:fill/>
              </v:shape>
              <v:shape style="position:absolute;left:938;top:10691;width:713;height:159" coordorigin="938,10691" coordsize="713,159" path="m1528,10742l1456,10742,1421,10808,1441,10808,1452,10787,1505,10787,1512,10773,1460,10773,1469,10756,1521,10756,1528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505,10787l1485,10787,1473,10808,1494,10808,1505,10787e" filled="t" fillcolor="#0095DA" stroked="f">
                <v:path arrowok="t"/>
                <v:fill/>
              </v:shape>
              <v:shape style="position:absolute;left:938;top:10691;width:713;height:159" coordorigin="938,10691" coordsize="713,159" path="m1566,10742l1546,10742,1512,10808,1532,10808,1566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647,10741l1639,10742,1585,10742,1550,10808,1570,10808,1581,10787,1631,10787,1638,10773,1588,10773,1597,10756,1647,10756,1649,10753,1652,10747,1647,10741e" filled="t" fillcolor="#0095DA" stroked="f">
                <v:path arrowok="t"/>
                <v:fill/>
              </v:shape>
              <v:shape style="position:absolute;left:938;top:10691;width:713;height:159" coordorigin="938,10691" coordsize="713,159" path="m1631,10787l1598,10787,1606,10808,1624,10808,1616,10787,1631,10787e" filled="t" fillcolor="#0095DA" stroked="f">
                <v:path arrowok="t"/>
                <v:fill/>
              </v:shape>
              <v:shape style="position:absolute;left:938;top:10691;width:713;height:159" coordorigin="938,10691" coordsize="713,159" path="m1338,10742l1318,10742,1294,10789,1314,10789,1338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439,10742l1419,10742,1394,10789,1414,10789,1439,10742e" filled="t" fillcolor="#0095DA" stroked="f">
                <v:path arrowok="t"/>
                <v:fill/>
              </v:shape>
              <v:shape style="position:absolute;left:938;top:10691;width:713;height:159" coordorigin="938,10691" coordsize="713,159" path="m1183,10773l1140,10773,1183,10773e" filled="t" fillcolor="#0095DA" stroked="f">
                <v:path arrowok="t"/>
                <v:fill/>
              </v:shape>
              <v:shape style="position:absolute;left:938;top:10691;width:713;height:159" coordorigin="938,10691" coordsize="713,159" path="m1521,10756l1501,10756,1492,10773,1460,10773,1512,10773,1521,10756e" filled="t" fillcolor="#0095DA" stroked="f">
                <v:path arrowok="t"/>
                <v:fill/>
              </v:shape>
              <v:shape style="position:absolute;left:938;top:10691;width:713;height:159" coordorigin="938,10691" coordsize="713,159" path="m1647,10756l1627,10756,1618,10773,1638,10773,1647,10756e" filled="t" fillcolor="#0095DA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520.093018pt;width:57.882pt;height:36.902pt;mso-position-horizontal-relative:page;mso-position-vertical-relative:page;z-index:-8344" coordorigin="5883,10402" coordsize="1158,738">
            <v:group style="position:absolute;left:5885;top:10404;width:1154;height:734" coordorigin="5885,10404" coordsize="1154,734">
              <v:shape style="position:absolute;left:5885;top:10404;width:1154;height:734" coordorigin="5885,10404" coordsize="1154,734" path="m7039,11138l5885,11138,5885,10404,7039,10404,7039,11138xe" filled="f" stroked="t" strokeweight=".188pt" strokecolor="#BDBEC0">
                <v:path arrowok="t"/>
              </v:shape>
            </v:group>
            <v:group style="position:absolute;left:6292;top:10598;width:157;height:347" coordorigin="6292,10598" coordsize="157,347">
              <v:shape style="position:absolute;left:6292;top:10598;width:157;height:347" coordorigin="6292,10598" coordsize="157,347" path="m6449,10598l6292,10598,6292,10944,6449,10944,6449,10598e" filled="t" fillcolor="#000000" stroked="f">
                <v:path arrowok="t"/>
                <v:fill/>
              </v:shape>
            </v:group>
            <v:group style="position:absolute;left:6121;top:10598;width:157;height:347" coordorigin="6121,10598" coordsize="157,347">
              <v:shape style="position:absolute;left:6121;top:10598;width:157;height:347" coordorigin="6121,10598" coordsize="157,347" path="m6278,10598l6121,10598,6121,10944,6278,10944,6278,10598e" filled="t" fillcolor="#000000" stroked="f">
                <v:path arrowok="t"/>
                <v:fill/>
              </v:shape>
            </v:group>
            <v:group style="position:absolute;left:6635;top:10598;width:156;height:347" coordorigin="6635,10598" coordsize="156,347">
              <v:shape style="position:absolute;left:6635;top:10598;width:156;height:347" coordorigin="6635,10598" coordsize="156,347" path="m6635,10598l6635,10944,6791,10944,6791,10598,6635,10598e" filled="t" fillcolor="#000000" stroked="f">
                <v:path arrowok="t"/>
                <v:fill/>
              </v:shape>
            </v:group>
            <v:group style="position:absolute;left:6463;top:10598;width:157;height:347" coordorigin="6463,10598" coordsize="157,347">
              <v:shape style="position:absolute;left:6463;top:10598;width:157;height:347" coordorigin="6463,10598" coordsize="157,347" path="m6621,10598l6463,10598,6463,10944,6621,10944,6621,10598e" filled="t" fillcolor="#000000" stroked="f">
                <v:path arrowok="t"/>
                <v:fill/>
              </v:shape>
            </v:group>
            <v:group style="position:absolute;left:6306;top:10704;width:131;height:133" coordorigin="6306,10704" coordsize="131,133">
              <v:shape style="position:absolute;left:6306;top:10704;width:131;height:133" coordorigin="6306,10704" coordsize="131,133" path="m6373,10704l6367,10704,6361,10704,6312,10739,6306,10773,6311,10793,6320,10815,6335,10828,6354,10835,6377,10837,6397,10833,6413,10823,6428,10806,6435,10788,6438,10770,6435,10751,6426,10732,6411,10717,6393,10708,6373,10704e" filled="t" fillcolor="#FFFFFF" stroked="f">
                <v:path arrowok="t"/>
                <v:fill/>
              </v:shape>
            </v:group>
            <v:group style="position:absolute;left:6664;top:10706;width:98;height:129" coordorigin="6664,10706" coordsize="98,129">
              <v:shape style="position:absolute;left:6664;top:10706;width:98;height:129" coordorigin="6664,10706" coordsize="98,129" path="m6763,10706l6664,10707,6664,10835,6763,10835,6763,10806,6700,10806,6700,10784,6753,10784,6753,10756,6700,10756,6700,10735,6763,10735,6763,10706e" filled="t" fillcolor="#FFFFFF" stroked="f">
                <v:path arrowok="t"/>
                <v:fill/>
              </v:shape>
              <v:shape style="position:absolute;left:6664;top:10706;width:98;height:129" coordorigin="6664,10706" coordsize="98,129" path="m6763,10735l6700,10735,6763,10736e" filled="t" fillcolor="#FFFFFF" stroked="f">
                <v:path arrowok="t"/>
                <v:fill/>
              </v:shape>
            </v:group>
            <v:group style="position:absolute;left:6485;top:10706;width:115;height:129" coordorigin="6485,10706" coordsize="115,129">
              <v:shape style="position:absolute;left:6485;top:10706;width:115;height:129" coordorigin="6485,10706" coordsize="115,129" path="m6600,10772l6517,10772,6583,10836,6600,10835,6600,10772e" filled="t" fillcolor="#FFFFFF" stroked="f">
                <v:path arrowok="t"/>
                <v:fill/>
              </v:shape>
              <v:shape style="position:absolute;left:6485;top:10706;width:115;height:129" coordorigin="6485,10706" coordsize="115,129" path="m6504,10706l6485,10706,6485,10835,6518,10835,6517,10772,6600,10772,6600,10770,6567,10770,6504,10706e" filled="t" fillcolor="#FFFFFF" stroked="f">
                <v:path arrowok="t"/>
                <v:fill/>
              </v:shape>
              <v:shape style="position:absolute;left:6485;top:10706;width:115;height:129" coordorigin="6485,10706" coordsize="115,129" path="m6567,10706l6567,10770,6600,10770,6600,10706,6567,10706e" filled="t" fillcolor="#FFFFFF" stroked="f">
                <v:path arrowok="t"/>
                <v:fill/>
              </v:shape>
            </v:group>
            <v:group style="position:absolute;left:6144;top:10705;width:120;height:130" coordorigin="6144,10705" coordsize="120,130">
              <v:shape style="position:absolute;left:6144;top:10705;width:120;height:130" coordorigin="6144,10705" coordsize="120,130" path="m6220,10778l6180,10778,6223,10835,6264,10836,6220,10778e" filled="t" fillcolor="#FFFFFF" stroked="f">
                <v:path arrowok="t"/>
                <v:fill/>
              </v:shape>
              <v:shape style="position:absolute;left:6144;top:10705;width:120;height:130" coordorigin="6144,10705" coordsize="120,130" path="m6180,10705l6144,10705,6144,10835,6180,10835,6180,10778,6220,10778,6214,10769,6218,10763,6180,10763,6180,10705e" filled="t" fillcolor="#FFFFFF" stroked="f">
                <v:path arrowok="t"/>
                <v:fill/>
              </v:shape>
              <v:shape style="position:absolute;left:6144;top:10705;width:120;height:130" coordorigin="6144,10705" coordsize="120,130" path="m6261,10705l6224,10705,6180,10763,6218,10763,6261,10705e" filled="t" fillcolor="#FFFFFF" stroked="f">
                <v:path arrowok="t"/>
                <v:fill/>
              </v:shape>
            </v:group>
            <v:group style="position:absolute;left:6338;top:10734;width:65;height:74" coordorigin="6338,10734" coordsize="65,74">
              <v:shape style="position:absolute;left:6338;top:10734;width:65;height:74" coordorigin="6338,10734" coordsize="65,74" path="m6367,10734l6338,10774,6341,10784,6376,10808,6383,10807,6393,10802,6398,10795,6401,10784,6403,10774,6403,10767,6401,10757,6389,10740,6368,10734,6367,10734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8.759003pt;margin-top:520.093018pt;width:57.882pt;height:36.902pt;mso-position-horizontal-relative:page;mso-position-vertical-relative:page;z-index:-8343" coordorigin="7175,10402" coordsize="1158,738">
            <v:group style="position:absolute;left:7177;top:10404;width:1154;height:734" coordorigin="7177,10404" coordsize="1154,734">
              <v:shape style="position:absolute;left:7177;top:10404;width:1154;height:734" coordorigin="7177,10404" coordsize="1154,734" path="m8331,11138l7177,11138,7177,10404,8331,10404,8331,11138xe" filled="f" stroked="t" strokeweight=".188pt" strokecolor="#BDBEC0">
                <v:path arrowok="t"/>
              </v:shape>
              <v:shape style="position:absolute;left:7476;top:10483;width:568;height:568" type="#_x0000_t75">
                <v:imagedata r:id="rId283" o:title=""/>
              </v:shape>
            </v:group>
            <w10:wrap type="none"/>
          </v:group>
        </w:pict>
      </w:r>
      <w:r>
        <w:rPr/>
        <w:pict>
          <v:group style="position:absolute;margin-left:423.354004pt;margin-top:520.093018pt;width:57.882pt;height:36.902pt;mso-position-horizontal-relative:page;mso-position-vertical-relative:page;z-index:-8342" coordorigin="8467,10402" coordsize="1158,738">
            <v:group style="position:absolute;left:8469;top:10404;width:1154;height:734" coordorigin="8469,10404" coordsize="1154,734">
              <v:shape style="position:absolute;left:8469;top:10404;width:1154;height:734" coordorigin="8469,10404" coordsize="1154,734" path="m9623,11138l8469,11138,8469,10404,9623,10404,9623,11138xe" filled="f" stroked="t" strokeweight=".188pt" strokecolor="#BDBEC0">
                <v:path arrowok="t"/>
              </v:shape>
              <v:shape style="position:absolute;left:8571;top:10596;width:942;height:361" type="#_x0000_t75">
                <v:imagedata r:id="rId284" o:title=""/>
              </v:shape>
            </v:group>
            <w10:wrap type="none"/>
          </v:group>
        </w:pict>
      </w:r>
      <w:r>
        <w:rPr/>
        <w:pict>
          <v:group style="position:absolute;margin-left:487.949005pt;margin-top:520.093018pt;width:57.882pt;height:36.902pt;mso-position-horizontal-relative:page;mso-position-vertical-relative:page;z-index:-8341" coordorigin="9759,10402" coordsize="1158,738">
            <v:group style="position:absolute;left:9761;top:10404;width:1154;height:734" coordorigin="9761,10404" coordsize="1154,734">
              <v:shape style="position:absolute;left:9761;top:10404;width:1154;height:734" coordorigin="9761,10404" coordsize="1154,734" path="m10915,11138l9761,11138,9761,10404,10915,10404,10915,11138xe" filled="f" stroked="t" strokeweight=".188pt" strokecolor="#BDBEC0">
                <v:path arrowok="t"/>
              </v:shape>
              <v:shape style="position:absolute;left:9867;top:10613;width:932;height:353" type="#_x0000_t75">
                <v:imagedata r:id="rId285" o:title=""/>
              </v:shape>
            </v:group>
            <w10:wrap type="none"/>
          </v:group>
        </w:pict>
      </w:r>
      <w:r>
        <w:rPr/>
        <w:pict>
          <v:group style="position:absolute;margin-left:35.785801pt;margin-top:563.652039pt;width:57.882pt;height:36.902pt;mso-position-horizontal-relative:page;mso-position-vertical-relative:page;z-index:-8340" coordorigin="716,11273" coordsize="1158,738">
            <v:group style="position:absolute;left:718;top:11275;width:1154;height:734" coordorigin="718,11275" coordsize="1154,734">
              <v:shape style="position:absolute;left:718;top:11275;width:1154;height:734" coordorigin="718,11275" coordsize="1154,734" path="m1871,12009l718,12009,718,11275,1871,11275,1871,12009xe" filled="f" stroked="t" strokeweight=".188pt" strokecolor="#BDBEC0">
                <v:path arrowok="t"/>
              </v:shape>
              <v:shape style="position:absolute;left:853;top:11440;width:880;height:393" type="#_x0000_t75">
                <v:imagedata r:id="rId286" o:title=""/>
              </v:shape>
            </v:group>
            <w10:wrap type="none"/>
          </v:group>
        </w:pict>
      </w:r>
      <w:r>
        <w:rPr/>
        <w:pict>
          <v:group style="position:absolute;margin-left:294.165009pt;margin-top:563.652039pt;width:57.882pt;height:36.902pt;mso-position-horizontal-relative:page;mso-position-vertical-relative:page;z-index:-8339" coordorigin="5883,11273" coordsize="1158,738">
            <v:group style="position:absolute;left:5885;top:11275;width:1154;height:734" coordorigin="5885,11275" coordsize="1154,734">
              <v:shape style="position:absolute;left:5885;top:11275;width:1154;height:734" coordorigin="5885,11275" coordsize="1154,734" path="m7039,12009l5885,12009,5885,11275,7039,11275,7039,12009xe" filled="f" stroked="t" strokeweight=".188pt" strokecolor="#BDBEC0">
                <v:path arrowok="t"/>
              </v:shape>
              <v:shape style="position:absolute;left:6075;top:11440;width:775;height:385" type="#_x0000_t75">
                <v:imagedata r:id="rId287" o:title=""/>
              </v:shape>
            </v:group>
            <w10:wrap type="none"/>
          </v:group>
        </w:pict>
      </w:r>
      <w:r>
        <w:rPr/>
        <w:pict>
          <v:group style="position:absolute;margin-left:358.759003pt;margin-top:563.652039pt;width:57.882pt;height:36.902pt;mso-position-horizontal-relative:page;mso-position-vertical-relative:page;z-index:-8338" coordorigin="7175,11273" coordsize="1158,738">
            <v:group style="position:absolute;left:7177;top:11275;width:1154;height:734" coordorigin="7177,11275" coordsize="1154,734">
              <v:shape style="position:absolute;left:7177;top:11275;width:1154;height:734" coordorigin="7177,11275" coordsize="1154,734" path="m8331,12009l7177,12009,7177,11275,8331,11275,8331,12009xe" filled="f" stroked="t" strokeweight=".188pt" strokecolor="#BDBEC0">
                <v:path arrowok="t"/>
              </v:shape>
            </v:group>
            <v:group style="position:absolute;left:7283;top:11467;width:941;height:314" coordorigin="7283,11467" coordsize="941,314">
              <v:shape style="position:absolute;left:7283;top:11467;width:941;height:314" coordorigin="7283,11467" coordsize="941,314" path="m8225,11780l7283,11780,7283,11467,8225,11467,8225,11780e" filled="t" fillcolor="#ED1D24" stroked="f">
                <v:path arrowok="t"/>
                <v:fill/>
              </v:shape>
            </v:group>
            <v:group style="position:absolute;left:7364;top:11540;width:819;height:170" coordorigin="7364,11540" coordsize="819,170">
              <v:shape style="position:absolute;left:7364;top:11540;width:819;height:170" coordorigin="7364,11540" coordsize="819,170" path="m8055,11540l7983,11540,7983,11569,7997,11569,8034,11621,7996,11680,7979,11680,7979,11709,8045,11709,8045,11681,8029,11681,8052,11647,8097,11647,8080,11623,8096,11599,8063,11599,8040,11568,8055,11568,8055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8097,11647l8052,11647,8075,11681,8060,11681,8060,11709,8137,11709,8137,11680,8120,11680,8097,11647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70,11597l8142,11597,8130,11608,8130,11638,8142,11649,8170,11649,8176,11645,8145,11645,8135,11635,8135,11611,8145,11602,8176,11602,8170,11597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76,11602l8168,11602,8177,11611,8177,11635,8168,11645,8176,11645,8182,11638,8182,11608,8176,11602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62,11609l8147,11609,8147,11637,8153,11637,8153,11626,8161,11626,8161,11625,8164,11624,8167,11621,8153,11621,8153,11613,8167,11613,8166,11611,8162,11609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61,11626l8155,11626,8162,11637,8169,11637,8161,11626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67,11613l8159,11613,8161,11614,8161,11621,8159,11621,8167,11621,8167,11613e" filled="t" fillcolor="#FFFFFF" stroked="f">
                <v:path arrowok="t"/>
                <v:fill/>
              </v:shape>
              <v:shape style="position:absolute;left:7364;top:11540;width:819;height:170" coordorigin="7364,11540" coordsize="819,170" path="m8137,11540l8069,11540,8069,11568,8083,11568,8063,11599,8096,11599,8116,11569,8137,11569,8137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873,11569l7833,11569,7837,11679,7850,11696,7868,11707,7890,11710,7911,11708,7931,11701,7948,11687,7949,11681,7885,11681,7873,11674,7873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817,11655l7787,11655,7787,11680,7749,11680,7687,11680,7687,11709,7817,11709,7817,11655e" filled="t" fillcolor="#FFFFFF" stroked="f">
                <v:path arrowok="t"/>
                <v:fill/>
              </v:shape>
              <v:shape style="position:absolute;left:7364;top:11540;width:819;height:170" coordorigin="7364,11540" coordsize="819,170" path="m7955,11569l7925,11569,7925,11673,7914,11681,7949,11681,7955,11663,7955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749,11569l7709,11569,7709,11680,7749,11680,7749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771,11540l7687,11540,7687,11569,7771,11569,7771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886,11540l7815,11540,7815,11569,7886,11569,7886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970,11540l7912,11540,7912,11569,7970,11569,7970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668,11655l7639,11655,7639,11680,7533,11680,7533,11709,7668,11709,7668,11655e" filled="t" fillcolor="#FFFFFF" stroked="f">
                <v:path arrowok="t"/>
                <v:fill/>
              </v:shape>
              <v:shape style="position:absolute;left:7364;top:11540;width:819;height:170" coordorigin="7364,11540" coordsize="819,170" path="m7592,11569l7552,11569,7552,11680,7592,11680,7592,11636,7630,11636,7630,11607,7592,11607,7592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668,11540l7535,11540,7535,11569,7639,11569,7639,11594,7668,11594,7668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422,11569l7382,11569,7427,11709,7463,11709,7480,11655,7448,11655,7422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507,11569l7475,11569,7448,11655,7480,11655,7507,11569e" filled="t" fillcolor="#FFFFFF" stroked="f">
                <v:path arrowok="t"/>
                <v:fill/>
              </v:shape>
              <v:shape style="position:absolute;left:7364;top:11540;width:819;height:170" coordorigin="7364,11540" coordsize="819,170" path="m7440,11540l7364,11540,7364,11569,7440,11569,7440,11540e" filled="t" fillcolor="#FFFFFF" stroked="f">
                <v:path arrowok="t"/>
                <v:fill/>
              </v:shape>
              <v:shape style="position:absolute;left:7364;top:11540;width:819;height:170" coordorigin="7364,11540" coordsize="819,170" path="m7522,11540l7459,11540,7459,11569,7522,11569,7522,11540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563.652039pt;width:57.882pt;height:36.902pt;mso-position-horizontal-relative:page;mso-position-vertical-relative:page;z-index:-8337" coordorigin="8467,11273" coordsize="1158,738">
            <v:group style="position:absolute;left:8469;top:11275;width:1154;height:734" coordorigin="8469,11275" coordsize="1154,734">
              <v:shape style="position:absolute;left:8469;top:11275;width:1154;height:734" coordorigin="8469,11275" coordsize="1154,734" path="m9623,12009l8469,12009,8469,11275,9623,11275,9623,12009xe" filled="f" stroked="t" strokeweight=".188pt" strokecolor="#BDBEC0">
                <v:path arrowok="t"/>
              </v:shape>
              <v:shape style="position:absolute;left:8817;top:11391;width:457;height:504" type="#_x0000_t75">
                <v:imagedata r:id="rId288" o:title=""/>
              </v:shape>
            </v:group>
            <w10:wrap type="none"/>
          </v:group>
        </w:pict>
      </w:r>
      <w:r>
        <w:rPr/>
        <w:pict>
          <v:group style="position:absolute;margin-left:487.949005pt;margin-top:563.652039pt;width:57.882pt;height:36.902pt;mso-position-horizontal-relative:page;mso-position-vertical-relative:page;z-index:-8336" coordorigin="9759,11273" coordsize="1158,738">
            <v:group style="position:absolute;left:9761;top:11275;width:1154;height:734" coordorigin="9761,11275" coordsize="1154,734">
              <v:shape style="position:absolute;left:9761;top:11275;width:1154;height:734" coordorigin="9761,11275" coordsize="1154,734" path="m10915,12009l9761,12009,9761,11275,10915,11275,10915,12009xe" filled="f" stroked="t" strokeweight=".188pt" strokecolor="#BDBEC0">
                <v:path arrowok="t"/>
              </v:shape>
            </v:group>
            <v:group style="position:absolute;left:10643;top:11503;width:171;height:171" coordorigin="10643,11503" coordsize="171,171">
              <v:shape style="position:absolute;left:10643;top:11503;width:171;height:171" coordorigin="10643,11503" coordsize="171,171" path="m10813,11503l10643,11503,10643,11674,10813,11674,10813,11650,10666,11650,10666,11527,10813,11527,10813,11503e" filled="t" fillcolor="#035FA9" stroked="f">
                <v:path arrowok="t"/>
                <v:fill/>
              </v:shape>
              <v:shape style="position:absolute;left:10643;top:11503;width:171;height:171" coordorigin="10643,11503" coordsize="171,171" path="m10813,11527l10789,11527,10789,11650,10813,11650,10813,11527e" filled="t" fillcolor="#035FA9" stroked="f">
                <v:path arrowok="t"/>
                <v:fill/>
              </v:shape>
            </v:group>
            <v:group style="position:absolute;left:10680;top:11544;width:95;height:89" coordorigin="10680,11544" coordsize="95,89">
              <v:shape style="position:absolute;left:10680;top:11544;width:95;height:89" coordorigin="10680,11544" coordsize="95,89" path="m10776,11544l10745,11544,10680,11633,10711,11633,10776,11544e" filled="t" fillcolor="#035FA9" stroked="f">
                <v:path arrowok="t"/>
                <v:fill/>
              </v:shape>
            </v:group>
            <v:group style="position:absolute;left:9862;top:11604;width:59;height:70" coordorigin="9862,11604" coordsize="59,70">
              <v:shape style="position:absolute;left:9862;top:11604;width:59;height:70" coordorigin="9862,11604" coordsize="59,70" path="m9886,11604l9862,11604,9862,11674,9886,11674,9889,11674,9908,11669,9912,11664,9903,11664,9884,11663,9876,11663,9876,11615,9913,11615,9909,11609,9886,11604e" filled="t" fillcolor="#035FA9" stroked="f">
                <v:path arrowok="t"/>
                <v:fill/>
              </v:shape>
              <v:shape style="position:absolute;left:9862;top:11604;width:59;height:70" coordorigin="9862,11604" coordsize="59,70" path="m9913,11615l9900,11615,9909,11622,9909,11654,9903,11664,9912,11664,9919,11653,9921,11625,9913,11615e" filled="t" fillcolor="#035FA9" stroked="f">
                <v:path arrowok="t"/>
                <v:fill/>
              </v:shape>
            </v:group>
            <v:group style="position:absolute;left:9931;top:11624;width:50;height:51" coordorigin="9931,11624" coordsize="50,51">
              <v:shape style="position:absolute;left:9931;top:11624;width:50;height:51" coordorigin="9931,11624" coordsize="50,51" path="m9974,11624l9937,11624,9931,11637,9931,11664,9938,11675,9954,11675,9966,11675,9977,11672,9977,11667,9947,11667,9944,11661,9944,11653,9979,11652,9980,11644,9944,11644,9945,11638,9948,11632,9978,11632,9974,11624e" filled="t" fillcolor="#035FA9" stroked="f">
                <v:path arrowok="t"/>
                <v:fill/>
              </v:shape>
              <v:shape style="position:absolute;left:9931;top:11624;width:50;height:51" coordorigin="9931,11624" coordsize="50,51" path="m9978,11658l9965,11658,9965,11663,9961,11667,9977,11667,9978,11658e" filled="t" fillcolor="#035FA9" stroked="f">
                <v:path arrowok="t"/>
                <v:fill/>
              </v:shape>
              <v:shape style="position:absolute;left:9931;top:11624;width:50;height:51" coordorigin="9931,11624" coordsize="50,51" path="m9978,11632l9962,11632,9966,11637,9965,11644,9980,11644,9980,11638,9978,11632e" filled="t" fillcolor="#035FA9" stroked="f">
                <v:path arrowok="t"/>
                <v:fill/>
              </v:shape>
            </v:group>
            <v:group style="position:absolute;left:9989;top:11626;width:47;height:50" coordorigin="9989,11626" coordsize="47,50">
              <v:shape style="position:absolute;left:9989;top:11626;width:47;height:50" coordorigin="9989,11626" coordsize="47,50" path="m10003,11626l9989,11626,9989,11670,9998,11675,10014,11675,10020,11672,10022,11666,10018,11666,10005,11666,10002,11662,10003,11626e" filled="t" fillcolor="#035FA9" stroked="f">
                <v:path arrowok="t"/>
                <v:fill/>
              </v:shape>
              <v:shape style="position:absolute;left:9989;top:11626;width:47;height:50" coordorigin="9989,11626" coordsize="47,50" path="m10036,11666l10023,11666,10023,11674,10036,11674,10036,11666e" filled="t" fillcolor="#035FA9" stroked="f">
                <v:path arrowok="t"/>
                <v:fill/>
              </v:shape>
              <v:shape style="position:absolute;left:9989;top:11626;width:47;height:50" coordorigin="9989,11626" coordsize="47,50" path="m10036,11626l10023,11626,10023,11663,10018,11666,10022,11666,10036,11666,10036,11626e" filled="t" fillcolor="#035FA9" stroked="f">
                <v:path arrowok="t"/>
                <v:fill/>
              </v:shape>
            </v:group>
            <v:group style="position:absolute;left:10043;top:11611;width:36;height:65" coordorigin="10043,11611" coordsize="36,65">
              <v:shape style="position:absolute;left:10043;top:11611;width:36;height:65" coordorigin="10043,11611" coordsize="36,65" path="m10066,11635l10053,11635,10053,11667,10054,11671,10065,11676,10072,11675,10078,11674,10078,11666,10076,11666,10068,11666,10066,11663,10066,11635e" filled="t" fillcolor="#035FA9" stroked="f">
                <v:path arrowok="t"/>
                <v:fill/>
              </v:shape>
              <v:shape style="position:absolute;left:10043;top:11611;width:36;height:65" coordorigin="10043,11611" coordsize="36,65" path="m10078,11666l10076,11666,10078,11666,10078,11666e" filled="t" fillcolor="#035FA9" stroked="f">
                <v:path arrowok="t"/>
                <v:fill/>
              </v:shape>
              <v:shape style="position:absolute;left:10043;top:11611;width:36;height:65" coordorigin="10043,11611" coordsize="36,65" path="m10078,11626l10043,11626,10043,11635,10078,11635,10078,11626e" filled="t" fillcolor="#035FA9" stroked="f">
                <v:path arrowok="t"/>
                <v:fill/>
              </v:shape>
              <v:shape style="position:absolute;left:10043;top:11611;width:36;height:65" coordorigin="10043,11611" coordsize="36,65" path="m10066,11611l10053,11618,10053,11626,10066,11626,10066,11611e" filled="t" fillcolor="#035FA9" stroked="f">
                <v:path arrowok="t"/>
                <v:fill/>
              </v:shape>
            </v:group>
            <v:group style="position:absolute;left:10085;top:11624;width:45;height:52" coordorigin="10085,11624" coordsize="45,52">
              <v:shape style="position:absolute;left:10085;top:11624;width:45;height:52" coordorigin="10085,11624" coordsize="45,52" path="m10099,11659l10086,11659,10085,11672,10095,11675,10106,11675,10113,11676,10123,11674,10128,11667,10107,11667,10102,11667,10099,11664,10099,11659e" filled="t" fillcolor="#035FA9" stroked="f">
                <v:path arrowok="t"/>
                <v:fill/>
              </v:shape>
              <v:shape style="position:absolute;left:10085;top:11624;width:45;height:52" coordorigin="10085,11624" coordsize="45,52" path="m10118,11624l10105,11624,10100,11624,10096,11626,10091,11628,10086,11633,10086,11645,10091,11649,10095,11651,10101,11653,10104,11653,10114,11655,10117,11657,10117,11665,10112,11667,10128,11667,10131,11663,10130,11657,10127,11649,10122,11647,10116,11645,10106,11642,10097,11642,10100,11635,10102,11631,10128,11631,10128,11627,10118,11624e" filled="t" fillcolor="#035FA9" stroked="f">
                <v:path arrowok="t"/>
                <v:fill/>
              </v:shape>
              <v:shape style="position:absolute;left:10085;top:11624;width:45;height:52" coordorigin="10085,11624" coordsize="45,52" path="m10128,11631l10102,11631,10111,11631,10114,11634,10115,11635,10115,11637,10115,11639,10128,11639,10128,11631e" filled="t" fillcolor="#035FA9" stroked="f">
                <v:path arrowok="t"/>
                <v:fill/>
              </v:shape>
            </v:group>
            <v:group style="position:absolute;left:10137;top:11624;width:46;height:52" coordorigin="10137,11624" coordsize="46,52">
              <v:shape style="position:absolute;left:10137;top:11624;width:46;height:52" coordorigin="10137,11624" coordsize="46,52" path="m10172,11624l10146,11624,10137,11634,10137,11664,10144,11675,10160,11675,10172,11675,10183,11670,10183,11667,10160,11667,10157,11667,10155,11665,10152,11662,10150,11656,10167,11632,10183,11632,10183,11629,10172,11624e" filled="t" fillcolor="#035FA9" stroked="f">
                <v:path arrowok="t"/>
                <v:fill/>
              </v:shape>
              <v:shape style="position:absolute;left:10137;top:11624;width:46;height:52" coordorigin="10137,11624" coordsize="46,52" path="m10183,11656l10170,11656,10170,11661,10169,11666,10164,11667,10160,11667,10183,11667,10183,11656e" filled="t" fillcolor="#035FA9" stroked="f">
                <v:path arrowok="t"/>
                <v:fill/>
              </v:shape>
              <v:shape style="position:absolute;left:10137;top:11624;width:46;height:52" coordorigin="10137,11624" coordsize="46,52" path="m10183,11632l10167,11632,10170,11636,10170,11642,10183,11642,10183,11632e" filled="t" fillcolor="#035FA9" stroked="f">
                <v:path arrowok="t"/>
                <v:fill/>
              </v:shape>
            </v:group>
            <v:group style="position:absolute;left:10193;top:11604;width:47;height:70" coordorigin="10193,11604" coordsize="47,70">
              <v:shape style="position:absolute;left:10193;top:11604;width:47;height:70" coordorigin="10193,11604" coordsize="47,70" path="m10207,11604l10193,11604,10193,11674,10207,11674,10207,11637,10212,11633,10240,11633,10207,11633,10207,11604e" filled="t" fillcolor="#035FA9" stroked="f">
                <v:path arrowok="t"/>
                <v:fill/>
              </v:shape>
              <v:shape style="position:absolute;left:10193;top:11604;width:47;height:70" coordorigin="10193,11604" coordsize="47,70" path="m10240,11633l10224,11633,10227,11638,10227,11674,10240,11674,10240,11633e" filled="t" fillcolor="#035FA9" stroked="f">
                <v:path arrowok="t"/>
                <v:fill/>
              </v:shape>
              <v:shape style="position:absolute;left:10193;top:11604;width:47;height:70" coordorigin="10193,11604" coordsize="47,70" path="m10231,11624l10215,11624,10210,11627,10207,11633,10240,11633,10240,11631,10231,11624e" filled="t" fillcolor="#035FA9" stroked="f">
                <v:path arrowok="t"/>
                <v:fill/>
              </v:shape>
            </v:group>
            <v:group style="position:absolute;left:10250;top:11624;width:50;height:51" coordorigin="10250,11624" coordsize="50,51">
              <v:shape style="position:absolute;left:10250;top:11624;width:50;height:51" coordorigin="10250,11624" coordsize="50,51" path="m10294,11624l10257,11624,10250,11637,10250,11664,10258,11675,10273,11675,10286,11675,10297,11672,10297,11667,10266,11667,10264,11661,10264,11653,10299,11652,10299,11644,10264,11644,10264,11638,10267,11632,10297,11632,10294,11624e" filled="t" fillcolor="#035FA9" stroked="f">
                <v:path arrowok="t"/>
                <v:fill/>
              </v:shape>
              <v:shape style="position:absolute;left:10250;top:11624;width:50;height:51" coordorigin="10250,11624" coordsize="50,51" path="m10298,11658l10285,11658,10285,11663,10280,11667,10297,11667,10298,11658e" filled="t" fillcolor="#035FA9" stroked="f">
                <v:path arrowok="t"/>
                <v:fill/>
              </v:shape>
              <v:shape style="position:absolute;left:10250;top:11624;width:50;height:51" coordorigin="10250,11624" coordsize="50,51" path="m10297,11632l10282,11632,10285,11637,10285,11644,10299,11644,10300,11638,10297,11632e" filled="t" fillcolor="#035FA9" stroked="f">
                <v:path arrowok="t"/>
                <v:fill/>
              </v:shape>
            </v:group>
            <v:group style="position:absolute;left:10339;top:11604;width:55;height:70" coordorigin="10339,11604" coordsize="55,70">
              <v:shape style="position:absolute;left:10339;top:11604;width:55;height:70" coordorigin="10339,11604" coordsize="55,70" path="m10378,11604l10339,11604,10339,11674,10371,11674,10377,11673,10381,11672,10387,11670,10390,11667,10392,11663,10353,11663,10353,11643,10390,11643,10389,11641,10384,11639,10379,11638,10386,11635,10389,11633,10353,11633,10353,11615,10391,11615,10391,11608,10378,11604e" filled="t" fillcolor="#035FA9" stroked="f">
                <v:path arrowok="t"/>
                <v:fill/>
              </v:shape>
              <v:shape style="position:absolute;left:10339;top:11604;width:55;height:70" coordorigin="10339,11604" coordsize="55,70" path="m10390,11643l10377,11643,10380,11648,10380,11659,10377,11663,10392,11663,10393,11662,10395,11657,10395,11651,10390,11643e" filled="t" fillcolor="#035FA9" stroked="f">
                <v:path arrowok="t"/>
                <v:fill/>
              </v:shape>
              <v:shape style="position:absolute;left:10339;top:11604;width:55;height:70" coordorigin="10339,11604" coordsize="55,70" path="m10377,11643l10353,11643,10368,11643,10377,11643e" filled="t" fillcolor="#035FA9" stroked="f">
                <v:path arrowok="t"/>
                <v:fill/>
              </v:shape>
              <v:shape style="position:absolute;left:10339;top:11604;width:55;height:70" coordorigin="10339,11604" coordsize="55,70" path="m10391,11615l10373,11615,10378,11618,10378,11630,10374,11633,10389,11633,10392,11630,10391,11615e" filled="t" fillcolor="#035FA9" stroked="f">
                <v:path arrowok="t"/>
                <v:fill/>
              </v:shape>
            </v:group>
            <v:group style="position:absolute;left:10403;top:11624;width:46;height:52" coordorigin="10403,11624" coordsize="46,52">
              <v:shape style="position:absolute;left:10403;top:11624;width:46;height:52" coordorigin="10403,11624" coordsize="46,52" path="m10419,11643l10407,11648,10403,11653,10403,11670,10409,11675,10419,11675,10425,11676,10433,11673,10436,11667,10424,11667,10419,11667,10416,11664,10416,11649,10448,11649,10448,11643,10428,11643,10419,11643e" filled="t" fillcolor="#035FA9" stroked="f">
                <v:path arrowok="t"/>
                <v:fill/>
              </v:shape>
              <v:shape style="position:absolute;left:10403;top:11624;width:46;height:52" coordorigin="10403,11624" coordsize="46,52" path="m10448,11667l10436,11667,10437,11674,10448,11674,10448,11667e" filled="t" fillcolor="#035FA9" stroked="f">
                <v:path arrowok="t"/>
                <v:fill/>
              </v:shape>
              <v:shape style="position:absolute;left:10403;top:11624;width:46;height:52" coordorigin="10403,11624" coordsize="46,52" path="m10448,11649l10416,11649,10429,11650,10435,11650,10436,11658,10435,11667,10424,11667,10436,11667,10448,11667,10448,11649e" filled="t" fillcolor="#035FA9" stroked="f">
                <v:path arrowok="t"/>
                <v:fill/>
              </v:shape>
              <v:shape style="position:absolute;left:10403;top:11624;width:46;height:52" coordorigin="10403,11624" coordsize="46,52" path="m10448,11631l10433,11631,10436,11635,10435,11643,10428,11643,10448,11643,10448,11631e" filled="t" fillcolor="#035FA9" stroked="f">
                <v:path arrowok="t"/>
                <v:fill/>
              </v:shape>
              <v:shape style="position:absolute;left:10403;top:11624;width:46;height:52" coordorigin="10403,11624" coordsize="46,52" path="m10438,11624l10425,11624,10413,11624,10405,11628,10405,11639,10418,11639,10417,11634,10421,11631,10448,11631,10448,11629,10438,11624e" filled="t" fillcolor="#035FA9" stroked="f">
                <v:path arrowok="t"/>
                <v:fill/>
              </v:shape>
            </v:group>
            <v:group style="position:absolute;left:10461;top:11624;width:47;height:50" coordorigin="10461,11624" coordsize="47,50">
              <v:shape style="position:absolute;left:10461;top:11624;width:47;height:50" coordorigin="10461,11624" coordsize="47,50" path="m10474,11626l10461,11626,10461,11674,10474,11674,10474,11637,10479,11633,10474,11633,10474,11626e" filled="t" fillcolor="#035FA9" stroked="f">
                <v:path arrowok="t"/>
                <v:fill/>
              </v:shape>
              <v:shape style="position:absolute;left:10461;top:11624;width:47;height:50" coordorigin="10461,11624" coordsize="47,50" path="m10500,11624l10484,11624,10478,11627,10474,11633,10491,11633,10495,11638,10494,11674,10508,11674,10508,11629,10500,11624e" filled="t" fillcolor="#035FA9" stroked="f">
                <v:path arrowok="t"/>
                <v:fill/>
              </v:shape>
            </v:group>
            <v:group style="position:absolute;left:10521;top:11604;width:51;height:70" coordorigin="10521,11604" coordsize="51,70">
              <v:shape style="position:absolute;left:10521;top:11604;width:51;height:70" coordorigin="10521,11604" coordsize="51,70" path="m10568,11626l10553,11626,10534,11646,10555,11674,10572,11674,10549,11646,10568,11626e" filled="t" fillcolor="#035FA9" stroked="f">
                <v:path arrowok="t"/>
                <v:fill/>
              </v:shape>
              <v:shape style="position:absolute;left:10521;top:11604;width:51;height:70" coordorigin="10521,11604" coordsize="51,70" path="m10534,11604l10521,11604,10521,11674,10534,11674,10534,11604e" filled="t" fillcolor="#035FA9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785801pt;margin-top:607.111023pt;width:57.882pt;height:36.902pt;mso-position-horizontal-relative:page;mso-position-vertical-relative:page;z-index:-8335" coordorigin="716,12142" coordsize="1158,738">
            <v:group style="position:absolute;left:718;top:12144;width:1154;height:734" coordorigin="718,12144" coordsize="1154,734">
              <v:shape style="position:absolute;left:718;top:12144;width:1154;height:734" coordorigin="718,12144" coordsize="1154,734" path="m1871,12878l718,12878,718,12144,1871,12144,1871,12878xe" filled="f" stroked="t" strokeweight=".188pt" strokecolor="#BDBEC0">
                <v:path arrowok="t"/>
              </v:shape>
            </v:group>
            <v:group style="position:absolute;left:1769;top:12566;width:31;height:31" coordorigin="1769,12566" coordsize="31,31">
              <v:shape style="position:absolute;left:1769;top:12566;width:31;height:31" coordorigin="1769,12566" coordsize="31,31" path="m1793,12566l1776,12566,1769,12573,1769,12590,1776,12597,1793,12597,1795,12595,1777,12595,1771,12589,1771,12574,1777,12568,1795,12568,1793,12566e" filled="t" fillcolor="#000000" stroked="f">
                <v:path arrowok="t"/>
                <v:fill/>
              </v:shape>
              <v:shape style="position:absolute;left:1769;top:12566;width:31;height:31" coordorigin="1769,12566" coordsize="31,31" path="m1795,12568l1792,12568,1798,12574,1798,12589,1792,12595,1795,12595,1800,12590,1800,12573,1795,12568e" filled="t" fillcolor="#000000" stroked="f">
                <v:path arrowok="t"/>
                <v:fill/>
              </v:shape>
            </v:group>
            <v:group style="position:absolute;left:1779;top:12573;width:14;height:17" coordorigin="1779,12573" coordsize="14,17">
              <v:shape style="position:absolute;left:1779;top:12573;width:14;height:17" coordorigin="1779,12573" coordsize="14,17" path="m1779,12573l1779,12590,1781,12590,1781,12582,1787,12582,1790,12582,1792,12581,1790,12581,1786,12580,1781,12580,1781,12574,1792,12574,1789,12573,1779,12573e" filled="t" fillcolor="#000000" stroked="f">
                <v:path arrowok="t"/>
                <v:fill/>
              </v:shape>
              <v:shape style="position:absolute;left:1779;top:12573;width:14;height:17" coordorigin="1779,12573" coordsize="14,17" path="m1787,12582l1785,12582,1790,12590,1792,12590,1787,12582e" filled="t" fillcolor="#000000" stroked="f">
                <v:path arrowok="t"/>
                <v:fill/>
              </v:shape>
              <v:shape style="position:absolute;left:1779;top:12573;width:14;height:17" coordorigin="1779,12573" coordsize="14,17" path="m1792,12574l1788,12574,1790,12575,1790,12581,1792,12581,1792,12576,1792,12575,1792,12574e" filled="t" fillcolor="#000000" stroked="f">
                <v:path arrowok="t"/>
                <v:fill/>
              </v:shape>
            </v:group>
            <v:group style="position:absolute;left:1559;top:12430;width:239;height:165" coordorigin="1559,12430" coordsize="239,165">
              <v:shape style="position:absolute;left:1559;top:12430;width:239;height:165" coordorigin="1559,12430" coordsize="239,165" path="m1738,12574l1618,12574,1618,12595,1738,12595,1738,12574e" filled="t" fillcolor="#000000" stroked="f">
                <v:path arrowok="t"/>
                <v:fill/>
              </v:shape>
              <v:shape style="position:absolute;left:1559;top:12430;width:239;height:165" coordorigin="1559,12430" coordsize="239,165" path="m1668,12430l1559,12430,1560,12451,1583,12454,1594,12465,1653,12530,1653,12571,1649,12574,1707,12574,1703,12571,1703,12530,1732,12499,1690,12499,1686,12498,1682,12495,1653,12462,1651,12460,1649,12458,1649,12453,1652,12451,1668,12451,1668,12430e" filled="t" fillcolor="#000000" stroked="f">
                <v:path arrowok="t"/>
                <v:fill/>
              </v:shape>
              <v:shape style="position:absolute;left:1559;top:12430;width:239;height:165" coordorigin="1559,12430" coordsize="239,165" path="m1786,12451l1726,12451,1728,12452,1728,12456,1727,12458,1726,12460,1694,12494,1690,12499,1732,12499,1772,12455,1786,12451e" filled="t" fillcolor="#000000" stroked="f">
                <v:path arrowok="t"/>
                <v:fill/>
              </v:shape>
              <v:shape style="position:absolute;left:1559;top:12430;width:239;height:165" coordorigin="1559,12430" coordsize="239,165" path="m1798,12430l1712,12430,1712,12451,1798,12451,1798,12430e" filled="t" fillcolor="#000000" stroked="f">
                <v:path arrowok="t"/>
                <v:fill/>
              </v:shape>
            </v:group>
            <v:group style="position:absolute;left:790;top:12426;width:200;height:172" coordorigin="790,12426" coordsize="200,172">
              <v:shape style="position:absolute;left:790;top:12426;width:200;height:172" coordorigin="790,12426" coordsize="200,172" path="m979,12579l821,12579,830,12584,843,12589,860,12594,880,12597,903,12598,930,12598,954,12593,974,12584,979,12579e" filled="t" fillcolor="#000000" stroked="f">
                <v:path arrowok="t"/>
                <v:fill/>
              </v:shape>
              <v:shape style="position:absolute;left:790;top:12426;width:200;height:172" coordorigin="790,12426" coordsize="200,172" path="m814,12534l790,12534,790,12595,817,12595,818,12586,821,12579,979,12579,982,12577,890,12577,868,12573,848,12567,834,12558,827,12552,820,12549,814,12534e" filled="t" fillcolor="#000000" stroked="f">
                <v:path arrowok="t"/>
                <v:fill/>
              </v:shape>
              <v:shape style="position:absolute;left:790;top:12426;width:200;height:172" coordorigin="790,12426" coordsize="200,172" path="m892,12426l818,12439,790,12486,797,12503,812,12515,833,12523,860,12528,899,12534,931,12540,947,12547,952,12559,945,12568,925,12574,890,12577,982,12577,987,12571,995,12554,998,12533,989,12519,933,12496,888,12490,867,12487,851,12482,839,12476,835,12467,843,12456,864,12449,893,12446,990,12446,990,12444,963,12444,958,12443,946,12436,931,12431,914,12428,892,12426e" filled="t" fillcolor="#000000" stroked="f">
                <v:path arrowok="t"/>
                <v:fill/>
              </v:shape>
              <v:shape style="position:absolute;left:790;top:12426;width:200;height:172" coordorigin="790,12426" coordsize="200,172" path="m990,12446l893,12446,914,12450,934,12457,949,12467,956,12473,963,12477,965,12489,990,12489,990,12446e" filled="t" fillcolor="#000000" stroked="f">
                <v:path arrowok="t"/>
                <v:fill/>
              </v:shape>
              <v:shape style="position:absolute;left:790;top:12426;width:200;height:172" coordorigin="790,12426" coordsize="200,172" path="m990,12430l963,12430,963,12444,990,12444,990,12430e" filled="t" fillcolor="#000000" stroked="f">
                <v:path arrowok="t"/>
                <v:fill/>
              </v:shape>
            </v:group>
            <v:group style="position:absolute;left:1285;top:12431;width:255;height:165" coordorigin="1285,12431" coordsize="255,165">
              <v:shape style="position:absolute;left:1285;top:12431;width:255;height:165" coordorigin="1285,12431" coordsize="255,165" path="m1385,12576l1285,12576,1285,12596,1385,12596,1385,12576e" filled="t" fillcolor="#000000" stroked="f">
                <v:path arrowok="t"/>
                <v:fill/>
              </v:shape>
              <v:shape style="position:absolute;left:1285;top:12431;width:255;height:165" coordorigin="1285,12431" coordsize="255,165" path="m1424,12480l1351,12480,1473,12596,1510,12596,1510,12529,1476,12529,1424,12480e" filled="t" fillcolor="#000000" stroked="f">
                <v:path arrowok="t"/>
                <v:fill/>
              </v:shape>
              <v:shape style="position:absolute;left:1285;top:12431;width:255;height:165" coordorigin="1285,12431" coordsize="255,165" path="m1372,12431l1285,12431,1285,12452,1315,12452,1319,12455,1319,12573,1315,12576,1356,12576,1351,12573,1351,12480,1424,12480,1372,12431e" filled="t" fillcolor="#000000" stroked="f">
                <v:path arrowok="t"/>
                <v:fill/>
              </v:shape>
              <v:shape style="position:absolute;left:1285;top:12431;width:255;height:165" coordorigin="1285,12431" coordsize="255,165" path="m1515,12452l1472,12452,1477,12455,1476,12480,1476,12529,1510,12529,1510,12455,1515,12452e" filled="t" fillcolor="#000000" stroked="f">
                <v:path arrowok="t"/>
                <v:fill/>
              </v:shape>
              <v:shape style="position:absolute;left:1285;top:12431;width:255;height:165" coordorigin="1285,12431" coordsize="255,165" path="m1540,12431l1444,12431,1444,12452,1540,12452,1540,12431e" filled="t" fillcolor="#000000" stroked="f">
                <v:path arrowok="t"/>
                <v:fill/>
              </v:shape>
            </v:group>
            <v:group style="position:absolute;left:1031;top:12424;width:246;height:174" coordorigin="1031,12424" coordsize="246,174">
              <v:shape style="position:absolute;left:1031;top:12424;width:246;height:174" coordorigin="1031,12424" coordsize="246,174" path="m1155,12424l1079,12439,1031,12499,1033,12522,1064,12574,1127,12597,1161,12596,1190,12593,1214,12587,1235,12579,1237,12577,1153,12577,1128,12574,1109,12564,1096,12549,1088,12528,1090,12499,1096,12477,1108,12461,1124,12450,1144,12445,1238,12445,1226,12438,1205,12430,1181,12425,1155,12424e" filled="t" fillcolor="#000000" stroked="f">
                <v:path arrowok="t"/>
                <v:fill/>
              </v:shape>
              <v:shape style="position:absolute;left:1031;top:12424;width:246;height:174" coordorigin="1031,12424" coordsize="246,174" path="m1238,12445l1144,12445,1172,12448,1193,12456,1208,12469,1217,12487,1221,12509,1218,12534,1209,12554,1194,12567,1173,12575,1153,12577,1237,12577,1251,12568,1264,12555,1272,12541,1277,12524,1275,12501,1269,12480,1258,12463,1244,12449,1238,12445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607.111023pt;width:57.882pt;height:36.902pt;mso-position-horizontal-relative:page;mso-position-vertical-relative:page;z-index:-8334" coordorigin="2008,12142" coordsize="1158,738">
            <v:group style="position:absolute;left:2009;top:12144;width:1154;height:734" coordorigin="2009,12144" coordsize="1154,734">
              <v:shape style="position:absolute;left:2009;top:12144;width:1154;height:734" coordorigin="2009,12144" coordsize="1154,734" path="m3163,12878l2009,12878,2009,12144,3163,12144,3163,12878xe" filled="f" stroked="t" strokeweight=".188pt" strokecolor="#BDBEC0">
                <v:path arrowok="t"/>
              </v:shape>
            </v:group>
            <v:group style="position:absolute;left:2191;top:12378;width:797;height:290" coordorigin="2191,12378" coordsize="797,290">
              <v:shape style="position:absolute;left:2191;top:12378;width:797;height:290" coordorigin="2191,12378" coordsize="797,290" path="m2191,12668l2988,12668,2988,12378,2191,12378,2191,12668e" filled="t" fillcolor="#FFFFFF" stroked="f">
                <v:path arrowok="t"/>
                <v:fill/>
              </v:shape>
            </v:group>
            <v:group style="position:absolute;left:2191;top:12378;width:797;height:290" coordorigin="2191,12378" coordsize="797,290">
              <v:shape style="position:absolute;left:2191;top:12378;width:797;height:290" coordorigin="2191,12378" coordsize="797,290" path="m2191,12668l2988,12668,2988,12378,2191,12378,2191,12668xe" filled="f" stroked="t" strokeweight=".316pt" strokecolor="#00AEEF">
                <v:path arrowok="t"/>
              </v:shape>
            </v:group>
            <v:group style="position:absolute;left:2210;top:12531;width:759;height:118" coordorigin="2210,12531" coordsize="759,118">
              <v:shape style="position:absolute;left:2210;top:12531;width:759;height:118" coordorigin="2210,12531" coordsize="759,118" path="m2970,12531l2210,12531,2210,12649,2970,12649,2970,12531e" filled="t" fillcolor="#00AEEF" stroked="f">
                <v:path arrowok="t"/>
                <v:fill/>
              </v:shape>
            </v:group>
            <v:group style="position:absolute;left:2321;top:12395;width:122;height:124" coordorigin="2321,12395" coordsize="122,124">
              <v:shape style="position:absolute;left:2321;top:12395;width:122;height:124" coordorigin="2321,12395" coordsize="122,124" path="m2401,12395l2363,12395,2321,12519,2347,12519,2357,12490,2433,12490,2426,12469,2363,12469,2382,12414,2408,12414,2401,12395e" filled="t" fillcolor="#00AEEF" stroked="f">
                <v:path arrowok="t"/>
                <v:fill/>
              </v:shape>
              <v:shape style="position:absolute;left:2321;top:12395;width:122;height:124" coordorigin="2321,12395" coordsize="122,124" path="m2433,12490l2407,12490,2417,12519,2443,12519,2433,12490e" filled="t" fillcolor="#00AEEF" stroked="f">
                <v:path arrowok="t"/>
                <v:fill/>
              </v:shape>
              <v:shape style="position:absolute;left:2321;top:12395;width:122;height:124" coordorigin="2321,12395" coordsize="122,124" path="m2408,12414l2382,12414,2401,12469,2426,12469,2408,12414e" filled="t" fillcolor="#00AEEF" stroked="f">
                <v:path arrowok="t"/>
                <v:fill/>
              </v:shape>
            </v:group>
            <v:group style="position:absolute;left:2447;top:12394;width:105;height:125" coordorigin="2447,12394" coordsize="105,125">
              <v:shape style="position:absolute;left:2447;top:12394;width:105;height:125" coordorigin="2447,12394" coordsize="105,125" path="m2484,12394l2447,12394,2447,12519,2471,12519,2471,12418,2495,12418,2484,12394e" filled="t" fillcolor="#00AEEF" stroked="f">
                <v:path arrowok="t"/>
                <v:fill/>
              </v:shape>
              <v:shape style="position:absolute;left:2447;top:12394;width:105;height:125" coordorigin="2447,12394" coordsize="105,125" path="m2495,12418l2471,12418,2521,12519,2552,12519,2552,12485,2528,12485,2495,12418e" filled="t" fillcolor="#00AEEF" stroked="f">
                <v:path arrowok="t"/>
                <v:fill/>
              </v:shape>
              <v:shape style="position:absolute;left:2447;top:12394;width:105;height:125" coordorigin="2447,12394" coordsize="105,125" path="m2552,12395l2528,12395,2528,12485,2552,12485,2552,12395e" filled="t" fillcolor="#00AEEF" stroked="f">
                <v:path arrowok="t"/>
                <v:fill/>
              </v:shape>
            </v:group>
            <v:group style="position:absolute;left:2579;top:12395;width:101;height:124" coordorigin="2579,12395" coordsize="101,124">
              <v:shape style="position:absolute;left:2579;top:12395;width:101;height:124" coordorigin="2579,12395" coordsize="101,124" path="m2607,12395l2579,12395,2579,12519,2651,12519,2664,12509,2671,12500,2672,12498,2640,12498,2632,12498,2603,12498,2603,12415,2672,12415,2669,12410,2660,12402,2653,12399,2647,12396,2622,12395,2607,12395e" filled="t" fillcolor="#00AEEF" stroked="f">
                <v:path arrowok="t"/>
                <v:fill/>
              </v:shape>
              <v:shape style="position:absolute;left:2579;top:12395;width:101;height:124" coordorigin="2579,12395" coordsize="101,124" path="m2672,12415l2643,12415,2654,12432,2657,12455,2657,12472,2656,12481,2651,12489,2646,12493,2640,12498,2672,12498,2677,12487,2680,12464,2679,12428,2672,12415e" filled="t" fillcolor="#00AEEF" stroked="f">
                <v:path arrowok="t"/>
                <v:fill/>
              </v:shape>
            </v:group>
            <v:group style="position:absolute;left:2680;top:12395;width:117;height:124" coordorigin="2680,12395" coordsize="117,124">
              <v:shape style="position:absolute;left:2680;top:12395;width:117;height:124" coordorigin="2680,12395" coordsize="117,124" path="m2705,12395l2680,12395,2721,12519,2755,12519,2764,12494,2738,12494,2705,12395e" filled="t" fillcolor="#00AEEF" stroked="f">
                <v:path arrowok="t"/>
                <v:fill/>
              </v:shape>
              <v:shape style="position:absolute;left:2680;top:12395;width:117;height:124" coordorigin="2680,12395" coordsize="117,124" path="m2797,12395l2772,12395,2738,12494,2764,12494,2797,12395e" filled="t" fillcolor="#00AEEF" stroked="f">
                <v:path arrowok="t"/>
                <v:fill/>
              </v:shape>
            </v:group>
            <v:group style="position:absolute;left:2816;top:12395;width:2;height:124" coordorigin="2816,12395" coordsize="2,124">
              <v:shape style="position:absolute;left:2816;top:12395;width:2;height:124" coordorigin="2816,12395" coordsize="0,124" path="m2816,12395l2816,12519e" filled="f" stroked="t" strokeweight="1.354pt" strokecolor="#00AEEF">
                <v:path arrowok="t"/>
              </v:shape>
            </v:group>
            <v:group style="position:absolute;left:2854;top:12395;width:112;height:124" coordorigin="2854,12395" coordsize="112,124">
              <v:shape style="position:absolute;left:2854;top:12395;width:112;height:124" coordorigin="2854,12395" coordsize="112,124" path="m2879,12395l2854,12395,2854,12519,2879,12519,2879,12465,2913,12465,2902,12453,2913,12443,2879,12443,2879,12395e" filled="t" fillcolor="#00AEEF" stroked="f">
                <v:path arrowok="t"/>
                <v:fill/>
              </v:shape>
              <v:shape style="position:absolute;left:2854;top:12395;width:112;height:124" coordorigin="2854,12395" coordsize="112,124" path="m2913,12465l2879,12465,2930,12519,2966,12519,2913,12465e" filled="t" fillcolor="#00AEEF" stroked="f">
                <v:path arrowok="t"/>
                <v:fill/>
              </v:shape>
              <v:shape style="position:absolute;left:2854;top:12395;width:112;height:124" coordorigin="2854,12395" coordsize="112,124" path="m2961,12395l2925,12395,2879,12443,2913,12443,2961,12395e" filled="t" fillcolor="#00AEEF" stroked="f">
                <v:path arrowok="t"/>
                <v:fill/>
              </v:shape>
            </v:group>
            <v:group style="position:absolute;left:2212;top:12391;width:109;height:130" coordorigin="2212,12391" coordsize="109,130">
              <v:shape style="position:absolute;left:2212;top:12391;width:109;height:130" coordorigin="2212,12391" coordsize="109,130" path="m2241,12474l2214,12474,2212,12490,2220,12502,2228,12514,2241,12517,2248,12518,2254,12520,2262,12521,2277,12521,2293,12520,2305,12512,2318,12504,2318,12502,2259,12502,2251,12498,2246,12493,2242,12487,2241,12482,2241,12474e" filled="t" fillcolor="#00AEEF" stroked="f">
                <v:path arrowok="t"/>
                <v:fill/>
              </v:shape>
              <v:shape style="position:absolute;left:2212;top:12391;width:109;height:130" coordorigin="2212,12391" coordsize="109,130" path="m2270,12391l2248,12392,2228,12400,2212,12413,2214,12429,2213,12451,2232,12459,2242,12463,2264,12464,2280,12466,2291,12470,2295,12474,2295,12489,2293,12494,2286,12500,2282,12502,2318,12502,2322,12493,2322,12466,2318,12460,2312,12456,2306,12451,2297,12448,2287,12446,2282,12445,2273,12445,2254,12443,2246,12442,2240,12429,2240,12421,2246,12415,2253,12408,2315,12408,2314,12407,2307,12397,2295,12394,2286,12392,2270,12391e" filled="t" fillcolor="#00AEEF" stroked="f">
                <v:path arrowok="t"/>
                <v:fill/>
              </v:shape>
              <v:shape style="position:absolute;left:2212;top:12391;width:109;height:130" coordorigin="2212,12391" coordsize="109,130" path="m2277,12445l2273,12445,2282,12445,2277,12445e" filled="t" fillcolor="#00AEEF" stroked="f">
                <v:path arrowok="t"/>
                <v:fill/>
              </v:shape>
              <v:shape style="position:absolute;left:2212;top:12391;width:109;height:130" coordorigin="2212,12391" coordsize="109,130" path="m2315,12408l2253,12408,2264,12409,2270,12409,2282,12410,2287,12415,2292,12421,2294,12423,2294,12434,2320,12434,2321,12416,2315,12408e" filled="t" fillcolor="#00AEE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4.975998pt;margin-top:607.111023pt;width:57.882pt;height:36.902pt;mso-position-horizontal-relative:page;mso-position-vertical-relative:page;z-index:-8333" coordorigin="3300,12142" coordsize="1158,738">
            <v:group style="position:absolute;left:3301;top:12144;width:1154;height:734" coordorigin="3301,12144" coordsize="1154,734">
              <v:shape style="position:absolute;left:3301;top:12144;width:1154;height:734" coordorigin="3301,12144" coordsize="1154,734" path="m4455,12878l3301,12878,3301,12144,4455,12144,4455,12878xe" filled="f" stroked="t" strokeweight=".188pt" strokecolor="#BDBEC0">
                <v:path arrowok="t"/>
              </v:shape>
            </v:group>
            <v:group style="position:absolute;left:3983;top:12482;width:80;height:90" coordorigin="3983,12482" coordsize="80,90">
              <v:shape style="position:absolute;left:3983;top:12482;width:80;height:90" coordorigin="3983,12482" coordsize="80,90" path="m4003,12482l3983,12482,3983,12571,4008,12571,4029,12571,4044,12564,4048,12558,4015,12558,4008,12557,4000,12557,4000,12496,4049,12496,4041,12488,4022,12483,4003,12482e" filled="t" fillcolor="#000000" stroked="f">
                <v:path arrowok="t"/>
                <v:fill/>
              </v:shape>
              <v:shape style="position:absolute;left:3983;top:12482;width:80;height:90" coordorigin="3983,12482" coordsize="80,90" path="m4050,12496l4015,12496,4038,12500,4048,12511,4048,12542,4038,12555,4015,12558,4048,12558,4056,12547,4063,12520,4056,12502,4050,12496e" filled="t" fillcolor="#000000" stroked="f">
                <v:path arrowok="t"/>
                <v:fill/>
              </v:shape>
              <v:shape style="position:absolute;left:3983;top:12482;width:80;height:90" coordorigin="3983,12482" coordsize="80,90" path="m4049,12496l4000,12496,4008,12497,4015,12496,4050,12496e" filled="t" fillcolor="#000000" stroked="f">
                <v:path arrowok="t"/>
                <v:fill/>
              </v:shape>
            </v:group>
            <v:group style="position:absolute;left:3871;top:12481;width:92;height:91" coordorigin="3871,12481" coordsize="92,91">
              <v:shape style="position:absolute;left:3871;top:12481;width:92;height:91" coordorigin="3871,12481" coordsize="92,91" path="m3911,12481l3891,12489,3877,12505,3871,12526,3874,12543,3885,12558,3905,12569,3932,12572,3948,12562,3950,12559,3911,12559,3894,12547,3887,12526,3891,12512,3906,12500,3932,12499,3954,12499,3953,12498,3935,12486,3911,12481e" filled="t" fillcolor="#000000" stroked="f">
                <v:path arrowok="t"/>
                <v:fill/>
              </v:shape>
              <v:shape style="position:absolute;left:3871;top:12481;width:92;height:91" coordorigin="3871,12481" coordsize="92,91" path="m3954,12499l3932,12499,3944,12513,3947,12538,3934,12554,3911,12559,3950,12559,3959,12543,3963,12515,3954,12499e" filled="t" fillcolor="#000000" stroked="f">
                <v:path arrowok="t"/>
                <v:fill/>
              </v:shape>
            </v:group>
            <v:group style="position:absolute;left:4080;top:12482;width:64;height:90" coordorigin="4080,12482" coordsize="64,90">
              <v:shape style="position:absolute;left:4080;top:12482;width:64;height:90" coordorigin="4080,12482" coordsize="64,90" path="m4144,12482l4080,12482,4080,12572,4144,12572,4144,12557,4096,12557,4096,12533,4127,12533,4127,12519,4097,12519,4097,12496,4144,12496,4144,12482e" filled="t" fillcolor="#000000" stroked="f">
                <v:path arrowok="t"/>
                <v:fill/>
              </v:shape>
            </v:group>
            <v:group style="position:absolute;left:4241;top:12481;width:79;height:90" coordorigin="4241,12481" coordsize="79,90">
              <v:shape style="position:absolute;left:4241;top:12481;width:79;height:90" coordorigin="4241,12481" coordsize="79,90" path="m4277,12525l4256,12525,4276,12546,4287,12557,4297,12569,4320,12570,4277,12525e" filled="t" fillcolor="#000000" stroked="f">
                <v:path arrowok="t"/>
                <v:fill/>
              </v:shape>
              <v:shape style="position:absolute;left:4241;top:12481;width:79;height:90" coordorigin="4241,12481" coordsize="79,90" path="m4256,12481l4241,12481,4241,12570,4256,12570,4256,12525,4277,12525,4276,12524,4278,12521,4256,12521,4256,12481e" filled="t" fillcolor="#000000" stroked="f">
                <v:path arrowok="t"/>
                <v:fill/>
              </v:shape>
              <v:shape style="position:absolute;left:4241;top:12481;width:79;height:90" coordorigin="4241,12481" coordsize="79,90" path="m4295,12481l4256,12521,4278,12521,4302,12495,4295,12481e" filled="t" fillcolor="#000000" stroked="f">
                <v:path arrowok="t"/>
                <v:fill/>
              </v:shape>
            </v:group>
            <v:group style="position:absolute;left:3599;top:12481;width:94;height:90" coordorigin="3599,12481" coordsize="94,90">
              <v:shape style="position:absolute;left:3599;top:12481;width:94;height:90" coordorigin="3599,12481" coordsize="94,90" path="m3653,12481l3638,12481,3599,12571,3616,12571,3625,12549,3684,12549,3677,12535,3631,12535,3645,12499,3662,12499,3653,12481e" filled="t" fillcolor="#000000" stroked="f">
                <v:path arrowok="t"/>
                <v:fill/>
              </v:shape>
              <v:shape style="position:absolute;left:3599;top:12481;width:94;height:90" coordorigin="3599,12481" coordsize="94,90" path="m3684,12549l3667,12549,3676,12571,3693,12571,3684,12549e" filled="t" fillcolor="#000000" stroked="f">
                <v:path arrowok="t"/>
                <v:fill/>
              </v:shape>
              <v:shape style="position:absolute;left:3599;top:12481;width:94;height:90" coordorigin="3599,12481" coordsize="94,90" path="m3662,12499l3645,12499,3661,12535,3677,12535,3662,12499e" filled="t" fillcolor="#000000" stroked="f">
                <v:path arrowok="t"/>
                <v:fill/>
              </v:shape>
            </v:group>
            <v:group style="position:absolute;left:3795;top:12480;width:73;height:90" coordorigin="3795,12480" coordsize="73,90">
              <v:shape style="position:absolute;left:3795;top:12480;width:73;height:90" coordorigin="3795,12480" coordsize="73,90" path="m3869,12480l3795,12480,3795,12494,3824,12494,3824,12571,3839,12571,3839,12495,3862,12495,3869,12480e" filled="t" fillcolor="#000000" stroked="f">
                <v:path arrowok="t"/>
                <v:fill/>
              </v:shape>
            </v:group>
            <v:group style="position:absolute;left:4157;top:12481;width:68;height:92" coordorigin="4157,12481" coordsize="68,92">
              <v:shape style="position:absolute;left:4157;top:12481;width:68;height:92" coordorigin="4157,12481" coordsize="68,92" path="m4163,12548l4157,12560,4162,12563,4179,12573,4194,12573,4216,12567,4219,12560,4181,12560,4167,12551,4163,12548e" filled="t" fillcolor="#000000" stroked="f">
                <v:path arrowok="t"/>
                <v:fill/>
              </v:shape>
              <v:shape style="position:absolute;left:4157;top:12481;width:68;height:92" coordorigin="4157,12481" coordsize="68,92" path="m4194,12481l4171,12487,4160,12503,4160,12519,4169,12525,4205,12536,4211,12541,4211,12555,4207,12560,4219,12560,4172,12513,4175,12504,4177,12499,4181,12494,4220,12494,4223,12488,4222,12487,4212,12481,4194,12481e" filled="t" fillcolor="#000000" stroked="f">
                <v:path arrowok="t"/>
                <v:fill/>
              </v:shape>
              <v:shape style="position:absolute;left:4157;top:12481;width:68;height:92" coordorigin="4157,12481" coordsize="68,92" path="m4220,12494l4207,12494,4217,12500,4220,12494e" filled="t" fillcolor="#000000" stroked="f">
                <v:path arrowok="t"/>
                <v:fill/>
              </v:shape>
            </v:group>
            <v:group style="position:absolute;left:3699;top:12481;width:78;height:88" coordorigin="3699,12481" coordsize="78,88">
              <v:shape style="position:absolute;left:3699;top:12481;width:78;height:88" coordorigin="3699,12481" coordsize="78,88" path="m3716,12481l3699,12481,3699,12533,3706,12554,3722,12568,3750,12567,3768,12557,3768,12557,3726,12557,3716,12547,3716,12481e" filled="t" fillcolor="#000000" stroked="f">
                <v:path arrowok="t"/>
                <v:fill/>
              </v:shape>
              <v:shape style="position:absolute;left:3699;top:12481;width:78;height:88" coordorigin="3699,12481" coordsize="78,88" path="m3778,12481l3761,12481,3761,12547,3751,12557,3768,12557,3777,12542,3778,12481e" filled="t" fillcolor="#000000" stroked="f">
                <v:path arrowok="t"/>
                <v:fill/>
              </v:shape>
            </v:group>
            <v:group style="position:absolute;left:4328;top:12559;width:12;height:11" coordorigin="4328,12559" coordsize="12,11">
              <v:shape style="position:absolute;left:4328;top:12559;width:12;height:11" coordorigin="4328,12559" coordsize="12,11" path="m4337,12559l4331,12559,4328,12562,4328,12568,4331,12570,4337,12570,4338,12569,4331,12569,4329,12567,4330,12562,4331,12560,4338,12560,4337,12559e" filled="t" fillcolor="#010101" stroked="f">
                <v:path arrowok="t"/>
                <v:fill/>
              </v:shape>
              <v:shape style="position:absolute;left:4328;top:12559;width:12;height:11" coordorigin="4328,12559" coordsize="12,11" path="m4338,12560l4336,12560,4338,12562,4338,12567,4336,12569,4338,12569,4340,12568,4340,12562,4338,12560e" filled="t" fillcolor="#010101" stroked="f">
                <v:path arrowok="t"/>
                <v:fill/>
              </v:shape>
              <v:shape style="position:absolute;left:4328;top:12559;width:12;height:11" coordorigin="4328,12559" coordsize="12,11" path="m4335,12562l4332,12562,4332,12568,4333,12568,4333,12565,4336,12565,4336,12565,4335,12565,4336,12565,4333,12564,4333,12563,4335,12563,4336,12563,4336,12563,4336,12562,4335,12562e" filled="t" fillcolor="#010101" stroked="f">
                <v:path arrowok="t"/>
                <v:fill/>
              </v:shape>
              <v:shape style="position:absolute;left:4328;top:12559;width:12;height:11" coordorigin="4328,12559" coordsize="12,11" path="m4336,12565l4334,12565,4335,12566,4335,12567,4335,12568,4337,12568,4336,12567,4336,12567,4336,12566,4336,12565e" filled="t" fillcolor="#010101" stroked="f">
                <v:path arrowok="t"/>
                <v:fill/>
              </v:shape>
              <v:shape style="position:absolute;left:4328;top:12559;width:12;height:11" coordorigin="4328,12559" coordsize="12,11" path="m4336,12563l4335,12563,4335,12563,4335,12564,4334,12564,4336,12564,4336,12564,4336,12563e" filled="t" fillcolor="#010101" stroked="f">
                <v:path arrowok="t"/>
                <v:fill/>
              </v:shape>
              <v:shape style="position:absolute;left:3436;top:12457;width:71;height:114" type="#_x0000_t75">
                <v:imagedata r:id="rId289" o:title=""/>
              </v:shape>
              <v:shape style="position:absolute;left:3437;top:12566;width:101;height:44" type="#_x0000_t75">
                <v:imagedata r:id="rId290" o:title=""/>
              </v:shape>
            </v:group>
            <v:group style="position:absolute;left:3478;top:12459;width:2;height:2" coordorigin="3478,12459" coordsize="2,2">
              <v:shape style="position:absolute;left:3478;top:12459;width:2;height:2" coordorigin="3478,12459" coordsize="0,0" path="m3478,12459e" filled="t" fillcolor="#000000" stroked="f">
                <v:path arrowok="t"/>
                <v:fill/>
              </v:shape>
            </v:group>
            <v:group style="position:absolute;left:3478;top:12459;width:2;height:2" coordorigin="3478,12459" coordsize="2,2">
              <v:shape style="position:absolute;left:3478;top:12459;width:2;height:2" coordorigin="3478,12459" coordsize="0,0" path="m3478,12459e" filled="t" fillcolor="#000000" stroked="f">
                <v:path arrowok="t"/>
                <v:fill/>
              </v:shape>
              <v:shape style="position:absolute;left:3478;top:12456;width:119;height:154" type="#_x0000_t75">
                <v:imagedata r:id="rId291" o:title=""/>
              </v:shape>
            </v:group>
            <w10:wrap type="none"/>
          </v:group>
        </w:pict>
      </w:r>
      <w:r>
        <w:rPr/>
        <w:pict>
          <v:group style="position:absolute;margin-left:229.570007pt;margin-top:607.111023pt;width:57.882pt;height:36.902pt;mso-position-horizontal-relative:page;mso-position-vertical-relative:page;z-index:-8332" coordorigin="4591,12142" coordsize="1158,738">
            <v:group style="position:absolute;left:4593;top:12144;width:1154;height:734" coordorigin="4593,12144" coordsize="1154,734">
              <v:shape style="position:absolute;left:4593;top:12144;width:1154;height:734" coordorigin="4593,12144" coordsize="1154,734" path="m5747,12878l4593,12878,4593,12144,5747,12144,5747,12878xe" filled="f" stroked="t" strokeweight=".188pt" strokecolor="#BDBEC0">
                <v:path arrowok="t"/>
              </v:shape>
            </v:group>
            <v:group style="position:absolute;left:4844;top:12390;width:282;height:274" coordorigin="4844,12390" coordsize="282,274">
              <v:shape style="position:absolute;left:4844;top:12390;width:282;height:274" coordorigin="4844,12390" coordsize="282,274" path="m4929,12390l4940,12397,4938,12406,4936,12412,4861,12652,4850,12662,4844,12663,4945,12663,4939,12662,4931,12654,4934,12644,4960,12560,5075,12560,5084,12553,5093,12540,4982,12540,4971,12540,4967,12539,5007,12411,5112,12411,5111,12409,5098,12400,5083,12394,5067,12390,4929,12390e" filled="t" fillcolor="#006FBA" stroked="f">
                <v:path arrowok="t"/>
                <v:fill/>
              </v:shape>
              <v:shape style="position:absolute;left:4844;top:12390;width:282;height:274" coordorigin="4844,12390" coordsize="282,274" path="m5075,12560l4960,12560,4995,12564,5022,12567,5043,12568,5060,12566,5073,12561,5075,12560e" filled="t" fillcolor="#006FBA" stroked="f">
                <v:path arrowok="t"/>
                <v:fill/>
              </v:shape>
              <v:shape style="position:absolute;left:4844;top:12390;width:282;height:274" coordorigin="4844,12390" coordsize="282,274" path="m5112,12411l5020,12411,5030,12411,5041,12415,5050,12426,5054,12446,5047,12478,5032,12509,5015,12527,4998,12537,4982,12540,5093,12540,5125,12460,5126,12438,5120,12422,5112,12411e" filled="t" fillcolor="#006FBA" stroked="f">
                <v:path arrowok="t"/>
                <v:fill/>
              </v:shape>
            </v:group>
            <v:group style="position:absolute;left:5047;top:12452;width:219;height:215" coordorigin="5047,12452" coordsize="219,215">
              <v:shape style="position:absolute;left:5047;top:12452;width:219;height:215" coordorigin="5047,12452" coordsize="219,215" path="m5184,12452l5132,12486,5123,12526,5123,12540,5122,12541,5120,12541,5106,12546,5087,12554,5069,12567,5053,12585,5049,12594,5047,12603,5047,12623,5108,12667,5134,12663,5155,12653,5169,12645,5229,12645,5228,12645,5221,12639,5124,12639,5105,12637,5090,12622,5094,12596,5105,12577,5119,12566,5167,12566,5163,12551,5178,12540,5196,12530,5198,12527,5159,12527,5159,12510,5164,12489,5176,12469,5185,12465,5221,12465,5220,12464,5204,12454,5184,12452e" filled="t" fillcolor="#006FBA" stroked="f">
                <v:path arrowok="t"/>
                <v:fill/>
              </v:shape>
              <v:shape style="position:absolute;left:5047;top:12452;width:219;height:215" coordorigin="5047,12452" coordsize="219,215" path="m5229,12645l5169,12645,5178,12647,5191,12660,5198,12663,5265,12663,5247,12656,5229,12645e" filled="t" fillcolor="#006FBA" stroked="f">
                <v:path arrowok="t"/>
                <v:fill/>
              </v:shape>
              <v:shape style="position:absolute;left:5047;top:12452;width:219;height:215" coordorigin="5047,12452" coordsize="219,215" path="m5167,12566l5119,12566,5130,12582,5140,12600,5151,12617,5158,12628,5154,12630,5139,12638,5124,12639,5221,12639,5211,12632,5213,12614,5216,12605,5187,12605,5178,12589,5169,12572,5167,12566e" filled="t" fillcolor="#006FBA" stroked="f">
                <v:path arrowok="t"/>
                <v:fill/>
              </v:shape>
              <v:shape style="position:absolute;left:5047;top:12452;width:219;height:215" coordorigin="5047,12452" coordsize="219,215" path="m5189,12567l5196,12571,5196,12587,5193,12597,5187,12605,5216,12605,5218,12596,5223,12576,5189,12567e" filled="t" fillcolor="#006FBA" stroked="f">
                <v:path arrowok="t"/>
                <v:fill/>
              </v:shape>
              <v:shape style="position:absolute;left:5047;top:12452;width:219;height:215" coordorigin="5047,12452" coordsize="219,215" path="m5221,12465l5185,12465,5198,12469,5198,12475,5198,12480,5188,12501,5172,12518,5159,12527,5198,12527,5219,12508,5228,12494,5229,12486,5229,12477,5226,12469,5221,12465e" filled="t" fillcolor="#006FBA" stroked="f">
                <v:path arrowok="t"/>
                <v:fill/>
              </v:shape>
            </v:group>
            <v:group style="position:absolute;left:5238;top:12386;width:253;height:278" coordorigin="5238,12386" coordsize="253,278">
              <v:shape style="position:absolute;left:5238;top:12386;width:253;height:278" coordorigin="5238,12386" coordsize="253,278" path="m5415,12386l5354,12396,5291,12435,5256,12489,5239,12549,5238,12569,5239,12587,5267,12645,5343,12665,5365,12664,5424,12648,5428,12646,5341,12646,5332,12644,5301,12585,5305,12557,5328,12485,5366,12432,5429,12410,5487,12410,5491,12398,5434,12387,5415,12386e" filled="t" fillcolor="#006FBA" stroked="f">
                <v:path arrowok="t"/>
                <v:fill/>
              </v:shape>
              <v:shape style="position:absolute;left:5238;top:12386;width:253;height:278" coordorigin="5238,12386" coordsize="253,278" path="m5484,12522l5376,12522,5392,12529,5390,12540,5358,12644,5341,12646,5428,12646,5459,12547,5463,12535,5470,12527,5484,12522e" filled="t" fillcolor="#006FBA" stroked="f">
                <v:path arrowok="t"/>
                <v:fill/>
              </v:shape>
              <v:shape style="position:absolute;left:5238;top:12386;width:253;height:278" coordorigin="5238,12386" coordsize="253,278" path="m5487,12410l5429,12410,5452,12417,5468,12426,5478,12434,5487,12410e" filled="t" fillcolor="#006FBA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607.111023pt;width:57.882pt;height:36.902pt;mso-position-horizontal-relative:page;mso-position-vertical-relative:page;z-index:-8331" coordorigin="5883,12142" coordsize="1158,738">
            <v:group style="position:absolute;left:5885;top:12144;width:1154;height:734" coordorigin="5885,12144" coordsize="1154,734">
              <v:shape style="position:absolute;left:5885;top:12144;width:1154;height:734" coordorigin="5885,12144" coordsize="1154,734" path="m7039,12878l5885,12878,5885,12144,7039,12144,7039,12878xe" filled="f" stroked="t" strokeweight=".188pt" strokecolor="#BDBEC0">
                <v:path arrowok="t"/>
              </v:shape>
            </v:group>
            <v:group style="position:absolute;left:6162;top:12314;width:597;height:395" coordorigin="6162,12314" coordsize="597,395">
              <v:shape style="position:absolute;left:6162;top:12314;width:597;height:395" coordorigin="6162,12314" coordsize="597,395" path="m6162,12709l6758,12709,6758,12314,6162,12314,6162,12709e" filled="t" fillcolor="#0751A0" stroked="f">
                <v:path arrowok="t"/>
                <v:fill/>
              </v:shape>
            </v:group>
            <v:group style="position:absolute;left:6437;top:12357;width:45;height:43" coordorigin="6437,12357" coordsize="45,43">
              <v:shape style="position:absolute;left:6437;top:12357;width:45;height:43" coordorigin="6437,12357" coordsize="45,43" path="m6482,12373l6437,12373,6451,12383,6445,12400,6459,12390,6470,12390,6468,12383,6482,12373e" filled="t" fillcolor="#FCEE23" stroked="f">
                <v:path arrowok="t"/>
                <v:fill/>
              </v:shape>
              <v:shape style="position:absolute;left:6437;top:12357;width:45;height:43" coordorigin="6437,12357" coordsize="45,43" path="m6470,12390l6459,12390,6473,12400,6470,12390e" filled="t" fillcolor="#FCEE23" stroked="f">
                <v:path arrowok="t"/>
                <v:fill/>
              </v:shape>
              <v:shape style="position:absolute;left:6437;top:12357;width:45;height:43" coordorigin="6437,12357" coordsize="45,43" path="m6459,12357l6454,12373,6464,12373,6459,12357e" filled="t" fillcolor="#FCEE23" stroked="f">
                <v:path arrowok="t"/>
                <v:fill/>
              </v:shape>
            </v:group>
            <v:group style="position:absolute;left:6437;top:12624;width:45;height:43" coordorigin="6437,12624" coordsize="45,43">
              <v:shape style="position:absolute;left:6437;top:12624;width:45;height:43" coordorigin="6437,12624" coordsize="45,43" path="m6482,12640l6437,12640,6452,12651,6446,12667,6460,12657,6470,12657,6468,12651,6482,12640e" filled="t" fillcolor="#FCEE23" stroked="f">
                <v:path arrowok="t"/>
                <v:fill/>
              </v:shape>
              <v:shape style="position:absolute;left:6437;top:12624;width:45;height:43" coordorigin="6437,12624" coordsize="45,43" path="m6470,12657l6460,12657,6474,12667,6470,12657e" filled="t" fillcolor="#FCEE23" stroked="f">
                <v:path arrowok="t"/>
                <v:fill/>
              </v:shape>
              <v:shape style="position:absolute;left:6437;top:12624;width:45;height:43" coordorigin="6437,12624" coordsize="45,43" path="m6460,12624l6455,12640,6465,12640,6460,12624e" filled="t" fillcolor="#FCEE23" stroked="f">
                <v:path arrowok="t"/>
                <v:fill/>
              </v:shape>
            </v:group>
            <v:group style="position:absolute;left:6504;top:12606;width:45;height:43" coordorigin="6504,12606" coordsize="45,43">
              <v:shape style="position:absolute;left:6504;top:12606;width:45;height:43" coordorigin="6504,12606" coordsize="45,43" path="m6549,12622l6504,12622,6518,12633,6512,12649,6526,12639,6537,12639,6535,12633,6549,12622e" filled="t" fillcolor="#FCEE23" stroked="f">
                <v:path arrowok="t"/>
                <v:fill/>
              </v:shape>
              <v:shape style="position:absolute;left:6504;top:12606;width:45;height:43" coordorigin="6504,12606" coordsize="45,43" path="m6537,12639l6526,12639,6540,12649,6537,12639e" filled="t" fillcolor="#FCEE23" stroked="f">
                <v:path arrowok="t"/>
                <v:fill/>
              </v:shape>
              <v:shape style="position:absolute;left:6504;top:12606;width:45;height:43" coordorigin="6504,12606" coordsize="45,43" path="m6526,12606l6521,12622,6531,12622,6526,12606e" filled="t" fillcolor="#FCEE23" stroked="f">
                <v:path arrowok="t"/>
                <v:fill/>
              </v:shape>
            </v:group>
            <v:group style="position:absolute;left:6504;top:12374;width:45;height:43" coordorigin="6504,12374" coordsize="45,43">
              <v:shape style="position:absolute;left:6504;top:12374;width:45;height:43" coordorigin="6504,12374" coordsize="45,43" path="m6549,12390l6504,12390,6518,12401,6512,12417,6526,12407,6537,12407,6535,12401,6549,12390e" filled="t" fillcolor="#FCEE23" stroked="f">
                <v:path arrowok="t"/>
                <v:fill/>
              </v:shape>
              <v:shape style="position:absolute;left:6504;top:12374;width:45;height:43" coordorigin="6504,12374" coordsize="45,43" path="m6537,12407l6526,12407,6540,12417,6537,12407e" filled="t" fillcolor="#FCEE23" stroked="f">
                <v:path arrowok="t"/>
                <v:fill/>
              </v:shape>
              <v:shape style="position:absolute;left:6504;top:12374;width:45;height:43" coordorigin="6504,12374" coordsize="45,43" path="m6526,12374l6521,12390,6531,12390,6526,12374e" filled="t" fillcolor="#FCEE23" stroked="f">
                <v:path arrowok="t"/>
                <v:fill/>
              </v:shape>
            </v:group>
            <v:group style="position:absolute;left:6553;top:12423;width:45;height:43" coordorigin="6553,12423" coordsize="45,43">
              <v:shape style="position:absolute;left:6553;top:12423;width:45;height:43" coordorigin="6553,12423" coordsize="45,43" path="m6598,12439l6553,12439,6567,12450,6561,12467,6575,12456,6586,12456,6584,12450,6598,12439e" filled="t" fillcolor="#FCEE23" stroked="f">
                <v:path arrowok="t"/>
                <v:fill/>
              </v:shape>
              <v:shape style="position:absolute;left:6553;top:12423;width:45;height:43" coordorigin="6553,12423" coordsize="45,43" path="m6586,12456l6575,12456,6589,12467,6586,12456e" filled="t" fillcolor="#FCEE23" stroked="f">
                <v:path arrowok="t"/>
                <v:fill/>
              </v:shape>
              <v:shape style="position:absolute;left:6553;top:12423;width:45;height:43" coordorigin="6553,12423" coordsize="45,43" path="m6575,12423l6570,12439,6580,12439,6575,12423e" filled="t" fillcolor="#FCEE23" stroked="f">
                <v:path arrowok="t"/>
                <v:fill/>
              </v:shape>
            </v:group>
            <v:group style="position:absolute;left:6553;top:12558;width:45;height:43" coordorigin="6553,12558" coordsize="45,43">
              <v:shape style="position:absolute;left:6553;top:12558;width:45;height:43" coordorigin="6553,12558" coordsize="45,43" path="m6598,12574l6553,12574,6567,12584,6561,12601,6575,12591,6586,12591,6584,12584,6598,12574e" filled="t" fillcolor="#FCEE23" stroked="f">
                <v:path arrowok="t"/>
                <v:fill/>
              </v:shape>
              <v:shape style="position:absolute;left:6553;top:12558;width:45;height:43" coordorigin="6553,12558" coordsize="45,43" path="m6586,12591l6575,12591,6589,12601,6586,12591e" filled="t" fillcolor="#FCEE23" stroked="f">
                <v:path arrowok="t"/>
                <v:fill/>
              </v:shape>
              <v:shape style="position:absolute;left:6553;top:12558;width:45;height:43" coordorigin="6553,12558" coordsize="45,43" path="m6575,12558l6570,12574,6580,12574,6575,12558e" filled="t" fillcolor="#FCEE23" stroked="f">
                <v:path arrowok="t"/>
                <v:fill/>
              </v:shape>
            </v:group>
            <v:group style="position:absolute;left:6571;top:12490;width:45;height:43" coordorigin="6571,12490" coordsize="45,43">
              <v:shape style="position:absolute;left:6571;top:12490;width:45;height:43" coordorigin="6571,12490" coordsize="45,43" path="m6616,12506l6571,12506,6585,12516,6580,12533,6594,12523,6604,12523,6602,12516,6616,12506e" filled="t" fillcolor="#FCEE23" stroked="f">
                <v:path arrowok="t"/>
                <v:fill/>
              </v:shape>
              <v:shape style="position:absolute;left:6571;top:12490;width:45;height:43" coordorigin="6571,12490" coordsize="45,43" path="m6604,12523l6594,12523,6608,12533,6604,12523e" filled="t" fillcolor="#FCEE23" stroked="f">
                <v:path arrowok="t"/>
                <v:fill/>
              </v:shape>
              <v:shape style="position:absolute;left:6571;top:12490;width:45;height:43" coordorigin="6571,12490" coordsize="45,43" path="m6594,12490l6588,12506,6599,12506,6594,12490e" filled="t" fillcolor="#FCEE23" stroked="f">
                <v:path arrowok="t"/>
                <v:fill/>
              </v:shape>
            </v:group>
            <v:group style="position:absolute;left:6369;top:12374;width:45;height:43" coordorigin="6369,12374" coordsize="45,43">
              <v:shape style="position:absolute;left:6369;top:12374;width:45;height:43" coordorigin="6369,12374" coordsize="45,43" path="m6414,12391l6369,12391,6383,12401,6378,12418,6392,12407,6402,12407,6400,12401,6414,12391e" filled="t" fillcolor="#FCEE23" stroked="f">
                <v:path arrowok="t"/>
                <v:fill/>
              </v:shape>
              <v:shape style="position:absolute;left:6369;top:12374;width:45;height:43" coordorigin="6369,12374" coordsize="45,43" path="m6402,12407l6392,12407,6406,12418,6402,12407e" filled="t" fillcolor="#FCEE23" stroked="f">
                <v:path arrowok="t"/>
                <v:fill/>
              </v:shape>
              <v:shape style="position:absolute;left:6369;top:12374;width:45;height:43" coordorigin="6369,12374" coordsize="45,43" path="m6392,12374l6386,12391,6397,12391,6392,12374e" filled="t" fillcolor="#FCEE23" stroked="f">
                <v:path arrowok="t"/>
                <v:fill/>
              </v:shape>
            </v:group>
            <v:group style="position:absolute;left:6321;top:12423;width:45;height:43" coordorigin="6321,12423" coordsize="45,43">
              <v:shape style="position:absolute;left:6321;top:12423;width:45;height:43" coordorigin="6321,12423" coordsize="45,43" path="m6366,12440l6321,12440,6335,12450,6330,12467,6344,12456,6354,12456,6352,12450,6366,12440e" filled="t" fillcolor="#FCEE23" stroked="f">
                <v:path arrowok="t"/>
                <v:fill/>
              </v:shape>
              <v:shape style="position:absolute;left:6321;top:12423;width:45;height:43" coordorigin="6321,12423" coordsize="45,43" path="m6354,12456l6344,12456,6358,12467,6354,12456e" filled="t" fillcolor="#FCEE23" stroked="f">
                <v:path arrowok="t"/>
                <v:fill/>
              </v:shape>
              <v:shape style="position:absolute;left:6321;top:12423;width:45;height:43" coordorigin="6321,12423" coordsize="45,43" path="m6344,12423l6339,12440,6349,12440,6344,12423e" filled="t" fillcolor="#FCEE23" stroked="f">
                <v:path arrowok="t"/>
                <v:fill/>
              </v:shape>
            </v:group>
            <v:group style="position:absolute;left:6304;top:12490;width:45;height:43" coordorigin="6304,12490" coordsize="45,43">
              <v:shape style="position:absolute;left:6304;top:12490;width:45;height:43" coordorigin="6304,12490" coordsize="45,43" path="m6348,12506l6304,12506,6318,12516,6312,12533,6326,12523,6337,12523,6335,12516,6348,12506e" filled="t" fillcolor="#FCEE23" stroked="f">
                <v:path arrowok="t"/>
                <v:fill/>
              </v:shape>
              <v:shape style="position:absolute;left:6304;top:12490;width:45;height:43" coordorigin="6304,12490" coordsize="45,43" path="m6337,12523l6326,12523,6340,12533,6337,12523e" filled="t" fillcolor="#FCEE23" stroked="f">
                <v:path arrowok="t"/>
                <v:fill/>
              </v:shape>
              <v:shape style="position:absolute;left:6304;top:12490;width:45;height:43" coordorigin="6304,12490" coordsize="45,43" path="m6326,12490l6321,12506,6331,12506,6326,12490e" filled="t" fillcolor="#FCEE23" stroked="f">
                <v:path arrowok="t"/>
                <v:fill/>
              </v:shape>
            </v:group>
            <v:group style="position:absolute;left:6321;top:12558;width:45;height:43" coordorigin="6321,12558" coordsize="45,43">
              <v:shape style="position:absolute;left:6321;top:12558;width:45;height:43" coordorigin="6321,12558" coordsize="45,43" path="m6366,12574l6321,12574,6335,12585,6330,12601,6344,12591,6354,12591,6352,12585,6366,12574e" filled="t" fillcolor="#FCEE23" stroked="f">
                <v:path arrowok="t"/>
                <v:fill/>
              </v:shape>
              <v:shape style="position:absolute;left:6321;top:12558;width:45;height:43" coordorigin="6321,12558" coordsize="45,43" path="m6354,12591l6344,12591,6358,12601,6354,12591e" filled="t" fillcolor="#FCEE23" stroked="f">
                <v:path arrowok="t"/>
                <v:fill/>
              </v:shape>
              <v:shape style="position:absolute;left:6321;top:12558;width:45;height:43" coordorigin="6321,12558" coordsize="45,43" path="m6344,12558l6339,12574,6349,12574,6344,12558e" filled="t" fillcolor="#FCEE23" stroked="f">
                <v:path arrowok="t"/>
                <v:fill/>
              </v:shape>
            </v:group>
            <v:group style="position:absolute;left:6370;top:12606;width:45;height:43" coordorigin="6370,12606" coordsize="45,43">
              <v:shape style="position:absolute;left:6370;top:12606;width:45;height:43" coordorigin="6370,12606" coordsize="45,43" path="m6415,12623l6370,12623,6384,12633,6378,12650,6392,12639,6403,12639,6401,12633,6415,12623e" filled="t" fillcolor="#FCEE23" stroked="f">
                <v:path arrowok="t"/>
                <v:fill/>
              </v:shape>
              <v:shape style="position:absolute;left:6370;top:12606;width:45;height:43" coordorigin="6370,12606" coordsize="45,43" path="m6403,12639l6392,12639,6406,12650,6403,12639e" filled="t" fillcolor="#FCEE23" stroked="f">
                <v:path arrowok="t"/>
                <v:fill/>
              </v:shape>
              <v:shape style="position:absolute;left:6370;top:12606;width:45;height:43" coordorigin="6370,12606" coordsize="45,43" path="m6392,12606l6387,12623,6397,12623,6392,12606e" filled="t" fillcolor="#FCEE2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8.759003pt;margin-top:607.111023pt;width:57.882pt;height:36.902pt;mso-position-horizontal-relative:page;mso-position-vertical-relative:page;z-index:-8330" coordorigin="7175,12142" coordsize="1158,738">
            <v:group style="position:absolute;left:7177;top:12144;width:1154;height:734" coordorigin="7177,12144" coordsize="1154,734">
              <v:shape style="position:absolute;left:7177;top:12144;width:1154;height:734" coordorigin="7177,12144" coordsize="1154,734" path="m8331,12878l7177,12878,7177,12144,8331,12144,8331,12878xe" filled="f" stroked="t" strokeweight=".188pt" strokecolor="#BDBEC0">
                <v:path arrowok="t"/>
              </v:shape>
            </v:group>
            <v:group style="position:absolute;left:7492;top:12261;width:487;height:487" coordorigin="7492,12261" coordsize="487,487">
              <v:shape style="position:absolute;left:7492;top:12261;width:487;height:487" coordorigin="7492,12261" coordsize="487,487" path="m7492,12261l7979,12261,7979,12748,7492,12748,7492,12261e" filled="t" fillcolor="#2F318E" stroked="f">
                <v:path arrowok="t"/>
                <v:fill/>
              </v:shape>
            </v:group>
            <v:group style="position:absolute;left:7682;top:12421;width:239;height:192" coordorigin="7682,12421" coordsize="239,192">
              <v:shape style="position:absolute;left:7682;top:12421;width:239;height:192" coordorigin="7682,12421" coordsize="239,192" path="m7897,12427l7839,12427,7860,12430,7877,12437,7891,12447,7900,12461,7901,12473,7899,12486,7861,12539,7810,12575,7748,12601,7682,12611,7694,12612,7773,12602,7829,12577,7888,12530,7919,12476,7920,12463,7919,12450,7914,12437,7899,12428,7897,12427e" filled="t" fillcolor="#FFFFFF" stroked="f">
                <v:path arrowok="t"/>
                <v:fill/>
              </v:shape>
              <v:shape style="position:absolute;left:7682;top:12421;width:239;height:192" coordorigin="7682,12421" coordsize="239,192" path="m7858,12421l7837,12423,7816,12428,7839,12427,7897,12427,7880,12422,7858,12421e" filled="t" fillcolor="#FFFFFF" stroked="f">
                <v:path arrowok="t"/>
                <v:fill/>
              </v:shape>
            </v:group>
            <v:group style="position:absolute;left:7647;top:12419;width:25;height:121" coordorigin="7647,12419" coordsize="25,121">
              <v:shape style="position:absolute;left:7647;top:12419;width:25;height:121" coordorigin="7647,12419" coordsize="25,121" path="m7671,12419l7651,12419,7647,12421,7647,12539,7649,12540,7669,12540,7672,12537,7672,12420,7671,12419e" filled="t" fillcolor="#FFFFFF" stroked="f">
                <v:path arrowok="t"/>
                <v:fill/>
              </v:shape>
            </v:group>
            <v:group style="position:absolute;left:7674;top:12456;width:144;height:117" coordorigin="7674,12456" coordsize="144,117">
              <v:shape style="position:absolute;left:7674;top:12456;width:144;height:117" coordorigin="7674,12456" coordsize="144,117" path="m7750,12475l7722,12475,7760,12531,7743,12567,7742,12569,7742,12572,7744,12573,7764,12573,7766,12572,7767,12569,7795,12508,7771,12508,7750,12475e" filled="t" fillcolor="#FFFFFF" stroked="f">
                <v:path arrowok="t"/>
                <v:fill/>
              </v:shape>
              <v:shape style="position:absolute;left:7674;top:12456;width:144;height:117" coordorigin="7674,12456" coordsize="144,117" path="m7737,12456l7710,12456,7709,12457,7706,12459,7674,12494,7703,12536,7705,12539,7706,12540,7728,12540,7730,12539,7730,12535,7729,12534,7703,12496,7722,12475,7750,12475,7741,12460,7739,12457,7737,12456e" filled="t" fillcolor="#FFFFFF" stroked="f">
                <v:path arrowok="t"/>
                <v:fill/>
              </v:shape>
              <v:shape style="position:absolute;left:7674;top:12456;width:144;height:117" coordorigin="7674,12456" coordsize="144,117" path="m7816,12456l7795,12456,7794,12457,7793,12459,7771,12508,7795,12508,7817,12461,7818,12460,7818,12457,7816,12456e" filled="t" fillcolor="#FFFFFF" stroked="f">
                <v:path arrowok="t"/>
                <v:fill/>
              </v:shape>
            </v:group>
            <v:group style="position:absolute;left:7560;top:12456;width:79;height:84" coordorigin="7560,12456" coordsize="79,84">
              <v:shape style="position:absolute;left:7560;top:12456;width:79;height:84" coordorigin="7560,12456" coordsize="79,84" path="m7635,12456l7570,12456,7560,12467,7560,12494,7568,12502,7584,12505,7609,12511,7613,12512,7615,12513,7615,12518,7613,12519,7564,12519,7562,12523,7562,12538,7563,12540,7608,12540,7632,12533,7640,12516,7640,12502,7632,12494,7591,12485,7586,12484,7584,12483,7584,12478,7586,12476,7634,12476,7636,12473,7636,12458,7635,12456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607.111023pt;width:57.882pt;height:36.902pt;mso-position-horizontal-relative:page;mso-position-vertical-relative:page;z-index:-8329" coordorigin="8467,12142" coordsize="1158,738">
            <v:group style="position:absolute;left:8469;top:12144;width:1154;height:734" coordorigin="8469,12144" coordsize="1154,734">
              <v:shape style="position:absolute;left:8469;top:12144;width:1154;height:734" coordorigin="8469,12144" coordsize="1154,734" path="m9623,12878l8469,12878,8469,12144,9623,12144,9623,12878xe" filled="f" stroked="t" strokeweight=".188pt" strokecolor="#BDBEC0">
                <v:path arrowok="t"/>
              </v:shape>
              <v:shape style="position:absolute;left:8562;top:12425;width:958;height:202" type="#_x0000_t75">
                <v:imagedata r:id="rId292" o:title=""/>
              </v:shape>
            </v:group>
            <w10:wrap type="none"/>
          </v:group>
        </w:pict>
      </w:r>
      <w:r>
        <w:rPr/>
        <w:pict>
          <v:group style="position:absolute;margin-left:487.949005pt;margin-top:607.111023pt;width:57.882pt;height:36.902pt;mso-position-horizontal-relative:page;mso-position-vertical-relative:page;z-index:-8328" coordorigin="9759,12142" coordsize="1158,738">
            <v:group style="position:absolute;left:9761;top:12144;width:1154;height:734" coordorigin="9761,12144" coordsize="1154,734">
              <v:shape style="position:absolute;left:9761;top:12144;width:1154;height:734" coordorigin="9761,12144" coordsize="1154,734" path="m10915,12878l9761,12878,9761,12144,10915,12144,10915,12878xe" filled="f" stroked="t" strokeweight=".188pt" strokecolor="#BDBEC0">
                <v:path arrowok="t"/>
              </v:shape>
              <v:shape style="position:absolute;left:9879;top:12243;width:917;height:518" type="#_x0000_t75">
                <v:imagedata r:id="rId293" o:title=""/>
              </v:shape>
            </v:group>
            <w10:wrap type="none"/>
          </v:group>
        </w:pict>
      </w:r>
      <w:r>
        <w:rPr/>
        <w:pict>
          <v:group style="position:absolute;margin-left:35.785801pt;margin-top:650.804993pt;width:57.882pt;height:36.902pt;mso-position-horizontal-relative:page;mso-position-vertical-relative:page;z-index:-8327" coordorigin="716,13016" coordsize="1158,738">
            <v:group style="position:absolute;left:718;top:13018;width:1154;height:734" coordorigin="718,13018" coordsize="1154,734">
              <v:shape style="position:absolute;left:718;top:13018;width:1154;height:734" coordorigin="718,13018" coordsize="1154,734" path="m1871,13752l718,13752,718,13018,1871,13018,1871,13752xe" filled="f" stroked="t" strokeweight=".188pt" strokecolor="#BDBEC0">
                <v:path arrowok="t"/>
              </v:shape>
              <v:shape style="position:absolute;left:1017;top:13107;width:556;height:551" type="#_x0000_t75">
                <v:imagedata r:id="rId294" o:title=""/>
              </v:shape>
            </v:group>
            <w10:wrap type="none"/>
          </v:group>
        </w:pict>
      </w:r>
      <w:r>
        <w:rPr/>
        <w:pict>
          <v:group style="position:absolute;margin-left:100.380997pt;margin-top:650.804993pt;width:57.882pt;height:36.902pt;mso-position-horizontal-relative:page;mso-position-vertical-relative:page;z-index:-8326" coordorigin="2008,13016" coordsize="1158,738">
            <v:group style="position:absolute;left:2009;top:13018;width:1154;height:734" coordorigin="2009,13018" coordsize="1154,734">
              <v:shape style="position:absolute;left:2009;top:13018;width:1154;height:734" coordorigin="2009,13018" coordsize="1154,734" path="m3163,13752l2009,13752,2009,13018,3163,13018,3163,13752xe" filled="f" stroked="t" strokeweight=".188pt" strokecolor="#BDBEC0">
                <v:path arrowok="t"/>
              </v:shape>
              <v:shape style="position:absolute;left:2354;top:13316;width:151;height:146" type="#_x0000_t75">
                <v:imagedata r:id="rId295" o:title=""/>
              </v:shape>
              <v:shape style="position:absolute;left:2354;top:13316;width:151;height:146" type="#_x0000_t75">
                <v:imagedata r:id="rId296" o:title=""/>
              </v:shape>
              <v:shape style="position:absolute;left:2821;top:13243;width:74;height:214" type="#_x0000_t75">
                <v:imagedata r:id="rId297" o:title=""/>
              </v:shape>
              <v:shape style="position:absolute;left:2821;top:13243;width:74;height:214" type="#_x0000_t75">
                <v:imagedata r:id="rId298" o:title=""/>
              </v:shape>
              <v:shape style="position:absolute;left:2898;top:13316;width:128;height:146" type="#_x0000_t75">
                <v:imagedata r:id="rId299" o:title=""/>
              </v:shape>
              <v:shape style="position:absolute;left:2898;top:13316;width:128;height:146" type="#_x0000_t75">
                <v:imagedata r:id="rId300" o:title=""/>
              </v:shape>
              <v:shape style="position:absolute;left:2521;top:13316;width:151;height:146" type="#_x0000_t75">
                <v:imagedata r:id="rId301" o:title=""/>
              </v:shape>
              <v:shape style="position:absolute;left:2521;top:13316;width:151;height:146" type="#_x0000_t75">
                <v:imagedata r:id="rId302" o:title=""/>
              </v:shape>
              <v:shape style="position:absolute;left:2672;top:13316;width:147;height:234" type="#_x0000_t75">
                <v:imagedata r:id="rId303" o:title=""/>
              </v:shape>
              <v:shape style="position:absolute;left:2672;top:13316;width:147;height:234" type="#_x0000_t75">
                <v:imagedata r:id="rId304" o:title=""/>
              </v:shape>
              <v:shape style="position:absolute;left:2119;top:13239;width:223;height:225" type="#_x0000_t75">
                <v:imagedata r:id="rId305" o:title=""/>
              </v:shape>
              <v:shape style="position:absolute;left:2119;top:13239;width:223;height:225" type="#_x0000_t75">
                <v:imagedata r:id="rId306" o:title=""/>
              </v:shape>
            </v:group>
            <v:group style="position:absolute;left:3026;top:13316;width:37;height:19" coordorigin="3026,13316" coordsize="37,19">
              <v:shape style="position:absolute;left:3026;top:13316;width:37;height:19" coordorigin="3026,13316" coordsize="37,19" path="m3047,13316l3044,13316,3044,13335,3046,13335,3046,13319,3048,13319,3047,13316e" filled="t" fillcolor="#989898" stroked="f">
                <v:path arrowok="t"/>
                <v:fill/>
              </v:shape>
              <v:shape style="position:absolute;left:3026;top:13316;width:37;height:19" coordorigin="3026,13316" coordsize="37,19" path="m3048,13319l3046,13319,3053,13335,3054,13335,3055,13332,3053,13332,3048,13319e" filled="t" fillcolor="#989898" stroked="f">
                <v:path arrowok="t"/>
                <v:fill/>
              </v:shape>
              <v:shape style="position:absolute;left:3026;top:13316;width:37;height:19" coordorigin="3026,13316" coordsize="37,19" path="m3063,13319l3061,13319,3061,13335,3063,13335,3063,13319e" filled="t" fillcolor="#989898" stroked="f">
                <v:path arrowok="t"/>
                <v:fill/>
              </v:shape>
              <v:shape style="position:absolute;left:3026;top:13316;width:37;height:19" coordorigin="3026,13316" coordsize="37,19" path="m3063,13316l3060,13316,3053,13332,3055,13332,3061,13319,3063,13319,3063,13316e" filled="t" fillcolor="#989898" stroked="f">
                <v:path arrowok="t"/>
                <v:fill/>
              </v:shape>
              <v:shape style="position:absolute;left:3026;top:13316;width:37;height:19" coordorigin="3026,13316" coordsize="37,19" path="m3035,13318l3033,13318,3033,13335,3035,13335,3035,13318e" filled="t" fillcolor="#989898" stroked="f">
                <v:path arrowok="t"/>
                <v:fill/>
              </v:shape>
              <v:shape style="position:absolute;left:3026;top:13316;width:37;height:19" coordorigin="3026,13316" coordsize="37,19" path="m3041,13316l3026,13316,3026,13318,3041,13318,3041,13316e" filled="t" fillcolor="#989898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4.975998pt;margin-top:650.804993pt;width:57.882pt;height:36.902pt;mso-position-horizontal-relative:page;mso-position-vertical-relative:page;z-index:-8325" coordorigin="3300,13016" coordsize="1158,738">
            <v:group style="position:absolute;left:3301;top:13018;width:1154;height:734" coordorigin="3301,13018" coordsize="1154,734">
              <v:shape style="position:absolute;left:3301;top:13018;width:1154;height:734" coordorigin="3301,13018" coordsize="1154,734" path="m4455,13752l3301,13752,3301,13018,4455,13018,4455,13752xe" filled="f" stroked="t" strokeweight=".188pt" strokecolor="#BDBEC0">
                <v:path arrowok="t"/>
              </v:shape>
              <v:shape style="position:absolute;left:3592;top:13152;width:547;height:452" type="#_x0000_t75">
                <v:imagedata r:id="rId307" o:title=""/>
              </v:shape>
              <v:shape style="position:absolute;left:3640;top:13219;width:440;height:228" type="#_x0000_t75">
                <v:imagedata r:id="rId308" o:title=""/>
              </v:shape>
              <v:shape style="position:absolute;left:3717;top:13177;width:286;height:99" type="#_x0000_t75">
                <v:imagedata r:id="rId309" o:title=""/>
              </v:shape>
              <v:shape style="position:absolute;left:3823;top:13210;width:74;height:64" type="#_x0000_t75">
                <v:imagedata r:id="rId310" o:title=""/>
              </v:shape>
              <v:shape style="position:absolute;left:3821;top:13296;width:78;height:110" type="#_x0000_t75">
                <v:imagedata r:id="rId311" o:title=""/>
              </v:shape>
              <v:shape style="position:absolute;left:3800;top:13177;width:60;height:95" type="#_x0000_t75">
                <v:imagedata r:id="rId312" o:title=""/>
              </v:shape>
              <v:shape style="position:absolute;left:3860;top:13177;width:60;height:95" type="#_x0000_t75">
                <v:imagedata r:id="rId313" o:title=""/>
              </v:shape>
              <v:shape style="position:absolute;left:3860;top:13294;width:64;height:153" type="#_x0000_t75">
                <v:imagedata r:id="rId314" o:title=""/>
              </v:shape>
              <v:shape style="position:absolute;left:3796;top:13294;width:64;height:153" type="#_x0000_t75">
                <v:imagedata r:id="rId315" o:title=""/>
              </v:shape>
            </v:group>
            <v:group style="position:absolute;left:4026;top:13219;width:24;height:45" coordorigin="4026,13219" coordsize="24,45">
              <v:shape style="position:absolute;left:4026;top:13219;width:24;height:45" coordorigin="4026,13219" coordsize="24,45" path="m4026,13219l4026,13221,4028,13228,4028,13234,4026,13239,4035,13247,4043,13256,4050,13265,4044,13245,4035,13227,4031,13223,4028,13221,4026,13219e" filled="t" fillcolor="#3E464C" stroked="f">
                <v:path arrowok="t"/>
                <v:fill/>
              </v:shape>
            </v:group>
            <v:group style="position:absolute;left:3671;top:13219;width:24;height:42" coordorigin="3671,13219" coordsize="24,42">
              <v:shape style="position:absolute;left:3671;top:13219;width:24;height:42" coordorigin="3671,13219" coordsize="24,42" path="m3695,13219l3671,13261,3677,13256,3685,13247,3695,13239,3693,13234,3692,13228,3694,13221,3695,13220,3695,13219e" filled="t" fillcolor="#3E464C" stroked="f">
                <v:path arrowok="t"/>
                <v:fill/>
              </v:shape>
              <v:shape style="position:absolute;left:3614;top:13158;width:492;height:305" type="#_x0000_t75">
                <v:imagedata r:id="rId316" o:title=""/>
              </v:shape>
              <v:shape style="position:absolute;left:3802;top:13177;width:116;height:270" type="#_x0000_t75">
                <v:imagedata r:id="rId317" o:title=""/>
              </v:shape>
              <v:shape style="position:absolute;left:3693;top:13161;width:334;height:138" type="#_x0000_t75">
                <v:imagedata r:id="rId318" o:title=""/>
              </v:shape>
              <v:shape style="position:absolute;left:3693;top:13231;width:334;height:76" type="#_x0000_t75">
                <v:imagedata r:id="rId319" o:title=""/>
              </v:shape>
            </v:group>
            <w10:wrap type="none"/>
          </v:group>
        </w:pict>
      </w:r>
      <w:r>
        <w:rPr/>
        <w:pict>
          <v:group style="position:absolute;margin-left:229.570007pt;margin-top:650.804993pt;width:57.882pt;height:36.902pt;mso-position-horizontal-relative:page;mso-position-vertical-relative:page;z-index:-8324" coordorigin="4591,13016" coordsize="1158,738">
            <v:group style="position:absolute;left:4593;top:13018;width:1154;height:734" coordorigin="4593,13018" coordsize="1154,734">
              <v:shape style="position:absolute;left:4593;top:13018;width:1154;height:734" coordorigin="4593,13018" coordsize="1154,734" path="m5747,13752l4593,13752,4593,13018,5747,13018,5747,13752xe" filled="f" stroked="t" strokeweight=".188pt" strokecolor="#BDBEC0">
                <v:path arrowok="t"/>
              </v:shape>
              <v:shape style="position:absolute;left:4722;top:13309;width:900;height:154" type="#_x0000_t75">
                <v:imagedata r:id="rId320" o:title=""/>
              </v:shape>
            </v:group>
            <w10:wrap type="none"/>
          </v:group>
        </w:pict>
      </w:r>
      <w:r>
        <w:rPr/>
        <w:pict>
          <v:group style="position:absolute;margin-left:294.165009pt;margin-top:650.804993pt;width:57.882pt;height:36.902pt;mso-position-horizontal-relative:page;mso-position-vertical-relative:page;z-index:-8323" coordorigin="5883,13016" coordsize="1158,738">
            <v:group style="position:absolute;left:5885;top:13018;width:1154;height:734" coordorigin="5885,13018" coordsize="1154,734">
              <v:shape style="position:absolute;left:5885;top:13018;width:1154;height:734" coordorigin="5885,13018" coordsize="1154,734" path="m7039,13752l5885,13752,5885,13018,7039,13018,7039,13752xe" filled="f" stroked="t" strokeweight=".188pt" strokecolor="#BDBEC0">
                <v:path arrowok="t"/>
              </v:shape>
            </v:group>
            <v:group style="position:absolute;left:6342;top:13134;width:213;height:215" coordorigin="6342,13134" coordsize="213,215">
              <v:shape style="position:absolute;left:6342;top:13134;width:213;height:215" coordorigin="6342,13134" coordsize="213,215" path="m6451,13134l6387,13153,6347,13204,6342,13225,6343,13251,6371,13313,6423,13345,6448,13348,6471,13346,6527,13314,6555,13255,6553,13229,6525,13168,6472,13136,6451,13134e" filled="t" fillcolor="#00AEEF" stroked="f">
                <v:path arrowok="t"/>
                <v:fill/>
              </v:shape>
            </v:group>
            <v:group style="position:absolute;left:6133;top:13345;width:622;height:75" coordorigin="6133,13345" coordsize="622,75">
              <v:shape style="position:absolute;left:6133;top:13345;width:622;height:75" coordorigin="6133,13345" coordsize="622,75" path="m6341,13345l6276,13352,6197,13362,6134,13373,6133,13420,6756,13420,6756,13372,6439,13372,6412,13371,6390,13367,6370,13361,6354,13354,6341,13345e" filled="t" fillcolor="#00AEEF" stroked="f">
                <v:path arrowok="t"/>
                <v:fill/>
              </v:shape>
            </v:group>
            <v:group style="position:absolute;left:6439;top:13322;width:317;height:50" coordorigin="6439,13322" coordsize="317,50">
              <v:shape style="position:absolute;left:6439;top:13322;width:317;height:50" coordorigin="6439,13322" coordsize="317,50" path="m6708,13322l6643,13322,6527,13328,6515,13340,6500,13351,6482,13360,6462,13367,6439,13372,6756,13372,6756,13322,6708,13322e" filled="t" fillcolor="#00AEEF" stroked="f">
                <v:path arrowok="t"/>
                <v:fill/>
              </v:shape>
            </v:group>
            <v:group style="position:absolute;left:6133;top:13463;width:207;height:154" coordorigin="6133,13463" coordsize="207,154">
              <v:shape style="position:absolute;left:6133;top:13463;width:207;height:154" coordorigin="6133,13463" coordsize="207,154" path="m6207,13463l6133,13463,6133,13617,6207,13617,6207,13559,6289,13559,6275,13543,6283,13532,6207,13532,6207,13463e" filled="t" fillcolor="#003768" stroked="f">
                <v:path arrowok="t"/>
                <v:fill/>
              </v:shape>
              <v:shape style="position:absolute;left:6133;top:13463;width:207;height:154" coordorigin="6133,13463" coordsize="207,154" path="m6289,13559l6208,13559,6252,13617,6336,13617,6289,13559e" filled="t" fillcolor="#003768" stroked="f">
                <v:path arrowok="t"/>
                <v:fill/>
              </v:shape>
              <v:shape style="position:absolute;left:6133;top:13463;width:207;height:154" coordorigin="6133,13463" coordsize="207,154" path="m6340,13463l6251,13463,6208,13532,6283,13532,6340,13463e" filled="t" fillcolor="#003768" stroked="f">
                <v:path arrowok="t"/>
                <v:fill/>
              </v:shape>
            </v:group>
            <v:group style="position:absolute;left:6569;top:13460;width:187;height:159" coordorigin="6569,13460" coordsize="187,159">
              <v:shape style="position:absolute;left:6569;top:13460;width:187;height:159" coordorigin="6569,13460" coordsize="187,159" path="m6672,13460l6605,13478,6569,13551,6575,13571,6642,13614,6696,13619,6717,13618,6737,13615,6756,13611,6753,13571,6692,13571,6672,13564,6658,13550,6655,13528,6668,13517,6690,13509,6719,13507,6755,13507,6753,13467,6737,13463,6719,13461,6697,13460,6672,13460e" filled="t" fillcolor="#003768" stroked="f">
                <v:path arrowok="t"/>
                <v:fill/>
              </v:shape>
              <v:shape style="position:absolute;left:6569;top:13460;width:187;height:159" coordorigin="6569,13460" coordsize="187,159" path="m6752,13560l6737,13566,6718,13570,6692,13571,6753,13571,6752,13560e" filled="t" fillcolor="#003768" stroked="f">
                <v:path arrowok="t"/>
                <v:fill/>
              </v:shape>
              <v:shape style="position:absolute;left:6569;top:13460;width:187;height:159" coordorigin="6569,13460" coordsize="187,159" path="m6755,13507l6719,13507,6739,13512,6756,13521,6755,13507e" filled="t" fillcolor="#003768" stroked="f">
                <v:path arrowok="t"/>
                <v:fill/>
              </v:shape>
            </v:group>
            <v:group style="position:absolute;left:6352;top:13463;width:202;height:154" coordorigin="6352,13463" coordsize="202,154">
              <v:shape style="position:absolute;left:6352;top:13463;width:202;height:154" coordorigin="6352,13463" coordsize="202,154" path="m6501,13463l6352,13463,6352,13617,6514,13616,6538,13608,6551,13594,6552,13586,6426,13586,6426,13556,6547,13556,6547,13554,6529,13544,6505,13541,6511,13540,6531,13534,6538,13528,6426,13528,6426,13498,6552,13498,6553,13497,6547,13479,6530,13467,6501,13463e" filled="t" fillcolor="#003768" stroked="f">
                <v:path arrowok="t"/>
                <v:fill/>
              </v:shape>
              <v:shape style="position:absolute;left:6352;top:13463;width:202;height:154" coordorigin="6352,13463" coordsize="202,154" path="m6547,13556l6479,13556,6484,13562,6484,13580,6479,13586,6552,13586,6554,13576,6547,13556e" filled="t" fillcolor="#003768" stroked="f">
                <v:path arrowok="t"/>
                <v:fill/>
              </v:shape>
              <v:shape style="position:absolute;left:6352;top:13463;width:202;height:154" coordorigin="6352,13463" coordsize="202,154" path="m6552,13498l6477,13498,6483,13503,6483,13522,6477,13528,6538,13528,6547,13520,6552,13498e" filled="t" fillcolor="#003768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8.759003pt;margin-top:650.804993pt;width:57.882pt;height:36.902pt;mso-position-horizontal-relative:page;mso-position-vertical-relative:page;z-index:-8322" coordorigin="7175,13016" coordsize="1158,738">
            <v:group style="position:absolute;left:7177;top:13018;width:1154;height:734" coordorigin="7177,13018" coordsize="1154,734">
              <v:shape style="position:absolute;left:7177;top:13018;width:1154;height:734" coordorigin="7177,13018" coordsize="1154,734" path="m8331,13752l7177,13752,7177,13018,8331,13018,8331,13752xe" filled="f" stroked="t" strokeweight=".188pt" strokecolor="#BDBEC0">
                <v:path arrowok="t"/>
              </v:shape>
            </v:group>
            <v:group style="position:absolute;left:7260;top:13456;width:98;height:2" coordorigin="7260,13456" coordsize="98,2">
              <v:shape style="position:absolute;left:7260;top:13456;width:98;height:2" coordorigin="7260,13456" coordsize="98,0" path="m7260,13456l7358,13456e" filled="f" stroked="t" strokeweight="1.105pt" strokecolor="#000000">
                <v:path arrowok="t"/>
              </v:shape>
            </v:group>
            <v:group style="position:absolute;left:7277;top:13287;width:94;height:160" coordorigin="7277,13287" coordsize="94,160">
              <v:shape style="position:absolute;left:7277;top:13287;width:94;height:160" coordorigin="7277,13287" coordsize="94,160" path="m7337,13287l7288,13287,7288,13304,7288,13445,7277,13446,7334,13446,7327,13437,7327,13376,7333,13374,7371,13374,7371,13347,7336,13347,7329,13345,7327,13341,7327,13288,7337,13287e" filled="t" fillcolor="#000000" stroked="f">
                <v:path arrowok="t"/>
                <v:fill/>
              </v:shape>
            </v:group>
            <v:group style="position:absolute;left:7333;top:13374;width:38;height:16" coordorigin="7333,13374" coordsize="38,16">
              <v:shape style="position:absolute;left:7333;top:13374;width:38;height:16" coordorigin="7333,13374" coordsize="38,16" path="m7371,13374l7333,13374,7348,13375,7354,13384,7354,13390,7371,13390,7371,13374e" filled="t" fillcolor="#000000" stroked="f">
                <v:path arrowok="t"/>
                <v:fill/>
              </v:shape>
            </v:group>
            <v:group style="position:absolute;left:7342;top:13328;width:28;height:19" coordorigin="7342,13328" coordsize="28,19">
              <v:shape style="position:absolute;left:7342;top:13328;width:28;height:19" coordorigin="7342,13328" coordsize="28,19" path="m7371,13328l7354,13328,7354,13346,7342,13347,7371,13347,7371,13328e" filled="t" fillcolor="#000000" stroked="f">
                <v:path arrowok="t"/>
                <v:fill/>
              </v:shape>
            </v:group>
            <v:group style="position:absolute;left:7261;top:13261;width:873;height:26" coordorigin="7261,13261" coordsize="873,26">
              <v:shape style="position:absolute;left:7261;top:13261;width:873;height:26" coordorigin="7261,13261" coordsize="873,26" path="m8134,13261l7276,13261,7261,13287,8134,13287,8134,13261e" filled="t" fillcolor="#000000" stroked="f">
                <v:path arrowok="t"/>
                <v:fill/>
              </v:shape>
            </v:group>
            <v:group style="position:absolute;left:7706;top:13311;width:124;height:155" coordorigin="7706,13311" coordsize="124,155">
              <v:shape style="position:absolute;left:7706;top:13311;width:124;height:155" coordorigin="7706,13311" coordsize="124,155" path="m7756,13316l7706,13316,7706,13332,7716,13332,7721,13340,7721,13437,7720,13447,7713,13450,7706,13450,7706,13466,7774,13466,7774,13450,7768,13450,7760,13445,7760,13352,7764,13346,7778,13335,7830,13335,7830,13326,7765,13326,7762,13325,7756,13320,7756,13316e" filled="t" fillcolor="#000000" stroked="f">
                <v:path arrowok="t"/>
                <v:fill/>
              </v:shape>
              <v:shape style="position:absolute;left:7706;top:13311;width:124;height:155" coordorigin="7706,13311" coordsize="124,155" path="m7830,13335l7778,13335,7790,13336,7791,13340,7791,13394,7830,13394,7830,13335e" filled="t" fillcolor="#000000" stroked="f">
                <v:path arrowok="t"/>
                <v:fill/>
              </v:shape>
              <v:shape style="position:absolute;left:7706;top:13311;width:124;height:155" coordorigin="7706,13311" coordsize="124,155" path="m7822,13311l7802,13311,7779,13318,7765,13326,7830,13326,7830,13319,7822,13311e" filled="t" fillcolor="#000000" stroked="f">
                <v:path arrowok="t"/>
                <v:fill/>
              </v:shape>
            </v:group>
            <v:group style="position:absolute;left:8155;top:13316;width:68;height:151" coordorigin="8155,13316" coordsize="68,151">
              <v:shape style="position:absolute;left:8155;top:13316;width:68;height:151" coordorigin="8155,13316" coordsize="68,151" path="m8216,13332l8165,13332,8170,13340,8170,13437,8169,13447,8162,13450,8155,13450,8155,13466,8223,13466,8223,13450,8217,13450,8209,13445,8209,13337,8216,13332e" filled="t" fillcolor="#000000" stroked="f">
                <v:path arrowok="t"/>
                <v:fill/>
              </v:shape>
              <v:shape style="position:absolute;left:8155;top:13316;width:68;height:151" coordorigin="8155,13316" coordsize="68,151" path="m8223,13316l8155,13316,8155,13332,8223,13332,8223,13316e" filled="t" fillcolor="#000000" stroked="f">
                <v:path arrowok="t"/>
                <v:fill/>
              </v:shape>
            </v:group>
            <v:group style="position:absolute;left:7556;top:13311;width:124;height:155" coordorigin="7556,13311" coordsize="124,155">
              <v:shape style="position:absolute;left:7556;top:13311;width:124;height:155" coordorigin="7556,13311" coordsize="124,155" path="m7605,13316l7556,13316,7556,13332,7566,13332,7570,13340,7570,13437,7570,13447,7562,13450,7556,13450,7556,13466,7624,13466,7624,13450,7617,13450,7609,13445,7609,13352,7613,13346,7628,13335,7680,13335,7680,13326,7614,13326,7611,13325,7605,13320,7605,13316e" filled="t" fillcolor="#000000" stroked="f">
                <v:path arrowok="t"/>
                <v:fill/>
              </v:shape>
              <v:shape style="position:absolute;left:7556;top:13311;width:124;height:155" coordorigin="7556,13311" coordsize="124,155" path="m7680,13335l7628,13335,7639,13336,7640,13340,7640,13394,7680,13394,7680,13335e" filled="t" fillcolor="#000000" stroked="f">
                <v:path arrowok="t"/>
                <v:fill/>
              </v:shape>
              <v:shape style="position:absolute;left:7556;top:13311;width:124;height:155" coordorigin="7556,13311" coordsize="124,155" path="m7671,13311l7651,13311,7628,13318,7614,13326,7680,13326,7680,13319,7671,13311e" filled="t" fillcolor="#000000" stroked="f">
                <v:path arrowok="t"/>
                <v:fill/>
              </v:shape>
            </v:group>
            <v:group style="position:absolute;left:8009;top:13311;width:124;height:155" coordorigin="8009,13311" coordsize="124,155">
              <v:shape style="position:absolute;left:8009;top:13311;width:124;height:155" coordorigin="8009,13311" coordsize="124,155" path="m8058,13316l8009,13316,8009,13332,8019,13332,8023,13340,8023,13437,8022,13447,8015,13450,8009,13450,8009,13466,8077,13466,8077,13450,8070,13450,8062,13445,8062,13352,8066,13346,8081,13335,8132,13335,8132,13326,8067,13326,8064,13325,8058,13320,8058,13316e" filled="t" fillcolor="#000000" stroked="f">
                <v:path arrowok="t"/>
                <v:fill/>
              </v:shape>
              <v:shape style="position:absolute;left:8009;top:13311;width:124;height:155" coordorigin="8009,13311" coordsize="124,155" path="m8132,13335l8081,13335,8092,13336,8093,13340,8093,13394,8132,13394,8132,13335e" filled="t" fillcolor="#000000" stroked="f">
                <v:path arrowok="t"/>
                <v:fill/>
              </v:shape>
              <v:shape style="position:absolute;left:8009;top:13311;width:124;height:155" coordorigin="8009,13311" coordsize="124,155" path="m8124,13311l8104,13311,8081,13318,8067,13326,8132,13326,8132,13319,8124,13311e" filled="t" fillcolor="#000000" stroked="f">
                <v:path arrowok="t"/>
                <v:fill/>
              </v:shape>
            </v:group>
            <v:group style="position:absolute;left:7404;top:13311;width:122;height:158" coordorigin="7404,13311" coordsize="122,158">
              <v:shape style="position:absolute;left:7404;top:13311;width:122;height:158" coordorigin="7404,13311" coordsize="122,158" path="m7475,13311l7410,13335,7404,13419,7407,13441,7417,13457,7437,13466,7460,13469,7478,13469,7499,13465,7511,13453,7449,13453,7444,13441,7444,13398,7446,13394,7526,13394,7526,13377,7447,13377,7444,13374,7444,13341,7446,13328,7521,13328,7514,13321,7497,13314,7475,13311e" filled="t" fillcolor="#000000" stroked="f">
                <v:path arrowok="t"/>
                <v:fill/>
              </v:shape>
              <v:shape style="position:absolute;left:7404;top:13311;width:122;height:158" coordorigin="7404,13311" coordsize="122,158" path="m7526,13419l7487,13419,7487,13441,7486,13453,7511,13453,7520,13444,7526,13426,7526,13419e" filled="t" fillcolor="#000000" stroked="f">
                <v:path arrowok="t"/>
                <v:fill/>
              </v:shape>
              <v:shape style="position:absolute;left:7404;top:13311;width:122;height:158" coordorigin="7404,13311" coordsize="122,158" path="m7521,13328l7485,13328,7487,13341,7487,13374,7484,13377,7526,13377,7526,13335,7522,13329,7521,13328e" filled="t" fillcolor="#000000" stroked="f">
                <v:path arrowok="t"/>
                <v:fill/>
              </v:shape>
            </v:group>
            <v:group style="position:absolute;left:7853;top:13308;width:135;height:158" coordorigin="7853,13308" coordsize="135,158">
              <v:shape style="position:absolute;left:7853;top:13308;width:135;height:158" coordorigin="7853,13308" coordsize="135,158" path="m7967,13322l7919,13322,7933,13335,7935,13339,7935,13370,7933,13373,7930,13373,7894,13374,7878,13376,7870,13381,7861,13388,7853,13392,7853,13417,7857,13443,7866,13455,7877,13462,7899,13466,7988,13466,7988,13450,7982,13450,7981,13450,7898,13450,7894,13438,7894,13388,7974,13388,7974,13337,7973,13327,7967,13322e" filled="t" fillcolor="#000000" stroked="f">
                <v:path arrowok="t"/>
                <v:fill/>
              </v:shape>
              <v:shape style="position:absolute;left:7853;top:13308;width:135;height:158" coordorigin="7853,13308" coordsize="135,158" path="m7974,13388l7894,13388,7916,13389,7933,13389,7935,13396,7935,13448,7933,13450,7981,13450,7974,13445,7974,13388e" filled="t" fillcolor="#000000" stroked="f">
                <v:path arrowok="t"/>
                <v:fill/>
              </v:shape>
              <v:shape style="position:absolute;left:7853;top:13308;width:135;height:158" coordorigin="7853,13308" coordsize="135,158" path="m7919,13308l7902,13309,7880,13314,7861,13337,7857,13352,7893,13357,7896,13338,7906,13328,7919,13322,7967,13322,7960,13317,7939,13310,7919,13308e" filled="t" fillcolor="#000000" stroked="f">
                <v:path arrowok="t"/>
                <v:fill/>
              </v:shape>
            </v:group>
            <v:group style="position:absolute;left:8151;top:13260;width:71;height:27" coordorigin="8151,13260" coordsize="71,27">
              <v:shape style="position:absolute;left:8151;top:13260;width:71;height:27" coordorigin="8151,13260" coordsize="71,27" path="m8206,13260l8167,13260,8151,13266,8151,13280,8167,13286,8206,13286,8222,13280,8222,13266,8206,13260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650.804993pt;width:57.882pt;height:36.902pt;mso-position-horizontal-relative:page;mso-position-vertical-relative:page;z-index:-8321" coordorigin="8467,13016" coordsize="1158,738">
            <v:group style="position:absolute;left:8469;top:13018;width:1154;height:734" coordorigin="8469,13018" coordsize="1154,734">
              <v:shape style="position:absolute;left:8469;top:13018;width:1154;height:734" coordorigin="8469,13018" coordsize="1154,734" path="m9623,13752l8469,13752,8469,13018,9623,13018,9623,13752xe" filled="f" stroked="t" strokeweight=".188pt" strokecolor="#BDBEC0">
                <v:path arrowok="t"/>
              </v:shape>
              <v:shape style="position:absolute;left:8721;top:13064;width:649;height:649" type="#_x0000_t75">
                <v:imagedata r:id="rId321" o:title=""/>
              </v:shape>
            </v:group>
            <v:group style="position:absolute;left:8735;top:13078;width:621;height:621" coordorigin="8735,13078" coordsize="621,621">
              <v:shape style="position:absolute;left:8735;top:13078;width:621;height:621" coordorigin="8735,13078" coordsize="621,621" path="m9046,13078l8971,13087,8903,13113,8844,13153,8795,13205,8760,13268,8739,13338,8735,13389,8736,13414,8751,13487,8782,13552,8826,13608,8882,13653,8948,13684,9020,13698,9046,13699,9071,13698,9144,13684,9210,13653,9266,13608,9310,13552,9341,13487,9356,13414,9357,13389,9356,13363,9341,13291,9310,13225,9266,13169,9210,13125,9144,13094,9071,13079,9046,13078e" filled="t" fillcolor="#454C4D" stroked="f">
                <v:path arrowok="t"/>
                <v:fill/>
              </v:shape>
              <v:shape style="position:absolute;left:8738;top:13080;width:617;height:617" type="#_x0000_t75">
                <v:imagedata r:id="rId322" o:title=""/>
              </v:shape>
              <v:shape style="position:absolute;left:8839;top:13182;width:413;height:413" type="#_x0000_t75">
                <v:imagedata r:id="rId323" o:title=""/>
              </v:shape>
            </v:group>
            <v:group style="position:absolute;left:8999;top:13095;width:93;height:81" coordorigin="8999,13095" coordsize="93,81">
              <v:shape style="position:absolute;left:8999;top:13095;width:93;height:81" coordorigin="8999,13095" coordsize="93,81" path="m9023,13095l8999,13095,8999,13176,9015,13176,9015,13120,9032,13120,9023,13095e" filled="t" fillcolor="#000000" stroked="f">
                <v:path arrowok="t"/>
                <v:fill/>
              </v:shape>
              <v:shape style="position:absolute;left:8999;top:13095;width:93;height:81" coordorigin="8999,13095" coordsize="93,81" path="m9032,13120l9015,13120,9036,13176,9054,13176,9063,13153,9045,13153,9045,13153,9032,13120e" filled="t" fillcolor="#000000" stroked="f">
                <v:path arrowok="t"/>
                <v:fill/>
              </v:shape>
              <v:shape style="position:absolute;left:8999;top:13095;width:93;height:81" coordorigin="8999,13095" coordsize="93,81" path="m9092,13120l9076,13120,9076,13176,9092,13176,9092,13120e" filled="t" fillcolor="#000000" stroked="f">
                <v:path arrowok="t"/>
                <v:fill/>
              </v:shape>
              <v:shape style="position:absolute;left:8999;top:13095;width:93;height:81" coordorigin="8999,13095" coordsize="93,81" path="m9045,13153l9045,13153,9045,13153e" filled="t" fillcolor="#000000" stroked="f">
                <v:path arrowok="t"/>
                <v:fill/>
              </v:shape>
              <v:shape style="position:absolute;left:8999;top:13095;width:93;height:81" coordorigin="8999,13095" coordsize="93,81" path="m9092,13095l9067,13095,9045,13153,9045,13153,9063,13153,9076,13120,9092,13120,9092,13095e" filled="t" fillcolor="#000000" stroked="f">
                <v:path arrowok="t"/>
                <v:fill/>
              </v:shape>
            </v:group>
            <v:group style="position:absolute;left:9191;top:13164;width:115;height:117" coordorigin="9191,13164" coordsize="115,117">
              <v:shape style="position:absolute;left:9191;top:13164;width:115;height:117" coordorigin="9191,13164" coordsize="115,117" path="m9271,13224l9249,13224,9250,13224,9223,13264,9237,13281,9291,13254,9250,13254,9271,13224e" filled="t" fillcolor="#000000" stroked="f">
                <v:path arrowok="t"/>
                <v:fill/>
              </v:shape>
              <v:shape style="position:absolute;left:9191;top:13164;width:115;height:117" coordorigin="9191,13164" coordsize="115,117" path="m9294,13232l9250,13254,9291,13254,9306,13246,9294,13232e" filled="t" fillcolor="#000000" stroked="f">
                <v:path arrowok="t"/>
                <v:fill/>
              </v:shape>
              <v:shape style="position:absolute;left:9191;top:13164;width:115;height:117" coordorigin="9191,13164" coordsize="115,117" path="m9237,13164l9191,13226,9205,13243,9249,13224,9271,13224,9275,13218,9220,13218,9249,13179,9237,13164e" filled="t" fillcolor="#000000" stroked="f">
                <v:path arrowok="t"/>
                <v:fill/>
              </v:shape>
              <v:shape style="position:absolute;left:9191;top:13164;width:115;height:117" coordorigin="9191,13164" coordsize="115,117" path="m9265,13198l9220,13218,9275,13218,9278,13213,9265,13198e" filled="t" fillcolor="#000000" stroked="f">
                <v:path arrowok="t"/>
                <v:fill/>
              </v:shape>
            </v:group>
            <v:group style="position:absolute;left:8796;top:13169;width:116;height:111" coordorigin="8796,13169" coordsize="116,111">
              <v:shape style="position:absolute;left:8796;top:13169;width:116;height:111" coordorigin="8796,13169" coordsize="116,111" path="m8850,13169l8836,13180,8796,13228,8859,13280,8880,13255,8862,13255,8846,13242,8854,13233,8835,13233,8821,13220,8847,13189,8877,13189,8876,13186,8875,13183,8871,13175,8870,13175,8867,13172,8850,13169e" filled="t" fillcolor="#58595B" stroked="f">
                <v:path arrowok="t"/>
                <v:fill/>
              </v:shape>
              <v:shape style="position:absolute;left:8796;top:13169;width:116;height:111" coordorigin="8796,13169" coordsize="116,111" path="m8912,13207l8880,13207,8889,13215,8890,13221,8862,13255,8880,13255,8910,13219,8912,13207e" filled="t" fillcolor="#58595B" stroked="f">
                <v:path arrowok="t"/>
                <v:fill/>
              </v:shape>
              <v:shape style="position:absolute;left:8796;top:13169;width:116;height:111" coordorigin="8796,13169" coordsize="116,111" path="m8877,13189l8847,13189,8854,13189,8862,13196,8862,13201,8835,13233,8854,13233,8874,13208,8880,13207,8912,13207,8899,13195,8875,13195,8877,13190,8877,13189e" filled="t" fillcolor="#58595B" stroked="f">
                <v:path arrowok="t"/>
                <v:fill/>
              </v:shape>
              <v:shape style="position:absolute;left:8796;top:13169;width:116;height:111" coordorigin="8796,13169" coordsize="116,111" path="m8885,13189l8875,13195,8899,13195,8895,13191,8885,13189e" filled="t" fillcolor="#58595B" stroked="f">
                <v:path arrowok="t"/>
                <v:fill/>
              </v:shape>
            </v:group>
            <v:group style="position:absolute;left:8999;top:13092;width:93;height:81" coordorigin="8999,13092" coordsize="93,81">
              <v:shape style="position:absolute;left:8999;top:13092;width:93;height:81" coordorigin="8999,13092" coordsize="93,81" path="m9023,13092l8999,13092,8999,13173,9015,13173,9015,13116,9033,13116,9023,13092e" filled="t" fillcolor="#FFFFFF" stroked="f">
                <v:path arrowok="t"/>
                <v:fill/>
              </v:shape>
              <v:shape style="position:absolute;left:8999;top:13092;width:93;height:81" coordorigin="8999,13092" coordsize="93,81" path="m9033,13116l9015,13116,9037,13173,9054,13173,9063,13150,9045,13150,9045,13150,9033,13116e" filled="t" fillcolor="#FFFFFF" stroked="f">
                <v:path arrowok="t"/>
                <v:fill/>
              </v:shape>
              <v:shape style="position:absolute;left:8999;top:13092;width:93;height:81" coordorigin="8999,13092" coordsize="93,81" path="m9092,13116l9076,13116,9076,13173,9092,13173,9092,13116e" filled="t" fillcolor="#FFFFFF" stroked="f">
                <v:path arrowok="t"/>
                <v:fill/>
              </v:shape>
              <v:shape style="position:absolute;left:8999;top:13092;width:93;height:81" coordorigin="8999,13092" coordsize="93,81" path="m9045,13150l9045,13150,9046,13150,9045,13150e" filled="t" fillcolor="#FFFFFF" stroked="f">
                <v:path arrowok="t"/>
                <v:fill/>
              </v:shape>
              <v:shape style="position:absolute;left:8999;top:13092;width:93;height:81" coordorigin="8999,13092" coordsize="93,81" path="m9092,13092l9068,13092,9045,13150,9046,13150,9063,13150,9076,13116,9092,13116,9092,13092e" filled="t" fillcolor="#FFFFFF" stroked="f">
                <v:path arrowok="t"/>
                <v:fill/>
              </v:shape>
            </v:group>
            <v:group style="position:absolute;left:9191;top:13159;width:115;height:117" coordorigin="9191,13159" coordsize="115,117">
              <v:shape style="position:absolute;left:9191;top:13159;width:115;height:117" coordorigin="9191,13159" coordsize="115,117" path="m9271,13218l9250,13218,9223,13259,9237,13276,9291,13248,9250,13248,9271,13218e" filled="t" fillcolor="#FFFFFF" stroked="f">
                <v:path arrowok="t"/>
                <v:fill/>
              </v:shape>
              <v:shape style="position:absolute;left:9191;top:13159;width:115;height:117" coordorigin="9191,13159" coordsize="115,117" path="m9294,13227l9250,13248,9291,13248,9306,13241,9294,13227e" filled="t" fillcolor="#FFFFFF" stroked="f">
                <v:path arrowok="t"/>
                <v:fill/>
              </v:shape>
              <v:shape style="position:absolute;left:9191;top:13159;width:115;height:117" coordorigin="9191,13159" coordsize="115,117" path="m9238,13159l9191,13220,9205,13237,9250,13218,9271,13218,9275,13212,9220,13212,9250,13173,9238,13159e" filled="t" fillcolor="#FFFFFF" stroked="f">
                <v:path arrowok="t"/>
                <v:fill/>
              </v:shape>
              <v:shape style="position:absolute;left:9191;top:13159;width:115;height:117" coordorigin="9191,13159" coordsize="115,117" path="m9265,13192l9220,13212,9275,13212,9278,13208,9265,13192e" filled="t" fillcolor="#FFFFFF" stroked="f">
                <v:path arrowok="t"/>
                <v:fill/>
              </v:shape>
            </v:group>
            <v:group style="position:absolute;left:8793;top:13167;width:116;height:111" coordorigin="8793,13167" coordsize="116,111">
              <v:shape style="position:absolute;left:8793;top:13167;width:116;height:111" coordorigin="8793,13167" coordsize="116,111" path="m8848,13167l8833,13178,8793,13226,8856,13278,8877,13253,8859,13253,8843,13240,8851,13231,8833,13231,8818,13219,8842,13190,8844,13187,8874,13187,8874,13184,8873,13181,8868,13174,8867,13173,8864,13170,8848,13167e" filled="t" fillcolor="#FFFFFF" stroked="f">
                <v:path arrowok="t"/>
                <v:fill/>
              </v:shape>
              <v:shape style="position:absolute;left:8793;top:13167;width:116;height:111" coordorigin="8793,13167" coordsize="116,111" path="m8909,13206l8877,13206,8882,13209,8887,13213,8887,13220,8859,13253,8877,13253,8907,13217,8909,13206e" filled="t" fillcolor="#FFFFFF" stroked="f">
                <v:path arrowok="t"/>
                <v:fill/>
              </v:shape>
              <v:shape style="position:absolute;left:8793;top:13167;width:116;height:111" coordorigin="8793,13167" coordsize="116,111" path="m8874,13187l8844,13187,8851,13187,8859,13194,8859,13199,8854,13206,8833,13231,8851,13231,8871,13207,8877,13206,8909,13206,8896,13193,8872,13193,8874,13189,8874,13187e" filled="t" fillcolor="#FFFFFF" stroked="f">
                <v:path arrowok="t"/>
                <v:fill/>
              </v:shape>
              <v:shape style="position:absolute;left:8793;top:13167;width:116;height:111" coordorigin="8793,13167" coordsize="116,111" path="m8882,13188l8872,13193,8896,13193,8892,13189,8882,13188e" filled="t" fillcolor="#FFFFFF" stroked="f">
                <v:path arrowok="t"/>
                <v:fill/>
              </v:shape>
              <v:shape style="position:absolute;left:8846;top:13189;width:400;height:400" type="#_x0000_t75">
                <v:imagedata r:id="rId324" o:title=""/>
              </v:shape>
              <v:shape style="position:absolute;left:8852;top:13195;width:388;height:388" type="#_x0000_t75">
                <v:imagedata r:id="rId325" o:title=""/>
              </v:shape>
              <v:shape style="position:absolute;left:8852;top:13194;width:194;height:194" type="#_x0000_t75">
                <v:imagedata r:id="rId326" o:title=""/>
              </v:shape>
              <v:shape style="position:absolute;left:9046;top:13389;width:194;height:194" type="#_x0000_t75">
                <v:imagedata r:id="rId327" o:title=""/>
              </v:shape>
              <v:shape style="position:absolute;left:8850;top:13193;width:199;height:392" type="#_x0000_t75">
                <v:imagedata r:id="rId328" o:title=""/>
              </v:shape>
              <v:shape style="position:absolute;left:9049;top:13195;width:191;height:191" type="#_x0000_t75">
                <v:imagedata r:id="rId329" o:title=""/>
              </v:shape>
            </v:group>
            <v:group style="position:absolute;left:8852;top:13195;width:190;height:191" coordorigin="8852,13195" coordsize="190,191">
              <v:shape style="position:absolute;left:8852;top:13195;width:190;height:191" coordorigin="8852,13195" coordsize="190,191" path="m9042,13195l8976,13207,8920,13240,8879,13290,8855,13351,8852,13374,8855,13385,8857,13362,8861,13340,8888,13281,8933,13234,8992,13206,9037,13198,9042,13195e" filled="t" fillcolor="#BED7E7" stroked="f">
                <v:path arrowok="t"/>
                <v:fill/>
              </v:shape>
              <v:shape style="position:absolute;left:8852;top:13392;width:191;height:191" type="#_x0000_t75">
                <v:imagedata r:id="rId330" o:title=""/>
              </v:shape>
            </v:group>
            <v:group style="position:absolute;left:9049;top:13392;width:190;height:191" coordorigin="9049,13392" coordsize="190,191">
              <v:shape style="position:absolute;left:9049;top:13392;width:190;height:191" coordorigin="9049,13392" coordsize="190,191" path="m9236,13392l9223,13458,9190,13514,9140,13555,9077,13577,9055,13579,9049,13583,9115,13570,9171,13537,9213,13487,9236,13426,9239,13403,9236,13392e" filled="t" fillcolor="#005E6C" stroked="f">
                <v:path arrowok="t"/>
                <v:fill/>
              </v:shape>
              <v:shape style="position:absolute;left:8852;top:13195;width:191;height:191" type="#_x0000_t75">
                <v:imagedata r:id="rId331" o:title=""/>
              </v:shape>
              <v:shape style="position:absolute;left:8853;top:13393;width:189;height:188" type="#_x0000_t75">
                <v:imagedata r:id="rId332" o:title=""/>
              </v:shape>
              <v:shape style="position:absolute;left:9050;top:13393;width:188;height:188" type="#_x0000_t75">
                <v:imagedata r:id="rId333" o:title=""/>
              </v:shape>
              <v:shape style="position:absolute;left:9050;top:13196;width:188;height:188" type="#_x0000_t75">
                <v:imagedata r:id="rId334" o:title=""/>
              </v:shape>
            </v:group>
            <w10:wrap type="none"/>
          </v:group>
        </w:pict>
      </w:r>
      <w:r>
        <w:rPr/>
        <w:pict>
          <v:group style="position:absolute;margin-left:487.949005pt;margin-top:650.804993pt;width:57.882pt;height:36.902pt;mso-position-horizontal-relative:page;mso-position-vertical-relative:page;z-index:-8320" coordorigin="9759,13016" coordsize="1158,738">
            <v:group style="position:absolute;left:9761;top:13018;width:1154;height:734" coordorigin="9761,13018" coordsize="1154,734">
              <v:shape style="position:absolute;left:9761;top:13018;width:1154;height:734" coordorigin="9761,13018" coordsize="1154,734" path="m10915,13752l9761,13752,9761,13018,10915,13018,10915,13752xe" filled="f" stroked="t" strokeweight=".188pt" strokecolor="#BDBEC0">
                <v:path arrowok="t"/>
              </v:shape>
            </v:group>
            <v:group style="position:absolute;left:9879;top:13276;width:918;height:203" coordorigin="9879,13276" coordsize="918,203">
              <v:shape style="position:absolute;left:9879;top:13276;width:918;height:203" coordorigin="9879,13276" coordsize="918,203" path="m10797,13479l9879,13479,9879,13276,10797,13276,10797,13479e" filled="t" fillcolor="#FFCB05" stroked="f">
                <v:path arrowok="t"/>
                <v:fill/>
              </v:shape>
            </v:group>
            <v:group style="position:absolute;left:10011;top:13313;width:245;height:77" coordorigin="10011,13313" coordsize="245,77">
              <v:shape style="position:absolute;left:10011;top:13313;width:245;height:77" coordorigin="10011,13313" coordsize="245,77" path="m10040,13313l10011,13353,10179,13353,10179,13356,10171,13367,10164,13376,10154,13389,10232,13389,10251,13363,10256,13349,10252,13333,10238,13319,10214,13313,10040,13313e" filled="t" fillcolor="#D71635" stroked="f">
                <v:path arrowok="t"/>
                <v:fill/>
              </v:shape>
            </v:group>
            <v:group style="position:absolute;left:9999;top:13363;width:226;height:80" coordorigin="9999,13363" coordsize="226,80">
              <v:shape style="position:absolute;left:9999;top:13363;width:226;height:80" coordorigin="9999,13363" coordsize="226,80" path="m10139,13363l10058,13363,9999,13443,10161,13441,10217,13409,10225,13399,10114,13399,10118,13394,10120,13391,10139,13366,10139,13363e" filled="t" fillcolor="#D71635" stroked="f">
                <v:path arrowok="t"/>
                <v:fill/>
              </v:shape>
            </v:group>
            <v:group style="position:absolute;left:10220;top:13399;width:116;height:43" coordorigin="10220,13399" coordsize="116,43">
              <v:shape style="position:absolute;left:10220;top:13399;width:116;height:43" coordorigin="10220,13399" coordsize="116,43" path="m10336,13399l10252,13400,10220,13443,10304,13443,10336,13399e" filled="t" fillcolor="#D71635" stroked="f">
                <v:path arrowok="t"/>
                <v:fill/>
              </v:shape>
            </v:group>
            <v:group style="position:absolute;left:10259;top:13313;width:262;height:77" coordorigin="10259,13313" coordsize="262,77">
              <v:shape style="position:absolute;left:10259;top:13313;width:262;height:77" coordorigin="10259,13313" coordsize="262,77" path="m10400,13313l10316,13313,10259,13389,10466,13389,10490,13357,10368,13357,10400,13313e" filled="t" fillcolor="#D71635" stroked="f">
                <v:path arrowok="t"/>
                <v:fill/>
              </v:shape>
              <v:shape style="position:absolute;left:10259;top:13313;width:262;height:77" coordorigin="10259,13313" coordsize="262,77" path="m10522,13313l10438,13313,10405,13357,10490,13357,10522,13313e" filled="t" fillcolor="#D71635" stroked="f">
                <v:path arrowok="t"/>
                <v:fill/>
              </v:shape>
            </v:group>
            <v:group style="position:absolute;left:10342;top:13399;width:116;height:43" coordorigin="10342,13399" coordsize="116,43">
              <v:shape style="position:absolute;left:10342;top:13399;width:116;height:43" coordorigin="10342,13399" coordsize="116,43" path="m10458,13399l10373,13400,10342,13443,10426,13443,10458,13399e" filled="t" fillcolor="#D71635" stroked="f">
                <v:path arrowok="t"/>
                <v:fill/>
              </v:shape>
            </v:group>
            <v:group style="position:absolute;left:9879;top:13416;width:124;height:9" coordorigin="9879,13416" coordsize="124,9">
              <v:shape style="position:absolute;left:9879;top:13416;width:124;height:9" coordorigin="9879,13416" coordsize="124,9" path="m10003,13416l9879,13416,9879,13426,9996,13426,10003,13416e" filled="t" fillcolor="#D71635" stroked="f">
                <v:path arrowok="t"/>
                <v:fill/>
              </v:shape>
            </v:group>
            <v:group style="position:absolute;left:9879;top:13399;width:137;height:9" coordorigin="9879,13399" coordsize="137,9">
              <v:shape style="position:absolute;left:9879;top:13399;width:137;height:9" coordorigin="9879,13399" coordsize="137,9" path="m10016,13399l9879,13399,9879,13408,10009,13408,10016,13399e" filled="t" fillcolor="#D71635" stroked="f">
                <v:path arrowok="t"/>
                <v:fill/>
              </v:shape>
            </v:group>
            <v:group style="position:absolute;left:9879;top:13433;width:112;height:9" coordorigin="9879,13433" coordsize="112,9">
              <v:shape style="position:absolute;left:9879;top:13433;width:112;height:9" coordorigin="9879,13433" coordsize="112,9" path="m9990,13433l9879,13433,9879,13443,9984,13443,9990,13433e" filled="t" fillcolor="#D71635" stroked="f">
                <v:path arrowok="t"/>
                <v:fill/>
              </v:shape>
            </v:group>
            <v:group style="position:absolute;left:10673;top:13416;width:124;height:9" coordorigin="10673,13416" coordsize="124,9">
              <v:shape style="position:absolute;left:10673;top:13416;width:124;height:9" coordorigin="10673,13416" coordsize="124,9" path="m10797,13416l10680,13416,10673,13426,10797,13426,10797,13416e" filled="t" fillcolor="#D71635" stroked="f">
                <v:path arrowok="t"/>
                <v:fill/>
              </v:shape>
            </v:group>
            <v:group style="position:absolute;left:10661;top:13433;width:136;height:9" coordorigin="10661,13433" coordsize="136,9">
              <v:shape style="position:absolute;left:10661;top:13433;width:136;height:9" coordorigin="10661,13433" coordsize="136,9" path="m10797,13433l10667,13433,10661,13443,10797,13443,10797,13433e" filled="t" fillcolor="#D71635" stroked="f">
                <v:path arrowok="t"/>
                <v:fill/>
              </v:shape>
            </v:group>
            <v:group style="position:absolute;left:10686;top:13399;width:111;height:9" coordorigin="10686,13399" coordsize="111,9">
              <v:shape style="position:absolute;left:10686;top:13399;width:111;height:9" coordorigin="10686,13399" coordsize="111,9" path="m10797,13399l10693,13399,10686,13408,10797,13408,10797,13399e" filled="t" fillcolor="#D71635" stroked="f">
                <v:path arrowok="t"/>
                <v:fill/>
              </v:shape>
            </v:group>
            <v:group style="position:absolute;left:10493;top:13313;width:146;height:77" coordorigin="10493,13313" coordsize="146,77">
              <v:shape style="position:absolute;left:10493;top:13313;width:146;height:77" coordorigin="10493,13313" coordsize="146,77" path="m10639,13313l10549,13313,10493,13389,10582,13389,10639,13313e" filled="t" fillcolor="#D71635" stroked="f">
                <v:path arrowok="t"/>
                <v:fill/>
              </v:shape>
            </v:group>
            <v:group style="position:absolute;left:10473;top:13399;width:204;height:43" coordorigin="10473,13399" coordsize="204,43">
              <v:shape style="position:absolute;left:10473;top:13399;width:204;height:43" coordorigin="10473,13399" coordsize="204,43" path="m10677,13399l10486,13399,10477,13412,10473,13425,10482,13437,10506,13443,10645,13443,10677,13399e" filled="t" fillcolor="#D71635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785801pt;margin-top:694.539001pt;width:57.882pt;height:36.902pt;mso-position-horizontal-relative:page;mso-position-vertical-relative:page;z-index:-8319" coordorigin="716,13891" coordsize="1158,738">
            <v:group style="position:absolute;left:718;top:13893;width:1154;height:734" coordorigin="718,13893" coordsize="1154,734">
              <v:shape style="position:absolute;left:718;top:13893;width:1154;height:734" coordorigin="718,13893" coordsize="1154,734" path="m1871,14627l718,14627,718,13893,1871,13893,1871,14627xe" filled="f" stroked="t" strokeweight=".188pt" strokecolor="#BDBEC0">
                <v:path arrowok="t"/>
              </v:shape>
            </v:group>
            <v:group style="position:absolute;left:803;top:14183;width:116;height:139" coordorigin="803,14183" coordsize="116,139">
              <v:shape style="position:absolute;left:803;top:14183;width:116;height:139" coordorigin="803,14183" coordsize="116,139" path="m803,14183l803,14322,844,14322,844,14261,919,14261,919,14240,844,14240,844,14183,803,14183e" filled="t" fillcolor="#E2231B" stroked="f">
                <v:path arrowok="t"/>
                <v:fill/>
              </v:shape>
              <v:shape style="position:absolute;left:803;top:14183;width:116;height:139" coordorigin="803,14183" coordsize="116,139" path="m919,14261l879,14261,879,14322,919,14322,919,14261e" filled="t" fillcolor="#E2231B" stroked="f">
                <v:path arrowok="t"/>
                <v:fill/>
              </v:shape>
              <v:shape style="position:absolute;left:803;top:14183;width:116;height:139" coordorigin="803,14183" coordsize="116,139" path="m919,14183l879,14183,879,14240,919,14240,919,14183e" filled="t" fillcolor="#E2231B" stroked="f">
                <v:path arrowok="t"/>
                <v:fill/>
              </v:shape>
            </v:group>
            <v:group style="position:absolute;left:1058;top:14219;width:104;height:103" coordorigin="1058,14219" coordsize="104,103">
              <v:shape style="position:absolute;left:1058;top:14219;width:104;height:103" coordorigin="1058,14219" coordsize="104,103" path="m1095,14222l1058,14222,1058,14322,1096,14322,1096,14250,1099,14246,1104,14241,1110,14239,1160,14239,1159,14236,1155,14230,1155,14230,1097,14230,1095,14222e" filled="t" fillcolor="#E2231B" stroked="f">
                <v:path arrowok="t"/>
                <v:fill/>
              </v:shape>
              <v:shape style="position:absolute;left:1058;top:14219;width:104;height:103" coordorigin="1058,14219" coordsize="104,103" path="m1160,14239l1110,14239,1118,14240,1121,14241,1122,14244,1123,14246,1123,14322,1163,14319,1162,14250,1162,14242,1160,14239e" filled="t" fillcolor="#E2231B" stroked="f">
                <v:path arrowok="t"/>
                <v:fill/>
              </v:shape>
              <v:shape style="position:absolute;left:1058;top:14219;width:104;height:103" coordorigin="1058,14219" coordsize="104,103" path="m1133,14219l1114,14221,1097,14230,1155,14230,1150,14225,1133,14219e" filled="t" fillcolor="#E2231B" stroked="f">
                <v:path arrowok="t"/>
                <v:fill/>
              </v:shape>
            </v:group>
            <v:group style="position:absolute;left:1274;top:14222;width:256;height:141" coordorigin="1274,14222" coordsize="256,141">
              <v:shape style="position:absolute;left:1274;top:14222;width:256;height:141" coordorigin="1274,14222" coordsize="256,141" path="m1297,14323l1274,14342,1277,14349,1282,14354,1287,14359,1293,14363,1302,14361,1315,14359,1321,14354,1327,14348,1306,14348,1306,14343,1306,14340,1305,14333,1303,14327,1297,14323e" filled="t" fillcolor="#E2231B" stroked="f">
                <v:path arrowok="t"/>
                <v:fill/>
              </v:shape>
              <v:shape style="position:absolute;left:1274;top:14222;width:256;height:141" coordorigin="1274,14222" coordsize="256,141" path="m1283,14222l1322,14320,1322,14329,1318,14335,1315,14347,1306,14348,1327,14348,1328,14346,1360,14268,1343,14268,1325,14222,1283,14222e" filled="t" fillcolor="#E2231B" stroked="f">
                <v:path arrowok="t"/>
                <v:fill/>
              </v:shape>
              <v:shape style="position:absolute;left:1274;top:14222;width:256;height:141" coordorigin="1274,14222" coordsize="256,141" path="m1418,14223l1378,14223,1411,14322,1441,14322,1455,14274,1436,14274,1418,14223e" filled="t" fillcolor="#E2231B" stroked="f">
                <v:path arrowok="t"/>
                <v:fill/>
              </v:shape>
              <v:shape style="position:absolute;left:1274;top:14222;width:256;height:141" coordorigin="1274,14222" coordsize="256,141" path="m1496,14263l1459,14263,1476,14322,1504,14322,1516,14274,1500,14274,1496,14263e" filled="t" fillcolor="#E2231B" stroked="f">
                <v:path arrowok="t"/>
                <v:fill/>
              </v:shape>
              <v:shape style="position:absolute;left:1274;top:14222;width:256;height:141" coordorigin="1274,14222" coordsize="256,141" path="m1530,14222l1517,14222,1500,14274,1516,14274,1530,14222e" filled="t" fillcolor="#E2231B" stroked="f">
                <v:path arrowok="t"/>
                <v:fill/>
              </v:shape>
              <v:shape style="position:absolute;left:1274;top:14222;width:256;height:141" coordorigin="1274,14222" coordsize="256,141" path="m1483,14222l1451,14222,1436,14274,1455,14274,1459,14263,1496,14263,1483,14222e" filled="t" fillcolor="#E2231B" stroked="f">
                <v:path arrowok="t"/>
                <v:fill/>
              </v:shape>
              <v:shape style="position:absolute;left:1274;top:14222;width:256;height:141" coordorigin="1274,14222" coordsize="256,141" path="m1418,14222l1363,14222,1343,14268,1360,14268,1378,14223,1418,14223,1418,14222e" filled="t" fillcolor="#E2231B" stroked="f">
                <v:path arrowok="t"/>
                <v:fill/>
              </v:shape>
            </v:group>
            <v:group style="position:absolute;left:1175;top:14218;width:111;height:108" coordorigin="1175,14218" coordsize="111,108">
              <v:shape style="position:absolute;left:1175;top:14218;width:111;height:108" coordorigin="1175,14218" coordsize="111,108" path="m1223,14218l1203,14222,1186,14237,1177,14254,1175,14274,1181,14298,1193,14315,1210,14323,1231,14326,1250,14323,1268,14316,1269,14315,1235,14315,1224,14313,1220,14308,1215,14304,1215,14279,1286,14279,1284,14264,1232,14264,1226,14264,1216,14264,1217,14253,1212,14235,1225,14230,1233,14229,1265,14229,1261,14225,1243,14219,1223,14218e" filled="t" fillcolor="#E2231B" stroked="f">
                <v:path arrowok="t"/>
                <v:fill/>
              </v:shape>
              <v:shape style="position:absolute;left:1175;top:14218;width:111;height:108" coordorigin="1175,14218" coordsize="111,108" path="m1282,14294l1266,14294,1264,14304,1254,14312,1244,14314,1235,14315,1269,14315,1279,14305,1283,14299,1282,14294e" filled="t" fillcolor="#E2231B" stroked="f">
                <v:path arrowok="t"/>
                <v:fill/>
              </v:shape>
              <v:shape style="position:absolute;left:1175;top:14218;width:111;height:108" coordorigin="1175,14218" coordsize="111,108" path="m1265,14229l1233,14229,1241,14231,1242,14239,1242,14263,1232,14264,1284,14264,1284,14259,1277,14240,1276,14239,1265,14229e" filled="t" fillcolor="#E2231B" stroked="f">
                <v:path arrowok="t"/>
                <v:fill/>
              </v:shape>
            </v:group>
            <v:group style="position:absolute;left:1534;top:14218;width:111;height:108" coordorigin="1534,14218" coordsize="111,108">
              <v:shape style="position:absolute;left:1534;top:14218;width:111;height:108" coordorigin="1534,14218" coordsize="111,108" path="m1582,14218l1563,14222,1546,14237,1537,14254,1534,14274,1541,14298,1553,14315,1569,14323,1590,14326,1610,14323,1628,14316,1629,14315,1595,14315,1584,14313,1580,14308,1575,14304,1575,14279,1645,14279,1644,14264,1592,14264,1586,14264,1576,14264,1576,14253,1572,14235,1585,14230,1592,14229,1625,14229,1621,14225,1602,14219,1582,14218e" filled="t" fillcolor="#E2231B" stroked="f">
                <v:path arrowok="t"/>
                <v:fill/>
              </v:shape>
              <v:shape style="position:absolute;left:1534;top:14218;width:111;height:108" coordorigin="1534,14218" coordsize="111,108" path="m1642,14294l1626,14294,1624,14304,1614,14312,1604,14314,1595,14315,1629,14315,1639,14305,1643,14299,1642,14294e" filled="t" fillcolor="#E2231B" stroked="f">
                <v:path arrowok="t"/>
                <v:fill/>
              </v:shape>
              <v:shape style="position:absolute;left:1534;top:14218;width:111;height:108" coordorigin="1534,14218" coordsize="111,108" path="m1625,14229l1592,14229,1601,14231,1602,14239,1602,14263,1592,14264,1644,14264,1643,14259,1636,14240,1635,14239,1625,14229e" filled="t" fillcolor="#E2231B" stroked="f">
                <v:path arrowok="t"/>
                <v:fill/>
              </v:shape>
            </v:group>
            <v:group style="position:absolute;left:1675;top:14183;width:2;height:139" coordorigin="1675,14183" coordsize="2,139">
              <v:shape style="position:absolute;left:1675;top:14183;width:2;height:139" coordorigin="1675,14183" coordsize="0,139" path="m1675,14183l1675,14322e" filled="f" stroked="t" strokeweight="1.979pt" strokecolor="#E2231B">
                <v:path arrowok="t"/>
              </v:shape>
            </v:group>
            <v:group style="position:absolute;left:1728;top:14183;width:2;height:139" coordorigin="1728,14183" coordsize="2,139">
              <v:shape style="position:absolute;left:1728;top:14183;width:2;height:139" coordorigin="1728,14183" coordsize="0,139" path="m1728,14183l1728,14322e" filled="f" stroked="t" strokeweight="1.979pt" strokecolor="#E2231B">
                <v:path arrowok="t"/>
              </v:shape>
            </v:group>
            <v:group style="position:absolute;left:933;top:14217;width:111;height:109" coordorigin="933,14217" coordsize="111,109">
              <v:shape style="position:absolute;left:933;top:14217;width:111;height:109" coordorigin="933,14217" coordsize="111,109" path="m1002,14217l989,14217,968,14220,951,14230,939,14246,933,14266,936,14289,944,14307,964,14321,982,14326,1005,14324,1023,14317,1026,14314,982,14314,976,14308,976,14235,982,14230,1027,14230,1026,14229,1016,14221,1002,14217e" filled="t" fillcolor="#E2231B" stroked="f">
                <v:path arrowok="t"/>
                <v:fill/>
              </v:shape>
              <v:shape style="position:absolute;left:933;top:14217;width:111;height:109" coordorigin="933,14217" coordsize="111,109" path="m1027,14230l996,14230,1002,14235,1002,14308,996,14314,1026,14314,1038,14299,1044,14281,1042,14257,1035,14239,1027,14230e" filled="t" fillcolor="#E2231B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694.539001pt;width:57.882pt;height:36.902pt;mso-position-horizontal-relative:page;mso-position-vertical-relative:page;z-index:-8318" coordorigin="2008,13891" coordsize="1158,738">
            <v:group style="position:absolute;left:2009;top:13893;width:1154;height:734" coordorigin="2009,13893" coordsize="1154,734">
              <v:shape style="position:absolute;left:2009;top:13893;width:1154;height:734" coordorigin="2009,13893" coordsize="1154,734" path="m3163,14627l2009,14627,2009,13893,3163,13893,3163,14627xe" filled="f" stroked="t" strokeweight=".188pt" strokecolor="#BDBEC0">
                <v:path arrowok="t"/>
              </v:shape>
              <v:shape style="position:absolute;left:2138;top:14066;width:912;height:410" type="#_x0000_t75">
                <v:imagedata r:id="rId335" o:title=""/>
              </v:shape>
            </v:group>
            <w10:wrap type="none"/>
          </v:group>
        </w:pict>
      </w:r>
      <w:r>
        <w:rPr/>
        <w:pict>
          <v:group style="position:absolute;margin-left:164.975998pt;margin-top:694.539001pt;width:57.882pt;height:36.902pt;mso-position-horizontal-relative:page;mso-position-vertical-relative:page;z-index:-8317" coordorigin="3300,13891" coordsize="1158,738">
            <v:group style="position:absolute;left:3301;top:13893;width:1154;height:734" coordorigin="3301,13893" coordsize="1154,734">
              <v:shape style="position:absolute;left:3301;top:13893;width:1154;height:734" coordorigin="3301,13893" coordsize="1154,734" path="m4455,14627l3301,14627,3301,13893,4455,13893,4455,14627xe" filled="f" stroked="t" strokeweight=".188pt" strokecolor="#BDBEC0">
                <v:path arrowok="t"/>
              </v:shape>
              <v:shape style="position:absolute;left:3649;top:13938;width:453;height:602" type="#_x0000_t75">
                <v:imagedata r:id="rId336" o:title=""/>
              </v:shape>
            </v:group>
            <w10:wrap type="none"/>
          </v:group>
        </w:pict>
      </w:r>
      <w:r>
        <w:rPr/>
        <w:pict>
          <v:group style="position:absolute;margin-left:229.570007pt;margin-top:694.539001pt;width:57.882pt;height:36.902pt;mso-position-horizontal-relative:page;mso-position-vertical-relative:page;z-index:-8316" coordorigin="4591,13891" coordsize="1158,738">
            <v:group style="position:absolute;left:4593;top:13893;width:1154;height:734" coordorigin="4593,13893" coordsize="1154,734">
              <v:shape style="position:absolute;left:4593;top:13893;width:1154;height:734" coordorigin="4593,13893" coordsize="1154,734" path="m5747,14627l4593,14627,4593,13893,5747,13893,5747,14627xe" filled="f" stroked="t" strokeweight=".188pt" strokecolor="#BDBEC0">
                <v:path arrowok="t"/>
              </v:shape>
            </v:group>
            <v:group style="position:absolute;left:4717;top:14145;width:189;height:195" coordorigin="4717,14145" coordsize="189,195">
              <v:shape style="position:absolute;left:4717;top:14145;width:189;height:195" coordorigin="4717,14145" coordsize="189,195" path="m4861,14145l4808,14145,4717,14340,4766,14340,4781,14302,4897,14302,4887,14259,4799,14259,4828,14191,4872,14191,4861,14145e" filled="t" fillcolor="#091724" stroked="f">
                <v:path arrowok="t"/>
                <v:fill/>
              </v:shape>
              <v:shape style="position:absolute;left:4717;top:14145;width:189;height:195" coordorigin="4717,14145" coordsize="189,195" path="m4897,14302l4852,14302,4860,14340,4906,14340,4897,14302e" filled="t" fillcolor="#091724" stroked="f">
                <v:path arrowok="t"/>
                <v:fill/>
              </v:shape>
              <v:shape style="position:absolute;left:4717;top:14145;width:189;height:195" coordorigin="4717,14145" coordsize="189,195" path="m4872,14191l4828,14191,4842,14259,4887,14259,4872,14191e" filled="t" fillcolor="#091724" stroked="f">
                <v:path arrowok="t"/>
                <v:fill/>
              </v:shape>
            </v:group>
            <v:group style="position:absolute;left:4906;top:14145;width:166;height:195" coordorigin="4906,14145" coordsize="166,195">
              <v:shape style="position:absolute;left:4906;top:14145;width:166;height:195" coordorigin="4906,14145" coordsize="166,195" path="m5072,14145l4935,14145,4928,14190,5065,14190,5072,14145e" filled="t" fillcolor="#091724" stroked="f">
                <v:path arrowok="t"/>
                <v:fill/>
              </v:shape>
              <v:shape style="position:absolute;left:4906;top:14145;width:166;height:195" coordorigin="4906,14145" coordsize="166,195" path="m5049,14294l4913,14294,4906,14340,5043,14340,5049,14294e" filled="t" fillcolor="#091724" stroked="f">
                <v:path arrowok="t"/>
                <v:fill/>
              </v:shape>
              <v:shape style="position:absolute;left:4917;top:14220;width:127;height:45" type="#_x0000_t75">
                <v:imagedata r:id="rId337" o:title=""/>
              </v:shape>
            </v:group>
            <v:group style="position:absolute;left:5060;top:14143;width:160;height:200" coordorigin="5060,14143" coordsize="160,200">
              <v:shape style="position:absolute;left:5060;top:14143;width:160;height:200" coordorigin="5060,14143" coordsize="160,200" path="m5182,14143l5112,14159,5070,14204,5060,14244,5062,14269,5092,14324,5156,14342,5176,14341,5191,14337,5199,14297,5160,14297,5137,14292,5120,14280,5110,14262,5113,14234,5121,14212,5135,14198,5152,14190,5213,14190,5220,14157,5201,14148,5182,14143e" filled="t" fillcolor="#091724" stroked="f">
                <v:path arrowok="t"/>
                <v:fill/>
              </v:shape>
              <v:shape style="position:absolute;left:5060;top:14143;width:160;height:200" coordorigin="5060,14143" coordsize="160,200" path="m5200,14290l5179,14295,5160,14297,5199,14297,5200,14290e" filled="t" fillcolor="#091724" stroked="f">
                <v:path arrowok="t"/>
                <v:fill/>
              </v:shape>
              <v:shape style="position:absolute;left:5060;top:14143;width:160;height:200" coordorigin="5060,14143" coordsize="160,200" path="m5213,14190l5152,14190,5178,14190,5196,14195,5210,14203,5213,14190e" filled="t" fillcolor="#091724" stroked="f">
                <v:path arrowok="t"/>
                <v:fill/>
              </v:shape>
            </v:group>
            <v:group style="position:absolute;left:5210;top:14141;width:185;height:201" coordorigin="5210,14141" coordsize="185,201">
              <v:shape style="position:absolute;left:5210;top:14141;width:185;height:201" coordorigin="5210,14141" coordsize="185,201" path="m5310,14141l5243,14173,5214,14235,5210,14263,5214,14284,5271,14339,5293,14343,5312,14341,5330,14335,5347,14326,5361,14312,5374,14296,5297,14296,5274,14292,5262,14278,5257,14259,5259,14235,5266,14216,5277,14201,5291,14192,5310,14188,5386,14188,5384,14183,5372,14167,5357,14154,5338,14146,5317,14142,5310,14141e" filled="t" fillcolor="#091724" stroked="f">
                <v:path arrowok="t"/>
                <v:fill/>
              </v:shape>
              <v:shape style="position:absolute;left:5210;top:14141;width:185;height:201" coordorigin="5210,14141" coordsize="185,201" path="m5386,14188l5310,14188,5333,14192,5345,14206,5350,14225,5349,14249,5348,14250,5342,14269,5331,14283,5316,14293,5297,14296,5374,14296,5374,14295,5384,14275,5391,14251,5395,14224,5392,14202,5386,14188e" filled="t" fillcolor="#091724" stroked="f">
                <v:path arrowok="t"/>
                <v:fill/>
              </v:shape>
            </v:group>
            <v:group style="position:absolute;left:5381;top:14145;width:231;height:195" coordorigin="5381,14145" coordsize="231,195">
              <v:shape style="position:absolute;left:5381;top:14145;width:231;height:195" coordorigin="5381,14145" coordsize="231,195" path="m5485,14145l5441,14145,5381,14340,5429,14340,5462,14226,5502,14226,5485,14145e" filled="t" fillcolor="#091724" stroked="f">
                <v:path arrowok="t"/>
                <v:fill/>
              </v:shape>
              <v:shape style="position:absolute;left:5381;top:14145;width:231;height:195" coordorigin="5381,14145" coordsize="231,195" path="m5502,14226l5462,14226,5483,14340,5507,14340,5550,14255,5508,14255,5502,14226e" filled="t" fillcolor="#091724" stroked="f">
                <v:path arrowok="t"/>
                <v:fill/>
              </v:shape>
              <v:shape style="position:absolute;left:5381;top:14145;width:231;height:195" coordorigin="5381,14145" coordsize="231,195" path="m5609,14226l5564,14226,5564,14340,5611,14340,5609,14226e" filled="t" fillcolor="#091724" stroked="f">
                <v:path arrowok="t"/>
                <v:fill/>
              </v:shape>
              <v:shape style="position:absolute;left:5381;top:14145;width:231;height:195" coordorigin="5381,14145" coordsize="231,195" path="m5608,14145l5564,14145,5508,14255,5550,14255,5564,14226,5609,14226,5608,14145e" filled="t" fillcolor="#09172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694.539001pt;width:57.882pt;height:36.902pt;mso-position-horizontal-relative:page;mso-position-vertical-relative:page;z-index:-8315" coordorigin="5883,13891" coordsize="1158,738">
            <v:group style="position:absolute;left:5885;top:13893;width:1154;height:734" coordorigin="5885,13893" coordsize="1154,734">
              <v:shape style="position:absolute;left:5885;top:13893;width:1154;height:734" coordorigin="5885,13893" coordsize="1154,734" path="m7039,14627l5885,14627,5885,13893,7039,13893,7039,14627xe" filled="f" stroked="t" strokeweight=".188pt" strokecolor="#BDBEC0">
                <v:path arrowok="t"/>
              </v:shape>
              <v:shape style="position:absolute;left:5987;top:14055;width:936;height:427" type="#_x0000_t75">
                <v:imagedata r:id="rId338" o:title=""/>
              </v:shape>
            </v:group>
            <w10:wrap type="none"/>
          </v:group>
        </w:pict>
      </w:r>
      <w:r>
        <w:rPr/>
        <w:pict>
          <v:group style="position:absolute;margin-left:358.759003pt;margin-top:694.539001pt;width:57.882pt;height:36.902pt;mso-position-horizontal-relative:page;mso-position-vertical-relative:page;z-index:-8314" coordorigin="7175,13891" coordsize="1158,738">
            <v:group style="position:absolute;left:7177;top:13893;width:1154;height:734" coordorigin="7177,13893" coordsize="1154,734">
              <v:shape style="position:absolute;left:7177;top:13893;width:1154;height:734" coordorigin="7177,13893" coordsize="1154,734" path="m8331,14627l7177,14627,7177,13893,8331,13893,8331,14627xe" filled="f" stroked="t" strokeweight=".188pt" strokecolor="#BDBEC0">
                <v:path arrowok="t"/>
              </v:shape>
              <v:shape style="position:absolute;left:7275;top:14128;width:957;height:210" type="#_x0000_t75">
                <v:imagedata r:id="rId339" o:title=""/>
              </v:shape>
            </v:group>
            <w10:wrap type="none"/>
          </v:group>
        </w:pict>
      </w:r>
      <w:r>
        <w:rPr/>
        <w:pict>
          <v:group style="position:absolute;margin-left:423.354004pt;margin-top:694.539001pt;width:57.882pt;height:36.902pt;mso-position-horizontal-relative:page;mso-position-vertical-relative:page;z-index:-8313" coordorigin="8467,13891" coordsize="1158,738">
            <v:group style="position:absolute;left:8469;top:13893;width:1154;height:734" coordorigin="8469,13893" coordsize="1154,734">
              <v:shape style="position:absolute;left:8469;top:13893;width:1154;height:734" coordorigin="8469,13893" coordsize="1154,734" path="m9623,14627l8469,14627,8469,13893,9623,13893,9623,14627xe" filled="f" stroked="t" strokeweight=".188pt" strokecolor="#BDBEC0">
                <v:path arrowok="t"/>
              </v:shape>
              <v:shape style="position:absolute;left:8581;top:14230;width:924;height:72" type="#_x0000_t75">
                <v:imagedata r:id="rId340" o:title=""/>
              </v:shape>
            </v:group>
            <w10:wrap type="none"/>
          </v:group>
        </w:pict>
      </w:r>
      <w:r>
        <w:rPr/>
        <w:pict>
          <v:group style="position:absolute;margin-left:487.949005pt;margin-top:694.539001pt;width:57.882pt;height:36.902pt;mso-position-horizontal-relative:page;mso-position-vertical-relative:page;z-index:-8312" coordorigin="9759,13891" coordsize="1158,738">
            <v:group style="position:absolute;left:9761;top:13893;width:1154;height:734" coordorigin="9761,13893" coordsize="1154,734">
              <v:shape style="position:absolute;left:9761;top:13893;width:1154;height:734" coordorigin="9761,13893" coordsize="1154,734" path="m10915,14627l9761,14627,9761,13893,10915,13893,10915,14627xe" filled="f" stroked="t" strokeweight=".188pt" strokecolor="#BDBEC0">
                <v:path arrowok="t"/>
              </v:shape>
              <v:shape style="position:absolute;left:9861;top:14125;width:938;height:277" type="#_x0000_t75">
                <v:imagedata r:id="rId341" o:title=""/>
              </v:shape>
            </v:group>
            <w10:wrap type="none"/>
          </v:group>
        </w:pict>
      </w:r>
      <w:r>
        <w:rPr/>
        <w:pict>
          <v:group style="position:absolute;margin-left:35.785801pt;margin-top:738.020935pt;width:57.882pt;height:36.902pt;mso-position-horizontal-relative:page;mso-position-vertical-relative:page;z-index:-8311" coordorigin="716,14760" coordsize="1158,738">
            <v:group style="position:absolute;left:718;top:14762;width:1154;height:734" coordorigin="718,14762" coordsize="1154,734">
              <v:shape style="position:absolute;left:718;top:14762;width:1154;height:734" coordorigin="718,14762" coordsize="1154,734" path="m1871,15497l718,15497,718,14762,1871,14762,1871,15497xe" filled="f" stroked="t" strokeweight=".188pt" strokecolor="#BDBEC0">
                <v:path arrowok="t"/>
              </v:shape>
            </v:group>
            <v:group style="position:absolute;left:808;top:15062;width:88;height:127" coordorigin="808,15062" coordsize="88,127">
              <v:shape style="position:absolute;left:808;top:15062;width:88;height:127" coordorigin="808,15062" coordsize="88,127" path="m857,15062l808,15062,808,15188,875,15186,891,15173,892,15165,840,15165,840,15134,893,15134,888,15124,872,15122,874,15121,886,15111,840,15111,840,15086,891,15086,881,15068,857,15062e" filled="t" fillcolor="#000000" stroked="f">
                <v:path arrowok="t"/>
                <v:fill/>
              </v:shape>
              <v:shape style="position:absolute;left:808;top:15062;width:88;height:127" coordorigin="808,15062" coordsize="88,127" path="m893,15134l856,15134,861,15139,861,15159,856,15165,892,15165,895,15151,895,15138,893,15134e" filled="t" fillcolor="#000000" stroked="f">
                <v:path arrowok="t"/>
                <v:fill/>
              </v:shape>
              <v:shape style="position:absolute;left:808;top:15062;width:88;height:127" coordorigin="808,15062" coordsize="88,127" path="m891,15086l855,15086,859,15092,859,15106,855,15111,886,15111,888,15110,891,15086e" filled="t" fillcolor="#000000" stroked="f">
                <v:path arrowok="t"/>
                <v:fill/>
              </v:shape>
            </v:group>
            <v:group style="position:absolute;left:906;top:15059;width:89;height:128" coordorigin="906,15059" coordsize="89,128">
              <v:shape style="position:absolute;left:906;top:15059;width:89;height:128" coordorigin="906,15059" coordsize="89,128" path="m950,15059l907,15110,906,15146,911,15166,923,15180,942,15186,971,15187,985,15176,988,15168,950,15168,943,15164,940,15146,939,15108,943,15088,956,15084,989,15084,985,15074,971,15063,950,15059e" filled="t" fillcolor="#000000" stroked="f">
                <v:path arrowok="t"/>
                <v:fill/>
              </v:shape>
              <v:shape style="position:absolute;left:906;top:15059;width:89;height:128" coordorigin="906,15059" coordsize="89,128" path="m989,15084l956,15084,960,15099,961,15135,959,15161,950,15168,988,15168,993,15155,995,15125,993,15095,989,15084e" filled="t" fillcolor="#000000" stroked="f">
                <v:path arrowok="t"/>
                <v:fill/>
              </v:shape>
            </v:group>
            <v:group style="position:absolute;left:1008;top:15062;width:121;height:127" coordorigin="1008,15062" coordsize="121,127">
              <v:shape style="position:absolute;left:1008;top:15062;width:121;height:127" coordorigin="1008,15062" coordsize="121,127" path="m1055,15062l1008,15062,1008,15188,1039,15188,1039,15094,1060,15094,1055,15062e" filled="t" fillcolor="#000000" stroked="f">
                <v:path arrowok="t"/>
                <v:fill/>
              </v:shape>
              <v:shape style="position:absolute;left:1008;top:15062;width:121;height:127" coordorigin="1008,15062" coordsize="121,127" path="m1060,15094l1039,15094,1057,15188,1080,15188,1090,15137,1068,15137,1060,15094e" filled="t" fillcolor="#000000" stroked="f">
                <v:path arrowok="t"/>
                <v:fill/>
              </v:shape>
              <v:shape style="position:absolute;left:1008;top:15062;width:121;height:127" coordorigin="1008,15062" coordsize="121,127" path="m1129,15094l1098,15094,1098,15188,1129,15188,1129,15094e" filled="t" fillcolor="#000000" stroked="f">
                <v:path arrowok="t"/>
                <v:fill/>
              </v:shape>
              <v:shape style="position:absolute;left:1008;top:15062;width:121;height:127" coordorigin="1008,15062" coordsize="121,127" path="m1129,15062l1082,15062,1068,15137,1090,15137,1098,15094,1129,15094,1129,15062e" filled="t" fillcolor="#000000" stroked="f">
                <v:path arrowok="t"/>
                <v:fill/>
              </v:shape>
            </v:group>
            <v:group style="position:absolute;left:1144;top:15062;width:88;height:127" coordorigin="1144,15062" coordsize="88,127">
              <v:shape style="position:absolute;left:1144;top:15062;width:88;height:127" coordorigin="1144,15062" coordsize="88,127" path="m1193,15062l1144,15062,1144,15188,1211,15186,1226,15173,1228,15165,1176,15165,1176,15134,1229,15134,1225,15124,1208,15122,1210,15121,1222,15111,1176,15111,1176,15086,1227,15086,1217,15068,1193,15062e" filled="t" fillcolor="#000000" stroked="f">
                <v:path arrowok="t"/>
                <v:fill/>
              </v:shape>
              <v:shape style="position:absolute;left:1144;top:15062;width:88;height:127" coordorigin="1144,15062" coordsize="88,127" path="m1229,15134l1192,15134,1197,15139,1197,15159,1192,15165,1228,15165,1231,15151,1231,15138,1229,15134e" filled="t" fillcolor="#000000" stroked="f">
                <v:path arrowok="t"/>
                <v:fill/>
              </v:shape>
              <v:shape style="position:absolute;left:1144;top:15062;width:88;height:127" coordorigin="1144,15062" coordsize="88,127" path="m1227,15086l1191,15086,1195,15092,1195,15106,1191,15111,1222,15111,1223,15110,1227,15086e" filled="t" fillcolor="#000000" stroked="f">
                <v:path arrowok="t"/>
                <v:fill/>
              </v:shape>
            </v:group>
            <v:group style="position:absolute;left:1233;top:15062;width:103;height:127" coordorigin="1233,15062" coordsize="103,127">
              <v:shape style="position:absolute;left:1233;top:15062;width:103;height:127" coordorigin="1233,15062" coordsize="103,127" path="m1306,15062l1264,15062,1233,15188,1268,15188,1272,15166,1331,15166,1325,15141,1276,15141,1285,15088,1312,15088,1306,15062e" filled="t" fillcolor="#000000" stroked="f">
                <v:path arrowok="t"/>
                <v:fill/>
              </v:shape>
              <v:shape style="position:absolute;left:1233;top:15062;width:103;height:127" coordorigin="1233,15062" coordsize="103,127" path="m1331,15166l1298,15166,1301,15188,1336,15188,1331,15166e" filled="t" fillcolor="#000000" stroked="f">
                <v:path arrowok="t"/>
                <v:fill/>
              </v:shape>
              <v:shape style="position:absolute;left:1233;top:15062;width:103;height:127" coordorigin="1233,15062" coordsize="103,127" path="m1312,15088l1285,15088,1294,15141,1325,15141,1312,15088e" filled="t" fillcolor="#000000" stroked="f">
                <v:path arrowok="t"/>
                <v:fill/>
              </v:shape>
            </v:group>
            <v:group style="position:absolute;left:1345;top:15062;width:91;height:127" coordorigin="1345,15062" coordsize="91,127">
              <v:shape style="position:absolute;left:1345;top:15062;width:91;height:127" coordorigin="1345,15062" coordsize="91,127" path="m1397,15062l1345,15062,1345,15188,1379,15188,1379,15138,1431,15138,1426,15127,1415,15124,1424,15115,1379,15115,1379,15086,1430,15086,1421,15069,1397,15062e" filled="t" fillcolor="#000000" stroked="f">
                <v:path arrowok="t"/>
                <v:fill/>
              </v:shape>
              <v:shape style="position:absolute;left:1345;top:15062;width:91;height:127" coordorigin="1345,15062" coordsize="91,127" path="m1431,15138l1395,15138,1398,15141,1398,15182,1401,15188,1436,15188,1436,15186,1434,15186,1434,15184,1432,15183,1431,15180,1431,15138e" filled="t" fillcolor="#000000" stroked="f">
                <v:path arrowok="t"/>
                <v:fill/>
              </v:shape>
              <v:shape style="position:absolute;left:1345;top:15062;width:91;height:127" coordorigin="1345,15062" coordsize="91,127" path="m1430,15086l1395,15086,1399,15090,1399,15109,1395,15115,1424,15115,1428,15112,1431,15086,1430,15086e" filled="t" fillcolor="#000000" stroked="f">
                <v:path arrowok="t"/>
                <v:fill/>
              </v:shape>
            </v:group>
            <v:group style="position:absolute;left:1446;top:15062;width:87;height:127" coordorigin="1446,15062" coordsize="87,127">
              <v:shape style="position:absolute;left:1446;top:15062;width:87;height:127" coordorigin="1446,15062" coordsize="87,127" path="m1494,15062l1446,15062,1446,15188,1507,15187,1522,15178,1528,15165,1479,15165,1479,15086,1530,15086,1529,15084,1518,15068,1494,15062e" filled="t" fillcolor="#000000" stroked="f">
                <v:path arrowok="t"/>
                <v:fill/>
              </v:shape>
              <v:shape style="position:absolute;left:1446;top:15062;width:87;height:127" coordorigin="1446,15062" coordsize="87,127" path="m1530,15086l1479,15086,1490,15086,1498,15096,1500,15130,1497,15159,1486,15165,1528,15165,1530,15161,1533,15137,1533,15106,1530,15086e" filled="t" fillcolor="#000000" stroked="f">
                <v:path arrowok="t"/>
                <v:fill/>
              </v:shape>
            </v:group>
            <v:group style="position:absolute;left:1564;top:15062;width:2;height:127" coordorigin="1564,15062" coordsize="2,127">
              <v:shape style="position:absolute;left:1564;top:15062;width:2;height:127" coordorigin="1564,15062" coordsize="0,127" path="m1564,15062l1564,15188e" filled="f" stroked="t" strokeweight="1.769pt" strokecolor="#000000">
                <v:path arrowok="t"/>
              </v:shape>
            </v:group>
            <v:group style="position:absolute;left:1595;top:15062;width:77;height:127" coordorigin="1595,15062" coordsize="77,127">
              <v:shape style="position:absolute;left:1595;top:15062;width:77;height:127" coordorigin="1595,15062" coordsize="77,127" path="m1670,15062l1595,15062,1595,15188,1671,15188,1671,15161,1628,15161,1628,15136,1667,15136,1667,15111,1628,15111,1628,15089,1670,15089,1670,15062e" filled="t" fillcolor="#000000" stroked="f">
                <v:path arrowok="t"/>
                <v:fill/>
              </v:shape>
            </v:group>
            <v:group style="position:absolute;left:1684;top:15062;width:90;height:127" coordorigin="1684,15062" coordsize="90,127">
              <v:shape style="position:absolute;left:1684;top:15062;width:90;height:127" coordorigin="1684,15062" coordsize="90,127" path="m1735,15062l1684,15062,1684,15188,1717,15188,1717,15138,1769,15138,1765,15127,1754,15124,1763,15115,1717,15115,1717,15086,1769,15086,1759,15069,1735,15062e" filled="t" fillcolor="#000000" stroked="f">
                <v:path arrowok="t"/>
                <v:fill/>
              </v:shape>
              <v:shape style="position:absolute;left:1684;top:15062;width:90;height:127" coordorigin="1684,15062" coordsize="90,127" path="m1769,15138l1733,15138,1736,15141,1736,15182,1740,15188,1774,15188,1774,15186,1772,15186,1771,15183,1769,15180,1769,15138e" filled="t" fillcolor="#000000" stroked="f">
                <v:path arrowok="t"/>
                <v:fill/>
              </v:shape>
              <v:shape style="position:absolute;left:1684;top:15062;width:90;height:127" coordorigin="1684,15062" coordsize="90,127" path="m1769,15086l1733,15086,1737,15090,1737,15109,1733,15115,1763,15115,1766,15112,1769,15086,1769,1508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00.380997pt;margin-top:738.020935pt;width:57.882pt;height:36.902pt;mso-position-horizontal-relative:page;mso-position-vertical-relative:page;z-index:-8310" coordorigin="2008,14760" coordsize="1158,738">
            <v:group style="position:absolute;left:2009;top:14762;width:1154;height:734" coordorigin="2009,14762" coordsize="1154,734">
              <v:shape style="position:absolute;left:2009;top:14762;width:1154;height:734" coordorigin="2009,14762" coordsize="1154,734" path="m3163,15497l2009,15497,2009,14762,3163,14762,3163,15497xe" filled="f" stroked="t" strokeweight=".188pt" strokecolor="#BDBEC0">
                <v:path arrowok="t"/>
              </v:shape>
              <v:shape style="position:absolute;left:2382;top:14802;width:400;height:598" type="#_x0000_t75">
                <v:imagedata r:id="rId342" o:title=""/>
              </v:shape>
            </v:group>
            <w10:wrap type="none"/>
          </v:group>
        </w:pict>
      </w:r>
      <w:r>
        <w:rPr/>
        <w:pict>
          <v:group style="position:absolute;margin-left:164.975998pt;margin-top:738.020935pt;width:57.882pt;height:36.902pt;mso-position-horizontal-relative:page;mso-position-vertical-relative:page;z-index:-8309" coordorigin="3300,14760" coordsize="1158,738">
            <v:group style="position:absolute;left:3301;top:14762;width:1154;height:734" coordorigin="3301,14762" coordsize="1154,734">
              <v:shape style="position:absolute;left:3301;top:14762;width:1154;height:734" coordorigin="3301,14762" coordsize="1154,734" path="m4455,15497l3301,15497,3301,14762,4455,14762,4455,15497xe" filled="f" stroked="t" strokeweight=".188pt" strokecolor="#BDBEC0">
                <v:path arrowok="t"/>
              </v:shape>
            </v:group>
            <v:group style="position:absolute;left:4199;top:15046;width:138;height:158" coordorigin="4199,15046" coordsize="138,158">
              <v:shape style="position:absolute;left:4199;top:15046;width:138;height:158" coordorigin="4199,15046" coordsize="138,158" path="m4265,15046l4213,15077,4199,15125,4201,15144,4238,15196,4276,15204,4286,15204,4297,15203,4312,15196,4315,15194,4319,15192,4326,15185,4282,15185,4264,15178,4248,15164,4236,15145,4228,15121,4241,15120,4228,15120,4227,15114,4227,15108,4227,15098,4235,15073,4251,15060,4269,15057,4309,15057,4305,15053,4289,15048,4265,15046e" filled="t" fillcolor="#EA204A" stroked="f">
                <v:path arrowok="t"/>
                <v:fill/>
              </v:shape>
              <v:shape style="position:absolute;left:4199;top:15046;width:138;height:158" coordorigin="4199,15046" coordsize="138,158" path="m4336,15176l4325,15181,4308,15185,4282,15185,4326,15185,4335,15177,4336,15176e" filled="t" fillcolor="#EA204A" stroked="f">
                <v:path arrowok="t"/>
                <v:fill/>
              </v:shape>
              <v:shape style="position:absolute;left:4199;top:15046;width:138;height:158" coordorigin="4199,15046" coordsize="138,158" path="m4309,15057l4269,15057,4289,15067,4297,15085,4297,15090,4294,15092,4288,15094,4228,15120,4241,15120,4254,15119,4330,15086,4324,15071,4309,15057e" filled="t" fillcolor="#EA204A" stroked="f">
                <v:path arrowok="t"/>
                <v:fill/>
              </v:shape>
            </v:group>
            <v:group style="position:absolute;left:4115;top:14967;width:87;height:233" coordorigin="4115,14967" coordsize="87,233">
              <v:shape style="position:absolute;left:4115;top:14967;width:87;height:233" coordorigin="4115,14967" coordsize="87,233" path="m4187,14967l4140,14967,4115,14978,4141,14978,4141,15189,4140,15190,4132,15199,4190,15199,4202,15192,4197,15192,4191,15191,4186,15191,4175,15190,4172,15188,4173,14988,4174,14976,4177,14973,4187,14967e" filled="t" fillcolor="#09A84E" stroked="f">
                <v:path arrowok="t"/>
                <v:fill/>
              </v:shape>
            </v:group>
            <v:group style="position:absolute;left:3960;top:15050;width:164;height:249" coordorigin="3960,15050" coordsize="164,249">
              <v:shape style="position:absolute;left:3960;top:15050;width:164;height:249" coordorigin="3960,15050" coordsize="164,249" path="m4069,15163l4041,15163,4039,15167,4038,15171,4038,15187,4043,15193,4035,15200,3973,15223,3960,15259,3964,15272,3975,15284,3993,15292,4019,15298,4055,15299,4077,15292,4086,15286,4027,15286,4006,15277,3993,15262,3989,15241,4002,15221,4017,15213,4031,15209,4048,15208,4105,15208,4104,15207,4089,15193,4077,15184,4074,15181,4069,15177,4069,15163e" filled="t" fillcolor="#127DC2" stroked="f">
                <v:path arrowok="t"/>
                <v:fill/>
              </v:shape>
              <v:shape style="position:absolute;left:3960;top:15050;width:164;height:249" coordorigin="3960,15050" coordsize="164,249" path="m4105,15208l4056,15208,4059,15208,4068,15215,4083,15228,4091,15243,4092,15262,4092,15265,4081,15277,4060,15284,4027,15286,4086,15286,4094,15280,4106,15265,4113,15246,4115,15224,4105,15208e" filled="t" fillcolor="#127DC2" stroked="f">
                <v:path arrowok="t"/>
                <v:fill/>
              </v:shape>
              <v:shape style="position:absolute;left:3960;top:15050;width:164;height:249" coordorigin="3960,15050" coordsize="164,249" path="m4124,15050l4052,15050,3994,15071,3978,15128,3988,15146,4006,15159,4031,15164,4034,15164,4041,15163,4069,15163,4069,15162,4074,15158,4077,15155,4054,15155,4033,15152,4017,15138,4008,15117,4005,15096,4005,15088,4007,15079,4017,15065,4027,15061,4105,15061,4124,15050e" filled="t" fillcolor="#127DC2" stroked="f">
                <v:path arrowok="t"/>
                <v:fill/>
              </v:shape>
              <v:shape style="position:absolute;left:3960;top:15050;width:164;height:249" coordorigin="3960,15050" coordsize="164,249" path="m4105,15061l4027,15061,4049,15064,4064,15079,4074,15100,4077,15120,4077,15128,4076,15138,4063,15151,4054,15155,4077,15155,4083,15150,4094,15138,4102,15120,4104,15092,4094,15073,4082,15062,4103,15062,4105,15061e" filled="t" fillcolor="#127DC2" stroked="f">
                <v:path arrowok="t"/>
                <v:fill/>
              </v:shape>
            </v:group>
            <v:group style="position:absolute;left:3798;top:15046;width:162;height:158" coordorigin="3798,15046" coordsize="162,158">
              <v:shape style="position:absolute;left:3798;top:15046;width:162;height:158" coordorigin="3798,15046" coordsize="162,158" path="m3876,15046l3819,15074,3798,15138,3804,15157,3815,15175,3831,15190,3852,15200,3878,15204,3889,15203,3911,15198,3918,15193,3879,15193,3861,15185,3846,15170,3837,15149,3831,15126,3829,15104,3833,15085,3845,15067,3852,15060,3863,15056,3919,15056,3902,15049,3876,15046e" filled="t" fillcolor="#FED900" stroked="f">
                <v:path arrowok="t"/>
                <v:fill/>
              </v:shape>
              <v:shape style="position:absolute;left:3798;top:15046;width:162;height:158" coordorigin="3798,15046" coordsize="162,158" path="m3919,15056l3863,15056,3875,15056,3896,15062,3927,15121,3929,15154,3927,15166,3919,15177,3917,15179,3902,15190,3879,15193,3918,15193,3958,15132,3960,15107,3953,15088,3941,15071,3924,15058,3919,15056e" filled="t" fillcolor="#FED900" stroked="f">
                <v:path arrowok="t"/>
                <v:fill/>
              </v:shape>
            </v:group>
            <v:group style="position:absolute;left:3623;top:15046;width:162;height:158" coordorigin="3623,15046" coordsize="162,158">
              <v:shape style="position:absolute;left:3623;top:15046;width:162;height:158" coordorigin="3623,15046" coordsize="162,158" path="m3700,15046l3644,15074,3623,15138,3629,15157,3640,15175,3656,15190,3677,15200,3702,15204,3713,15203,3735,15198,3743,15193,3704,15193,3685,15185,3671,15170,3661,15149,3656,15126,3654,15104,3657,15085,3669,15067,3677,15060,3688,15056,3744,15056,3727,15049,3700,15046e" filled="t" fillcolor="#EA204A" stroked="f">
                <v:path arrowok="t"/>
                <v:fill/>
              </v:shape>
              <v:shape style="position:absolute;left:3623;top:15046;width:162;height:158" coordorigin="3623,15046" coordsize="162,158" path="m3744,15056l3688,15056,3700,15056,3721,15062,3752,15121,3753,15154,3752,15166,3744,15177,3742,15179,3727,15190,3704,15193,3743,15193,3783,15132,3784,15107,3777,15088,3765,15071,3748,15058,3744,15056e" filled="t" fillcolor="#EA204A" stroked="f">
                <v:path arrowok="t"/>
                <v:fill/>
              </v:shape>
            </v:group>
            <v:group style="position:absolute;left:3388;top:14981;width:224;height:226" coordorigin="3388,14981" coordsize="224,226">
              <v:shape style="position:absolute;left:3388;top:14981;width:224;height:226" coordorigin="3388,14981" coordsize="224,226" path="m3519,14981l3447,14996,3403,15041,3388,15105,3391,15123,3438,15188,3517,15207,3536,15205,3557,15202,3592,15194,3514,15194,3494,15189,3446,15152,3423,15088,3422,15062,3429,15042,3473,15001,3523,14993,3576,14993,3554,14985,3539,14982,3519,14981e" filled="t" fillcolor="#127DC2" stroked="f">
                <v:path arrowok="t"/>
                <v:fill/>
              </v:shape>
              <v:shape style="position:absolute;left:3388;top:14981;width:224;height:226" coordorigin="3388,14981" coordsize="224,226" path="m3602,15138l3569,15138,3561,15191,3544,15194,3514,15194,3592,15194,3601,15192,3601,15151,3601,15142,3602,15140,3602,15138e" filled="t" fillcolor="#127DC2" stroked="f">
                <v:path arrowok="t"/>
                <v:fill/>
              </v:shape>
              <v:shape style="position:absolute;left:3388;top:14981;width:224;height:226" coordorigin="3388,14981" coordsize="224,226" path="m3613,15127l3547,15127,3522,15140,3569,15138,3602,15138,3602,15137,3603,15137,3605,15135,3613,15127e" filled="t" fillcolor="#127DC2" stroked="f">
                <v:path arrowok="t"/>
                <v:fill/>
              </v:shape>
              <v:shape style="position:absolute;left:3388;top:14981;width:224;height:226" coordorigin="3388,14981" coordsize="224,226" path="m3576,14993l3523,14993,3545,15000,3561,15010,3572,15020,3565,15033,3575,15030,3596,15002,3581,14994,3576,14993e" filled="t" fillcolor="#127DC2" stroked="f">
                <v:path arrowok="t"/>
                <v:fill/>
              </v:shape>
            </v:group>
            <v:group style="position:absolute;left:4341;top:15048;width:9;height:22" coordorigin="4341,15048" coordsize="9,22">
              <v:shape style="position:absolute;left:4341;top:15048;width:9;height:22" coordorigin="4341,15048" coordsize="9,22" path="m4350,15050l4347,15050,4347,15070,4350,15070,4350,15050e" filled="t" fillcolor="#D1D2D3" stroked="f">
                <v:path arrowok="t"/>
                <v:fill/>
              </v:shape>
              <v:shape style="position:absolute;left:4341;top:15048;width:9;height:22" coordorigin="4341,15048" coordsize="9,22" path="m4357,15048l4341,15048,4341,15050,4357,15050,4357,15048e" filled="t" fillcolor="#D1D2D3" stroked="f">
                <v:path arrowok="t"/>
                <v:fill/>
              </v:shape>
            </v:group>
            <v:group style="position:absolute;left:4361;top:15048;width:19;height:22" coordorigin="4361,15048" coordsize="19,22">
              <v:shape style="position:absolute;left:4361;top:15048;width:19;height:22" coordorigin="4361,15048" coordsize="19,22" path="m4364,15048l4361,15048,4361,15070,4363,15070,4363,15050,4365,15050,4364,15048e" filled="t" fillcolor="#D1D2D3" stroked="f">
                <v:path arrowok="t"/>
                <v:fill/>
              </v:shape>
              <v:shape style="position:absolute;left:4361;top:15048;width:19;height:22" coordorigin="4361,15048" coordsize="19,22" path="m4365,15050l4363,15050,4369,15070,4371,15070,4372,15066,4370,15066,4365,15050e" filled="t" fillcolor="#D1D2D3" stroked="f">
                <v:path arrowok="t"/>
                <v:fill/>
              </v:shape>
              <v:shape style="position:absolute;left:4361;top:15048;width:19;height:22" coordorigin="4361,15048" coordsize="19,22" path="m4380,15050l4377,15050,4377,15070,4380,15070,4380,15050e" filled="t" fillcolor="#D1D2D3" stroked="f">
                <v:path arrowok="t"/>
                <v:fill/>
              </v:shape>
              <v:shape style="position:absolute;left:4361;top:15048;width:19;height:22" coordorigin="4361,15048" coordsize="19,22" path="m4380,15048l4376,15048,4370,15066,4372,15066,4377,15050,4380,15050,4380,15048e" filled="t" fillcolor="#D1D2D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29.570007pt;margin-top:738.020935pt;width:57.882pt;height:36.902pt;mso-position-horizontal-relative:page;mso-position-vertical-relative:page;z-index:-8308" coordorigin="4591,14760" coordsize="1158,738">
            <v:group style="position:absolute;left:4593;top:14762;width:1154;height:734" coordorigin="4593,14762" coordsize="1154,734">
              <v:shape style="position:absolute;left:4593;top:14762;width:1154;height:734" coordorigin="4593,14762" coordsize="1154,734" path="m5747,15497l4593,15497,4593,14762,5747,14762,5747,15497xe" filled="f" stroked="t" strokeweight=".188pt" strokecolor="#BDBEC0">
                <v:path arrowok="t"/>
              </v:shape>
              <v:shape style="position:absolute;left:4686;top:15054;width:971;height:147" type="#_x0000_t75">
                <v:imagedata r:id="rId343" o:title=""/>
              </v:shape>
            </v:group>
            <w10:wrap type="none"/>
          </v:group>
        </w:pict>
      </w:r>
      <w:r>
        <w:rPr/>
        <w:pict>
          <v:group style="position:absolute;margin-left:294.165009pt;margin-top:738.020935pt;width:57.882pt;height:36.902pt;mso-position-horizontal-relative:page;mso-position-vertical-relative:page;z-index:-8307" coordorigin="5883,14760" coordsize="1158,738">
            <v:group style="position:absolute;left:5885;top:14762;width:1154;height:734" coordorigin="5885,14762" coordsize="1154,734">
              <v:shape style="position:absolute;left:5885;top:14762;width:1154;height:734" coordorigin="5885,14762" coordsize="1154,734" path="m7039,15497l5885,15497,5885,14762,7039,14762,7039,15497xe" filled="f" stroked="t" strokeweight=".188pt" strokecolor="#BDBEC0">
                <v:path arrowok="t"/>
              </v:shape>
            </v:group>
            <v:group style="position:absolute;left:6764;top:15015;width:2;height:287" coordorigin="6764,15015" coordsize="2,287">
              <v:shape style="position:absolute;left:6764;top:15015;width:2;height:287" coordorigin="6764,15015" coordsize="0,287" path="m6764,15015l6764,15302e" filled="f" stroked="t" strokeweight="3.918pt" strokecolor="#2E3092">
                <v:path arrowok="t"/>
              </v:shape>
            </v:group>
            <v:group style="position:absolute;left:6660;top:14976;width:208;height:2" coordorigin="6660,14976" coordsize="208,2">
              <v:shape style="position:absolute;left:6660;top:14976;width:208;height:2" coordorigin="6660,14976" coordsize="208,0" path="m6660,14976l6868,14976e" filled="f" stroked="t" strokeweight="3.918pt" strokecolor="#2E3092">
                <v:path arrowok="t"/>
              </v:shape>
            </v:group>
            <v:group style="position:absolute;left:6053;top:14938;width:184;height:363" coordorigin="6053,14938" coordsize="184,363">
              <v:shape style="position:absolute;left:6053;top:14938;width:184;height:363" coordorigin="6053,14938" coordsize="184,363" path="m6237,14938l6053,14938,6053,15302,6129,15302,6129,15170,6219,15170,6219,15094,6129,15094,6129,15015,6237,15015,6237,14938e" filled="t" fillcolor="#2E3092" stroked="f">
                <v:path arrowok="t"/>
                <v:fill/>
              </v:shape>
            </v:group>
            <v:group style="position:absolute;left:6398;top:14938;width:249;height:363" coordorigin="6398,14938" coordsize="249,363">
              <v:shape style="position:absolute;left:6398;top:14938;width:249;height:363" coordorigin="6398,14938" coordsize="249,363" path="m6398,14938l6398,15302,6474,15302,6474,15170,6647,15170,6647,15094,6474,15094,6474,15015,6632,15015,6630,15010,6589,14958,6541,14938,6398,14938e" filled="t" fillcolor="#2E3092" stroked="f">
                <v:path arrowok="t"/>
                <v:fill/>
              </v:shape>
            </v:group>
            <v:group style="position:absolute;left:6609;top:15170;width:2;height:132" coordorigin="6609,15170" coordsize="2,132">
              <v:shape style="position:absolute;left:6609;top:15170;width:2;height:132" coordorigin="6609,15170" coordsize="0,132" path="m6609,15170l6609,15302e" filled="f" stroked="t" strokeweight="3.918186pt" strokecolor="#2E3092">
                <v:path arrowok="t"/>
              </v:shape>
            </v:group>
            <v:group style="position:absolute;left:6536;top:15015;width:111;height:79" coordorigin="6536,15015" coordsize="111,79">
              <v:shape style="position:absolute;left:6536;top:15015;width:111;height:79" coordorigin="6536,15015" coordsize="111,79" path="m6632,15015l6536,15015,6549,15019,6560,15033,6568,15055,6570,15082,6571,15094,6647,15094,6647,15082,6645,15056,6639,15032,6632,15015e" filled="t" fillcolor="#2E3092" stroked="f">
                <v:path arrowok="t"/>
                <v:fill/>
              </v:shape>
            </v:group>
            <v:group style="position:absolute;left:6317;top:14938;width:2;height:363" coordorigin="6317,14938" coordsize="2,363">
              <v:shape style="position:absolute;left:6317;top:14938;width:2;height:363" coordorigin="6317,14938" coordsize="0,363" path="m6317,14938l6317,15302e" filled="f" stroked="t" strokeweight="3.918pt" strokecolor="#2E3092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8.759003pt;margin-top:738.020935pt;width:57.882pt;height:36.902pt;mso-position-horizontal-relative:page;mso-position-vertical-relative:page;z-index:-8306" coordorigin="7175,14760" coordsize="1158,738">
            <v:group style="position:absolute;left:7177;top:14762;width:1154;height:734" coordorigin="7177,14762" coordsize="1154,734">
              <v:shape style="position:absolute;left:7177;top:14762;width:1154;height:734" coordorigin="7177,14762" coordsize="1154,734" path="m8331,15497l7177,15497,7177,14762,8331,14762,8331,15497xe" filled="f" stroked="t" strokeweight=".188pt" strokecolor="#BDBEC0">
                <v:path arrowok="t"/>
              </v:shape>
              <v:shape style="position:absolute;left:7423;top:14798;width:664;height:650" type="#_x0000_t75">
                <v:imagedata r:id="rId344" o:title=""/>
              </v:shape>
            </v:group>
            <w10:wrap type="none"/>
          </v:group>
        </w:pict>
      </w:r>
      <w:r>
        <w:rPr/>
        <w:pict>
          <v:group style="position:absolute;margin-left:423.354004pt;margin-top:738.020935pt;width:57.882pt;height:36.902pt;mso-position-horizontal-relative:page;mso-position-vertical-relative:page;z-index:-8305" coordorigin="8467,14760" coordsize="1158,738">
            <v:group style="position:absolute;left:8469;top:14762;width:1154;height:734" coordorigin="8469,14762" coordsize="1154,734">
              <v:shape style="position:absolute;left:8469;top:14762;width:1154;height:734" coordorigin="8469,14762" coordsize="1154,734" path="m9623,15497l8469,15497,8469,14762,9623,14762,9623,15497xe" filled="f" stroked="t" strokeweight=".188pt" strokecolor="#BDBEC0">
                <v:path arrowok="t"/>
              </v:shape>
            </v:group>
            <v:group style="position:absolute;left:8821;top:15356;width:450;height:55" coordorigin="8821,15356" coordsize="450,55">
              <v:shape style="position:absolute;left:8821;top:15356;width:450;height:55" coordorigin="8821,15356" coordsize="450,55" path="m8950,15359l8944,15359,8944,15408,8950,15408,8950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8963,15394l8957,15395,8957,15399,8959,15402,8965,15408,8968,15409,8977,15409,8980,15407,8983,15405,8985,15403,8970,15403,8968,15402,8966,15401,8964,15399,8963,15396,8963,15394e" filled="t" fillcolor="#000000" stroked="f">
                <v:path arrowok="t"/>
                <v:fill/>
              </v:shape>
              <v:shape style="position:absolute;left:8821;top:15356;width:450;height:55" coordorigin="8821,15356" coordsize="450,55" path="m8979,15357l8970,15357,8966,15359,8961,15363,8959,15366,8959,15375,8963,15380,8970,15383,8973,15384,8979,15387,8982,15390,8982,15396,8981,15399,8979,15400,8977,15402,8975,15403,8985,15403,8986,15402,8988,15398,8988,15387,8984,15382,8976,15379,8972,15377,8967,15375,8965,15373,8965,15368,8966,15366,8969,15364,8971,15363,8985,15363,8984,15360,8979,15357e" filled="t" fillcolor="#000000" stroked="f">
                <v:path arrowok="t"/>
                <v:fill/>
              </v:shape>
              <v:shape style="position:absolute;left:8821;top:15356;width:450;height:55" coordorigin="8821,15356" coordsize="450,55" path="m8985,15363l8977,15363,8980,15365,8981,15368,8986,15365,8985,15363e" filled="t" fillcolor="#000000" stroked="f">
                <v:path arrowok="t"/>
                <v:fill/>
              </v:shape>
              <v:shape style="position:absolute;left:8821;top:15356;width:450;height:55" coordorigin="8821,15356" coordsize="450,55" path="m8827,15359l8821,15359,8821,15408,8842,15408,8842,15402,8827,15402,8827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8906,15359l8900,15359,8900,15395,8901,15400,8905,15403,8908,15407,8912,15409,8923,15409,8928,15407,8931,15403,8910,15403,8906,15398,8906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8936,15359l8930,15359,8930,15398,8926,15403,8931,15403,8934,15400,8936,15395,8936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8876,15357l8862,15357,8855,15360,8850,15365,8845,15370,8843,15376,8843,15391,8845,15397,8851,15402,8855,15406,8861,15409,8876,15409,8882,15406,8885,15403,8863,15403,8859,15401,8855,15397,8851,15393,8849,15389,8849,15378,8851,15373,8858,15365,8863,15363,8885,15363,8882,15360,8876,15357e" filled="t" fillcolor="#000000" stroked="f">
                <v:path arrowok="t"/>
                <v:fill/>
              </v:shape>
              <v:shape style="position:absolute;left:8821;top:15356;width:450;height:55" coordorigin="8821,15356" coordsize="450,55" path="m8885,15363l8874,15363,8879,15365,8883,15369,8887,15373,8888,15378,8888,15389,8886,15393,8883,15397,8879,15401,8874,15403,8885,15403,8887,15402,8892,15397,8895,15391,8895,15376,8892,15370,8885,15363e" filled="t" fillcolor="#000000" stroked="f">
                <v:path arrowok="t"/>
                <v:fill/>
              </v:shape>
              <v:shape style="position:absolute;left:8821;top:15356;width:450;height:55" coordorigin="8821,15356" coordsize="450,55" path="m9158,15364l9151,15364,9151,15408,9158,15408,9158,15364e" filled="t" fillcolor="#000000" stroked="f">
                <v:path arrowok="t"/>
                <v:fill/>
              </v:shape>
              <v:shape style="position:absolute;left:8821;top:15356;width:450;height:55" coordorigin="8821,15356" coordsize="450,55" path="m9169,15359l9140,15359,9140,15364,9169,15364,9169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203,15357l9189,15357,9183,15360,9178,15365,9173,15370,9171,15376,9171,15391,9173,15397,9178,15402,9183,15406,9189,15409,9204,15409,9210,15406,9213,15403,9191,15403,9186,15401,9183,15397,9179,15393,9177,15389,9177,15378,9178,15373,9182,15369,9186,15365,9191,15363,9213,15363,9210,15360,9203,15357e" filled="t" fillcolor="#000000" stroked="f">
                <v:path arrowok="t"/>
                <v:fill/>
              </v:shape>
              <v:shape style="position:absolute;left:8821;top:15356;width:450;height:55" coordorigin="8821,15356" coordsize="450,55" path="m9213,15363l9202,15363,9207,15365,9211,15369,9214,15373,9216,15378,9216,15389,9214,15393,9210,15397,9207,15401,9202,15403,9213,15403,9220,15397,9222,15391,9222,15376,9220,15370,9215,15365,9213,15363e" filled="t" fillcolor="#000000" stroked="f">
                <v:path arrowok="t"/>
                <v:fill/>
              </v:shape>
              <v:shape style="position:absolute;left:8821;top:15356;width:450;height:55" coordorigin="8821,15356" coordsize="450,55" path="m9015,15359l9008,15359,9030,15411,9036,15395,9030,15395,9015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051,15359l9044,15359,9030,15395,9036,15395,9051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105,15359l9099,15359,9099,15408,9105,15408,9105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127,15364l9122,15364,9122,15408,9127,15408,9127,15364e" filled="t" fillcolor="#000000" stroked="f">
                <v:path arrowok="t"/>
                <v:fill/>
              </v:shape>
              <v:shape style="position:absolute;left:8821;top:15356;width:450;height:55" coordorigin="8821,15356" coordsize="450,55" path="m9139,15359l9110,15359,9110,15364,9139,15364,9139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061,15359l9054,15359,9054,15395,9056,15400,9059,15403,9063,15407,9067,15409,9078,15409,9083,15407,9086,15403,9064,15403,9061,15398,9061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091,15359l9085,15359,9085,15398,9081,15403,9086,15403,9089,15400,9091,15395,9091,15359e" filled="t" fillcolor="#000000" stroked="f">
                <v:path arrowok="t"/>
                <v:fill/>
              </v:shape>
              <v:shape style="position:absolute;left:8821;top:15356;width:450;height:55" coordorigin="8821,15356" coordsize="450,55" path="m9242,15371l9234,15371,9271,15410,9271,15395,9265,15395,9242,15371e" filled="t" fillcolor="#000000" stroked="f">
                <v:path arrowok="t"/>
                <v:fill/>
              </v:shape>
              <v:shape style="position:absolute;left:8821;top:15356;width:450;height:55" coordorigin="8821,15356" coordsize="450,55" path="m9228,15356l9228,15408,9234,15408,9234,15371,9242,15371,9228,15356e" filled="t" fillcolor="#000000" stroked="f">
                <v:path arrowok="t"/>
                <v:fill/>
              </v:shape>
              <v:shape style="position:absolute;left:8821;top:15356;width:450;height:55" coordorigin="8821,15356" coordsize="450,55" path="m9271,15359l9265,15359,9265,15395,9271,15395,9271,15359e" filled="t" fillcolor="#000000" stroked="f">
                <v:path arrowok="t"/>
                <v:fill/>
              </v:shape>
            </v:group>
            <v:group style="position:absolute;left:8816;top:14855;width:460;height:448" coordorigin="8816,14855" coordsize="460,448">
              <v:shape style="position:absolute;left:8816;top:14855;width:460;height:448" coordorigin="8816,14855" coordsize="460,448" path="m8953,14862l8816,14862,8816,14892,8841,14895,8858,14904,8965,15127,8918,15252,8913,15263,8899,15271,8876,15276,8844,15278,8830,15303,9221,15303,9233,15278,8976,15278,9003,15207,9096,15207,9102,15194,9068,15194,9035,15122,9065,15041,8997,15041,8937,14913,8933,14898,8949,14892,8953,14862e" filled="t" fillcolor="#000000" stroked="f">
                <v:path arrowok="t"/>
                <v:fill/>
              </v:shape>
              <v:shape style="position:absolute;left:8816;top:14855;width:460;height:448" coordorigin="8816,14855" coordsize="460,448" path="m9276,15187l9247,15187,9235,15213,9222,15234,9163,15277,8976,15278,9233,15278,9276,15187e" filled="t" fillcolor="#000000" stroked="f">
                <v:path arrowok="t"/>
                <v:fill/>
              </v:shape>
              <v:shape style="position:absolute;left:8816;top:14855;width:460;height:448" coordorigin="8816,14855" coordsize="460,448" path="m9096,15207l9003,15207,9026,15252,9077,15252,9096,15207e" filled="t" fillcolor="#000000" stroked="f">
                <v:path arrowok="t"/>
                <v:fill/>
              </v:shape>
              <v:shape style="position:absolute;left:8816;top:14855;width:460;height:448" coordorigin="8816,14855" coordsize="460,448" path="m9274,14855l9156,14855,9156,14881,9181,14884,9192,14892,9191,14906,9187,14913,9068,15194,9102,15194,9221,14913,9232,14896,9249,14885,9272,14881,9274,14855e" filled="t" fillcolor="#000000" stroked="f">
                <v:path arrowok="t"/>
                <v:fill/>
              </v:shape>
              <v:shape style="position:absolute;left:8816;top:14855;width:460;height:448" coordorigin="8816,14855" coordsize="460,448" path="m9153,14913l9011,14913,9002,14938,9022,14938,9030,14944,9027,14957,8997,15041,9065,15041,9096,14957,9106,14945,9127,14939,9153,14913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87.949005pt;margin-top:738.020935pt;width:57.882pt;height:36.902pt;mso-position-horizontal-relative:page;mso-position-vertical-relative:page;z-index:-8304" coordorigin="9759,14760" coordsize="1158,738">
            <v:group style="position:absolute;left:9761;top:14762;width:1154;height:734" coordorigin="9761,14762" coordsize="1154,734">
              <v:shape style="position:absolute;left:9761;top:14762;width:1154;height:734" coordorigin="9761,14762" coordsize="1154,734" path="m10915,15497l9761,15497,9761,14762,10915,14762,10915,15497xe" filled="f" stroked="t" strokeweight=".188pt" strokecolor="#BDBEC0">
                <v:path arrowok="t"/>
              </v:shape>
            </v:group>
            <v:group style="position:absolute;left:10557;top:14973;width:201;height:269" coordorigin="10557,14973" coordsize="201,269">
              <v:shape style="position:absolute;left:10557;top:14973;width:201;height:269" coordorigin="10557,14973" coordsize="201,269" path="m10578,15179l10568,15196,10557,15214,10573,15224,10590,15233,10610,15238,10631,15242,10653,15243,10678,15241,10738,15214,10752,15193,10650,15193,10626,15191,10607,15188,10591,15184,10578,15179e" filled="t" fillcolor="#0366A5" stroked="f">
                <v:path arrowok="t"/>
                <v:fill/>
              </v:shape>
              <v:shape style="position:absolute;left:10557;top:14973;width:201;height:269" coordorigin="10557,14973" coordsize="201,269" path="m10687,14973l10610,14987,10568,15047,10570,15069,10628,15122,10653,15131,10685,15144,10700,15155,10703,15167,10696,15183,10677,15193,10650,15193,10752,15193,10758,15178,10757,15153,10751,15133,10685,15086,10678,15084,10647,15072,10630,15061,10622,15050,10628,15032,10645,15020,10670,15016,10744,15016,10746,14983,10728,14979,10708,14976,10687,14973e" filled="t" fillcolor="#0366A5" stroked="f">
                <v:path arrowok="t"/>
                <v:fill/>
              </v:shape>
              <v:shape style="position:absolute;left:10557;top:14973;width:201;height:269" coordorigin="10557,14973" coordsize="201,269" path="m10744,15016l10687,15016,10696,15017,10702,15019,10701,15054,10743,15055,10744,15016e" filled="t" fillcolor="#0366A5" stroked="f">
                <v:path arrowok="t"/>
                <v:fill/>
              </v:shape>
            </v:group>
            <v:group style="position:absolute;left:9932;top:14974;width:279;height:263" coordorigin="9932,14974" coordsize="279,263">
              <v:shape style="position:absolute;left:9932;top:14974;width:279;height:263" coordorigin="9932,14974" coordsize="279,263" path="m10026,15205l9932,15205,9932,15238,10026,15238,10026,15205e" filled="t" fillcolor="#0366A5" stroked="f">
                <v:path arrowok="t"/>
                <v:fill/>
              </v:shape>
              <v:shape style="position:absolute;left:9932;top:14974;width:279;height:263" coordorigin="9932,14974" coordsize="279,263" path="m10211,15205l10111,15205,10111,15238,10211,15238,10211,15205e" filled="t" fillcolor="#0366A5" stroked="f">
                <v:path arrowok="t"/>
                <v:fill/>
              </v:shape>
              <v:shape style="position:absolute;left:9932;top:14974;width:279;height:263" coordorigin="9932,14974" coordsize="279,263" path="m10109,14974l9997,14974,9997,15007,10025,15007,9955,15205,10004,15205,10017,15169,10178,15169,10163,15128,10031,15128,10068,15025,10127,15025,10109,14974e" filled="t" fillcolor="#0366A5" stroked="f">
                <v:path arrowok="t"/>
                <v:fill/>
              </v:shape>
              <v:shape style="position:absolute;left:9932;top:14974;width:279;height:263" coordorigin="9932,14974" coordsize="279,263" path="m10178,15169l10119,15169,10132,15205,10190,15205,10178,15169e" filled="t" fillcolor="#0366A5" stroked="f">
                <v:path arrowok="t"/>
                <v:fill/>
              </v:shape>
              <v:shape style="position:absolute;left:9932;top:14974;width:279;height:263" coordorigin="9932,14974" coordsize="279,263" path="m10127,15025l10068,15025,10104,15128,10163,15128,10127,15025e" filled="t" fillcolor="#0366A5" stroked="f">
                <v:path arrowok="t"/>
                <v:fill/>
              </v:shape>
            </v:group>
            <v:group style="position:absolute;left:10178;top:14974;width:384;height:268" coordorigin="10178,14974" coordsize="384,268">
              <v:shape style="position:absolute;left:10178;top:14974;width:384;height:268" coordorigin="10178,14974" coordsize="384,268" path="m10521,15213l10363,15213,10380,15224,10398,15233,10417,15239,10437,15242,10462,15241,10484,15235,10505,15225,10521,15213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271,15060l10217,15060,10217,15168,10247,15230,10287,15242,10312,15240,10333,15234,10350,15225,10363,15213,10521,15213,10522,15213,10534,15201,10308,15201,10286,15195,10273,15178,10271,15060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405,15025l10354,15056,10330,15119,10331,15142,10335,15162,10342,15179,10327,15194,10308,15201,10534,15201,10537,15198,10446,15198,10424,15194,10382,15148,10381,15119,10385,15100,10391,15086,10394,15066,10399,15044,10405,15025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442,15010l10412,15067,10414,15092,10437,15151,10466,15178,10472,15194,10459,15198,10537,15198,10537,15197,10549,15180,10557,15160,10559,15148,10510,15148,10491,15140,10476,15125,10466,15107,10461,15085,10461,15072,10462,15065,10464,15058,10538,15058,10536,15054,10523,15040,10507,15028,10491,15020,10472,15013,10452,15011,10442,15010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538,15058l10464,15058,10482,15067,10498,15081,10508,15100,10513,15121,10513,15134,10512,15142,10510,15148,10559,15148,10561,15139,10560,15114,10555,15091,10547,15072,10538,15058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331,15019l10178,15019,10178,15060,10331,15060,10331,15019e" filled="t" fillcolor="#0366A5" stroked="f">
                <v:path arrowok="t"/>
                <v:fill/>
              </v:shape>
              <v:shape style="position:absolute;left:10178;top:14974;width:384;height:268" coordorigin="10178,14974" coordsize="384,268" path="m10271,14974l10217,14974,10217,15019,10271,15019,10271,14974e" filled="t" fillcolor="#0366A5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/>
        <w:pict>
          <v:group style="position:absolute;margin-left:35.785801pt;margin-top:58.60078pt;width:57.882pt;height:36.902pt;mso-position-horizontal-relative:page;mso-position-vertical-relative:paragraph;z-index:-8407" coordorigin="716,1172" coordsize="1158,738">
            <v:group style="position:absolute;left:718;top:1174;width:1154;height:734" coordorigin="718,1174" coordsize="1154,734">
              <v:shape style="position:absolute;left:718;top:1174;width:1154;height:734" coordorigin="718,1174" coordsize="1154,734" path="m1871,1908l718,1908,718,1174,1871,1174,1871,1908xe" filled="f" stroked="t" strokeweight=".188pt" strokecolor="#BDBEC0">
                <v:path arrowok="t"/>
              </v:shape>
            </v:group>
            <v:group style="position:absolute;left:1361;top:1504;width:83;height:56" coordorigin="1361,1504" coordsize="83,56">
              <v:shape style="position:absolute;left:1361;top:1504;width:83;height:56" coordorigin="1361,1504" coordsize="83,56" path="m1444,1504l1409,1504,1375,1552,1369,1558,1361,1558,1361,1560,1403,1560,1409,1554,1444,1504e" filled="t" fillcolor="#EB212B" stroked="f">
                <v:path arrowok="t"/>
                <v:fill/>
              </v:shape>
            </v:group>
            <v:group style="position:absolute;left:785;top:1509;width:560;height:52" coordorigin="785,1509" coordsize="560,52">
              <v:shape style="position:absolute;left:785;top:1509;width:560;height:52" coordorigin="785,1509" coordsize="560,52" path="m879,1509l864,1509,864,1560,879,1560,879,1509e" filled="t" fillcolor="#313C7D" stroked="f">
                <v:path arrowok="t"/>
                <v:fill/>
              </v:shape>
              <v:shape style="position:absolute;left:785;top:1509;width:560;height:52" coordorigin="785,1509" coordsize="560,52" path="m1170,1509l1159,1509,1159,1560,1171,1560,1171,1529,1194,1529,1170,1509e" filled="t" fillcolor="#313C7D" stroked="f">
                <v:path arrowok="t"/>
                <v:fill/>
              </v:shape>
              <v:shape style="position:absolute;left:785;top:1509;width:560;height:52" coordorigin="785,1509" coordsize="560,52" path="m1194,1529l1171,1529,1207,1560,1217,1560,1217,1538,1205,1538,1194,1529e" filled="t" fillcolor="#313C7D" stroked="f">
                <v:path arrowok="t"/>
                <v:fill/>
              </v:shape>
              <v:shape style="position:absolute;left:785;top:1509;width:560;height:52" coordorigin="785,1509" coordsize="560,52" path="m1217,1509l1205,1509,1205,1538,1217,1538,1217,1509e" filled="t" fillcolor="#313C7D" stroked="f">
                <v:path arrowok="t"/>
                <v:fill/>
              </v:shape>
              <v:shape style="position:absolute;left:785;top:1509;width:560;height:52" coordorigin="785,1509" coordsize="560,52" path="m1269,1508l1250,1509,1231,1519,1224,1539,1236,1555,1260,1561,1270,1561,1279,1558,1285,1555,1286,1549,1249,1549,1240,1543,1240,1525,1249,1519,1285,1519,1285,1512,1278,1509,1269,1508e" filled="t" fillcolor="#313C7D" stroked="f">
                <v:path arrowok="t"/>
                <v:fill/>
              </v:shape>
              <v:shape style="position:absolute;left:785;top:1509;width:560;height:52" coordorigin="785,1509" coordsize="560,52" path="m1286,1542l1278,1547,1270,1549,1286,1549,1286,1542e" filled="t" fillcolor="#313C7D" stroked="f">
                <v:path arrowok="t"/>
                <v:fill/>
              </v:shape>
              <v:shape style="position:absolute;left:785;top:1509;width:560;height:52" coordorigin="785,1509" coordsize="560,52" path="m1285,1519l1271,1519,1278,1522,1285,1525,1285,1519e" filled="t" fillcolor="#313C7D" stroked="f">
                <v:path arrowok="t"/>
                <v:fill/>
              </v:shape>
              <v:shape style="position:absolute;left:785;top:1509;width:560;height:52" coordorigin="785,1509" coordsize="560,52" path="m1011,1509l962,1509,962,1560,976,1560,976,1543,1011,1543,1011,1532,976,1532,976,1520,1011,1520,1011,1509e" filled="t" fillcolor="#313C7D" stroked="f">
                <v:path arrowok="t"/>
                <v:fill/>
              </v:shape>
              <v:shape style="position:absolute;left:785;top:1509;width:560;height:52" coordorigin="785,1509" coordsize="560,52" path="m1346,1509l1294,1509,1294,1560,1346,1560,1346,1549,1309,1549,1309,1539,1345,1539,1345,1528,1309,1528,1309,1520,1346,1520,1346,1509e" filled="t" fillcolor="#313C7D" stroked="f">
                <v:path arrowok="t"/>
                <v:fill/>
              </v:shape>
              <v:shape style="position:absolute;left:785;top:1509;width:560;height:52" coordorigin="785,1509" coordsize="560,52" path="m1069,1509l1020,1509,1020,1560,1035,1560,1035,1543,1066,1543,1063,1540,1068,1539,1077,1534,1077,1532,1035,1532,1035,1520,1077,1520,1077,1516,1069,1509e" filled="t" fillcolor="#313C7D" stroked="f">
                <v:path arrowok="t"/>
                <v:fill/>
              </v:shape>
              <v:shape style="position:absolute;left:785;top:1509;width:560;height:52" coordorigin="785,1509" coordsize="560,52" path="m1066,1543l1035,1543,1046,1543,1062,1559,1064,1560,1084,1560,1066,1543e" filled="t" fillcolor="#313C7D" stroked="f">
                <v:path arrowok="t"/>
                <v:fill/>
              </v:shape>
              <v:shape style="position:absolute;left:785;top:1509;width:560;height:52" coordorigin="785,1509" coordsize="560,52" path="m1077,1520l1057,1520,1060,1522,1060,1529,1057,1532,1077,1532,1077,1520e" filled="t" fillcolor="#313C7D" stroked="f">
                <v:path arrowok="t"/>
                <v:fill/>
              </v:shape>
              <v:shape style="position:absolute;left:785;top:1509;width:560;height:52" coordorigin="785,1509" coordsize="560,52" path="m942,1509l893,1509,893,1560,908,1560,908,1543,938,1543,935,1540,940,1539,949,1534,949,1532,908,1532,908,1520,949,1520,949,1516,942,1509e" filled="t" fillcolor="#313C7D" stroked="f">
                <v:path arrowok="t"/>
                <v:fill/>
              </v:shape>
              <v:shape style="position:absolute;left:785;top:1509;width:560;height:52" coordorigin="785,1509" coordsize="560,52" path="m938,1543l908,1543,918,1543,934,1559,936,1560,956,1560,938,1543e" filled="t" fillcolor="#313C7D" stroked="f">
                <v:path arrowok="t"/>
                <v:fill/>
              </v:shape>
              <v:shape style="position:absolute;left:785;top:1509;width:560;height:52" coordorigin="785,1509" coordsize="560,52" path="m949,1520l930,1520,932,1522,932,1529,929,1532,949,1532,949,1520e" filled="t" fillcolor="#313C7D" stroked="f">
                <v:path arrowok="t"/>
                <v:fill/>
              </v:shape>
              <v:shape style="position:absolute;left:785;top:1509;width:560;height:52" coordorigin="785,1509" coordsize="560,52" path="m827,1509l814,1509,785,1560,800,1560,805,1548,852,1548,845,1538,811,1538,819,1522,835,1522,827,1509e" filled="t" fillcolor="#313C7D" stroked="f">
                <v:path arrowok="t"/>
                <v:fill/>
              </v:shape>
              <v:shape style="position:absolute;left:785;top:1509;width:560;height:52" coordorigin="785,1509" coordsize="560,52" path="m852,1548l834,1548,841,1560,859,1560,852,1548e" filled="t" fillcolor="#313C7D" stroked="f">
                <v:path arrowok="t"/>
                <v:fill/>
              </v:shape>
              <v:shape style="position:absolute;left:785;top:1509;width:560;height:52" coordorigin="785,1509" coordsize="560,52" path="m835,1522l819,1522,828,1538,845,1538,835,1522e" filled="t" fillcolor="#313C7D" stroked="f">
                <v:path arrowok="t"/>
                <v:fill/>
              </v:shape>
              <v:shape style="position:absolute;left:785;top:1509;width:560;height:52" coordorigin="785,1509" coordsize="560,52" path="m1124,1509l1112,1509,1084,1560,1098,1560,1104,1548,1149,1548,1142,1538,1109,1538,1117,1522,1133,1522,1124,1509e" filled="t" fillcolor="#313C7D" stroked="f">
                <v:path arrowok="t"/>
                <v:fill/>
              </v:shape>
              <v:shape style="position:absolute;left:785;top:1509;width:560;height:52" coordorigin="785,1509" coordsize="560,52" path="m1149,1548l1131,1548,1138,1560,1156,1560,1149,1548e" filled="t" fillcolor="#313C7D" stroked="f">
                <v:path arrowok="t"/>
                <v:fill/>
              </v:shape>
              <v:shape style="position:absolute;left:785;top:1509;width:560;height:52" coordorigin="785,1509" coordsize="560,52" path="m1133,1522l1117,1522,1125,1538,1142,1538,1133,1522e" filled="t" fillcolor="#313C7D" stroked="f">
                <v:path arrowok="t"/>
                <v:fill/>
              </v:shape>
              <v:shape style="position:absolute;left:1463;top:1446;width:319;height:139" type="#_x0000_t75">
                <v:imagedata r:id="rId345" o:title=""/>
              </v:shape>
            </v:group>
            <w10:wrap type="none"/>
          </v:group>
        </w:pict>
      </w:r>
      <w:r>
        <w:rPr/>
        <w:pict>
          <v:group style="position:absolute;margin-left:100.380997pt;margin-top:58.60078pt;width:57.882pt;height:36.902pt;mso-position-horizontal-relative:page;mso-position-vertical-relative:paragraph;z-index:-8406" coordorigin="2008,1172" coordsize="1158,738">
            <v:group style="position:absolute;left:2009;top:1174;width:1154;height:734" coordorigin="2009,1174" coordsize="1154,734">
              <v:shape style="position:absolute;left:2009;top:1174;width:1154;height:734" coordorigin="2009,1174" coordsize="1154,734" path="m3163,1908l2009,1908,2009,1174,3163,1174,3163,1908xe" filled="f" stroked="t" strokeweight=".188pt" strokecolor="#BDBEC0">
                <v:path arrowok="t"/>
              </v:shape>
              <v:shape style="position:absolute;left:2129;top:1420;width:898;height:231" type="#_x0000_t75">
                <v:imagedata r:id="rId346" o:title=""/>
              </v:shape>
            </v:group>
            <w10:wrap type="none"/>
          </v:group>
        </w:pict>
      </w:r>
      <w:r>
        <w:rPr/>
        <w:pict>
          <v:group style="position:absolute;margin-left:164.975998pt;margin-top:58.60078pt;width:57.882pt;height:36.902pt;mso-position-horizontal-relative:page;mso-position-vertical-relative:paragraph;z-index:-8405" coordorigin="3300,1172" coordsize="1158,738">
            <v:group style="position:absolute;left:3301;top:1174;width:1154;height:734" coordorigin="3301,1174" coordsize="1154,734">
              <v:shape style="position:absolute;left:3301;top:1174;width:1154;height:734" coordorigin="3301,1174" coordsize="1154,734" path="m4455,1908l3301,1908,3301,1174,4455,1174,4455,1908xe" filled="f" stroked="t" strokeweight=".188pt" strokecolor="#BDBEC0">
                <v:path arrowok="t"/>
              </v:shape>
              <v:shape style="position:absolute;left:3630;top:1286;width:537;height:502" type="#_x0000_t75">
                <v:imagedata r:id="rId347" o:title=""/>
              </v:shape>
            </v:group>
            <w10:wrap type="none"/>
          </v:group>
        </w:pict>
      </w:r>
      <w:r>
        <w:rPr/>
        <w:pict>
          <v:group style="position:absolute;margin-left:229.570007pt;margin-top:58.60078pt;width:57.882pt;height:36.902pt;mso-position-horizontal-relative:page;mso-position-vertical-relative:paragraph;z-index:-8404" coordorigin="4591,1172" coordsize="1158,738">
            <v:group style="position:absolute;left:4593;top:1174;width:1154;height:734" coordorigin="4593,1174" coordsize="1154,734">
              <v:shape style="position:absolute;left:4593;top:1174;width:1154;height:734" coordorigin="4593,1174" coordsize="1154,734" path="m5747,1908l4593,1908,4593,1174,5747,1174,5747,1908xe" filled="f" stroked="t" strokeweight=".188pt" strokecolor="#BDBEC0">
                <v:path arrowok="t"/>
              </v:shape>
              <v:shape style="position:absolute;left:4721;top:1403;width:893;height:292" type="#_x0000_t75">
                <v:imagedata r:id="rId348" o:title=""/>
              </v:shape>
            </v:group>
            <w10:wrap type="none"/>
          </v:group>
        </w:pict>
      </w:r>
      <w:r>
        <w:rPr/>
        <w:pict>
          <v:group style="position:absolute;margin-left:294.165009pt;margin-top:58.60078pt;width:57.882pt;height:36.902pt;mso-position-horizontal-relative:page;mso-position-vertical-relative:paragraph;z-index:-8403" coordorigin="5883,1172" coordsize="1158,738">
            <v:group style="position:absolute;left:5885;top:1174;width:1154;height:734" coordorigin="5885,1174" coordsize="1154,734">
              <v:shape style="position:absolute;left:5885;top:1174;width:1154;height:734" coordorigin="5885,1174" coordsize="1154,734" path="m7039,1908l5885,1908,5885,1174,7039,1174,7039,1908xe" filled="f" stroked="t" strokeweight=".188pt" strokecolor="#BDBEC0">
                <v:path arrowok="t"/>
              </v:shape>
              <v:shape style="position:absolute;left:6019;top:1334;width:886;height:394" type="#_x0000_t75">
                <v:imagedata r:id="rId349" o:title=""/>
              </v:shape>
            </v:group>
            <w10:wrap type="none"/>
          </v:group>
        </w:pict>
      </w:r>
      <w:r>
        <w:rPr/>
        <w:pict>
          <v:group style="position:absolute;margin-left:358.759003pt;margin-top:58.60078pt;width:57.882pt;height:36.902pt;mso-position-horizontal-relative:page;mso-position-vertical-relative:paragraph;z-index:-8402" coordorigin="7175,1172" coordsize="1158,738">
            <v:shape style="position:absolute;left:7175;top:1172;width:1158;height:738" type="#_x0000_t75">
              <v:imagedata r:id="rId350" o:title=""/>
            </v:shape>
            <v:shape style="position:absolute;left:8063;top:1641;width:117;height:46" type="#_x0000_t75">
              <v:imagedata r:id="rId351" o:title=""/>
            </v:shape>
            <v:shape style="position:absolute;left:7958;top:1515;width:62;height:152" type="#_x0000_t75">
              <v:imagedata r:id="rId352" o:title=""/>
            </v:shape>
            <v:shape style="position:absolute;left:7969;top:1425;width:250;height:190" type="#_x0000_t75">
              <v:imagedata r:id="rId353" o:title=""/>
            </v:shape>
            <v:shape style="position:absolute;left:8079;top:1624;width:101;height:57" type="#_x0000_t75">
              <v:imagedata r:id="rId354" o:title=""/>
            </v:shape>
            <v:shape style="position:absolute;left:8109;top:1622;width:64;height:40" type="#_x0000_t75">
              <v:imagedata r:id="rId355" o:title=""/>
            </v:shape>
            <v:shape style="position:absolute;left:8112;top:1621;width:60;height:38" type="#_x0000_t75">
              <v:imagedata r:id="rId356" o:title=""/>
            </v:shape>
            <v:shape style="position:absolute;left:8115;top:1620;width:57;height:36" type="#_x0000_t75">
              <v:imagedata r:id="rId357" o:title=""/>
            </v:shape>
            <v:shape style="position:absolute;left:8118;top:1619;width:53;height:35" type="#_x0000_t75">
              <v:imagedata r:id="rId358" o:title=""/>
            </v:shape>
            <v:shape style="position:absolute;left:8121;top:1618;width:50;height:33" type="#_x0000_t75">
              <v:imagedata r:id="rId359" o:title=""/>
            </v:shape>
            <v:shape style="position:absolute;left:8124;top:1617;width:46;height:31" type="#_x0000_t75">
              <v:imagedata r:id="rId360" o:title=""/>
            </v:shape>
            <v:shape style="position:absolute;left:8126;top:1616;width:43;height:29" type="#_x0000_t75">
              <v:imagedata r:id="rId361" o:title=""/>
            </v:shape>
            <v:shape style="position:absolute;left:8128;top:1614;width:40;height:28" type="#_x0000_t75">
              <v:imagedata r:id="rId362" o:title=""/>
            </v:shape>
            <v:shape style="position:absolute;left:8131;top:1613;width:37;height:26" type="#_x0000_t75">
              <v:imagedata r:id="rId363" o:title=""/>
            </v:shape>
            <v:shape style="position:absolute;left:8133;top:1612;width:34;height:24" type="#_x0000_t75">
              <v:imagedata r:id="rId364" o:title=""/>
            </v:shape>
            <v:shape style="position:absolute;left:8135;top:1611;width:31;height:23" type="#_x0000_t75">
              <v:imagedata r:id="rId365" o:title=""/>
            </v:shape>
            <v:shape style="position:absolute;left:8137;top:1610;width:28;height:21" type="#_x0000_t75">
              <v:imagedata r:id="rId366" o:title=""/>
            </v:shape>
            <v:shape style="position:absolute;left:8139;top:1609;width:25;height:19" type="#_x0000_t75">
              <v:imagedata r:id="rId367" o:title=""/>
            </v:shape>
            <v:shape style="position:absolute;left:8141;top:1608;width:23;height:17" type="#_x0000_t75">
              <v:imagedata r:id="rId368" o:title=""/>
            </v:shape>
            <v:shape style="position:absolute;left:8143;top:1607;width:20;height:16" type="#_x0000_t75">
              <v:imagedata r:id="rId369" o:title=""/>
            </v:shape>
            <v:shape style="position:absolute;left:8145;top:1606;width:18;height:14" type="#_x0000_t75">
              <v:imagedata r:id="rId370" o:title=""/>
            </v:shape>
            <v:shape style="position:absolute;left:8147;top:1605;width:15;height:12" type="#_x0000_t75">
              <v:imagedata r:id="rId371" o:title=""/>
            </v:shape>
            <v:shape style="position:absolute;left:8148;top:1604;width:13;height:10" type="#_x0000_t75">
              <v:imagedata r:id="rId372" o:title=""/>
            </v:shape>
            <v:shape style="position:absolute;left:8150;top:1602;width:10;height:9" type="#_x0000_t75">
              <v:imagedata r:id="rId373" o:title=""/>
            </v:shape>
            <v:shape style="position:absolute;left:8152;top:1601;width:8;height:7" type="#_x0000_t75">
              <v:imagedata r:id="rId374" o:title=""/>
            </v:shape>
            <v:group style="position:absolute;left:8153;top:1600;width:5;height:5" coordorigin="8153,1600" coordsize="5,5">
              <v:shape style="position:absolute;left:8153;top:1600;width:5;height:5" coordorigin="8153,1600" coordsize="5,5" path="m8157,1600l8157,1601,8156,1602,8155,1603,8154,1604,8153,1605,8155,1604,8157,1603,8158,1601,8158,1601,8157,1600e" filled="f" stroked="f">
                <v:path arrowok="t"/>
              </v:shape>
            </v:group>
            <v:group style="position:absolute;left:8155;top:1599;width:3;height:3" coordorigin="8155,1599" coordsize="3,3">
              <v:shape style="position:absolute;left:8155;top:1599;width:3;height:3" coordorigin="8155,1599" coordsize="3,3" path="m8157,1599l8156,1600,8155,1603,8156,1602,8157,1600,8157,1600,8157,1599e" filled="f" stroked="f">
                <v:path arrowok="t"/>
              </v:shape>
            </v:group>
            <v:group style="position:absolute;left:8156;top:1599;width:2;height:2" coordorigin="8156,1599" coordsize="2,2">
              <v:shape style="position:absolute;left:8156;top:1599;width:2;height:2" coordorigin="8156,1599" coordsize="0,1" path="m8156,1599l8156,1600,8156,1599,8156,1599e" filled="f" stroked="f">
                <v:path arrowok="t"/>
              </v:shape>
              <v:shape style="position:absolute;left:7964;top:1512;width:80;height:152" type="#_x0000_t75">
                <v:imagedata r:id="rId375" o:title=""/>
              </v:shape>
              <v:shape style="position:absolute;left:7981;top:1512;width:66;height:142" type="#_x0000_t75">
                <v:imagedata r:id="rId376" o:title=""/>
              </v:shape>
              <v:shape style="position:absolute;left:7983;top:1512;width:66;height:140" type="#_x0000_t75">
                <v:imagedata r:id="rId377" o:title=""/>
              </v:shape>
              <v:shape style="position:absolute;left:7984;top:1512;width:67;height:138" type="#_x0000_t75">
                <v:imagedata r:id="rId378" o:title=""/>
              </v:shape>
              <v:shape style="position:absolute;left:7986;top:1512;width:67;height:137" type="#_x0000_t75">
                <v:imagedata r:id="rId379" o:title=""/>
              </v:shape>
              <v:shape style="position:absolute;left:7988;top:1512;width:68;height:134" type="#_x0000_t75">
                <v:imagedata r:id="rId380" o:title=""/>
              </v:shape>
              <v:shape style="position:absolute;left:7990;top:1512;width:68;height:132" type="#_x0000_t75">
                <v:imagedata r:id="rId381" o:title=""/>
              </v:shape>
              <v:shape style="position:absolute;left:7992;top:1512;width:69;height:130" type="#_x0000_t75">
                <v:imagedata r:id="rId382" o:title=""/>
              </v:shape>
              <v:shape style="position:absolute;left:7993;top:1512;width:69;height:128" type="#_x0000_t75">
                <v:imagedata r:id="rId383" o:title=""/>
              </v:shape>
              <v:shape style="position:absolute;left:7995;top:1512;width:69;height:126" type="#_x0000_t75">
                <v:imagedata r:id="rId384" o:title=""/>
              </v:shape>
              <v:shape style="position:absolute;left:7997;top:1512;width:69;height:124" type="#_x0000_t75">
                <v:imagedata r:id="rId385" o:title=""/>
              </v:shape>
              <v:shape style="position:absolute;left:7999;top:1512;width:69;height:122" type="#_x0000_t75">
                <v:imagedata r:id="rId386" o:title=""/>
              </v:shape>
              <v:shape style="position:absolute;left:8001;top:1512;width:69;height:119" type="#_x0000_t75">
                <v:imagedata r:id="rId387" o:title=""/>
              </v:shape>
              <v:shape style="position:absolute;left:8003;top:1512;width:69;height:117" type="#_x0000_t75">
                <v:imagedata r:id="rId388" o:title=""/>
              </v:shape>
              <v:shape style="position:absolute;left:8004;top:1512;width:69;height:115" type="#_x0000_t75">
                <v:imagedata r:id="rId389" o:title=""/>
              </v:shape>
              <v:shape style="position:absolute;left:8006;top:1512;width:69;height:112" type="#_x0000_t75">
                <v:imagedata r:id="rId390" o:title=""/>
              </v:shape>
              <v:shape style="position:absolute;left:8008;top:1513;width:69;height:110" type="#_x0000_t75">
                <v:imagedata r:id="rId391" o:title=""/>
              </v:shape>
              <v:shape style="position:absolute;left:8009;top:1513;width:69;height:107" type="#_x0000_t75">
                <v:imagedata r:id="rId392" o:title=""/>
              </v:shape>
              <v:shape style="position:absolute;left:8011;top:1513;width:69;height:105" type="#_x0000_t75">
                <v:imagedata r:id="rId393" o:title=""/>
              </v:shape>
              <v:shape style="position:absolute;left:8013;top:1513;width:69;height:102" type="#_x0000_t75">
                <v:imagedata r:id="rId394" o:title=""/>
              </v:shape>
              <v:shape style="position:absolute;left:8015;top:1513;width:69;height:100" type="#_x0000_t75">
                <v:imagedata r:id="rId395" o:title=""/>
              </v:shape>
              <v:shape style="position:absolute;left:8017;top:1514;width:68;height:97" type="#_x0000_t75">
                <v:imagedata r:id="rId396" o:title=""/>
              </v:shape>
              <v:shape style="position:absolute;left:8018;top:1514;width:68;height:95" type="#_x0000_t75">
                <v:imagedata r:id="rId397" o:title=""/>
              </v:shape>
              <v:shape style="position:absolute;left:8020;top:1514;width:68;height:92" type="#_x0000_t75">
                <v:imagedata r:id="rId398" o:title=""/>
              </v:shape>
              <v:shape style="position:absolute;left:8022;top:1515;width:67;height:90" type="#_x0000_t75">
                <v:imagedata r:id="rId399" o:title=""/>
              </v:shape>
              <v:shape style="position:absolute;left:8024;top:1515;width:67;height:87" type="#_x0000_t75">
                <v:imagedata r:id="rId400" o:title=""/>
              </v:shape>
              <v:shape style="position:absolute;left:8026;top:1515;width:67;height:84" type="#_x0000_t75">
                <v:imagedata r:id="rId401" o:title=""/>
              </v:shape>
              <v:shape style="position:absolute;left:8027;top:1516;width:67;height:82" type="#_x0000_t75">
                <v:imagedata r:id="rId402" o:title=""/>
              </v:shape>
              <v:shape style="position:absolute;left:8029;top:1516;width:66;height:79" type="#_x0000_t75">
                <v:imagedata r:id="rId403" o:title=""/>
              </v:shape>
              <v:shape style="position:absolute;left:8030;top:1516;width:66;height:76" type="#_x0000_t75">
                <v:imagedata r:id="rId404" o:title=""/>
              </v:shape>
              <v:shape style="position:absolute;left:8032;top:1517;width:66;height:73" type="#_x0000_t75">
                <v:imagedata r:id="rId405" o:title=""/>
              </v:shape>
              <v:shape style="position:absolute;left:8034;top:1517;width:65;height:71" type="#_x0000_t75">
                <v:imagedata r:id="rId406" o:title=""/>
              </v:shape>
              <v:shape style="position:absolute;left:8036;top:1518;width:65;height:68" type="#_x0000_t75">
                <v:imagedata r:id="rId407" o:title=""/>
              </v:shape>
              <v:shape style="position:absolute;left:8037;top:1518;width:64;height:65" type="#_x0000_t75">
                <v:imagedata r:id="rId408" o:title=""/>
              </v:shape>
              <v:shape style="position:absolute;left:8039;top:1519;width:64;height:62" type="#_x0000_t75">
                <v:imagedata r:id="rId409" o:title=""/>
              </v:shape>
              <v:shape style="position:absolute;left:8042;top:1520;width:63;height:59" type="#_x0000_t75">
                <v:imagedata r:id="rId410" o:title=""/>
              </v:shape>
              <v:shape style="position:absolute;left:8044;top:1520;width:62;height:56" type="#_x0000_t75">
                <v:imagedata r:id="rId411" o:title=""/>
              </v:shape>
              <v:shape style="position:absolute;left:8046;top:1521;width:60;height:53" type="#_x0000_t75">
                <v:imagedata r:id="rId412" o:title=""/>
              </v:shape>
              <v:shape style="position:absolute;left:8049;top:1522;width:59;height:49" type="#_x0000_t75">
                <v:imagedata r:id="rId413" o:title=""/>
              </v:shape>
              <v:shape style="position:absolute;left:8176;top:1468;width:37;height:129" type="#_x0000_t75">
                <v:imagedata r:id="rId414" o:title=""/>
              </v:shape>
              <v:shape style="position:absolute;left:8179;top:1499;width:17;height:68" type="#_x0000_t75">
                <v:imagedata r:id="rId415" o:title=""/>
              </v:shape>
              <v:shape style="position:absolute;left:8179;top:1501;width:16;height:64" type="#_x0000_t75">
                <v:imagedata r:id="rId416" o:title=""/>
              </v:shape>
              <v:shape style="position:absolute;left:8179;top:1503;width:15;height:60" type="#_x0000_t75">
                <v:imagedata r:id="rId417" o:title=""/>
              </v:shape>
              <v:shape style="position:absolute;left:8179;top:1505;width:14;height:56" type="#_x0000_t75">
                <v:imagedata r:id="rId418" o:title=""/>
              </v:shape>
              <v:shape style="position:absolute;left:8179;top:1507;width:13;height:53" type="#_x0000_t75">
                <v:imagedata r:id="rId419" o:title=""/>
              </v:shape>
              <v:shape style="position:absolute;left:8179;top:1509;width:12;height:49" type="#_x0000_t75">
                <v:imagedata r:id="rId420" o:title=""/>
              </v:shape>
              <v:shape style="position:absolute;left:8179;top:1511;width:12;height:45" type="#_x0000_t75">
                <v:imagedata r:id="rId421" o:title=""/>
              </v:shape>
              <v:shape style="position:absolute;left:8179;top:1513;width:11;height:41" type="#_x0000_t75">
                <v:imagedata r:id="rId422" o:title=""/>
              </v:shape>
              <v:shape style="position:absolute;left:8178;top:1515;width:10;height:38" type="#_x0000_t75">
                <v:imagedata r:id="rId423" o:title=""/>
              </v:shape>
              <v:shape style="position:absolute;left:8178;top:1517;width:9;height:34" type="#_x0000_t75">
                <v:imagedata r:id="rId424" o:title=""/>
              </v:shape>
              <v:shape style="position:absolute;left:8178;top:1519;width:8;height:30" type="#_x0000_t75">
                <v:imagedata r:id="rId425" o:title=""/>
              </v:shape>
              <v:shape style="position:absolute;left:8178;top:1522;width:7;height:26" type="#_x0000_t75">
                <v:imagedata r:id="rId426" o:title=""/>
              </v:shape>
            </v:group>
            <v:group style="position:absolute;left:8178;top:1524;width:6;height:22" coordorigin="8178,1524" coordsize="6,22">
              <v:shape style="position:absolute;left:8178;top:1524;width:6;height:22" coordorigin="8178,1524" coordsize="6,22" path="m8178,1524l8178,1526,8180,1532,8182,1538,8183,1544,8184,1546,8183,1538,8181,1531,8178,1524e" filled="f" stroked="f">
                <v:path arrowok="t"/>
              </v:shape>
            </v:group>
            <v:group style="position:absolute;left:8177;top:1526;width:5;height:18" coordorigin="8177,1526" coordsize="5,18">
              <v:shape style="position:absolute;left:8177;top:1526;width:5;height:18" coordorigin="8177,1526" coordsize="5,18" path="m8178,1526l8177,1528,8179,1533,8180,1537,8181,1542,8182,1543,8183,1544,8182,1538,8180,1532,8178,1526e" filled="f" stroked="f">
                <v:path arrowok="t"/>
              </v:shape>
            </v:group>
            <v:group style="position:absolute;left:8177;top:1528;width:4;height:14" coordorigin="8177,1528" coordsize="4,14">
              <v:shape style="position:absolute;left:8177;top:1528;width:4;height:14" coordorigin="8177,1528" coordsize="4,14" path="m8177,1528l8177,1530,8178,1534,8179,1537,8180,1540,8181,1542,8180,1537,8179,1533,8177,1528e" filled="f" stroked="f">
                <v:path arrowok="t"/>
              </v:shape>
            </v:group>
            <v:group style="position:absolute;left:8177;top:1530;width:3;height:10" coordorigin="8177,1530" coordsize="3,10">
              <v:shape style="position:absolute;left:8177;top:1530;width:3;height:10" coordorigin="8177,1530" coordsize="3,10" path="m8177,1530l8177,1532,8177,1534,8178,1537,8178,1538,8180,1540,8179,1537,8178,1534,8177,1530e" filled="f" stroked="f">
                <v:path arrowok="t"/>
              </v:shape>
            </v:group>
            <v:group style="position:absolute;left:8176;top:1532;width:2;height:6" coordorigin="8176,1532" coordsize="2,6">
              <v:shape style="position:absolute;left:8176;top:1532;width:2;height:6" coordorigin="8176,1532" coordsize="2,6" path="m8177,1532l8176,1535,8177,1536,8178,1538,8178,1536,8177,1534,8177,1532e" filled="f" stroked="f">
                <v:path arrowok="t"/>
              </v:shape>
            </v:group>
            <v:group style="position:absolute;left:8176;top:1535;width:2;height:2" coordorigin="8176,1535" coordsize="2,2">
              <v:shape style="position:absolute;left:8176;top:1535;width:2;height:2" coordorigin="8176,1535" coordsize="1,1" path="m8176,1536l8177,1536,8177,1535,8176,1535,8176,1536e" filled="f" stroked="f">
                <v:path arrowok="t"/>
              </v:shape>
              <v:shape style="position:absolute;left:8007;top:1432;width:127;height:30" type="#_x0000_t75">
                <v:imagedata r:id="rId427" o:title=""/>
              </v:shape>
              <v:shape style="position:absolute;left:8039;top:1449;width:96;height:12" type="#_x0000_t75">
                <v:imagedata r:id="rId428" o:title=""/>
              </v:shape>
              <v:shape style="position:absolute;left:8041;top:1450;width:94;height:12" type="#_x0000_t75">
                <v:imagedata r:id="rId429" o:title=""/>
              </v:shape>
              <v:shape style="position:absolute;left:8043;top:1451;width:92;height:12" type="#_x0000_t75">
                <v:imagedata r:id="rId430" o:title=""/>
              </v:shape>
              <v:shape style="position:absolute;left:8045;top:1452;width:90;height:12" type="#_x0000_t75">
                <v:imagedata r:id="rId431" o:title=""/>
              </v:shape>
              <v:shape style="position:absolute;left:8047;top:1453;width:87;height:13" type="#_x0000_t75">
                <v:imagedata r:id="rId432" o:title=""/>
              </v:shape>
              <v:shape style="position:absolute;left:8049;top:1454;width:85;height:13" type="#_x0000_t75">
                <v:imagedata r:id="rId433" o:title=""/>
              </v:shape>
              <v:shape style="position:absolute;left:8051;top:1455;width:83;height:13" type="#_x0000_t75">
                <v:imagedata r:id="rId434" o:title=""/>
              </v:shape>
              <v:shape style="position:absolute;left:8054;top:1457;width:81;height:13" type="#_x0000_t75">
                <v:imagedata r:id="rId435" o:title=""/>
              </v:shape>
              <v:shape style="position:absolute;left:8056;top:1458;width:79;height:13" type="#_x0000_t75">
                <v:imagedata r:id="rId436" o:title=""/>
              </v:shape>
              <v:shape style="position:absolute;left:8058;top:1459;width:77;height:13" type="#_x0000_t75">
                <v:imagedata r:id="rId437" o:title=""/>
              </v:shape>
              <v:shape style="position:absolute;left:8060;top:1460;width:74;height:14" type="#_x0000_t75">
                <v:imagedata r:id="rId438" o:title=""/>
              </v:shape>
              <v:shape style="position:absolute;left:8063;top:1461;width:72;height:14" type="#_x0000_t75">
                <v:imagedata r:id="rId439" o:title=""/>
              </v:shape>
              <v:shape style="position:absolute;left:8065;top:1462;width:69;height:14" type="#_x0000_t75">
                <v:imagedata r:id="rId440" o:title=""/>
              </v:shape>
              <v:shape style="position:absolute;left:8067;top:1463;width:67;height:14" type="#_x0000_t75">
                <v:imagedata r:id="rId441" o:title=""/>
              </v:shape>
              <v:shape style="position:absolute;left:8070;top:1464;width:64;height:14" type="#_x0000_t75">
                <v:imagedata r:id="rId442" o:title=""/>
              </v:shape>
              <v:shape style="position:absolute;left:8072;top:1465;width:62;height:14" type="#_x0000_t75">
                <v:imagedata r:id="rId443" o:title=""/>
              </v:shape>
              <v:shape style="position:absolute;left:8075;top:1466;width:59;height:15" type="#_x0000_t75">
                <v:imagedata r:id="rId444" o:title=""/>
              </v:shape>
              <v:shape style="position:absolute;left:8078;top:1467;width:56;height:15" type="#_x0000_t75">
                <v:imagedata r:id="rId445" o:title=""/>
              </v:shape>
              <v:shape style="position:absolute;left:8080;top:1468;width:53;height:15" type="#_x0000_t75">
                <v:imagedata r:id="rId446" o:title=""/>
              </v:shape>
              <v:shape style="position:absolute;left:8083;top:1469;width:50;height:15" type="#_x0000_t75">
                <v:imagedata r:id="rId447" o:title=""/>
              </v:shape>
              <v:shape style="position:absolute;left:8087;top:1470;width:47;height:15" type="#_x0000_t75">
                <v:imagedata r:id="rId448" o:title=""/>
              </v:shape>
              <v:shape style="position:absolute;left:8090;top:1472;width:43;height:15" type="#_x0000_t75">
                <v:imagedata r:id="rId449" o:title=""/>
              </v:shape>
              <v:shape style="position:absolute;left:8093;top:1473;width:40;height:15" type="#_x0000_t75">
                <v:imagedata r:id="rId450" o:title=""/>
              </v:shape>
              <v:shape style="position:absolute;left:8097;top:1475;width:36;height:14" type="#_x0000_t75">
                <v:imagedata r:id="rId451" o:title=""/>
              </v:shape>
              <v:shape style="position:absolute;left:8102;top:1476;width:31;height:14" type="#_x0000_t75">
                <v:imagedata r:id="rId452" o:title=""/>
              </v:shape>
              <v:shape style="position:absolute;left:8106;top:1479;width:26;height:13" type="#_x0000_t75">
                <v:imagedata r:id="rId453" o:title=""/>
              </v:shape>
              <v:shape style="position:absolute;left:8112;top:1482;width:21;height:11" type="#_x0000_t75">
                <v:imagedata r:id="rId454" o:title=""/>
              </v:shape>
              <v:shape style="position:absolute;left:8119;top:1486;width:13;height:8" type="#_x0000_t75">
                <v:imagedata r:id="rId455" o:title=""/>
              </v:shape>
              <v:shape style="position:absolute;left:8052;top:1523;width:57;height:46" type="#_x0000_t75">
                <v:imagedata r:id="rId456" o:title=""/>
              </v:shape>
              <v:shape style="position:absolute;left:8055;top:1525;width:57;height:42" type="#_x0000_t75">
                <v:imagedata r:id="rId457" o:title=""/>
              </v:shape>
            </v:group>
            <v:group style="position:absolute;left:7632;top:1487;width:128;height:127" coordorigin="7632,1487" coordsize="128,127">
              <v:shape style="position:absolute;left:7632;top:1487;width:128;height:127" coordorigin="7632,1487" coordsize="128,127" path="m7681,1487l7661,1496,7645,1510,7635,1530,7632,1553,7635,1574,7645,1591,7660,1604,7682,1612,7709,1615,7730,1607,7746,1593,7748,1589,7682,1589,7669,1573,7665,1549,7669,1529,7683,1516,7709,1512,7747,1512,7746,1510,7730,1498,7708,1490,7681,1487e" filled="t" fillcolor="#D82233" stroked="f">
                <v:path arrowok="t"/>
                <v:fill/>
              </v:shape>
              <v:shape style="position:absolute;left:7632;top:1487;width:128;height:127" coordorigin="7632,1487" coordsize="128,127" path="m7747,1512l7709,1512,7723,1528,7727,1551,7727,1555,7722,1573,7708,1586,7682,1589,7748,1589,7756,1574,7760,1551,7760,1547,7756,1527,7747,1512e" filled="t" fillcolor="#D82233" stroked="f">
                <v:path arrowok="t"/>
                <v:fill/>
              </v:shape>
            </v:group>
            <v:group style="position:absolute;left:7414;top:1486;width:122;height:130" coordorigin="7414,1486" coordsize="122,130">
              <v:shape style="position:absolute;left:7414;top:1486;width:122;height:130" coordorigin="7414,1486" coordsize="122,130" path="m7483,1486l7428,1511,7414,1548,7416,1571,7424,1589,7442,1605,7459,1613,7478,1616,7501,1614,7520,1608,7528,1603,7529,1602,7528,1599,7525,1591,7470,1591,7461,1587,7450,1575,7448,1569,7447,1561,7534,1561,7535,1559,7535,1542,7535,1539,7535,1539,7447,1539,7448,1535,7449,1531,7456,1517,7466,1510,7524,1510,7519,1502,7502,1491,7483,1486e" filled="t" fillcolor="#D82233" stroked="f">
                <v:path arrowok="t"/>
                <v:fill/>
              </v:shape>
              <v:shape style="position:absolute;left:7414;top:1486;width:122;height:130" coordorigin="7414,1486" coordsize="122,130" path="m7520,1581l7514,1584,7511,1585,7500,1589,7492,1591,7525,1591,7523,1584,7522,1582,7520,1581e" filled="t" fillcolor="#D82233" stroked="f">
                <v:path arrowok="t"/>
                <v:fill/>
              </v:shape>
              <v:shape style="position:absolute;left:7414;top:1486;width:122;height:130" coordorigin="7414,1486" coordsize="122,130" path="m7524,1510l7495,1510,7505,1521,7505,1539,7535,1539,7530,1518,7524,1510e" filled="t" fillcolor="#D82233" stroked="f">
                <v:path arrowok="t"/>
                <v:fill/>
              </v:shape>
            </v:group>
            <v:group style="position:absolute;left:7557;top:1486;width:78;height:128" coordorigin="7557,1486" coordsize="78,128">
              <v:shape style="position:absolute;left:7557;top:1486;width:78;height:128" coordorigin="7557,1486" coordsize="78,128" path="m7619,1486l7558,1522,7557,1546,7557,1608,7557,1612,7559,1614,7586,1614,7588,1612,7588,1523,7593,1518,7598,1513,7603,1510,7630,1510,7631,1508,7634,1493,7634,1491,7634,1489,7626,1487,7619,1486e" filled="t" fillcolor="#D82233" stroked="f">
                <v:path arrowok="t"/>
                <v:fill/>
              </v:shape>
              <v:shape style="position:absolute;left:7557;top:1486;width:78;height:128" coordorigin="7557,1486" coordsize="78,128" path="m7630,1510l7618,1510,7626,1511,7629,1511,7630,1510,7630,1510e" filled="t" fillcolor="#D82233" stroked="f">
                <v:path arrowok="t"/>
                <v:fill/>
              </v:shape>
            </v:group>
            <v:group style="position:absolute;left:7288;top:1488;width:122;height:127" coordorigin="7288,1488" coordsize="122,127">
              <v:shape style="position:absolute;left:7288;top:1488;width:122;height:127" coordorigin="7288,1488" coordsize="122,127" path="m7325,1488l7293,1488,7292,1489,7296,1502,7304,1520,7313,1539,7320,1559,7306,1576,7296,1593,7289,1610,7288,1613,7289,1614,7317,1614,7318,1613,7323,1603,7335,1586,7353,1575,7390,1575,7380,1559,7372,1545,7383,1531,7384,1530,7350,1530,7348,1528,7338,1512,7328,1492,7326,1489,7325,1488e" filled="t" fillcolor="#D82233" stroked="f">
                <v:path arrowok="t"/>
                <v:fill/>
              </v:shape>
              <v:shape style="position:absolute;left:7288;top:1488;width:122;height:127" coordorigin="7288,1488" coordsize="122,127" path="m7390,1575l7353,1575,7364,1592,7373,1610,7375,1614,7377,1614,7409,1614,7409,1612,7402,1595,7391,1576,7390,1575e" filled="t" fillcolor="#D82233" stroked="f">
                <v:path arrowok="t"/>
                <v:fill/>
              </v:shape>
              <v:shape style="position:absolute;left:7288;top:1488;width:122;height:127" coordorigin="7288,1488" coordsize="122,127" path="m7404,1488l7379,1488,7377,1489,7372,1500,7359,1520,7350,1530,7384,1530,7396,1513,7405,1492,7406,1489,7406,1489,7404,1488e" filled="t" fillcolor="#D82233" stroked="f">
                <v:path arrowok="t"/>
                <v:fill/>
              </v:shape>
            </v:group>
            <v:group style="position:absolute;left:7763;top:1488;width:122;height:127" coordorigin="7763,1488" coordsize="122,127">
              <v:shape style="position:absolute;left:7763;top:1488;width:122;height:127" coordorigin="7763,1488" coordsize="122,127" path="m7800,1488l7769,1488,7767,1489,7772,1502,7779,1520,7788,1539,7795,1559,7782,1576,7771,1593,7764,1610,7763,1613,7765,1614,7792,1614,7793,1613,7798,1603,7810,1586,7828,1575,7865,1575,7855,1559,7847,1545,7859,1531,7859,1530,7825,1530,7823,1528,7813,1512,7803,1492,7802,1489,7800,1488e" filled="t" fillcolor="#D82233" stroked="f">
                <v:path arrowok="t"/>
                <v:fill/>
              </v:shape>
              <v:shape style="position:absolute;left:7763;top:1488;width:122;height:127" coordorigin="7763,1488" coordsize="122,127" path="m7865,1575l7828,1575,7840,1592,7849,1610,7850,1614,7852,1614,7884,1614,7885,1612,7877,1595,7866,1576,7865,1575e" filled="t" fillcolor="#D82233" stroked="f">
                <v:path arrowok="t"/>
                <v:fill/>
              </v:shape>
              <v:shape style="position:absolute;left:7763;top:1488;width:122;height:127" coordorigin="7763,1488" coordsize="122,127" path="m7879,1488l7854,1488,7853,1489,7847,1500,7834,1520,7825,1530,7859,1530,7871,1513,7880,1492,7881,1489,7881,1489,7879,1488e" filled="t" fillcolor="#D82233" stroked="f">
                <v:path arrowok="t"/>
                <v:fill/>
              </v:shape>
              <v:shape style="position:absolute;left:7962;top:1431;width:244;height:254" type="#_x0000_t75">
                <v:imagedata r:id="rId458" o:title=""/>
              </v:shape>
              <v:shape style="position:absolute;left:7965;top:1469;width:238;height:178" type="#_x0000_t75">
                <v:imagedata r:id="rId459" o:title=""/>
              </v:shape>
            </v:group>
            <v:group style="position:absolute;left:8047;top:1681;width:3;height:2" coordorigin="8047,1681" coordsize="3,2">
              <v:shape style="position:absolute;left:8047;top:1681;width:3;height:2" coordorigin="8047,1681" coordsize="3,1" path="m8047,1681l8050,1681,8047,1681e" filled="f" stroked="f">
                <v:path arrowok="t"/>
              </v:shape>
            </v:group>
            <v:group style="position:absolute;left:8035;top:1676;width:5;height:2" coordorigin="8035,1676" coordsize="5,2">
              <v:shape style="position:absolute;left:8035;top:1676;width:5;height:2" coordorigin="8035,1676" coordsize="5,2" path="m8038,1677l8040,1678,8038,1677e" filled="f" stroked="f">
                <v:path arrowok="t"/>
              </v:shape>
              <v:shape style="position:absolute;left:8035;top:1676;width:5;height:2" coordorigin="8035,1676" coordsize="5,2" path="m8035,1676l8036,1676,8035,1676e" filled="f" stroked="f">
                <v:path arrowok="t"/>
              </v:shape>
              <v:shape style="position:absolute;left:8025;top:1434;width:147;height:249" type="#_x0000_t75">
                <v:imagedata r:id="rId460" o:title=""/>
              </v:shape>
            </v:group>
            <w10:wrap type="none"/>
          </v:group>
        </w:pict>
      </w:r>
      <w:r>
        <w:rPr/>
        <w:pict>
          <v:group style="position:absolute;margin-left:423.354004pt;margin-top:58.60078pt;width:57.882pt;height:36.902pt;mso-position-horizontal-relative:page;mso-position-vertical-relative:paragraph;z-index:-8401" coordorigin="8467,1172" coordsize="1158,738">
            <v:group style="position:absolute;left:8469;top:1174;width:1154;height:734" coordorigin="8469,1174" coordsize="1154,734">
              <v:shape style="position:absolute;left:8469;top:1174;width:1154;height:734" coordorigin="8469,1174" coordsize="1154,734" path="m9623,1908l8469,1908,8469,1174,9623,1174,9623,1908xe" filled="f" stroked="t" strokeweight=".188pt" strokecolor="#BDBEC0">
                <v:path arrowok="t"/>
              </v:shape>
              <v:shape style="position:absolute;left:8658;top:1299;width:780;height:428" type="#_x0000_t75">
                <v:imagedata r:id="rId461" o:title=""/>
              </v:shape>
            </v:group>
            <w10:wrap type="none"/>
          </v:group>
        </w:pict>
      </w:r>
      <w:r>
        <w:rPr/>
        <w:pict>
          <v:group style="position:absolute;margin-left:487.949005pt;margin-top:58.60078pt;width:57.882pt;height:36.902pt;mso-position-horizontal-relative:page;mso-position-vertical-relative:paragraph;z-index:-8400" coordorigin="9759,1172" coordsize="1158,738">
            <v:group style="position:absolute;left:9761;top:1174;width:1154;height:734" coordorigin="9761,1174" coordsize="1154,734">
              <v:shape style="position:absolute;left:9761;top:1174;width:1154;height:734" coordorigin="9761,1174" coordsize="1154,734" path="m10915,1908l9761,1908,9761,1174,10915,1174,10915,1908xe" filled="f" stroked="t" strokeweight=".188pt" strokecolor="#BDBEC0">
                <v:path arrowok="t"/>
              </v:shape>
            </v:group>
            <v:group style="position:absolute;left:9867;top:1456;width:163;height:158" coordorigin="9867,1456" coordsize="163,158">
              <v:shape style="position:absolute;left:9867;top:1456;width:163;height:158" coordorigin="9867,1456" coordsize="163,158" path="m9933,1609l9867,1609,9867,1613,9933,1613,9933,1609e" filled="t" fillcolor="#000000" stroked="f">
                <v:path arrowok="t"/>
                <v:fill/>
              </v:shape>
              <v:shape style="position:absolute;left:9867;top:1456;width:163;height:158" coordorigin="9867,1456" coordsize="163,158" path="m10030,1609l9963,1609,9963,1613,10030,1613,10030,1609e" filled="t" fillcolor="#000000" stroked="f">
                <v:path arrowok="t"/>
                <v:fill/>
              </v:shape>
              <v:shape style="position:absolute;left:9867;top:1456;width:163;height:158" coordorigin="9867,1456" coordsize="163,158" path="m9916,1460l9884,1460,9888,1468,9888,1601,9884,1609,9916,1609,9912,1601,9912,1538,10009,1538,10009,1528,9912,1528,9912,1468,9916,1460e" filled="t" fillcolor="#000000" stroked="f">
                <v:path arrowok="t"/>
                <v:fill/>
              </v:shape>
              <v:shape style="position:absolute;left:9867;top:1456;width:163;height:158" coordorigin="9867,1456" coordsize="163,158" path="m10009,1538l9984,1538,9984,1601,9981,1609,10012,1609,10009,1601,10009,1538e" filled="t" fillcolor="#000000" stroked="f">
                <v:path arrowok="t"/>
                <v:fill/>
              </v:shape>
              <v:shape style="position:absolute;left:9867;top:1456;width:163;height:158" coordorigin="9867,1456" coordsize="163,158" path="m10012,1460l9981,1460,9984,1468,9984,1528,10009,1528,10009,1468,10012,1460e" filled="t" fillcolor="#000000" stroked="f">
                <v:path arrowok="t"/>
                <v:fill/>
              </v:shape>
              <v:shape style="position:absolute;left:9867;top:1456;width:163;height:158" coordorigin="9867,1456" coordsize="163,158" path="m9933,1456l9867,1456,9867,1460,9933,1460,9933,1456e" filled="t" fillcolor="#000000" stroked="f">
                <v:path arrowok="t"/>
                <v:fill/>
              </v:shape>
              <v:shape style="position:absolute;left:9867;top:1456;width:163;height:158" coordorigin="9867,1456" coordsize="163,158" path="m10030,1456l9963,1456,9963,1460,10030,1460,10030,1456e" filled="t" fillcolor="#000000" stroked="f">
                <v:path arrowok="t"/>
                <v:fill/>
              </v:shape>
            </v:group>
            <v:group style="position:absolute;left:10035;top:1452;width:107;height:164" coordorigin="10035,1452" coordsize="107,164">
              <v:shape style="position:absolute;left:10035;top:1452;width:107;height:164" coordorigin="10035,1452" coordsize="107,164" path="m10041,1565l10035,1565,10042,1617,10049,1612,10059,1609,10118,1609,10122,1607,10084,1607,10065,1600,10050,1585,10041,1565e" filled="t" fillcolor="#000000" stroked="f">
                <v:path arrowok="t"/>
                <v:fill/>
              </v:shape>
              <v:shape style="position:absolute;left:10035;top:1452;width:107;height:164" coordorigin="10035,1452" coordsize="107,164" path="m10118,1609l10059,1609,10077,1613,10105,1615,10118,1609e" filled="t" fillcolor="#000000" stroked="f">
                <v:path arrowok="t"/>
                <v:fill/>
              </v:shape>
              <v:shape style="position:absolute;left:10035;top:1452;width:107;height:164" coordorigin="10035,1452" coordsize="107,164" path="m10094,1457l10064,1457,10048,1471,10042,1494,10048,1513,10060,1527,10076,1539,10094,1552,10108,1567,10117,1588,10106,1602,10084,1607,10122,1607,10125,1606,10138,1589,10142,1567,10136,1551,10124,1538,10106,1526,10082,1511,10069,1498,10065,1475,10078,1467,10133,1467,10132,1460,10112,1460,10094,1457e" filled="t" fillcolor="#000000" stroked="f">
                <v:path arrowok="t"/>
                <v:fill/>
              </v:shape>
              <v:shape style="position:absolute;left:10035;top:1452;width:107;height:164" coordorigin="10035,1452" coordsize="107,164" path="m10133,1467l10078,1467,10107,1468,10122,1483,10131,1503,10137,1503,10133,1467e" filled="t" fillcolor="#000000" stroked="f">
                <v:path arrowok="t"/>
                <v:fill/>
              </v:shape>
              <v:shape style="position:absolute;left:10035;top:1452;width:107;height:164" coordorigin="10035,1452" coordsize="107,164" path="m10132,1452l10122,1459,10112,1460,10132,1460,10132,1452e" filled="t" fillcolor="#000000" stroked="f">
                <v:path arrowok="t"/>
                <v:fill/>
              </v:shape>
            </v:group>
            <v:group style="position:absolute;left:10154;top:1456;width:133;height:158" coordorigin="10154,1456" coordsize="133,158">
              <v:shape style="position:absolute;left:10154;top:1456;width:133;height:158" coordorigin="10154,1456" coordsize="133,158" path="m10218,1456l10154,1456,10154,1460,10173,1460,10177,1468,10177,1601,10173,1609,10154,1609,10154,1613,10241,1613,10262,1608,10266,1605,10203,1605,10201,1600,10201,1536,10265,1536,10252,1531,10254,1530,10261,1526,10201,1526,10201,1472,10209,1466,10266,1466,10266,1465,10245,1458,10218,1456e" filled="t" fillcolor="#000000" stroked="f">
                <v:path arrowok="t"/>
                <v:fill/>
              </v:shape>
              <v:shape style="position:absolute;left:10154;top:1456;width:133;height:158" coordorigin="10154,1456" coordsize="133,158" path="m10265,1536l10201,1536,10228,1537,10245,1543,10257,1559,10260,1588,10244,1601,10221,1605,10266,1605,10277,1597,10286,1579,10287,1553,10272,1538,10265,1536e" filled="t" fillcolor="#000000" stroked="f">
                <v:path arrowok="t"/>
                <v:fill/>
              </v:shape>
              <v:shape style="position:absolute;left:10154;top:1456;width:133;height:158" coordorigin="10154,1456" coordsize="133,158" path="m10266,1466l10209,1466,10240,1468,10254,1481,10258,1506,10245,1521,10221,1526,10261,1526,10269,1522,10278,1507,10279,1479,10266,1466e" filled="t" fillcolor="#000000" stroked="f">
                <v:path arrowok="t"/>
                <v:fill/>
              </v:shape>
            </v:group>
            <v:group style="position:absolute;left:10293;top:1451;width:144;height:164" coordorigin="10293,1451" coordsize="144,164">
              <v:shape style="position:absolute;left:10293;top:1451;width:144;height:164" coordorigin="10293,1451" coordsize="144,164" path="m10354,1453l10304,1491,10293,1537,10297,1560,10337,1606,10384,1615,10404,1609,10414,1604,10367,1604,10350,1597,10337,1584,10329,1565,10324,1540,10323,1511,10330,1491,10342,1475,10361,1465,10386,1461,10433,1461,10432,1460,10418,1460,10406,1458,10385,1454,10354,1453e" filled="t" fillcolor="#000000" stroked="f">
                <v:path arrowok="t"/>
                <v:fill/>
              </v:shape>
              <v:shape style="position:absolute;left:10293;top:1451;width:144;height:164" coordorigin="10293,1451" coordsize="144,164" path="m10437,1585l10426,1587,10411,1597,10392,1602,10367,1604,10414,1604,10422,1599,10437,1585e" filled="t" fillcolor="#000000" stroked="f">
                <v:path arrowok="t"/>
                <v:fill/>
              </v:shape>
              <v:shape style="position:absolute;left:10293;top:1451;width:144;height:164" coordorigin="10293,1451" coordsize="144,164" path="m10433,1461l10386,1461,10406,1469,10420,1484,10429,1505,10434,1505,10433,1461e" filled="t" fillcolor="#000000" stroked="f">
                <v:path arrowok="t"/>
                <v:fill/>
              </v:shape>
              <v:shape style="position:absolute;left:10293;top:1451;width:144;height:164" coordorigin="10293,1451" coordsize="144,164" path="m10432,1451l10426,1454,10418,1460,10432,1460,10432,1451e" filled="t" fillcolor="#000000" stroked="f">
                <v:path arrowok="t"/>
                <v:fill/>
              </v:shape>
            </v:group>
            <v:group style="position:absolute;left:10563;top:1451;width:160;height:160" coordorigin="10563,1451" coordsize="160,160">
              <v:shape style="position:absolute;left:10563;top:1451;width:160;height:160" coordorigin="10563,1451" coordsize="160,160" path="m10563,1451l10723,1451,10723,1612,10563,1612,10563,1451e" filled="t" fillcolor="#FFFFFF" stroked="f">
                <v:path arrowok="t"/>
                <v:fill/>
              </v:shape>
            </v:group>
            <v:group style="position:absolute;left:10563;top:1451;width:160;height:80" coordorigin="10563,1451" coordsize="160,80">
              <v:shape style="position:absolute;left:10563;top:1451;width:160;height:80" coordorigin="10563,1451" coordsize="160,80" path="m10723,1451l10563,1451,10643,1531,10723,1451e" filled="t" fillcolor="#EE3524" stroked="f">
                <v:path arrowok="t"/>
                <v:fill/>
              </v:shape>
            </v:group>
            <v:group style="position:absolute;left:10563;top:1531;width:160;height:80" coordorigin="10563,1531" coordsize="160,80">
              <v:shape style="position:absolute;left:10563;top:1531;width:160;height:80" coordorigin="10563,1531" coordsize="160,80" path="m10643,1531l10563,1611,10723,1611,10643,1531e" filled="t" fillcolor="#EE3524" stroked="f">
                <v:path arrowok="t"/>
                <v:fill/>
              </v:shape>
            </v:group>
            <v:group style="position:absolute;left:10483;top:1451;width:80;height:160" coordorigin="10483,1451" coordsize="80,160">
              <v:shape style="position:absolute;left:10483;top:1451;width:80;height:160" coordorigin="10483,1451" coordsize="80,160" path="m10563,1451l10483,1531,10563,1611,10563,1451e" filled="t" fillcolor="#EE3524" stroked="f">
                <v:path arrowok="t"/>
                <v:fill/>
              </v:shape>
            </v:group>
            <v:group style="position:absolute;left:10723;top:1451;width:80;height:160" coordorigin="10723,1451" coordsize="80,160">
              <v:shape style="position:absolute;left:10723;top:1451;width:80;height:160" coordorigin="10723,1451" coordsize="80,160" path="m10723,1451l10723,1611,10803,1531,10723,1451e" filled="t" fillcolor="#EE352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.785801pt;margin-top:102.159782pt;width:57.882pt;height:36.902pt;mso-position-horizontal-relative:page;mso-position-vertical-relative:paragraph;z-index:-8399" coordorigin="716,2043" coordsize="1158,738">
            <v:group style="position:absolute;left:718;top:2045;width:1154;height:734" coordorigin="718,2045" coordsize="1154,734">
              <v:shape style="position:absolute;left:718;top:2045;width:1154;height:734" coordorigin="718,2045" coordsize="1154,734" path="m1871,2779l718,2779,718,2045,1871,2045,1871,2779xe" filled="f" stroked="t" strokeweight=".188pt" strokecolor="#BDBEC0">
                <v:path arrowok="t"/>
              </v:shape>
            </v:group>
            <v:group style="position:absolute;left:1044;top:2351;width:208;height:161" coordorigin="1044,2351" coordsize="208,161">
              <v:shape style="position:absolute;left:1044;top:2351;width:208;height:161" coordorigin="1044,2351" coordsize="208,161" path="m1216,2351l1080,2351,1060,2357,1047,2375,1044,2474,1051,2496,1068,2509,1148,2511,1216,2511,1237,2505,1250,2488,1250,2477,1094,2477,1088,2471,1088,2391,1094,2385,1251,2385,1246,2367,1229,2353,1216,2351e" filled="t" fillcolor="#1D93D1" stroked="f">
                <v:path arrowok="t"/>
                <v:fill/>
              </v:shape>
              <v:shape style="position:absolute;left:1044;top:2351;width:208;height:161" coordorigin="1044,2351" coordsize="208,161" path="m1251,2385l1202,2385,1208,2391,1208,2471,1202,2477,1250,2477,1252,2388,1251,2385e" filled="t" fillcolor="#1D93D1" stroked="f">
                <v:path arrowok="t"/>
                <v:fill/>
              </v:shape>
            </v:group>
            <v:group style="position:absolute;left:798;top:2353;width:221;height:159" coordorigin="798,2353" coordsize="221,159">
              <v:shape style="position:absolute;left:798;top:2353;width:221;height:159" coordorigin="798,2353" coordsize="221,159" path="m881,2353l798,2353,798,2513,842,2513,842,2389,909,2389,881,2353e" filled="t" fillcolor="#1D93D1" stroked="f">
                <v:path arrowok="t"/>
                <v:fill/>
              </v:shape>
              <v:shape style="position:absolute;left:798;top:2353;width:221;height:159" coordorigin="798,2353" coordsize="221,159" path="m909,2389l842,2389,941,2513,1020,2513,1020,2472,976,2472,909,2389e" filled="t" fillcolor="#1D93D1" stroked="f">
                <v:path arrowok="t"/>
                <v:fill/>
              </v:shape>
              <v:shape style="position:absolute;left:798;top:2353;width:221;height:159" coordorigin="798,2353" coordsize="221,159" path="m1020,2353l976,2353,976,2472,1020,2472,1020,2353e" filled="t" fillcolor="#1D93D1" stroked="f">
                <v:path arrowok="t"/>
                <v:fill/>
              </v:shape>
            </v:group>
            <v:group style="position:absolute;left:1555;top:2353;width:238;height:157" coordorigin="1555,2353" coordsize="238,157">
              <v:shape style="position:absolute;left:1555;top:2353;width:238;height:157" coordorigin="1555,2353" coordsize="238,157" path="m1708,2353l1640,2353,1555,2509,1610,2509,1624,2482,1778,2482,1760,2449,1642,2449,1674,2391,1729,2391,1708,2353e" filled="t" fillcolor="#1D93D1" stroked="f">
                <v:path arrowok="t"/>
                <v:fill/>
              </v:shape>
              <v:shape style="position:absolute;left:1555;top:2353;width:238;height:157" coordorigin="1555,2353" coordsize="238,157" path="m1778,2482l1723,2482,1738,2509,1793,2509,1778,2482e" filled="t" fillcolor="#1D93D1" stroked="f">
                <v:path arrowok="t"/>
                <v:fill/>
              </v:shape>
              <v:shape style="position:absolute;left:1555;top:2353;width:238;height:157" coordorigin="1555,2353" coordsize="238,157" path="m1729,2391l1674,2391,1705,2449,1760,2449,1729,2391e" filled="t" fillcolor="#1D93D1" stroked="f">
                <v:path arrowok="t"/>
                <v:fill/>
              </v:shape>
            </v:group>
            <v:group style="position:absolute;left:1274;top:2353;width:210;height:159" coordorigin="1274,2353" coordsize="210,159">
              <v:shape style="position:absolute;left:1274;top:2353;width:210;height:159" coordorigin="1274,2353" coordsize="210,159" path="m1321,2353l1274,2353,1274,2513,1321,2513,1321,2434,1386,2434,1383,2431,1385,2429,1321,2429,1321,2353e" filled="t" fillcolor="#1D93D1" stroked="f">
                <v:path arrowok="t"/>
                <v:fill/>
              </v:shape>
              <v:shape style="position:absolute;left:1274;top:2353;width:210;height:159" coordorigin="1274,2353" coordsize="210,159" path="m1386,2434l1321,2434,1419,2513,1484,2513,1386,2434e" filled="t" fillcolor="#1D93D1" stroked="f">
                <v:path arrowok="t"/>
                <v:fill/>
              </v:shape>
              <v:shape style="position:absolute;left:1274;top:2353;width:210;height:159" coordorigin="1274,2353" coordsize="210,159" path="m1471,2353l1406,2353,1321,2429,1385,2429,1471,2353e" filled="t" fillcolor="#1D93D1" stroked="f">
                <v:path arrowok="t"/>
                <v:fill/>
              </v:shape>
            </v:group>
            <v:group style="position:absolute;left:1522;top:2353;width:2;height:159" coordorigin="1522,2353" coordsize="2,159">
              <v:shape style="position:absolute;left:1522;top:2353;width:2;height:159" coordorigin="1522,2353" coordsize="0,159" path="m1522,2353l1522,2513e" filled="f" stroked="t" strokeweight="2.719pt" strokecolor="#1D93D1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0.380997pt;margin-top:102.159782pt;width:57.882pt;height:36.902pt;mso-position-horizontal-relative:page;mso-position-vertical-relative:paragraph;z-index:-8398" coordorigin="2008,2043" coordsize="1158,738">
            <v:group style="position:absolute;left:2009;top:2045;width:1154;height:734" coordorigin="2009,2045" coordsize="1154,734">
              <v:shape style="position:absolute;left:2009;top:2045;width:1154;height:734" coordorigin="2009,2045" coordsize="1154,734" path="m3163,2779l2009,2779,2009,2045,3163,2045,3163,2779xe" filled="f" stroked="t" strokeweight=".188pt" strokecolor="#BDBEC0">
                <v:path arrowok="t"/>
              </v:shape>
            </v:group>
            <v:group style="position:absolute;left:2253;top:2242;width:651;height:339" coordorigin="2253,2242" coordsize="651,339">
              <v:shape style="position:absolute;left:2253;top:2242;width:651;height:339" coordorigin="2253,2242" coordsize="651,339" path="m2253,2446l2266,2515,2307,2561,2372,2581,2399,2580,2468,2568,2525,2526,2530,2518,2626,2518,2626,2502,2394,2502,2375,2500,2361,2491,2350,2468,2347,2451,2253,2446e" filled="t" fillcolor="#ED1D24" stroked="f">
                <v:path arrowok="t"/>
                <v:fill/>
              </v:shape>
              <v:shape style="position:absolute;left:2253;top:2242;width:651;height:339" coordorigin="2253,2242" coordsize="651,339" path="m2626,2518l2530,2518,2530,2574,2626,2574,2626,2518e" filled="t" fillcolor="#ED1D24" stroked="f">
                <v:path arrowok="t"/>
                <v:fill/>
              </v:shape>
              <v:shape style="position:absolute;left:2253;top:2242;width:651;height:339" coordorigin="2253,2242" coordsize="651,339" path="m2702,2372l2626,2372,2676,2574,2758,2574,2793,2438,2718,2438,2702,2372e" filled="t" fillcolor="#ED1D24" stroked="f">
                <v:path arrowok="t"/>
                <v:fill/>
              </v:shape>
              <v:shape style="position:absolute;left:2253;top:2242;width:651;height:339" coordorigin="2253,2242" coordsize="651,339" path="m2904,2372l2810,2372,2810,2574,2904,2574,2904,2372e" filled="t" fillcolor="#ED1D24" stroked="f">
                <v:path arrowok="t"/>
                <v:fill/>
              </v:shape>
              <v:shape style="position:absolute;left:2253;top:2242;width:651;height:339" coordorigin="2253,2242" coordsize="651,339" path="m2688,2317l2391,2317,2417,2318,2435,2328,2441,2344,2434,2363,2412,2371,2372,2371,2367,2435,2400,2435,2406,2435,2413,2438,2419,2441,2432,2455,2436,2470,2431,2486,2420,2498,2394,2502,2626,2502,2626,2436,2530,2436,2519,2421,2504,2407,2496,2401,2496,2401,2530,2364,2700,2364,2688,2317e" filled="t" fillcolor="#ED1D24" stroked="f">
                <v:path arrowok="t"/>
                <v:fill/>
              </v:shape>
              <v:shape style="position:absolute;left:2253;top:2242;width:651;height:339" coordorigin="2253,2242" coordsize="651,339" path="m2904,2248l2763,2248,2718,2438,2793,2438,2810,2372,2904,2372,2904,2248e" filled="t" fillcolor="#ED1D24" stroked="f">
                <v:path arrowok="t"/>
                <v:fill/>
              </v:shape>
              <v:shape style="position:absolute;left:2253;top:2242;width:651;height:339" coordorigin="2253,2242" coordsize="651,339" path="m2700,2364l2530,2364,2530,2436,2626,2436,2626,2372,2702,2372,2700,2364e" filled="t" fillcolor="#ED1D24" stroked="f">
                <v:path arrowok="t"/>
                <v:fill/>
              </v:shape>
              <v:shape style="position:absolute;left:2253;top:2242;width:651;height:339" coordorigin="2253,2242" coordsize="651,339" path="m2410,2242l2331,2255,2275,2309,2265,2357,2356,2357,2357,2351,2357,2346,2359,2341,2371,2325,2391,2317,2688,2317,2687,2315,2530,2315,2521,2294,2508,2278,2492,2265,2473,2255,2452,2248,2431,2244,2410,2242e" filled="t" fillcolor="#ED1D24" stroked="f">
                <v:path arrowok="t"/>
                <v:fill/>
              </v:shape>
              <v:shape style="position:absolute;left:2253;top:2242;width:651;height:339" coordorigin="2253,2242" coordsize="651,339" path="m2671,2248l2530,2248,2530,2315,2687,2315,2671,2248e" filled="t" fillcolor="#ED1D24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4.975998pt;margin-top:102.159782pt;width:57.882pt;height:36.902pt;mso-position-horizontal-relative:page;mso-position-vertical-relative:paragraph;z-index:-8397" coordorigin="3300,2043" coordsize="1158,738">
            <v:group style="position:absolute;left:3301;top:2045;width:1154;height:734" coordorigin="3301,2045" coordsize="1154,734">
              <v:shape style="position:absolute;left:3301;top:2045;width:1154;height:734" coordorigin="3301,2045" coordsize="1154,734" path="m4455,2779l3301,2779,3301,2045,4455,2045,4455,2779xe" filled="f" stroked="t" strokeweight=".188pt" strokecolor="#BDBEC0">
                <v:path arrowok="t"/>
              </v:shape>
              <v:shape style="position:absolute;left:3347;top:2333;width:1042;height:200" type="#_x0000_t75">
                <v:imagedata r:id="rId462" o:title=""/>
              </v:shape>
            </v:group>
            <w10:wrap type="none"/>
          </v:group>
        </w:pict>
      </w:r>
      <w:r>
        <w:rPr/>
        <w:pict>
          <v:group style="position:absolute;margin-left:229.570007pt;margin-top:102.159782pt;width:57.882pt;height:36.902pt;mso-position-horizontal-relative:page;mso-position-vertical-relative:paragraph;z-index:-8396" coordorigin="4591,2043" coordsize="1158,738">
            <v:group style="position:absolute;left:4593;top:2045;width:1154;height:734" coordorigin="4593,2045" coordsize="1154,734">
              <v:shape style="position:absolute;left:4593;top:2045;width:1154;height:734" coordorigin="4593,2045" coordsize="1154,734" path="m5747,2779l4593,2779,4593,2045,5747,2045,5747,2779xe" filled="f" stroked="t" strokeweight=".188pt" strokecolor="#BDBEC0">
                <v:path arrowok="t"/>
              </v:shape>
            </v:group>
            <v:group style="position:absolute;left:4814;top:2281;width:712;height:299" coordorigin="4814,2281" coordsize="712,299">
              <v:shape style="position:absolute;left:4814;top:2281;width:712;height:299" coordorigin="4814,2281" coordsize="712,299" path="m5470,2545l5343,2545,5361,2547,5376,2551,5395,2555,5434,2569,5455,2578,5457,2578,5460,2579,5463,2580,5470,2545e" filled="t" fillcolor="#E92E29" stroked="f">
                <v:path arrowok="t"/>
                <v:fill/>
              </v:shape>
              <v:shape style="position:absolute;left:4814;top:2281;width:712;height:299" coordorigin="4814,2281" coordsize="712,299" path="m5190,2571l5149,2571,5154,2573,5160,2574,5163,2576,5166,2576,5167,2578,5172,2579,5176,2575,5181,2574,5190,2571e" filled="t" fillcolor="#E92E29" stroked="f">
                <v:path arrowok="t"/>
                <v:fill/>
              </v:shape>
              <v:shape style="position:absolute;left:4814;top:2281;width:712;height:299" coordorigin="4814,2281" coordsize="712,299" path="m4954,2281l4816,2281,4814,2283,4816,2286,4816,2288,4816,2289,4817,2290,4818,2296,4822,2316,4826,2335,4833,2371,4836,2381,4839,2392,4841,2403,4840,2404,4841,2405,4842,2405,4841,2408,4844,2410,4843,2413,4843,2415,4845,2417,4844,2419,4847,2425,4845,2431,4848,2437,4849,2443,4850,2450,4852,2456,4859,2489,4878,2578,4880,2579,4893,2573,4925,2561,4940,2556,4982,2547,5015,2545,5470,2545,5502,2393,5503,2389,5516,2329,5517,2324,5518,2318,5519,2314,5525,2286,5525,2284,5208,2284,5206,2283,5208,2281,4954,2281,4954,2281e" filled="t" fillcolor="#E92E29" stroked="f">
                <v:path arrowok="t"/>
                <v:fill/>
              </v:shape>
              <v:shape style="position:absolute;left:4814;top:2281;width:712;height:299" coordorigin="4814,2281" coordsize="712,299" path="m5312,2545l5015,2545,5051,2547,5085,2552,5090,2552,5100,2556,5111,2558,5147,2570,5148,2571,5148,2571,5149,2571,5190,2571,5198,2567,5205,2564,5212,2564,5218,2560,5246,2552,5262,2549,5285,2546,5312,2545e" filled="t" fillcolor="#E92E29" stroked="f">
                <v:path arrowok="t"/>
                <v:fill/>
              </v:shape>
              <v:shape style="position:absolute;left:4814;top:2281;width:712;height:299" coordorigin="4814,2281" coordsize="712,299" path="m5521,2281l5210,2281,5209,2282,5208,2284,5525,2284,5526,2282,5521,2281e" filled="t" fillcolor="#E92E29" stroked="f">
                <v:path arrowok="t"/>
                <v:fill/>
              </v:shape>
              <v:shape style="position:absolute;left:4814;top:2281;width:712;height:299" coordorigin="4814,2281" coordsize="712,299" path="m4957,2281l4954,2281,5208,2281,4957,2281e" filled="t" fillcolor="#E92E29" stroked="f">
                <v:path arrowok="t"/>
                <v:fill/>
              </v:shape>
            </v:group>
            <v:group style="position:absolute;left:4814;top:2281;width:712;height:299" coordorigin="4814,2281" coordsize="712,299">
              <v:shape style="position:absolute;left:4814;top:2281;width:712;height:299" coordorigin="4814,2281" coordsize="712,299" path="m4954,2281l4954,2281,4957,2281,5208,2281,5206,2283,5208,2284,5209,2282,5210,2281,5521,2281,5526,2282,5525,2286,5519,2314,5518,2318,5517,2324,5516,2329,5503,2389,5502,2393,5463,2580,5460,2579,5457,2578,5455,2578,5434,2569,5395,2555,5376,2551,5361,2547,5343,2545,5312,2545,5246,2552,5212,2564,5205,2564,5198,2567,5181,2574,5176,2575,5172,2579,5167,2578,5166,2576,5165,2576,5163,2576,5160,2574,5154,2573,5149,2571,5148,2571,5148,2571,5147,2570,5120,2561,5111,2558,5100,2556,5090,2552,5085,2552,5051,2547,5038,2546,4940,2556,4880,2579,4878,2578,4859,2489,4852,2456,4850,2450,4849,2443,4848,2437,4845,2431,4847,2425,4844,2419,4845,2417,4843,2415,4843,2413,4844,2410,4841,2408,4842,2405,4841,2405,4840,2404,4841,2403,4839,2392,4836,2381,4833,2371,4826,2335,4822,2316,4818,2296,4817,2290,4816,2289,4816,2288,4816,2286,4814,2283,4816,2281,4843,2281,4954,2281xe" filled="f" stroked="t" strokeweight=".157pt" strokecolor="#E92E29">
                <v:path arrowok="t"/>
              </v:shape>
            </v:group>
            <v:group style="position:absolute;left:5294;top:2339;width:33;height:35" coordorigin="5294,2339" coordsize="33,35">
              <v:shape style="position:absolute;left:5294;top:2339;width:33;height:35" coordorigin="5294,2339" coordsize="33,35" path="m5315,2339l5294,2352,5294,2358,5296,2361,5298,2366,5305,2366,5310,2369,5310,2371,5308,2372,5308,2374,5327,2354,5324,2348,5321,2342,5315,2339e" filled="t" fillcolor="#FFFFFF" stroked="f">
                <v:path arrowok="t"/>
                <v:fill/>
              </v:shape>
            </v:group>
            <v:group style="position:absolute;left:4981;top:2354;width:118;height:122" coordorigin="4981,2354" coordsize="118,122">
              <v:shape style="position:absolute;left:4981;top:2354;width:118;height:122" coordorigin="4981,2354" coordsize="118,122" path="m5051,2354l5028,2354,5019,2355,4981,2433,4987,2451,5001,2468,5020,2474,5040,2477,5060,2475,5078,2470,5087,2466,5093,2457,5093,2455,5036,2455,5028,2451,5018,2446,5018,2436,5019,2426,5020,2424,5097,2424,5099,2411,5099,2404,5020,2404,5019,2402,5018,2395,5018,2385,5027,2380,5035,2376,5047,2375,5094,2375,5094,2374,5083,2361,5070,2358,5051,2354e" filled="t" fillcolor="#FFFFFF" stroked="f">
                <v:path arrowok="t"/>
                <v:fill/>
              </v:shape>
              <v:shape style="position:absolute;left:4981;top:2354;width:118;height:122" coordorigin="4981,2354" coordsize="118,122" path="m5095,2439l5063,2439,5060,2440,5059,2444,5058,2446,5055,2449,5048,2455,5036,2455,5093,2455,5095,2449,5095,2446,5097,2443,5095,2439e" filled="t" fillcolor="#FFFFFF" stroked="f">
                <v:path arrowok="t"/>
                <v:fill/>
              </v:shape>
              <v:shape style="position:absolute;left:4981;top:2354;width:118;height:122" coordorigin="4981,2354" coordsize="118,122" path="m5094,2375l5047,2375,5055,2381,5058,2383,5059,2386,5060,2389,5061,2403,5060,2404,5099,2404,5099,2399,5096,2387,5094,2375e" filled="t" fillcolor="#FFFFFF" stroked="f">
                <v:path arrowok="t"/>
                <v:fill/>
              </v:shape>
            </v:group>
            <v:group style="position:absolute;left:5324;top:2355;width:118;height:120" coordorigin="5324,2355" coordsize="118,120">
              <v:shape style="position:absolute;left:5324;top:2355;width:118;height:120" coordorigin="5324,2355" coordsize="118,120" path="m5364,2439l5328,2439,5324,2439,5324,2444,5324,2446,5326,2451,5337,2466,5356,2473,5377,2475,5397,2475,5410,2474,5423,2470,5432,2459,5435,2456,5380,2456,5371,2452,5366,2449,5365,2444,5364,2439e" filled="t" fillcolor="#FFFFFF" stroked="f">
                <v:path arrowok="t"/>
                <v:fill/>
              </v:shape>
              <v:shape style="position:absolute;left:5324;top:2355;width:118;height:120" coordorigin="5324,2355" coordsize="118,120" path="m5372,2355l5352,2359,5334,2369,5326,2386,5328,2405,5331,2414,5341,2420,5349,2422,5381,2426,5388,2428,5398,2428,5402,2436,5402,2439,5402,2446,5398,2449,5390,2455,5380,2456,5435,2456,5440,2450,5441,2436,5437,2424,5434,2416,5424,2410,5415,2408,5387,2403,5371,2400,5367,2398,5364,2394,5364,2386,5365,2382,5368,2379,5374,2375,5382,2375,5431,2375,5430,2373,5415,2360,5394,2356,5372,2355e" filled="t" fillcolor="#FFFFFF" stroked="f">
                <v:path arrowok="t"/>
                <v:fill/>
              </v:shape>
              <v:shape style="position:absolute;left:5324;top:2355;width:118;height:120" coordorigin="5324,2355" coordsize="118,120" path="m5431,2375l5382,2375,5389,2377,5395,2378,5398,2385,5399,2390,5428,2391,5435,2390,5435,2385,5434,2381,5431,2375e" filled="t" fillcolor="#FFFFFF" stroked="f">
                <v:path arrowok="t"/>
                <v:fill/>
              </v:shape>
            </v:group>
            <v:group style="position:absolute;left:5098;top:2356;width:134;height:116" coordorigin="5098,2356" coordsize="134,116">
              <v:shape style="position:absolute;left:5098;top:2356;width:134;height:116" coordorigin="5098,2356" coordsize="134,116" path="m5133,2356l5132,2358,5101,2358,5098,2358,5146,2472,5149,2472,5185,2472,5187,2472,5203,2432,5165,2432,5165,2431,5165,2431,5143,2365,5141,2359,5134,2359,5133,2356e" filled="t" fillcolor="#FFFFFF" stroked="f">
                <v:path arrowok="t"/>
                <v:fill/>
              </v:shape>
              <v:shape style="position:absolute;left:5098;top:2356;width:134;height:116" coordorigin="5098,2356" coordsize="134,116" path="m5232,2358l5193,2358,5168,2430,5166,2432,5203,2432,5232,2361,5232,2358e" filled="t" fillcolor="#FFFFFF" stroked="f">
                <v:path arrowok="t"/>
                <v:fill/>
              </v:shape>
              <v:shape style="position:absolute;left:5098;top:2356;width:134;height:116" coordorigin="5098,2356" coordsize="134,116" path="m5138,2357l5134,2359,5141,2359,5141,2358,5138,2357e" filled="t" fillcolor="#FFFFFF" stroked="f">
                <v:path arrowok="t"/>
                <v:fill/>
              </v:shape>
            </v:group>
            <v:group style="position:absolute;left:5245;top:2356;width:37;height:116" coordorigin="5245,2356" coordsize="37,116">
              <v:shape style="position:absolute;left:5245;top:2356;width:37;height:116" coordorigin="5245,2356" coordsize="37,116" path="m5246,2356l5245,2359,5245,2470,5246,2472,5268,2472,5282,2472,5282,2358,5250,2358,5246,2356e" filled="t" fillcolor="#FFFFFF" stroked="f">
                <v:path arrowok="t"/>
                <v:fill/>
              </v:shape>
              <v:shape style="position:absolute;left:5245;top:2356;width:37;height:116" coordorigin="5245,2356" coordsize="37,116" path="m5281,2358l5252,2358,5250,2358,5282,2358,5281,2358e" filled="t" fillcolor="#FFFFFF" stroked="f">
                <v:path arrowok="t"/>
                <v:fill/>
              </v:shape>
            </v:group>
            <v:group style="position:absolute;left:4899;top:2358;width:79;height:115" coordorigin="4899,2358" coordsize="79,115">
              <v:shape style="position:absolute;left:4899;top:2358;width:79;height:115" coordorigin="4899,2358" coordsize="79,115" path="m4918,2358l4899,2358,4899,2463,4900,2472,4975,2472,4976,2472,4977,2447,4976,2446,4937,2446,4935,2445,4935,2358,4918,2358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4.165009pt;margin-top:102.159782pt;width:57.882pt;height:36.902pt;mso-position-horizontal-relative:page;mso-position-vertical-relative:paragraph;z-index:-8395" coordorigin="5883,2043" coordsize="1158,738">
            <v:group style="position:absolute;left:5885;top:2045;width:1154;height:734" coordorigin="5885,2045" coordsize="1154,734">
              <v:shape style="position:absolute;left:5885;top:2045;width:1154;height:734" coordorigin="5885,2045" coordsize="1154,734" path="m7039,2779l5885,2779,5885,2045,7039,2045,7039,2779xe" filled="f" stroked="t" strokeweight=".188pt" strokecolor="#BDBEC0">
                <v:path arrowok="t"/>
              </v:shape>
              <v:shape style="position:absolute;left:5947;top:2325;width:147;height:147" type="#_x0000_t75">
                <v:imagedata r:id="rId463" o:title=""/>
              </v:shape>
            </v:group>
            <v:group style="position:absolute;left:5955;top:2330;width:123;height:125" coordorigin="5955,2330" coordsize="123,125">
              <v:shape style="position:absolute;left:5955;top:2330;width:123;height:125" coordorigin="5955,2330" coordsize="123,125" path="m6012,2330l5957,2382,5955,2410,5964,2428,5980,2442,6000,2452,6026,2455,6047,2447,6063,2433,6074,2415,6079,2393,6077,2380,6069,2360,6055,2344,6036,2334,6012,2330e" filled="t" fillcolor="#ED1D24" stroked="f">
                <v:path arrowok="t"/>
                <v:fill/>
              </v:shape>
              <v:shape style="position:absolute;left:5953;top:2330;width:126;height:126" type="#_x0000_t75">
                <v:imagedata r:id="rId464" o:title=""/>
              </v:shape>
              <v:shape style="position:absolute;left:5953;top:2330;width:126;height:126" type="#_x0000_t75">
                <v:imagedata r:id="rId465" o:title=""/>
              </v:shape>
              <v:shape style="position:absolute;left:5962;top:2348;width:120;height:111" type="#_x0000_t75">
                <v:imagedata r:id="rId466" o:title=""/>
              </v:shape>
            </v:group>
            <v:group style="position:absolute;left:5963;top:2347;width:112;height:100" coordorigin="5963,2347" coordsize="112,100">
              <v:shape style="position:absolute;left:5963;top:2347;width:112;height:100" coordorigin="5963,2347" coordsize="112,100" path="m6052,2347l6027,2348,6012,2350,6008,2351,6007,2354,6010,2356,6017,2360,6019,2361,6021,2363,6020,2363,6019,2366,6012,2375,6004,2385,5989,2407,5965,2440,5963,2443,5967,2447,5971,2444,5987,2431,6041,2388,6061,2369,6068,2363,6073,2359,6073,2353,6075,2349,6052,2347e" filled="t" fillcolor="#FFFFFF" stroked="f">
                <v:path arrowok="t"/>
                <v:fill/>
              </v:shape>
            </v:group>
            <v:group style="position:absolute;left:6008;top:2354;width:14;height:11" coordorigin="6008,2354" coordsize="14,11">
              <v:shape style="position:absolute;left:6008;top:2354;width:14;height:11" coordorigin="6008,2354" coordsize="14,11" path="m6008,2354l6009,2357,6010,2359,6012,2360,6018,2364,6021,2366,6021,2365,6022,2364,6022,2363,6020,2362,6018,2361,6012,2357,6010,2356,6008,2354e" filled="t" fillcolor="#4D4D4F" stroked="f">
                <v:path arrowok="t"/>
                <v:fill/>
              </v:shape>
              <v:shape style="position:absolute;left:5965;top:2351;width:111;height:98" type="#_x0000_t75">
                <v:imagedata r:id="rId467" o:title=""/>
              </v:shape>
            </v:group>
            <v:group style="position:absolute;left:5963;top:2347;width:112;height:100" coordorigin="5963,2347" coordsize="112,100">
              <v:shape style="position:absolute;left:5963;top:2347;width:112;height:100" coordorigin="5963,2347" coordsize="112,100" path="m6052,2347l6027,2348,6012,2350,6008,2351,6007,2354,6010,2356,6017,2360,6019,2361,6021,2363,6020,2363,6019,2366,6012,2375,6004,2385,5989,2407,5965,2440,5963,2443,5967,2447,5971,2444,5987,2431,6041,2388,6061,2369,6068,2363,6072,2359,6073,2356,6075,2349,6052,2347e" filled="t" fillcolor="#FFFFFF" stroked="f">
                <v:path arrowok="t"/>
                <v:fill/>
              </v:shape>
            </v:group>
            <v:group style="position:absolute;left:6764;top:2368;width:63;height:80" coordorigin="6764,2368" coordsize="63,80">
              <v:shape style="position:absolute;left:6764;top:2368;width:63;height:80" coordorigin="6764,2368" coordsize="63,80" path="m6797,2368l6776,2374,6764,2391,6766,2422,6774,2440,6789,2448,6813,2444,6822,2435,6781,2435,6780,2415,6780,2400,6781,2381,6821,2381,6820,2379,6808,2370,6797,2368e" filled="t" fillcolor="#000000" stroked="f">
                <v:path arrowok="t"/>
                <v:fill/>
              </v:shape>
              <v:shape style="position:absolute;left:6764;top:2368;width:63;height:80" coordorigin="6764,2368" coordsize="63,80" path="m6821,2381l6812,2381,6814,2400,6814,2415,6813,2435,6822,2435,6827,2430,6827,2398,6821,2381e" filled="t" fillcolor="#000000" stroked="f">
                <v:path arrowok="t"/>
                <v:fill/>
              </v:shape>
            </v:group>
            <v:group style="position:absolute;left:6567;top:2340;width:40;height:109" coordorigin="6567,2340" coordsize="40,109">
              <v:shape style="position:absolute;left:6567;top:2340;width:40;height:109" coordorigin="6567,2340" coordsize="40,109" path="m6595,2384l6576,2384,6576,2442,6583,2449,6603,2449,6606,2447,6607,2447,6607,2432,6596,2432,6595,2431,6595,2384e" filled="t" fillcolor="#000000" stroked="f">
                <v:path arrowok="t"/>
                <v:fill/>
              </v:shape>
              <v:shape style="position:absolute;left:6567;top:2340;width:40;height:109" coordorigin="6567,2340" coordsize="40,109" path="m6607,2431l6606,2432,6604,2432,6607,2432,6607,2431e" filled="t" fillcolor="#000000" stroked="f">
                <v:path arrowok="t"/>
                <v:fill/>
              </v:shape>
              <v:shape style="position:absolute;left:6567;top:2340;width:40;height:109" coordorigin="6567,2340" coordsize="40,109" path="m6607,2368l6567,2368,6567,2384,6607,2384,6607,2368e" filled="t" fillcolor="#000000" stroked="f">
                <v:path arrowok="t"/>
                <v:fill/>
              </v:shape>
              <v:shape style="position:absolute;left:6567;top:2340;width:40;height:109" coordorigin="6567,2340" coordsize="40,109" path="m6595,2340l6584,2340,6576,2348,6576,2368,6595,2368,6595,2340e" filled="t" fillcolor="#000000" stroked="f">
                <v:path arrowok="t"/>
                <v:fill/>
              </v:shape>
            </v:group>
            <v:group style="position:absolute;left:6471;top:2340;width:61;height:109" coordorigin="6471,2340" coordsize="61,109">
              <v:shape style="position:absolute;left:6471;top:2340;width:61;height:109" coordorigin="6471,2340" coordsize="61,109" path="m6507,2370l6503,2370,6483,2377,6471,2394,6473,2424,6482,2441,6498,2448,6506,2449,6529,2449,6533,2449,6533,2436,6494,2436,6488,2427,6488,2397,6491,2382,6533,2382,6533,2371,6514,2371,6511,2371,6507,2370e" filled="t" fillcolor="#000000" stroked="f">
                <v:path arrowok="t"/>
                <v:fill/>
              </v:shape>
              <v:shape style="position:absolute;left:6471;top:2340;width:61;height:109" coordorigin="6471,2340" coordsize="61,109" path="m6533,2382l6510,2382,6512,2382,6514,2383,6514,2436,6533,2436,6533,2382e" filled="t" fillcolor="#000000" stroked="f">
                <v:path arrowok="t"/>
                <v:fill/>
              </v:shape>
              <v:shape style="position:absolute;left:6471;top:2340;width:61;height:109" coordorigin="6471,2340" coordsize="61,109" path="m6533,2340l6522,2340,6514,2348,6514,2371,6533,2371,6533,2340e" filled="t" fillcolor="#000000" stroked="f">
                <v:path arrowok="t"/>
                <v:fill/>
              </v:shape>
            </v:group>
            <v:group style="position:absolute;left:6396;top:2370;width:67;height:77" coordorigin="6396,2370" coordsize="67,77">
              <v:shape style="position:absolute;left:6396;top:2370;width:67;height:77" coordorigin="6396,2370" coordsize="67,77" path="m6442,2370l6416,2373,6401,2386,6396,2406,6401,2430,6415,2445,6445,2447,6458,2444,6460,2435,6424,2435,6417,2429,6415,2415,6463,2409,6463,2406,6463,2402,6414,2402,6414,2388,6419,2381,6435,2381,6456,2381,6442,2370e" filled="t" fillcolor="#000000" stroked="f">
                <v:path arrowok="t"/>
                <v:fill/>
              </v:shape>
              <v:shape style="position:absolute;left:6396;top:2370;width:67;height:77" coordorigin="6396,2370" coordsize="67,77" path="m6461,2427l6456,2431,6449,2435,6460,2435,6461,2427e" filled="t" fillcolor="#000000" stroked="f">
                <v:path arrowok="t"/>
                <v:fill/>
              </v:shape>
              <v:shape style="position:absolute;left:6396;top:2370;width:67;height:77" coordorigin="6396,2370" coordsize="67,77" path="m6456,2381l6435,2381,6446,2381,6447,2398,6414,2402,6463,2402,6458,2382,6456,2381e" filled="t" fillcolor="#000000" stroked="f">
                <v:path arrowok="t"/>
                <v:fill/>
              </v:shape>
            </v:group>
            <v:group style="position:absolute;left:6358;top:2367;width:39;height:82" coordorigin="6358,2367" coordsize="39,82">
              <v:shape style="position:absolute;left:6358;top:2367;width:39;height:82" coordorigin="6358,2367" coordsize="39,82" path="m6377,2367l6367,2370,6358,2374,6358,2449,6369,2449,6377,2441,6377,2383,6381,2381,6390,2380,6396,2380,6396,2369,6377,2367e" filled="t" fillcolor="#000000" stroked="f">
                <v:path arrowok="t"/>
                <v:fill/>
              </v:shape>
              <v:shape style="position:absolute;left:6358;top:2367;width:39;height:82" coordorigin="6358,2367" coordsize="39,82" path="m6396,2380l6390,2380,6396,2384,6396,2380e" filled="t" fillcolor="#000000" stroked="f">
                <v:path arrowok="t"/>
                <v:fill/>
              </v:shape>
            </v:group>
            <v:group style="position:absolute;left:6279;top:2339;width:72;height:108" coordorigin="6279,2339" coordsize="72,108">
              <v:shape style="position:absolute;left:6279;top:2339;width:72;height:108" coordorigin="6279,2339" coordsize="72,108" path="m6336,2339l6326,2339,6304,2344,6289,2359,6280,2379,6279,2393,6282,2416,6293,2434,6311,2446,6338,2447,6351,2443,6351,2432,6331,2432,6311,2424,6300,2405,6303,2378,6314,2361,6330,2354,6351,2354,6351,2345,6344,2341,6336,2339e" filled="t" fillcolor="#000000" stroked="f">
                <v:path arrowok="t"/>
                <v:fill/>
              </v:shape>
              <v:shape style="position:absolute;left:6279;top:2339;width:72;height:108" coordorigin="6279,2339" coordsize="72,108" path="m6351,2424l6347,2430,6339,2432,6351,2432,6351,2424e" filled="t" fillcolor="#000000" stroked="f">
                <v:path arrowok="t"/>
                <v:fill/>
              </v:shape>
              <v:shape style="position:absolute;left:6279;top:2339;width:72;height:108" coordorigin="6279,2339" coordsize="72,108" path="m6351,2354l6341,2354,6347,2358,6351,2364,6351,2354e" filled="t" fillcolor="#000000" stroked="f">
                <v:path arrowok="t"/>
                <v:fill/>
              </v:shape>
            </v:group>
            <v:group style="position:absolute;left:6252;top:2368;width:19;height:81" coordorigin="6252,2368" coordsize="19,81">
              <v:shape style="position:absolute;left:6252;top:2368;width:19;height:81" coordorigin="6252,2368" coordsize="19,81" path="m6271,2368l6252,2368,6252,2449,6263,2449,6271,2441,6271,2368e" filled="t" fillcolor="#000000" stroked="f">
                <v:path arrowok="t"/>
                <v:fill/>
              </v:shape>
            </v:group>
            <v:group style="position:absolute;left:6252;top:2340;width:21;height:19" coordorigin="6252,2340" coordsize="21,19">
              <v:shape style="position:absolute;left:6252;top:2340;width:21;height:19" coordorigin="6252,2340" coordsize="21,19" path="m6268,2340l6256,2340,6252,2344,6252,2355,6256,2359,6268,2359,6272,2355,6272,2344,6268,2340e" filled="t" fillcolor="#000000" stroked="f">
                <v:path arrowok="t"/>
                <v:fill/>
              </v:shape>
            </v:group>
            <v:group style="position:absolute;left:6102;top:2340;width:71;height:108" coordorigin="6102,2340" coordsize="71,108">
              <v:shape style="position:absolute;left:6102;top:2340;width:71;height:108" coordorigin="6102,2340" coordsize="71,108" path="m6122,2340l6111,2340,6102,2349,6102,2418,6110,2438,6129,2448,6156,2444,6168,2433,6131,2433,6122,2427,6122,2340e" filled="t" fillcolor="#000000" stroked="f">
                <v:path arrowok="t"/>
                <v:fill/>
              </v:shape>
              <v:shape style="position:absolute;left:6102;top:2340;width:71;height:108" coordorigin="6102,2340" coordsize="71,108" path="m6173,2340l6163,2340,6155,2348,6155,2428,6146,2433,6168,2433,6170,2431,6173,2340e" filled="t" fillcolor="#000000" stroked="f">
                <v:path arrowok="t"/>
                <v:fill/>
              </v:shape>
            </v:group>
            <v:group style="position:absolute;left:6181;top:2368;width:62;height:81" coordorigin="6181,2368" coordsize="62,81">
              <v:shape style="position:absolute;left:6181;top:2368;width:62;height:81" coordorigin="6181,2368" coordsize="62,81" path="m6239,2368l6200,2368,6190,2370,6181,2374,6181,2449,6201,2449,6201,2383,6204,2382,6207,2381,6243,2381,6239,2368e" filled="t" fillcolor="#000000" stroked="f">
                <v:path arrowok="t"/>
                <v:fill/>
              </v:shape>
              <v:shape style="position:absolute;left:6181;top:2368;width:62;height:81" coordorigin="6181,2368" coordsize="62,81" path="m6243,2381l6222,2381,6224,2387,6224,2441,6232,2449,6243,2449,6243,2383,6243,2381e" filled="t" fillcolor="#000000" stroked="f">
                <v:path arrowok="t"/>
                <v:fill/>
              </v:shape>
            </v:group>
            <v:group style="position:absolute;left:6542;top:2368;width:19;height:81" coordorigin="6542,2368" coordsize="19,81">
              <v:shape style="position:absolute;left:6542;top:2368;width:19;height:81" coordorigin="6542,2368" coordsize="19,81" path="m6561,2368l6542,2368,6542,2449,6553,2449,6561,2441,6561,2368e" filled="t" fillcolor="#000000" stroked="f">
                <v:path arrowok="t"/>
                <v:fill/>
              </v:shape>
            </v:group>
            <v:group style="position:absolute;left:6541;top:2340;width:21;height:19" coordorigin="6541,2340" coordsize="21,19">
              <v:shape style="position:absolute;left:6541;top:2340;width:21;height:19" coordorigin="6541,2340" coordsize="21,19" path="m6557,2340l6546,2340,6541,2344,6541,2355,6546,2359,6557,2359,6562,2355,6562,2344,6557,2340e" filled="t" fillcolor="#000000" stroked="f">
                <v:path arrowok="t"/>
                <v:fill/>
              </v:shape>
            </v:group>
            <v:group style="position:absolute;left:6724;top:2367;width:38;height:82" coordorigin="6724,2367" coordsize="38,82">
              <v:shape style="position:absolute;left:6724;top:2367;width:38;height:82" coordorigin="6724,2367" coordsize="38,82" path="m6743,2367l6733,2370,6724,2374,6724,2449,6735,2449,6743,2441,6743,2383,6747,2381,6756,2380,6762,2380,6762,2369,6743,2367e" filled="t" fillcolor="#000000" stroked="f">
                <v:path arrowok="t"/>
                <v:fill/>
              </v:shape>
              <v:shape style="position:absolute;left:6724;top:2367;width:38;height:82" coordorigin="6724,2367" coordsize="38,82" path="m6762,2380l6756,2380,6762,2384,6762,2380e" filled="t" fillcolor="#000000" stroked="f">
                <v:path arrowok="t"/>
                <v:fill/>
              </v:shape>
            </v:group>
            <v:group style="position:absolute;left:6634;top:2339;width:82;height:110" coordorigin="6634,2339" coordsize="82,110">
              <v:shape style="position:absolute;left:6634;top:2339;width:82;height:110" coordorigin="6634,2339" coordsize="82,110" path="m6692,2339l6682,2339,6660,2343,6643,2356,6634,2376,6635,2406,6643,2428,6655,2442,6672,2448,6688,2449,6712,2449,6716,2449,6716,2432,6686,2432,6667,2426,6654,2409,6656,2378,6665,2361,6680,2355,6696,2354,6708,2354,6708,2345,6701,2341,6692,2339e" filled="t" fillcolor="#000000" stroked="f">
                <v:path arrowok="t"/>
                <v:fill/>
              </v:shape>
              <v:shape style="position:absolute;left:6634;top:2339;width:82;height:110" coordorigin="6634,2339" coordsize="82,110" path="m6716,2385l6686,2385,6679,2392,6679,2401,6697,2401,6697,2432,6716,2432,6716,2385e" filled="t" fillcolor="#000000" stroked="f">
                <v:path arrowok="t"/>
                <v:fill/>
              </v:shape>
              <v:shape style="position:absolute;left:6634;top:2339;width:82;height:110" coordorigin="6634,2339" coordsize="82,110" path="m6708,2354l6696,2354,6704,2359,6708,2364,6708,2354e" filled="t" fillcolor="#000000" stroked="f">
                <v:path arrowok="t"/>
                <v:fill/>
              </v:shape>
            </v:group>
            <v:group style="position:absolute;left:6838;top:2368;width:62;height:81" coordorigin="6838,2368" coordsize="62,81">
              <v:shape style="position:absolute;left:6838;top:2368;width:62;height:81" coordorigin="6838,2368" coordsize="62,81" path="m6857,2368l6846,2368,6838,2376,6838,2422,6845,2442,6867,2449,6896,2449,6900,2449,6900,2435,6862,2435,6857,2430,6857,2368e" filled="t" fillcolor="#000000" stroked="f">
                <v:path arrowok="t"/>
                <v:fill/>
              </v:shape>
              <v:shape style="position:absolute;left:6838;top:2368;width:62;height:81" coordorigin="6838,2368" coordsize="62,81" path="m6900,2368l6888,2368,6880,2376,6880,2435,6900,2435,6900,2368e" filled="t" fillcolor="#000000" stroked="f">
                <v:path arrowok="t"/>
                <v:fill/>
              </v:shape>
            </v:group>
            <v:group style="position:absolute;left:6907;top:2368;width:62;height:110" coordorigin="6907,2368" coordsize="62,110">
              <v:shape style="position:absolute;left:6907;top:2368;width:62;height:110" coordorigin="6907,2368" coordsize="62,110" path="m6935,2368l6924,2368,6915,2370,6908,2374,6907,2374,6907,2479,6918,2479,6926,2470,6926,2448,6941,2448,6957,2443,6961,2437,6930,2437,6928,2436,6926,2436,6926,2382,6929,2381,6931,2380,6960,2380,6958,2377,6943,2369,6935,2368e" filled="t" fillcolor="#000000" stroked="f">
                <v:path arrowok="t"/>
                <v:fill/>
              </v:shape>
              <v:shape style="position:absolute;left:6907;top:2368;width:62;height:110" coordorigin="6907,2368" coordsize="62,110" path="m6941,2448l6926,2448,6929,2448,6933,2449,6937,2449,6941,2448e" filled="t" fillcolor="#000000" stroked="f">
                <v:path arrowok="t"/>
                <v:fill/>
              </v:shape>
              <v:shape style="position:absolute;left:6907;top:2368;width:62;height:110" coordorigin="6907,2368" coordsize="62,110" path="m6960,2380l6947,2380,6952,2389,6952,2421,6949,2437,6961,2437,6969,2425,6967,2395,6960,2380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8.759003pt;margin-top:102.159782pt;width:57.882pt;height:36.902pt;mso-position-horizontal-relative:page;mso-position-vertical-relative:paragraph;z-index:-8394" coordorigin="7175,2043" coordsize="1158,738">
            <v:group style="position:absolute;left:7177;top:2045;width:1154;height:734" coordorigin="7177,2045" coordsize="1154,734">
              <v:shape style="position:absolute;left:7177;top:2045;width:1154;height:734" coordorigin="7177,2045" coordsize="1154,734" path="m8331,2779l7177,2779,7177,2045,8331,2045,8331,2779xe" filled="f" stroked="t" strokeweight=".188pt" strokecolor="#BDBEC0">
                <v:path arrowok="t"/>
              </v:shape>
            </v:group>
            <v:group style="position:absolute;left:7929;top:2286;width:268;height:253" coordorigin="7929,2286" coordsize="268,253">
              <v:shape style="position:absolute;left:7929;top:2286;width:268;height:253" coordorigin="7929,2286" coordsize="268,253" path="m8197,2286l7929,2286,7929,2539,8197,2539,8197,2286e" filled="t" fillcolor="#010101" stroked="f">
                <v:path arrowok="t"/>
                <v:fill/>
              </v:shape>
            </v:group>
            <v:group style="position:absolute;left:7620;top:2286;width:268;height:253" coordorigin="7620,2286" coordsize="268,253">
              <v:shape style="position:absolute;left:7620;top:2286;width:268;height:253" coordorigin="7620,2286" coordsize="268,253" path="m7888,2286l7620,2286,7620,2539,7888,2539,7888,2286e" filled="t" fillcolor="#010101" stroked="f">
                <v:path arrowok="t"/>
                <v:fill/>
              </v:shape>
            </v:group>
            <v:group style="position:absolute;left:7311;top:2286;width:268;height:253" coordorigin="7311,2286" coordsize="268,253">
              <v:shape style="position:absolute;left:7311;top:2286;width:268;height:253" coordorigin="7311,2286" coordsize="268,253" path="m7579,2286l7311,2286,7311,2539,7579,2539,7579,2286e" filled="t" fillcolor="#010101" stroked="f">
                <v:path arrowok="t"/>
                <v:fill/>
              </v:shape>
            </v:group>
            <v:group style="position:absolute;left:7690;top:2321;width:134;height:182" coordorigin="7690,2321" coordsize="134,182">
              <v:shape style="position:absolute;left:7690;top:2321;width:134;height:182" coordorigin="7690,2321" coordsize="134,182" path="m7690,2321l7690,2503,7763,2503,7799,2502,7817,2497,7823,2482,7824,2475,7723,2475,7723,2425,7821,2425,7812,2415,7794,2409,7785,2406,7802,2397,7723,2397,7723,2350,7809,2350,7809,2348,7804,2333,7789,2326,7757,2322,7690,2321e" filled="t" fillcolor="#FFFFFF" stroked="f">
                <v:path arrowok="t"/>
                <v:fill/>
              </v:shape>
              <v:shape style="position:absolute;left:7690;top:2321;width:134;height:182" coordorigin="7690,2321" coordsize="134,182" path="m7821,2425l7757,2425,7786,2436,7791,2449,7791,2449,7777,2471,7758,2475,7824,2475,7824,2446,7821,2426,7821,2425e" filled="t" fillcolor="#FFFFFF" stroked="f">
                <v:path arrowok="t"/>
                <v:fill/>
              </v:shape>
              <v:shape style="position:absolute;left:7690;top:2321;width:134;height:182" coordorigin="7690,2321" coordsize="134,182" path="m7809,2350l7749,2350,7776,2351,7775,2371,7775,2396,7745,2397,7802,2397,7804,2395,7808,2376,7809,2350e" filled="t" fillcolor="#FFFFFF" stroked="f">
                <v:path arrowok="t"/>
                <v:fill/>
              </v:shape>
            </v:group>
            <v:group style="position:absolute;left:7381;top:2321;width:134;height:182" coordorigin="7381,2321" coordsize="134,182">
              <v:shape style="position:absolute;left:7381;top:2321;width:134;height:182" coordorigin="7381,2321" coordsize="134,182" path="m7381,2321l7381,2503,7454,2503,7489,2502,7508,2497,7514,2482,7514,2475,7414,2475,7414,2425,7512,2425,7503,2415,7484,2409,7476,2406,7493,2397,7414,2397,7414,2350,7500,2350,7500,2348,7495,2333,7479,2326,7448,2322,7381,2321e" filled="t" fillcolor="#FFFFFF" stroked="f">
                <v:path arrowok="t"/>
                <v:fill/>
              </v:shape>
              <v:shape style="position:absolute;left:7381;top:2321;width:134;height:182" coordorigin="7381,2321" coordsize="134,182" path="m7512,2425l7448,2425,7477,2436,7482,2449,7482,2449,7468,2471,7449,2475,7514,2475,7515,2446,7512,2426,7512,2425e" filled="t" fillcolor="#FFFFFF" stroked="f">
                <v:path arrowok="t"/>
                <v:fill/>
              </v:shape>
              <v:shape style="position:absolute;left:7381;top:2321;width:134;height:182" coordorigin="7381,2321" coordsize="134,182" path="m7500,2350l7440,2350,7467,2351,7466,2371,7466,2396,7436,2397,7493,2397,7495,2395,7499,2376,7500,2350e" filled="t" fillcolor="#FFFFFF" stroked="f">
                <v:path arrowok="t"/>
                <v:fill/>
              </v:shape>
            </v:group>
            <v:group style="position:absolute;left:7969;top:2319;width:175;height:195" coordorigin="7969,2319" coordsize="175,195">
              <v:shape style="position:absolute;left:7969;top:2319;width:175;height:195" coordorigin="7969,2319" coordsize="175,195" path="m8075,2319l7997,2338,7969,2401,7970,2435,8011,2491,8078,2514,8092,2514,8106,2510,8123,2501,8144,2489,8137,2478,8080,2478,8055,2476,8029,2473,8013,2466,8005,2454,8003,2431,8004,2397,8007,2372,8013,2357,8027,2350,8051,2347,8143,2347,8143,2334,8132,2330,8116,2324,8100,2321,8075,2319e" filled="t" fillcolor="#FFFFFF" stroked="f">
                <v:path arrowok="t"/>
                <v:fill/>
              </v:shape>
              <v:shape style="position:absolute;left:7969;top:2319;width:175;height:195" coordorigin="7969,2319" coordsize="175,195" path="m8128,2464l8112,2473,8097,2477,8080,2478,8137,2478,8128,2464e" filled="t" fillcolor="#FFFFFF" stroked="f">
                <v:path arrowok="t"/>
                <v:fill/>
              </v:shape>
              <v:shape style="position:absolute;left:7969;top:2319;width:175;height:195" coordorigin="7969,2319" coordsize="175,195" path="m8143,2347l8051,2347,8089,2348,8107,2350,8121,2355,8143,2368,8143,2347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3.354004pt;margin-top:102.159782pt;width:57.882pt;height:36.902pt;mso-position-horizontal-relative:page;mso-position-vertical-relative:paragraph;z-index:-8393" coordorigin="8467,2043" coordsize="1158,738">
            <v:group style="position:absolute;left:8469;top:2045;width:1154;height:734" coordorigin="8469,2045" coordsize="1154,734">
              <v:shape style="position:absolute;left:8469;top:2045;width:1154;height:734" coordorigin="8469,2045" coordsize="1154,734" path="m9623,2779l8469,2779,8469,2045,9623,2045,9623,2779xe" filled="f" stroked="t" strokeweight=".188pt" strokecolor="#BDBEC0">
                <v:path arrowok="t"/>
              </v:shape>
            </v:group>
            <v:group style="position:absolute;left:8974;top:2481;width:36;height:39" coordorigin="8974,2481" coordsize="36,39">
              <v:shape style="position:absolute;left:8974;top:2481;width:36;height:39" coordorigin="8974,2481" coordsize="36,39" path="m8997,2481l8990,2481,8987,2482,8981,2485,8978,2487,8975,2493,8974,2497,8974,2506,8976,2511,8983,2518,8988,2520,8997,2520,8999,2520,9004,2518,9007,2516,9009,2513,8991,2513,8989,2513,8985,2510,8984,2509,8982,2505,8981,2503,8981,2497,8982,2494,8987,2489,8990,2488,9009,2488,9008,2486,9005,2484,9002,2483,9000,2481,8997,2481e" filled="t" fillcolor="#000000" stroked="f">
                <v:path arrowok="t"/>
                <v:fill/>
              </v:shape>
              <v:shape style="position:absolute;left:8974;top:2481;width:36;height:39" coordorigin="8974,2481" coordsize="36,39" path="m9005,2508l9003,2510,9001,2511,8998,2513,8996,2513,9009,2513,9010,2513,9005,2508e" filled="t" fillcolor="#000000" stroked="f">
                <v:path arrowok="t"/>
                <v:fill/>
              </v:shape>
              <v:shape style="position:absolute;left:8974;top:2481;width:36;height:39" coordorigin="8974,2481" coordsize="36,39" path="m9009,2488l8998,2488,9001,2489,9005,2493,9010,2488,9009,2488e" filled="t" fillcolor="#000000" stroked="f">
                <v:path arrowok="t"/>
                <v:fill/>
              </v:shape>
            </v:group>
            <v:group style="position:absolute;left:9045;top:2481;width:33;height:39" coordorigin="9045,2481" coordsize="33,39">
              <v:shape style="position:absolute;left:9045;top:2481;width:33;height:39" coordorigin="9045,2481" coordsize="33,39" path="m9053,2481l9045,2481,9045,2520,9053,2520,9053,2504,9078,2504,9078,2497,9053,2497,9053,2481e" filled="t" fillcolor="#000000" stroked="f">
                <v:path arrowok="t"/>
                <v:fill/>
              </v:shape>
              <v:shape style="position:absolute;left:9045;top:2481;width:33;height:39" coordorigin="9045,2481" coordsize="33,39" path="m9078,2504l9071,2504,9071,2520,9078,2520,9078,2504e" filled="t" fillcolor="#000000" stroked="f">
                <v:path arrowok="t"/>
                <v:fill/>
              </v:shape>
              <v:shape style="position:absolute;left:9045;top:2481;width:33;height:39" coordorigin="9045,2481" coordsize="33,39" path="m9078,2481l9071,2481,9071,2497,9078,2497,9078,2481e" filled="t" fillcolor="#000000" stroked="f">
                <v:path arrowok="t"/>
                <v:fill/>
              </v:shape>
            </v:group>
            <v:group style="position:absolute;left:9113;top:2481;width:41;height:39" coordorigin="9113,2481" coordsize="41,39">
              <v:shape style="position:absolute;left:9113;top:2481;width:41;height:39" coordorigin="9113,2481" coordsize="41,39" path="m9137,2481l9130,2481,9113,2520,9121,2520,9125,2510,9150,2510,9147,2504,9127,2504,9134,2490,9141,2490,9137,2481e" filled="t" fillcolor="#000000" stroked="f">
                <v:path arrowok="t"/>
                <v:fill/>
              </v:shape>
              <v:shape style="position:absolute;left:9113;top:2481;width:41;height:39" coordorigin="9113,2481" coordsize="41,39" path="m9150,2510l9125,2510,9142,2510,9146,2520,9154,2520,9150,2510e" filled="t" fillcolor="#000000" stroked="f">
                <v:path arrowok="t"/>
                <v:fill/>
              </v:shape>
              <v:shape style="position:absolute;left:9113;top:2481;width:41;height:39" coordorigin="9113,2481" coordsize="41,39" path="m9141,2490l9134,2490,9140,2504,9127,2504,9147,2504,9141,2490e" filled="t" fillcolor="#000000" stroked="f">
                <v:path arrowok="t"/>
                <v:fill/>
              </v:shape>
            </v:group>
            <v:group style="position:absolute;left:9189;top:2481;width:35;height:39" coordorigin="9189,2481" coordsize="35,39">
              <v:shape style="position:absolute;left:9189;top:2481;width:35;height:39" coordorigin="9189,2481" coordsize="35,39" path="m9197,2481l9189,2481,9189,2520,9197,2520,9197,2493,9206,2493,9197,2481e" filled="t" fillcolor="#000000" stroked="f">
                <v:path arrowok="t"/>
                <v:fill/>
              </v:shape>
              <v:shape style="position:absolute;left:9189;top:2481;width:35;height:39" coordorigin="9189,2481" coordsize="35,39" path="m9206,2493l9197,2493,9217,2520,9224,2520,9224,2507,9217,2507,9206,2493e" filled="t" fillcolor="#000000" stroked="f">
                <v:path arrowok="t"/>
                <v:fill/>
              </v:shape>
              <v:shape style="position:absolute;left:9189;top:2481;width:35;height:39" coordorigin="9189,2481" coordsize="35,39" path="m9224,2481l9217,2481,9217,2507,9224,2507,9224,2481e" filled="t" fillcolor="#000000" stroked="f">
                <v:path arrowok="t"/>
                <v:fill/>
              </v:shape>
            </v:group>
            <v:group style="position:absolute;left:9262;top:2481;width:35;height:39" coordorigin="9262,2481" coordsize="35,39">
              <v:shape style="position:absolute;left:9262;top:2481;width:35;height:39" coordorigin="9262,2481" coordsize="35,39" path="m9270,2481l9262,2481,9262,2520,9270,2520,9270,2493,9279,2493,9270,2481e" filled="t" fillcolor="#000000" stroked="f">
                <v:path arrowok="t"/>
                <v:fill/>
              </v:shape>
              <v:shape style="position:absolute;left:9262;top:2481;width:35;height:39" coordorigin="9262,2481" coordsize="35,39" path="m9279,2493l9270,2493,9290,2520,9297,2520,9297,2507,9290,2507,9279,2493e" filled="t" fillcolor="#000000" stroked="f">
                <v:path arrowok="t"/>
                <v:fill/>
              </v:shape>
              <v:shape style="position:absolute;left:9262;top:2481;width:35;height:39" coordorigin="9262,2481" coordsize="35,39" path="m9297,2481l9290,2481,9290,2507,9297,2507,9297,2481e" filled="t" fillcolor="#000000" stroked="f">
                <v:path arrowok="t"/>
                <v:fill/>
              </v:shape>
            </v:group>
            <v:group style="position:absolute;left:9335;top:2481;width:29;height:39" coordorigin="9335,2481" coordsize="29,39">
              <v:shape style="position:absolute;left:9335;top:2481;width:29;height:39" coordorigin="9335,2481" coordsize="29,39" path="m9364,2481l9335,2481,9335,2520,9364,2520,9364,2513,9343,2513,9343,2504,9362,2504,9362,2497,9343,2497,9343,2487,9364,2487,9364,2481e" filled="t" fillcolor="#000000" stroked="f">
                <v:path arrowok="t"/>
                <v:fill/>
              </v:shape>
            </v:group>
            <v:group style="position:absolute;left:9401;top:2481;width:28;height:39" coordorigin="9401,2481" coordsize="28,39">
              <v:shape style="position:absolute;left:9401;top:2481;width:28;height:39" coordorigin="9401,2481" coordsize="28,39" path="m9409,2481l9401,2481,9401,2520,9429,2520,9429,2513,9409,2513,9409,2481e" filled="t" fillcolor="#000000" stroked="f">
                <v:path arrowok="t"/>
                <v:fill/>
              </v:shape>
            </v:group>
            <v:group style="position:absolute;left:9507;top:2487;width:6;height:12" coordorigin="9507,2487" coordsize="6,12">
              <v:shape style="position:absolute;left:9507;top:2487;width:6;height:12" coordorigin="9507,2487" coordsize="6,12" path="m9513,2489l9511,2489,9511,2499,9513,2499,9513,2489e" filled="t" fillcolor="#000000" stroked="f">
                <v:path arrowok="t"/>
                <v:fill/>
              </v:shape>
              <v:shape style="position:absolute;left:9507;top:2487;width:6;height:12" coordorigin="9507,2487" coordsize="6,12" path="m9517,2487l9507,2487,9507,2489,9517,2489,9517,2487e" filled="t" fillcolor="#000000" stroked="f">
                <v:path arrowok="t"/>
                <v:fill/>
              </v:shape>
            </v:group>
            <v:group style="position:absolute;left:9518;top:2487;width:12;height:12" coordorigin="9518,2487" coordsize="12,12">
              <v:shape style="position:absolute;left:9518;top:2487;width:12;height:12" coordorigin="9518,2487" coordsize="12,12" path="m9520,2487l9518,2487,9518,2499,9519,2499,9519,2489,9521,2489,9520,2487e" filled="t" fillcolor="#000000" stroked="f">
                <v:path arrowok="t"/>
                <v:fill/>
              </v:shape>
              <v:shape style="position:absolute;left:9518;top:2487;width:12;height:12" coordorigin="9518,2487" coordsize="12,12" path="m9521,2489l9519,2489,9523,2499,9524,2499,9525,2497,9524,2497,9521,2489e" filled="t" fillcolor="#000000" stroked="f">
                <v:path arrowok="t"/>
                <v:fill/>
              </v:shape>
              <v:shape style="position:absolute;left:9518;top:2487;width:12;height:12" coordorigin="9518,2487" coordsize="12,12" path="m9530,2489l9528,2489,9528,2499,9530,2499,9530,2489e" filled="t" fillcolor="#000000" stroked="f">
                <v:path arrowok="t"/>
                <v:fill/>
              </v:shape>
              <v:shape style="position:absolute;left:9518;top:2487;width:12;height:12" coordorigin="9518,2487" coordsize="12,12" path="m9530,2487l9527,2487,9524,2495,9524,2497,9525,2497,9528,2489,9530,2489,9530,2487e" filled="t" fillcolor="#000000" stroked="f">
                <v:path arrowok="t"/>
                <v:fill/>
              </v:shape>
            </v:group>
            <v:group style="position:absolute;left:8626;top:2304;width:130;height:145" coordorigin="8626,2304" coordsize="130,145">
              <v:shape style="position:absolute;left:8626;top:2304;width:130;height:145" coordorigin="8626,2304" coordsize="130,145" path="m8738,2327l8652,2327,8699,2330,8715,2340,8726,2359,8730,2386,8721,2407,8704,2421,8684,2425,8657,2425,8655,2433,8648,2441,8636,2449,8692,2448,8752,2396,8756,2366,8750,2343,8738,2327e" filled="t" fillcolor="#000000" stroked="f">
                <v:path arrowok="t"/>
                <v:fill/>
              </v:shape>
              <v:shape style="position:absolute;left:8626;top:2304;width:130;height:145" coordorigin="8626,2304" coordsize="130,145" path="m8677,2304l8626,2304,8626,2329,8634,2331,8646,2340,8652,2349,8652,2327,8738,2327,8737,2326,8720,2314,8700,2306,8677,2304e" filled="t" fillcolor="#000000" stroked="f">
                <v:path arrowok="t"/>
                <v:fill/>
              </v:shape>
            </v:group>
            <v:group style="position:absolute;left:8784;top:2340;width:2;height:109" coordorigin="8784,2340" coordsize="2,109">
              <v:shape style="position:absolute;left:8784;top:2340;width:2;height:109" coordorigin="8784,2340" coordsize="0,109" path="m8784,2340l8784,2449e" filled="f" stroked="t" strokeweight="1.38pt" strokecolor="#000000">
                <v:path arrowok="t"/>
              </v:shape>
            </v:group>
            <v:group style="position:absolute;left:8818;top:2339;width:76;height:111" coordorigin="8818,2339" coordsize="76,111">
              <v:shape style="position:absolute;left:8818;top:2339;width:76;height:111" coordorigin="8818,2339" coordsize="76,111" path="m8825,2418l8828,2444,8849,2450,8868,2449,8885,2443,8895,2432,8860,2432,8839,2427,8825,2418e" filled="t" fillcolor="#000000" stroked="f">
                <v:path arrowok="t"/>
                <v:fill/>
              </v:shape>
              <v:shape style="position:absolute;left:8818;top:2339;width:76;height:111" coordorigin="8818,2339" coordsize="76,111" path="m8854,2339l8836,2343,8823,2355,8818,2372,8825,2390,8839,2400,8856,2406,8870,2414,8875,2427,8860,2432,8895,2432,8896,2431,8900,2412,8892,2397,8878,2388,8863,2381,8852,2373,8850,2359,8893,2359,8897,2351,8895,2349,8874,2341,8854,2339e" filled="t" fillcolor="#000000" stroked="f">
                <v:path arrowok="t"/>
                <v:fill/>
              </v:shape>
              <v:shape style="position:absolute;left:8818;top:2339;width:76;height:111" coordorigin="8818,2339" coordsize="76,111" path="m8893,2359l8850,2359,8870,2360,8888,2368,8893,2359e" filled="t" fillcolor="#000000" stroked="f">
                <v:path arrowok="t"/>
                <v:fill/>
              </v:shape>
            </v:group>
            <v:group style="position:absolute;left:8913;top:2339;width:99;height:112" coordorigin="8913,2339" coordsize="99,112">
              <v:shape style="position:absolute;left:8913;top:2339;width:99;height:112" coordorigin="8913,2339" coordsize="99,112" path="m8964,2339l8915,2386,8913,2409,8920,2426,8931,2439,8946,2448,8963,2452,8980,2451,8997,2444,9012,2431,9009,2429,8971,2429,8955,2424,8942,2410,8938,2384,8948,2367,8964,2360,9007,2360,9010,2356,8997,2345,8981,2340,8964,2339e" filled="t" fillcolor="#000000" stroked="f">
                <v:path arrowok="t"/>
                <v:fill/>
              </v:shape>
              <v:shape style="position:absolute;left:8913;top:2339;width:99;height:112" coordorigin="8913,2339" coordsize="99,112" path="m9000,2420l8986,2425,8971,2429,9009,2429,9000,2420e" filled="t" fillcolor="#000000" stroked="f">
                <v:path arrowok="t"/>
                <v:fill/>
              </v:shape>
              <v:shape style="position:absolute;left:8913;top:2339;width:99;height:112" coordorigin="8913,2339" coordsize="99,112" path="m9007,2360l8964,2360,8981,2363,8996,2373,9007,2360e" filled="t" fillcolor="#000000" stroked="f">
                <v:path arrowok="t"/>
                <v:fill/>
              </v:shape>
            </v:group>
            <v:group style="position:absolute;left:9018;top:2338;width:116;height:113" coordorigin="9018,2338" coordsize="116,113">
              <v:shape style="position:absolute;left:9018;top:2338;width:116;height:113" coordorigin="9018,2338" coordsize="116,113" path="m9076,2338l9054,2343,9035,2354,9023,2372,9018,2393,9022,2416,9034,2434,9052,2446,9073,2452,9097,2448,9116,2436,9121,2430,9077,2430,9056,2423,9044,2405,9049,2378,9062,2364,9123,2364,9119,2357,9102,2344,9081,2338,9076,2338e" filled="t" fillcolor="#000000" stroked="f">
                <v:path arrowok="t"/>
                <v:fill/>
              </v:shape>
              <v:shape style="position:absolute;left:9018;top:2338;width:116;height:113" coordorigin="9018,2338" coordsize="116,113" path="m9123,2364l9062,2364,9088,2366,9104,2377,9110,2393,9103,2416,9087,2428,9077,2430,9121,2430,9129,2419,9134,2399,9130,2375,9123,2364e" filled="t" fillcolor="#000000" stroked="f">
                <v:path arrowok="t"/>
                <v:fill/>
              </v:shape>
            </v:group>
            <v:group style="position:absolute;left:9135;top:2340;width:112;height:110" coordorigin="9135,2340" coordsize="112,110">
              <v:shape style="position:absolute;left:9135;top:2340;width:112;height:110" coordorigin="9135,2340" coordsize="112,110" path="m9162,2340l9135,2340,9180,2450,9203,2450,9215,2420,9191,2420,9162,2340e" filled="t" fillcolor="#000000" stroked="f">
                <v:path arrowok="t"/>
                <v:fill/>
              </v:shape>
              <v:shape style="position:absolute;left:9135;top:2340;width:112;height:110" coordorigin="9135,2340" coordsize="112,110" path="m9247,2340l9221,2340,9191,2420,9215,2420,9247,2340e" filled="t" fillcolor="#000000" stroked="f">
                <v:path arrowok="t"/>
                <v:fill/>
              </v:shape>
            </v:group>
            <v:group style="position:absolute;left:9249;top:2339;width:105;height:113" coordorigin="9249,2339" coordsize="105,113">
              <v:shape style="position:absolute;left:9249;top:2339;width:105;height:113" coordorigin="9249,2339" coordsize="105,113" path="m9306,2339l9254,2371,9249,2395,9253,2416,9263,2432,9277,2444,9294,2450,9312,2452,9329,2448,9344,2438,9341,2432,9306,2432,9289,2427,9277,2412,9355,2404,9354,2385,9274,2385,9283,2367,9299,2359,9343,2359,9336,2350,9322,2342,9306,2339e" filled="t" fillcolor="#000000" stroked="f">
                <v:path arrowok="t"/>
                <v:fill/>
              </v:shape>
              <v:shape style="position:absolute;left:9249;top:2339;width:105;height:113" coordorigin="9249,2339" coordsize="105,113" path="m9335,2418l9323,2428,9306,2432,9341,2432,9335,2418e" filled="t" fillcolor="#000000" stroked="f">
                <v:path arrowok="t"/>
                <v:fill/>
              </v:shape>
              <v:shape style="position:absolute;left:9249;top:2339;width:105;height:113" coordorigin="9249,2339" coordsize="105,113" path="m9343,2359l9299,2359,9315,2361,9327,2375,9274,2385,9354,2385,9353,2380,9347,2362,9343,2359e" filled="t" fillcolor="#000000" stroked="f">
                <v:path arrowok="t"/>
                <v:fill/>
              </v:shape>
            </v:group>
            <v:group style="position:absolute;left:9373;top:2340;width:67;height:109" coordorigin="9373,2340" coordsize="67,109">
              <v:shape style="position:absolute;left:9373;top:2340;width:67;height:109" coordorigin="9373,2340" coordsize="67,109" path="m9399,2340l9373,2340,9373,2449,9399,2449,9407,2380,9425,2366,9441,2362,9439,2358,9399,2358,9399,2340e" filled="t" fillcolor="#000000" stroked="f">
                <v:path arrowok="t"/>
                <v:fill/>
              </v:shape>
              <v:shape style="position:absolute;left:9373;top:2340;width:67;height:109" coordorigin="9373,2340" coordsize="67,109" path="m9432,2341l9411,2343,9399,2358,9439,2358,9432,2341e" filled="t" fillcolor="#000000" stroked="f">
                <v:path arrowok="t"/>
                <v:fill/>
              </v:shape>
            </v:group>
            <v:group style="position:absolute;left:9449;top:2340;width:106;height:160" coordorigin="9449,2340" coordsize="106,160">
              <v:shape style="position:absolute;left:9449;top:2340;width:106;height:160" coordorigin="9449,2340" coordsize="106,160" path="m9475,2340l9449,2340,9489,2449,9479,2479,9449,2479,9449,2499,9503,2473,9524,2420,9501,2420,9475,2340e" filled="t" fillcolor="#000000" stroked="f">
                <v:path arrowok="t"/>
                <v:fill/>
              </v:shape>
              <v:shape style="position:absolute;left:9449;top:2340;width:106;height:160" coordorigin="9449,2340" coordsize="106,160" path="m9555,2340l9529,2340,9501,2420,9524,2420,9555,2340e" filled="t" fillcolor="#000000" stroked="f">
                <v:path arrowok="t"/>
                <v:fill/>
              </v:shape>
              <v:shape style="position:absolute;left:8541;top:2335;width:114;height:114" type="#_x0000_t75">
                <v:imagedata r:id="rId468" o:title=""/>
              </v:shape>
              <v:shape style="position:absolute;left:8552;top:2335;width:103;height:113" type="#_x0000_t75">
                <v:imagedata r:id="rId469" o:title=""/>
              </v:shape>
              <v:shape style="position:absolute;left:8531;top:2324;width:138;height:134" type="#_x0000_t75">
                <v:imagedata r:id="rId470" o:title=""/>
              </v:shape>
            </v:group>
            <w10:wrap type="none"/>
          </v:group>
        </w:pict>
      </w:r>
      <w:r>
        <w:rPr/>
        <w:pict>
          <v:group style="position:absolute;margin-left:487.949005pt;margin-top:102.159782pt;width:57.882pt;height:36.902pt;mso-position-horizontal-relative:page;mso-position-vertical-relative:paragraph;z-index:-8392" coordorigin="9759,2043" coordsize="1158,738">
            <v:group style="position:absolute;left:9761;top:2045;width:1154;height:734" coordorigin="9761,2045" coordsize="1154,734">
              <v:shape style="position:absolute;left:9761;top:2045;width:1154;height:734" coordorigin="9761,2045" coordsize="1154,734" path="m10915,2779l9761,2779,9761,2045,10915,2045,10915,2779xe" filled="f" stroked="t" strokeweight=".188pt" strokecolor="#BDBEC0">
                <v:path arrowok="t"/>
              </v:shape>
              <v:shape style="position:absolute;left:9924;top:2240;width:820;height:363" type="#_x0000_t75">
                <v:imagedata r:id="rId471" o:title=""/>
              </v:shape>
            </v:group>
            <w10:wrap type="none"/>
          </v:group>
        </w:pic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5"/>
        </w:rPr>
        <w:t>OUR</w:t>
      </w:r>
      <w:r>
        <w:rPr>
          <w:rFonts w:ascii="Arial" w:hAnsi="Arial" w:cs="Arial" w:eastAsia="Arial"/>
          <w:sz w:val="70"/>
          <w:szCs w:val="70"/>
          <w:color w:val="3C9CD7"/>
          <w:spacing w:val="5"/>
          <w:w w:val="75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5"/>
        </w:rPr>
        <w:t>CLIENTS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303" coordorigin="680,850" coordsize="718,624">
            <v:shape style="position:absolute;left:680;top:850;width:718;height:448" type="#_x0000_t75">
              <v:imagedata r:id="rId472" o:title=""/>
            </v:shape>
            <v:shape style="position:absolute;left:690;top:861;width:699;height:613" type="#_x0000_t75">
              <v:imagedata r:id="rId473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8"/>
          <w:position w:val="-1"/>
        </w:rPr>
        <w:t>SPONSORSHIP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19" w:after="0" w:line="321" w:lineRule="exact"/>
        <w:ind w:left="120" w:right="-20"/>
        <w:jc w:val="left"/>
        <w:rPr>
          <w:rFonts w:ascii="Arial" w:hAnsi="Arial" w:cs="Arial" w:eastAsia="Arial"/>
          <w:sz w:val="28"/>
          <w:szCs w:val="28"/>
        </w:rPr>
      </w:pPr>
      <w:rPr/>
      <w:r>
        <w:rPr/>
        <w:pict>
          <v:group style="position:absolute;margin-left:236.697998pt;margin-top:18.732815pt;width:.1pt;height:15.024pt;mso-position-horizontal-relative:page;mso-position-vertical-relative:paragraph;z-index:-8292" coordorigin="4734,375" coordsize="2,300">
            <v:shape style="position:absolute;left:4734;top:375;width:2;height:300" coordorigin="4734,375" coordsize="0,300" path="m4734,375l4734,675,4734,375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48.780815pt;width:.1pt;height:15.024pt;mso-position-horizontal-relative:page;mso-position-vertical-relative:paragraph;z-index:-8291" coordorigin="4734,976" coordsize="2,300">
            <v:shape style="position:absolute;left:4734;top:976;width:2;height:300" coordorigin="4734,976" coordsize="0,300" path="m4734,976l4734,1276,4734,976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78.827812pt;width:.1pt;height:15.024pt;mso-position-horizontal-relative:page;mso-position-vertical-relative:paragraph;z-index:-8290" coordorigin="4734,1577" coordsize="2,300">
            <v:shape style="position:absolute;left:4734;top:1577;width:2;height:300" coordorigin="4734,1577" coordsize="0,300" path="m4734,1577l4734,1877,4734,1577e" filled="t" fillcolor="#E6E7E8" stroked="f">
              <v:path arrowok="t"/>
              <v:fill/>
            </v:shape>
          </v:group>
          <w10:wrap type="none"/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43.679001pt;margin-top:-10.701929pt;width:299.249678pt;height:30.997pt;mso-position-horizontal-relative:page;mso-position-vertical-relative:paragraph;z-index:-8287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310" w:hRule="exact"/>
                    </w:trPr>
                    <w:tc>
                      <w:tcPr>
                        <w:tcW w:w="89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40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79"/>
                          </w:rPr>
                          <w:t>DIAMOND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183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w w:val="75"/>
                          </w:rPr>
                          <w:t>TI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-11"/>
                            <w:w w:val="75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82"/>
                          </w:rPr>
                          <w:t>ANIUM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79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172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w w:val="74"/>
                          </w:rPr>
                          <w:t>PL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-11"/>
                            <w:w w:val="74"/>
                          </w:rPr>
                          <w:t>A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81"/>
                          </w:rPr>
                          <w:t>TINUM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283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74"/>
                          </w:rPr>
                          <w:t>GOLD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9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262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w w:val="80"/>
                          </w:rPr>
                          <w:t>SI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-12"/>
                            <w:w w:val="80"/>
                          </w:rPr>
                          <w:t>L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71"/>
                          </w:rPr>
                          <w:t>VER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74" w:after="0" w:line="240" w:lineRule="auto"/>
                          <w:ind w:left="199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78"/>
                          </w:rPr>
                          <w:t>EXHIBITION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310" w:hRule="exact"/>
                    </w:trPr>
                    <w:tc>
                      <w:tcPr>
                        <w:tcW w:w="89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80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£64,000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26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222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£40,000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79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236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£28,000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197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£16,000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9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261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£7,500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4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4" w:after="0" w:line="240" w:lineRule="auto"/>
                          <w:ind w:left="353" w:right="-20"/>
                          <w:jc w:val="left"/>
                          <w:rPr>
                            <w:rFonts w:ascii="Arial" w:hAnsi="Arial" w:cs="Arial" w:eastAsia="Arial"/>
                            <w:sz w:val="18"/>
                            <w:szCs w:val="18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3C9CD7"/>
                            <w:spacing w:val="0"/>
                            <w:w w:val="100"/>
                          </w:rPr>
                          <w:t>£5,000</w:t>
                        </w:r>
                        <w:r>
                          <w:rPr>
                            <w:rFonts w:ascii="Arial" w:hAnsi="Arial" w:cs="Arial" w:eastAsia="Arial"/>
                            <w:sz w:val="18"/>
                            <w:szCs w:val="18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Arial" w:hAnsi="Arial" w:cs="Arial" w:eastAsia="Arial"/>
          <w:sz w:val="28"/>
          <w:szCs w:val="28"/>
          <w:color w:val="3C9CD7"/>
          <w:w w:val="76"/>
          <w:position w:val="-1"/>
        </w:rPr>
        <w:t>A</w:t>
      </w:r>
      <w:r>
        <w:rPr>
          <w:rFonts w:ascii="Arial" w:hAnsi="Arial" w:cs="Arial" w:eastAsia="Arial"/>
          <w:sz w:val="28"/>
          <w:szCs w:val="28"/>
          <w:color w:val="3C9CD7"/>
          <w:spacing w:val="-10"/>
          <w:w w:val="76"/>
          <w:position w:val="-1"/>
        </w:rPr>
        <w:t>D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1"/>
          <w:position w:val="-1"/>
        </w:rPr>
        <w:t>VE</w:t>
      </w:r>
      <w:r>
        <w:rPr>
          <w:rFonts w:ascii="Arial" w:hAnsi="Arial" w:cs="Arial" w:eastAsia="Arial"/>
          <w:sz w:val="28"/>
          <w:szCs w:val="28"/>
          <w:color w:val="3C9CD7"/>
          <w:spacing w:val="-5"/>
          <w:w w:val="71"/>
          <w:position w:val="-1"/>
        </w:rPr>
        <w:t>R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9"/>
          <w:position w:val="-1"/>
        </w:rPr>
        <w:t>TISING</w:t>
      </w:r>
      <w:r>
        <w:rPr>
          <w:rFonts w:ascii="Arial" w:hAnsi="Arial" w:cs="Arial" w:eastAsia="Arial"/>
          <w:sz w:val="28"/>
          <w:szCs w:val="28"/>
          <w:color w:val="000000"/>
          <w:spacing w:val="0"/>
          <w:w w:val="100"/>
          <w:position w:val="0"/>
        </w:rPr>
      </w:r>
    </w:p>
    <w:p>
      <w:pPr>
        <w:spacing w:before="5" w:after="0" w:line="20" w:lineRule="exact"/>
        <w:jc w:val="left"/>
        <w:rPr>
          <w:sz w:val="2"/>
          <w:szCs w:val="2"/>
        </w:rPr>
      </w:pPr>
      <w:rPr/>
      <w:r>
        <w:rPr>
          <w:sz w:val="2"/>
          <w:szCs w:val="2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0.312347" w:type="dxa"/>
      </w:tblPr>
      <w:tblGrid/>
      <w:tr>
        <w:trPr>
          <w:trHeight w:val="300" w:hRule="exact"/>
        </w:trPr>
        <w:tc>
          <w:tcPr>
            <w:tcW w:w="4044" w:type="dxa"/>
            <w:tcBorders>
              <w:top w:val="single" w:sz="8.000898" w:space="0" w:color="FFFFFF"/>
              <w:bottom w:val="single" w:sz="8.000371" w:space="0" w:color="FFFFFF"/>
              <w:left w:val="single" w:sz="8.00001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"/>
                <w:w w:val="100"/>
              </w:rPr>
              <w:t>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y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placement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5"/>
              </w:rPr>
              <w:t>i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5"/>
              </w:rPr>
              <w:t>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5"/>
              </w:rPr>
              <w:t>vitation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4"/>
                <w:w w:val="105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5"/>
              </w:rPr>
              <w:t>brochures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898" w:space="0" w:color="FFFFFF"/>
              <w:bottom w:val="single" w:sz="8.000371" w:space="0" w:color="FFFFFF"/>
              <w:left w:val="single" w:sz="8" w:space="0" w:color="FFFFFF"/>
              <w:right w:val="single" w:sz="8.001195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single" w:sz="8.000371" w:space="0" w:color="FFFFFF"/>
              <w:bottom w:val="nil" w:sz="6" w:space="0" w:color="auto"/>
              <w:left w:val="single" w:sz="8.00001" w:space="0" w:color="FFFFFF"/>
              <w:right w:val="single" w:sz="8.001195" w:space="0" w:color="FFFFFF"/>
            </w:tcBorders>
          </w:tcPr>
          <w:p>
            <w:pPr>
              <w:spacing w:before="47" w:after="0" w:line="240" w:lineRule="auto"/>
              <w:ind w:left="70" w:right="-20"/>
              <w:jc w:val="left"/>
              <w:tabs>
                <w:tab w:pos="4500" w:val="left"/>
                <w:tab w:pos="5540" w:val="left"/>
                <w:tab w:pos="6580" w:val="left"/>
                <w:tab w:pos="7600" w:val="left"/>
              </w:tabs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"/>
                <w:w w:val="100"/>
              </w:rPr>
              <w:t>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y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yperlink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from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websi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homepage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  <w:position w:val="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nil" w:sz="6" w:space="0" w:color="auto"/>
              <w:bottom w:val="single" w:sz="2.000254" w:space="0" w:color="FFFFFF"/>
              <w:left w:val="single" w:sz="8.00001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58" w:after="0" w:line="240" w:lineRule="auto"/>
              <w:ind w:left="70" w:right="-20"/>
              <w:jc w:val="left"/>
              <w:rPr>
                <w:rFonts w:ascii="Times New Roman" w:hAnsi="Times New Roman" w:cs="Times New Roman" w:eastAsia="Times New Roman"/>
                <w:sz w:val="14"/>
                <w:szCs w:val="14"/>
              </w:rPr>
            </w:pPr>
            <w:rPr/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10"/>
              </w:rPr>
              <w:t>C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0"/>
              </w:rPr>
              <w:t>ompa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3"/>
                <w:w w:val="110"/>
              </w:rPr>
              <w:t>n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0"/>
              </w:rPr>
              <w:t>y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1"/>
                <w:w w:val="11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0"/>
              </w:rPr>
              <w:t>profile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8"/>
                <w:w w:val="11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official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2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16"/>
              </w:rPr>
              <w:t>c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onference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5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5"/>
              </w:rPr>
              <w:t>websi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"/>
                <w:w w:val="115"/>
              </w:rPr>
              <w:t>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25"/>
              </w:rPr>
              <w:t>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254" w:space="0" w:color="FFFFFF"/>
              <w:left w:val="single" w:sz="8.000037" w:space="0" w:color="FFFFFF"/>
              <w:right w:val="single" w:sz="8.001195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2.000254" w:space="0" w:color="FFFFFF"/>
              <w:bottom w:val="single" w:sz="8.000273" w:space="0" w:color="FFFFFF"/>
              <w:left w:val="nil" w:sz="6" w:space="0" w:color="auto"/>
              <w:right w:val="single" w:sz="8.000016" w:space="0" w:color="FFFFFF"/>
            </w:tcBorders>
          </w:tcPr>
          <w:p>
            <w:pPr>
              <w:spacing w:before="55" w:after="0" w:line="240" w:lineRule="auto"/>
              <w:ind w:left="8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Mar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k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eting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visibility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through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selec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ed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media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partners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ads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016" w:space="0" w:color="FFFFFF"/>
              <w:right w:val="single" w:sz="8.000066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066" w:space="0" w:color="FFFFFF"/>
              <w:right w:val="single" w:sz="8.000096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096" w:space="0" w:color="FFFFFF"/>
              <w:right w:val="single" w:sz="8.000043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043" w:space="0" w:color="FFFFFF"/>
              <w:right w:val="single" w:sz="8.000119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119" w:space="0" w:color="FFFFFF"/>
              <w:right w:val="single" w:sz="8.000037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254" w:space="0" w:color="FFFFFF"/>
              <w:bottom w:val="single" w:sz="8.000273" w:space="0" w:color="FFFFFF"/>
              <w:left w:val="single" w:sz="8.000037" w:space="0" w:color="FFFFFF"/>
              <w:right w:val="single" w:sz="8.001195" w:space="0" w:color="FFFFFF"/>
            </w:tcBorders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8.000273" w:space="0" w:color="FFFFFF"/>
              <w:bottom w:val="nil" w:sz="6" w:space="0" w:color="auto"/>
              <w:left w:val="single" w:sz="8.000021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94"/>
              </w:rPr>
              <w:t>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4"/>
              </w:rPr>
              <w:t>ccess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94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19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19"/>
              </w:rPr>
              <w:t>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4"/>
                <w:w w:val="119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online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social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9"/>
              </w:rPr>
              <w:t>net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9"/>
              </w:rPr>
              <w:t>w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7"/>
              </w:rPr>
              <w:t>ork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73" w:space="0" w:color="FFFFFF"/>
              <w:bottom w:val="nil" w:sz="6" w:space="0" w:color="auto"/>
              <w:left w:val="single" w:sz="8.000037" w:space="0" w:color="FFFFFF"/>
              <w:right w:val="single" w:sz="8.001195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nil" w:sz="6" w:space="0" w:color="auto"/>
              <w:bottom w:val="nil" w:sz="6" w:space="0" w:color="auto"/>
              <w:left w:val="single" w:sz="8.000021" w:space="0" w:color="FFFFFF"/>
              <w:right w:val="single" w:sz="8.001195" w:space="0" w:color="FFFFFF"/>
            </w:tcBorders>
          </w:tcPr>
          <w:p>
            <w:pPr>
              <w:spacing w:before="57" w:after="0" w:line="240" w:lineRule="auto"/>
              <w:ind w:left="70" w:right="-20"/>
              <w:jc w:val="left"/>
              <w:tabs>
                <w:tab w:pos="4500" w:val="left"/>
                <w:tab w:pos="5540" w:val="left"/>
                <w:tab w:pos="6580" w:val="left"/>
              </w:tabs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e-mar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k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eting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campaigns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  <w:position w:val="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nil" w:sz="6" w:space="0" w:color="auto"/>
              <w:bottom w:val="single" w:sz="8.000918" w:space="0" w:color="FFFFFF"/>
              <w:left w:val="single" w:sz="8.000021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Client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whi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epapers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and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research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6"/>
              </w:rPr>
              <w:t>promotions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nil" w:sz="6" w:space="0" w:color="auto"/>
              <w:bottom w:val="single" w:sz="8.000918" w:space="0" w:color="FFFFFF"/>
              <w:left w:val="single" w:sz="8" w:space="0" w:color="FFFFFF"/>
              <w:right w:val="single" w:sz="8.001195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290" w:hRule="exact"/>
        </w:trPr>
        <w:tc>
          <w:tcPr>
            <w:tcW w:w="4044" w:type="dxa"/>
            <w:tcBorders>
              <w:top w:val="single" w:sz="8.000918" w:space="0" w:color="FFFFFF"/>
              <w:bottom w:val="nil" w:sz="6" w:space="0" w:color="auto"/>
              <w:left w:val="single" w:sz="8.000021" w:space="0" w:color="FFFFFF"/>
              <w:right w:val="single" w:sz="8" w:space="0" w:color="FFFFFF"/>
            </w:tcBorders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Wh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’s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Who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2"/>
              </w:rPr>
              <w:t>HR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92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Listing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5"/>
              </w:rPr>
              <w:t>(Print)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918" w:space="0" w:color="FFFFFF"/>
              <w:bottom w:val="nil" w:sz="6" w:space="0" w:color="auto"/>
              <w:left w:val="single" w:sz="8" w:space="0" w:color="FFFFFF"/>
              <w:right w:val="single" w:sz="8.001195" w:space="0" w:color="FFFFFF"/>
            </w:tcBorders>
          </w:tcPr>
          <w:p>
            <w:pPr/>
            <w:rPr/>
          </w:p>
        </w:tc>
      </w:tr>
    </w:tbl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21" w:lineRule="exact"/>
        <w:ind w:left="120" w:right="-20"/>
        <w:jc w:val="left"/>
        <w:rPr>
          <w:rFonts w:ascii="Arial" w:hAnsi="Arial" w:cs="Arial" w:eastAsia="Arial"/>
          <w:sz w:val="28"/>
          <w:szCs w:val="28"/>
        </w:rPr>
      </w:pPr>
      <w:rPr/>
      <w:r>
        <w:rPr/>
        <w:pict>
          <v:group style="position:absolute;margin-left:236.697998pt;margin-top:18.83584pt;width:.1pt;height:15.024pt;mso-position-horizontal-relative:page;mso-position-vertical-relative:paragraph;z-index:-8302" coordorigin="4734,377" coordsize="2,300">
            <v:shape style="position:absolute;left:4734;top:377;width:2;height:300" coordorigin="4734,377" coordsize="0,300" path="m4734,377l4734,677,4734,377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48.882839pt;width:.1pt;height:15.024pt;mso-position-horizontal-relative:page;mso-position-vertical-relative:paragraph;z-index:-8301" coordorigin="4734,978" coordsize="2,300">
            <v:shape style="position:absolute;left:4734;top:978;width:2;height:300" coordorigin="4734,978" coordsize="0,300" path="m4734,978l4734,1278,4734,978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-55.298161pt;width:.1pt;height:15.024pt;mso-position-horizontal-relative:page;mso-position-vertical-relative:paragraph;z-index:-8289" coordorigin="4734,-1106" coordsize="2,300">
            <v:shape style="position:absolute;left:4734;top:-1106;width:2;height:300" coordorigin="4734,-1106" coordsize="0,300" path="m4734,-1106l4734,-805,4734,-1106e" filled="t" fillcolor="#E6E7E8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28"/>
          <w:szCs w:val="28"/>
          <w:color w:val="3C9CD7"/>
          <w:w w:val="75"/>
          <w:position w:val="-1"/>
        </w:rPr>
        <w:t>OPPO</w:t>
      </w:r>
      <w:r>
        <w:rPr>
          <w:rFonts w:ascii="Arial" w:hAnsi="Arial" w:cs="Arial" w:eastAsia="Arial"/>
          <w:sz w:val="28"/>
          <w:szCs w:val="28"/>
          <w:color w:val="3C9CD7"/>
          <w:spacing w:val="-5"/>
          <w:w w:val="75"/>
          <w:position w:val="-1"/>
        </w:rPr>
        <w:t>R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7"/>
          <w:position w:val="-1"/>
        </w:rPr>
        <w:t>TUNITY</w:t>
      </w:r>
      <w:r>
        <w:rPr>
          <w:rFonts w:ascii="Arial" w:hAnsi="Arial" w:cs="Arial" w:eastAsia="Arial"/>
          <w:sz w:val="28"/>
          <w:szCs w:val="28"/>
          <w:color w:val="000000"/>
          <w:spacing w:val="0"/>
          <w:w w:val="100"/>
          <w:position w:val="0"/>
        </w:rPr>
      </w:r>
    </w:p>
    <w:p>
      <w:pPr>
        <w:spacing w:before="7" w:after="0" w:line="20" w:lineRule="exact"/>
        <w:jc w:val="left"/>
        <w:rPr>
          <w:sz w:val="2"/>
          <w:szCs w:val="2"/>
        </w:rPr>
      </w:pPr>
      <w:rPr/>
      <w:r>
        <w:rPr>
          <w:sz w:val="2"/>
          <w:szCs w:val="2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0.312853" w:type="dxa"/>
      </w:tblPr>
      <w:tblGrid/>
      <w:tr>
        <w:trPr>
          <w:trHeight w:val="300" w:hRule="exact"/>
        </w:trPr>
        <w:tc>
          <w:tcPr>
            <w:tcW w:w="4044" w:type="dxa"/>
            <w:tcBorders>
              <w:top w:val="single" w:sz="8.000283" w:space="0" w:color="FFFFFF"/>
              <w:bottom w:val="single" w:sz="8.00041" w:space="0" w:color="FFFFFF"/>
              <w:left w:val="single" w:sz="8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48" w:after="0" w:line="240" w:lineRule="auto"/>
              <w:ind w:left="70" w:right="-20"/>
              <w:jc w:val="left"/>
              <w:rPr>
                <w:rFonts w:ascii="Times New Roman" w:hAnsi="Times New Roman" w:cs="Times New Roman" w:eastAsia="Times New Roman"/>
                <w:sz w:val="14"/>
                <w:szCs w:val="14"/>
              </w:rPr>
            </w:pPr>
            <w:rPr/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09"/>
              </w:rPr>
              <w:t>A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9"/>
              </w:rPr>
              <w:t>dvanced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"/>
                <w:w w:val="109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9"/>
              </w:rPr>
              <w:t>access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8"/>
                <w:w w:val="109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16"/>
              </w:rPr>
              <w:t>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o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4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delega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"/>
                <w:w w:val="116"/>
              </w:rPr>
              <w:t>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13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profiles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7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(2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2"/>
              </w:rPr>
              <w:t>weeks)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83" w:space="0" w:color="FFFFFF"/>
              <w:bottom w:val="single" w:sz="8.00041" w:space="0" w:color="FFFFFF"/>
              <w:left w:val="single" w:sz="8.000037" w:space="0" w:color="FFFFFF"/>
              <w:right w:val="single" w:sz="8.000797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8.00041" w:space="0" w:color="FFFFFF"/>
              <w:bottom w:val="single" w:sz="2.0004" w:space="0" w:color="FFFFFF"/>
              <w:left w:val="single" w:sz="8" w:space="0" w:color="FFFFFF"/>
              <w:right w:val="single" w:sz="8.000016" w:space="0" w:color="FFFFFF"/>
            </w:tcBorders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Pre-e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v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scheduler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(Dinners,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Meetings,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15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15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93"/>
              </w:rPr>
              <w:t>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3"/>
              </w:rPr>
              <w:t>.)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016" w:space="0" w:color="FFFFFF"/>
              <w:right w:val="single" w:sz="8.000066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066" w:space="0" w:color="FFFFFF"/>
              <w:right w:val="single" w:sz="8.000096" w:space="0" w:color="FFFFFF"/>
            </w:tcBorders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096" w:space="0" w:color="FFFFFF"/>
              <w:right w:val="single" w:sz="8.000043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043" w:space="0" w:color="FFFFFF"/>
              <w:right w:val="single" w:sz="8.000119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119" w:space="0" w:color="FFFFFF"/>
              <w:right w:val="single" w:sz="8.000037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8.00041" w:space="0" w:color="FFFFFF"/>
              <w:bottom w:val="single" w:sz="2.0004" w:space="0" w:color="FFFFFF"/>
              <w:left w:val="single" w:sz="8.000037" w:space="0" w:color="FFFFFF"/>
              <w:right w:val="single" w:sz="8.000797" w:space="0" w:color="FFFFFF"/>
            </w:tcBorders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2.0004" w:space="0" w:color="FFFFFF"/>
              <w:bottom w:val="nil" w:sz="6" w:space="0" w:color="auto"/>
              <w:left w:val="nil" w:sz="6" w:space="0" w:color="auto"/>
              <w:right w:val="single" w:sz="8.000016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80" w:right="-20"/>
              <w:jc w:val="left"/>
              <w:rPr>
                <w:rFonts w:ascii="Times New Roman" w:hAnsi="Times New Roman" w:cs="Times New Roman" w:eastAsia="Times New Roman"/>
                <w:sz w:val="14"/>
                <w:szCs w:val="14"/>
              </w:rPr>
            </w:pPr>
            <w:rPr/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92"/>
              </w:rPr>
              <w:t>C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8"/>
              </w:rPr>
              <w:t>onference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Staff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7"/>
              </w:rPr>
              <w:t>Tic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"/>
                <w:w w:val="107"/>
              </w:rPr>
              <w:t>k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7"/>
              </w:rPr>
              <w:t>et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07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(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84"/>
              </w:rPr>
              <w:t>L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eadership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8"/>
                <w:w w:val="92"/>
              </w:rPr>
              <w:t>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ea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"/>
                <w:w w:val="116"/>
              </w:rPr>
              <w:t>m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97"/>
              </w:rPr>
              <w:t>)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397" w:right="37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20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397" w:right="37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10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6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3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" w:space="0" w:color="FFFFFF"/>
              <w:bottom w:val="nil" w:sz="6" w:space="0" w:color="auto"/>
              <w:left w:val="single" w:sz="8.000037" w:space="0" w:color="FFFFFF"/>
              <w:right w:val="single" w:sz="8.000797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1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nil" w:sz="6" w:space="0" w:color="auto"/>
              <w:bottom w:val="single" w:sz="8.000234" w:space="0" w:color="FFFFFF"/>
              <w:left w:val="nil" w:sz="6" w:space="0" w:color="auto"/>
              <w:right w:val="single" w:sz="8.000797" w:space="0" w:color="FFFFFF"/>
            </w:tcBorders>
          </w:tcPr>
          <w:p>
            <w:pPr>
              <w:spacing w:before="57" w:after="0" w:line="240" w:lineRule="auto"/>
              <w:ind w:left="80" w:right="-20"/>
              <w:jc w:val="left"/>
              <w:tabs>
                <w:tab w:pos="4480" w:val="left"/>
                <w:tab w:pos="5500" w:val="left"/>
              </w:tabs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95"/>
              </w:rPr>
              <w:t>VIP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1"/>
                <w:w w:val="95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Client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2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7"/>
              </w:rPr>
              <w:t>Tic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"/>
                <w:w w:val="107"/>
              </w:rPr>
              <w:t>k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7"/>
              </w:rPr>
              <w:t>et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2"/>
                <w:w w:val="107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(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Non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8"/>
              </w:rPr>
              <w:t>transferable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9"/>
                <w:w w:val="118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for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2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staf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6"/>
                <w:w w:val="116"/>
              </w:rPr>
              <w:t>f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6"/>
              </w:rPr>
              <w:t>)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40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20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10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Booth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P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ersonnel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xhibition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area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4"/>
              </w:rPr>
              <w:t>only)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5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4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4" w:space="0" w:color="FFFFFF"/>
              <w:bottom w:val="single" w:sz="2.000176" w:space="0" w:color="FFFFFF"/>
              <w:left w:val="single" w:sz="8" w:space="0" w:color="FFFFFF"/>
              <w:right w:val="single" w:sz="8.000797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1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  <w:tr>
        <w:trPr>
          <w:trHeight w:val="290" w:hRule="exact"/>
        </w:trPr>
        <w:tc>
          <w:tcPr>
            <w:tcW w:w="4044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Dis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ount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for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additional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clients,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partners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&amp;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5"/>
              </w:rPr>
              <w:t>empl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5"/>
              </w:rPr>
              <w:t>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7"/>
              </w:rPr>
              <w:t>yees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337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25%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337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25%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337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20%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337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20%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" w:space="0" w:color="FFFFFF"/>
            </w:tcBorders>
          </w:tcPr>
          <w:p>
            <w:pPr>
              <w:spacing w:before="54" w:after="0" w:line="240" w:lineRule="auto"/>
              <w:ind w:left="337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20%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76" w:space="0" w:color="FFFFFF"/>
              <w:bottom w:val="nil" w:sz="6" w:space="0" w:color="auto"/>
              <w:left w:val="single" w:sz="8" w:space="0" w:color="FFFFFF"/>
              <w:right w:val="single" w:sz="8.000797" w:space="0" w:color="FFFFFF"/>
            </w:tcBorders>
          </w:tcPr>
          <w:p>
            <w:pPr>
              <w:spacing w:before="54" w:after="0" w:line="240" w:lineRule="auto"/>
              <w:ind w:left="336" w:right="3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9"/>
              </w:rPr>
              <w:t>20%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</w:tbl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21" w:lineRule="exact"/>
        <w:ind w:left="120" w:right="-20"/>
        <w:jc w:val="left"/>
        <w:rPr>
          <w:rFonts w:ascii="Arial" w:hAnsi="Arial" w:cs="Arial" w:eastAsia="Arial"/>
          <w:sz w:val="28"/>
          <w:szCs w:val="28"/>
        </w:rPr>
      </w:pPr>
      <w:rPr/>
      <w:r>
        <w:rPr/>
        <w:pict>
          <v:group style="position:absolute;margin-left:236.697998pt;margin-top:-56.338165pt;width:.1pt;height:15.024pt;mso-position-horizontal-relative:page;mso-position-vertical-relative:paragraph;z-index:-8300" coordorigin="4734,-1127" coordsize="2,300">
            <v:shape style="position:absolute;left:4734;top:-1127;width:2;height:300" coordorigin="4734,-1127" coordsize="0,300" path="m4734,-1127l4734,-826,4734,-1127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18.835835pt;width:.1pt;height:15.024pt;mso-position-horizontal-relative:page;mso-position-vertical-relative:paragraph;z-index:-8298" coordorigin="4734,377" coordsize="2,300">
            <v:shape style="position:absolute;left:4734;top:377;width:2;height:300" coordorigin="4734,377" coordsize="0,300" path="m4734,377l4734,677,4734,377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48.882835pt;width:.1pt;height:15.024pt;mso-position-horizontal-relative:page;mso-position-vertical-relative:paragraph;z-index:-8297" coordorigin="4734,978" coordsize="2,300">
            <v:shape style="position:absolute;left:4734;top:978;width:2;height:300" coordorigin="4734,978" coordsize="0,300" path="m4734,978l4734,1278,4734,978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78.929832pt;width:.1pt;height:15.024pt;mso-position-horizontal-relative:page;mso-position-vertical-relative:paragraph;z-index:-8296" coordorigin="4734,1579" coordsize="2,300">
            <v:shape style="position:absolute;left:4734;top:1579;width:2;height:300" coordorigin="4734,1579" coordsize="0,300" path="m4734,1579l4734,1879,4734,1579e" filled="t" fillcolor="#E6E7E8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5"/>
          <w:position w:val="-1"/>
        </w:rPr>
        <w:t>ONSITE</w:t>
      </w:r>
      <w:r>
        <w:rPr>
          <w:rFonts w:ascii="Arial" w:hAnsi="Arial" w:cs="Arial" w:eastAsia="Arial"/>
          <w:sz w:val="28"/>
          <w:szCs w:val="28"/>
          <w:color w:val="3C9CD7"/>
          <w:spacing w:val="-11"/>
          <w:w w:val="75"/>
          <w:position w:val="-1"/>
        </w:rPr>
        <w:t> 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8"/>
          <w:position w:val="-1"/>
        </w:rPr>
        <w:t>B</w:t>
      </w:r>
      <w:r>
        <w:rPr>
          <w:rFonts w:ascii="Arial" w:hAnsi="Arial" w:cs="Arial" w:eastAsia="Arial"/>
          <w:sz w:val="28"/>
          <w:szCs w:val="28"/>
          <w:color w:val="3C9CD7"/>
          <w:spacing w:val="-3"/>
          <w:w w:val="78"/>
          <w:position w:val="-1"/>
        </w:rPr>
        <w:t>R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8"/>
          <w:position w:val="-1"/>
        </w:rPr>
        <w:t>ANDING</w:t>
      </w:r>
      <w:r>
        <w:rPr>
          <w:rFonts w:ascii="Arial" w:hAnsi="Arial" w:cs="Arial" w:eastAsia="Arial"/>
          <w:sz w:val="28"/>
          <w:szCs w:val="28"/>
          <w:color w:val="000000"/>
          <w:spacing w:val="0"/>
          <w:w w:val="100"/>
          <w:position w:val="0"/>
        </w:rPr>
      </w:r>
    </w:p>
    <w:p>
      <w:pPr>
        <w:spacing w:before="7" w:after="0" w:line="20" w:lineRule="exact"/>
        <w:jc w:val="left"/>
        <w:rPr>
          <w:sz w:val="2"/>
          <w:szCs w:val="2"/>
        </w:rPr>
      </w:pPr>
      <w:rPr/>
      <w:r>
        <w:rPr>
          <w:sz w:val="2"/>
          <w:szCs w:val="2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0.311604" w:type="dxa"/>
      </w:tblPr>
      <w:tblGrid/>
      <w:tr>
        <w:trPr>
          <w:trHeight w:val="300" w:hRule="exact"/>
        </w:trPr>
        <w:tc>
          <w:tcPr>
            <w:tcW w:w="4044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*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-Sui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Client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K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eyno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Call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for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P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apers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v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ember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28)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068" w:space="0" w:color="FFFFFF"/>
              <w:bottom w:val="single" w:sz="8.000342" w:space="0" w:color="FFFFFF"/>
              <w:left w:val="single" w:sz="8" w:space="0" w:color="FFFFFF"/>
              <w:right w:val="single" w:sz="8.001793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single" w:sz="8.000342" w:space="0" w:color="FFFFFF"/>
              <w:bottom w:val="nil" w:sz="6" w:space="0" w:color="auto"/>
              <w:left w:val="single" w:sz="8" w:space="0" w:color="FFFFFF"/>
              <w:right w:val="single" w:sz="8.001793" w:space="0" w:color="FFFFFF"/>
            </w:tcBorders>
          </w:tcPr>
          <w:p>
            <w:pPr>
              <w:spacing w:before="47" w:after="0" w:line="240" w:lineRule="auto"/>
              <w:ind w:left="70" w:right="-20"/>
              <w:jc w:val="left"/>
              <w:tabs>
                <w:tab w:pos="4500" w:val="left"/>
                <w:tab w:pos="5540" w:val="left"/>
              </w:tabs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*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Client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nomination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Call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for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P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apers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December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12)</w:t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  <w:position w:val="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nil" w:sz="6" w:space="0" w:color="auto"/>
              <w:bottom w:val="single" w:sz="2.000508" w:space="0" w:color="FFFFFF"/>
              <w:left w:val="nil" w:sz="6" w:space="0" w:color="auto"/>
              <w:right w:val="single" w:sz="8.00001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8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85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8"/>
              </w:rPr>
              <w:t>xhibition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6m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8m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6m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6m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508" w:space="0" w:color="FFFFFF"/>
              <w:left w:val="single" w:sz="8.000037" w:space="0" w:color="FFFFFF"/>
              <w:right w:val="single" w:sz="8.001793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239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3m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2.000508" w:space="0" w:color="FFFFFF"/>
              <w:bottom w:val="single" w:sz="8.000303" w:space="0" w:color="FFFFFF"/>
              <w:left w:val="nil" w:sz="6" w:space="0" w:color="auto"/>
              <w:right w:val="single" w:sz="8.000016" w:space="0" w:color="FFFFFF"/>
            </w:tcBorders>
          </w:tcPr>
          <w:p>
            <w:pPr>
              <w:spacing w:before="54" w:after="0" w:line="240" w:lineRule="auto"/>
              <w:ind w:left="8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Product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Demo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Room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Subject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19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19"/>
              </w:rPr>
              <w:t>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4"/>
                <w:w w:val="119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93"/>
              </w:rPr>
              <w:t>a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6"/>
              </w:rPr>
              <w:t>vailability)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016" w:space="0" w:color="FFFFFF"/>
              <w:right w:val="single" w:sz="8.000066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066" w:space="0" w:color="FFFFFF"/>
              <w:right w:val="single" w:sz="8.000096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096" w:space="0" w:color="FFFFFF"/>
              <w:right w:val="single" w:sz="8.000043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043" w:space="0" w:color="FFFFFF"/>
              <w:right w:val="single" w:sz="8.000119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119" w:space="0" w:color="FFFFFF"/>
              <w:right w:val="single" w:sz="8.000037" w:space="0" w:color="FFFFFF"/>
            </w:tcBorders>
          </w:tcPr>
          <w:p>
            <w:pPr/>
            <w:rPr/>
          </w:p>
        </w:tc>
        <w:tc>
          <w:tcPr>
            <w:tcW w:w="1033" w:type="dxa"/>
            <w:tcBorders>
              <w:top w:val="single" w:sz="2.000508" w:space="0" w:color="FFFFFF"/>
              <w:bottom w:val="single" w:sz="8.000303" w:space="0" w:color="FFFFFF"/>
              <w:left w:val="single" w:sz="8.000037" w:space="0" w:color="FFFFFF"/>
              <w:right w:val="single" w:sz="8.001793" w:space="0" w:color="FFFFFF"/>
            </w:tcBorders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8.000303" w:space="0" w:color="FFFFFF"/>
              <w:bottom w:val="nil" w:sz="6" w:space="0" w:color="auto"/>
              <w:left w:val="single" w:sz="8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4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projections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during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breaks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303" w:space="0" w:color="FFFFFF"/>
              <w:bottom w:val="nil" w:sz="6" w:space="0" w:color="auto"/>
              <w:left w:val="single" w:sz="8.000037" w:space="0" w:color="FFFFFF"/>
              <w:right w:val="single" w:sz="8.001793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nil" w:sz="6" w:space="0" w:color="auto"/>
              <w:bottom w:val="single" w:sz="2.00042" w:space="0" w:color="FFFFFF"/>
              <w:left w:val="single" w:sz="8" w:space="0" w:color="FFFFFF"/>
              <w:right w:val="single" w:sz="8.001793" w:space="0" w:color="FFFFFF"/>
            </w:tcBorders>
          </w:tcPr>
          <w:p>
            <w:pPr>
              <w:spacing w:before="57" w:after="0" w:line="240" w:lineRule="auto"/>
              <w:ind w:left="70" w:right="-20"/>
              <w:jc w:val="left"/>
              <w:tabs>
                <w:tab w:pos="4500" w:val="left"/>
                <w:tab w:pos="5540" w:val="left"/>
                <w:tab w:pos="6580" w:val="left"/>
              </w:tabs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8"/>
              </w:rPr>
              <w:t>Signage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98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&amp;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branding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onferencing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5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areas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-44"/>
                <w:w w:val="100"/>
                <w:position w:val="-3"/>
              </w:rPr>
              <w:t> </w:t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0"/>
                <w:position w:val="-3"/>
              </w:rPr>
              <w:tab/>
            </w:r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  <w:position w:val="-3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  <w:position w:val="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2.00042" w:space="0" w:color="FFFFFF"/>
              <w:bottom w:val="single" w:sz="8.000273" w:space="0" w:color="FFFFFF"/>
              <w:left w:val="nil" w:sz="6" w:space="0" w:color="auto"/>
              <w:right w:val="single" w:sz="8" w:space="0" w:color="FFFFFF"/>
            </w:tcBorders>
            <w:shd w:val="clear" w:color="auto" w:fill="E6E7E8"/>
          </w:tcPr>
          <w:p>
            <w:pPr>
              <w:spacing w:before="55" w:after="0" w:line="240" w:lineRule="auto"/>
              <w:ind w:left="8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8"/>
              </w:rPr>
              <w:t>Breaks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6"/>
                <w:w w:val="98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&amp;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"/>
                <w:w w:val="100"/>
              </w:rPr>
              <w:t>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vals: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96"/>
              </w:rPr>
              <w:t>Flash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5"/>
                <w:w w:val="96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Animation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main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4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2"/>
              </w:rPr>
              <w:t>stage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2.00042" w:space="0" w:color="FFFFFF"/>
              <w:bottom w:val="single" w:sz="8.000273" w:space="0" w:color="FFFFFF"/>
              <w:left w:val="single" w:sz="8" w:space="0" w:color="FFFFFF"/>
              <w:right w:val="single" w:sz="8.001793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10241" w:type="dxa"/>
            <w:gridSpan w:val="7"/>
            <w:tcBorders>
              <w:top w:val="single" w:sz="8.000273" w:space="0" w:color="FFFFFF"/>
              <w:bottom w:val="nil" w:sz="6" w:space="0" w:color="auto"/>
              <w:left w:val="single" w:sz="8.000021" w:space="0" w:color="FFFFFF"/>
              <w:right w:val="single" w:sz="8.001793" w:space="0" w:color="FFFFFF"/>
            </w:tcBorders>
          </w:tcPr>
          <w:p>
            <w:pPr>
              <w:spacing w:before="47" w:after="0" w:line="240" w:lineRule="auto"/>
              <w:ind w:left="70" w:right="-20"/>
              <w:jc w:val="left"/>
              <w:tabs>
                <w:tab w:pos="4500" w:val="left"/>
                <w:tab w:pos="5480" w:val="left"/>
                <w:tab w:pos="6480" w:val="left"/>
              </w:tabs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C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olour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ad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v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ert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v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program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P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ages)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1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8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0.5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ab/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0,25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nil" w:sz="6" w:space="0" w:color="auto"/>
              <w:bottom w:val="single" w:sz="2.000156" w:space="0" w:color="FFFFFF"/>
              <w:left w:val="single" w:sz="8.000021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Client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7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3"/>
                <w:w w:val="100"/>
              </w:rPr>
              <w:t>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view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2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in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v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ent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program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9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(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3"/>
                <w:w w:val="100"/>
              </w:rPr>
              <w:t>P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ages)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2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>
              <w:spacing w:before="57" w:after="0" w:line="240" w:lineRule="auto"/>
              <w:ind w:left="436" w:right="417"/>
              <w:jc w:val="center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1"/>
              </w:rPr>
              <w:t>1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nil" w:sz="6" w:space="0" w:color="auto"/>
              <w:bottom w:val="single" w:sz="2.000156" w:space="0" w:color="FFFFFF"/>
              <w:left w:val="single" w:sz="8.000037" w:space="0" w:color="FFFFFF"/>
              <w:right w:val="single" w:sz="8.001793" w:space="0" w:color="FFFFFF"/>
            </w:tcBorders>
            <w:shd w:val="clear" w:color="auto" w:fill="E6E7E8"/>
          </w:tcPr>
          <w:p>
            <w:pPr/>
            <w:rPr/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2.000156" w:space="0" w:color="FFFFFF"/>
              <w:bottom w:val="single" w:sz="8.000239" w:space="0" w:color="FFFFFF"/>
              <w:left w:val="single" w:sz="8.000021" w:space="0" w:color="FFFFFF"/>
              <w:right w:val="single" w:sz="8.000016" w:space="0" w:color="FFFFFF"/>
            </w:tcBorders>
          </w:tcPr>
          <w:p>
            <w:pPr>
              <w:spacing w:before="54" w:after="0" w:line="240" w:lineRule="auto"/>
              <w:ind w:left="70" w:right="-20"/>
              <w:jc w:val="left"/>
              <w:rPr>
                <w:rFonts w:ascii="Arial" w:hAnsi="Arial" w:cs="Arial" w:eastAsia="Arial"/>
                <w:sz w:val="14"/>
                <w:szCs w:val="14"/>
              </w:rPr>
            </w:pPr>
            <w:rPr/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2"/>
                <w:w w:val="100"/>
              </w:rPr>
              <w:t>L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ogo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on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"/>
                <w:w w:val="100"/>
              </w:rPr>
              <w:t>E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xpo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2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Floor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Plan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3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+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-10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0"/>
              </w:rPr>
              <w:t>Meetings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16"/>
                <w:w w:val="100"/>
              </w:rPr>
              <w:t> </w:t>
            </w:r>
            <w:r>
              <w:rPr>
                <w:rFonts w:ascii="Arial" w:hAnsi="Arial" w:cs="Arial" w:eastAsia="Arial"/>
                <w:sz w:val="14"/>
                <w:szCs w:val="14"/>
                <w:color w:val="4D4D4F"/>
                <w:spacing w:val="0"/>
                <w:w w:val="103"/>
              </w:rPr>
              <w:t>Floorplan</w:t>
            </w:r>
            <w:r>
              <w:rPr>
                <w:rFonts w:ascii="Arial" w:hAnsi="Arial" w:cs="Arial" w:eastAsia="Arial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016" w:space="0" w:color="FFFFFF"/>
              <w:right w:val="single" w:sz="8.000066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066" w:space="0" w:color="FFFFFF"/>
              <w:right w:val="single" w:sz="8.000096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096" w:space="0" w:color="FFFFFF"/>
              <w:right w:val="single" w:sz="8.000043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043" w:space="0" w:color="FFFFFF"/>
              <w:right w:val="single" w:sz="8.000119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119" w:space="0" w:color="FFFFFF"/>
              <w:right w:val="single" w:sz="8.000037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2.000156" w:space="0" w:color="FFFFFF"/>
              <w:bottom w:val="single" w:sz="8.000239" w:space="0" w:color="FFFFFF"/>
              <w:left w:val="single" w:sz="8.000037" w:space="0" w:color="FFFFFF"/>
              <w:right w:val="single" w:sz="8.001793" w:space="0" w:color="FFFFFF"/>
            </w:tcBorders>
          </w:tcPr>
          <w:p>
            <w:pPr>
              <w:spacing w:before="53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</w:tr>
      <w:tr>
        <w:trPr>
          <w:trHeight w:val="300" w:hRule="exact"/>
        </w:trPr>
        <w:tc>
          <w:tcPr>
            <w:tcW w:w="4044" w:type="dxa"/>
            <w:tcBorders>
              <w:top w:val="single" w:sz="8.000239" w:space="0" w:color="FFFFFF"/>
              <w:bottom w:val="single" w:sz="8.000288" w:space="0" w:color="FFFFFF"/>
              <w:left w:val="single" w:sz="8.000021" w:space="0" w:color="FFFFFF"/>
              <w:right w:val="single" w:sz="8.000016" w:space="0" w:color="FFFFFF"/>
            </w:tcBorders>
            <w:shd w:val="clear" w:color="auto" w:fill="E6E7E8"/>
          </w:tcPr>
          <w:p>
            <w:pPr>
              <w:spacing w:before="48" w:after="0" w:line="240" w:lineRule="auto"/>
              <w:ind w:left="70" w:right="-20"/>
              <w:jc w:val="left"/>
              <w:rPr>
                <w:rFonts w:ascii="Times New Roman" w:hAnsi="Times New Roman" w:cs="Times New Roman" w:eastAsia="Times New Roman"/>
                <w:sz w:val="14"/>
                <w:szCs w:val="14"/>
              </w:rPr>
            </w:pPr>
            <w:rPr/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3"/>
              </w:rPr>
              <w:t>Mainstage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8"/>
                <w:w w:val="113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logo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3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5"/>
              </w:rPr>
              <w:t>fixture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8"/>
                <w:w w:val="115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00"/>
              </w:rPr>
              <w:t>+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4D4D4F"/>
                <w:spacing w:val="0"/>
                <w:w w:val="110"/>
              </w:rPr>
              <w:t>Branding</w:t>
            </w:r>
            <w:r>
              <w:rPr>
                <w:rFonts w:ascii="Times New Roman" w:hAnsi="Times New Roman" w:cs="Times New Roman" w:eastAsia="Times New Roman"/>
                <w:sz w:val="14"/>
                <w:szCs w:val="14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016" w:space="0" w:color="FFFFFF"/>
              <w:right w:val="single" w:sz="8.000066" w:space="0" w:color="FFFFFF"/>
            </w:tcBorders>
            <w:shd w:val="clear" w:color="auto" w:fill="E6E7E8"/>
          </w:tcPr>
          <w:p>
            <w:pPr>
              <w:spacing w:before="45" w:after="0" w:line="240" w:lineRule="auto"/>
              <w:ind w:left="442" w:right="422"/>
              <w:jc w:val="center"/>
              <w:rPr>
                <w:rFonts w:ascii="Arial" w:hAnsi="Arial" w:cs="Arial" w:eastAsia="Arial"/>
                <w:sz w:val="17"/>
                <w:szCs w:val="17"/>
              </w:rPr>
            </w:pPr>
            <w:rPr/>
            <w:r>
              <w:rPr>
                <w:rFonts w:ascii="Arial" w:hAnsi="Arial" w:cs="Arial" w:eastAsia="Arial"/>
                <w:sz w:val="17"/>
                <w:szCs w:val="17"/>
                <w:color w:val="4D4D4F"/>
                <w:spacing w:val="0"/>
                <w:w w:val="105"/>
              </w:rPr>
              <w:t>•</w:t>
            </w:r>
            <w:r>
              <w:rPr>
                <w:rFonts w:ascii="Arial" w:hAnsi="Arial" w:cs="Arial" w:eastAsia="Arial"/>
                <w:sz w:val="17"/>
                <w:szCs w:val="17"/>
                <w:color w:val="000000"/>
                <w:spacing w:val="0"/>
                <w:w w:val="100"/>
              </w:rPr>
            </w:r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066" w:space="0" w:color="FFFFFF"/>
              <w:right w:val="single" w:sz="8.000096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096" w:space="0" w:color="FFFFFF"/>
              <w:right w:val="single" w:sz="8.000043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043" w:space="0" w:color="FFFFFF"/>
              <w:right w:val="single" w:sz="8.000119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119" w:space="0" w:color="FFFFFF"/>
              <w:right w:val="single" w:sz="8.000037" w:space="0" w:color="FFFFFF"/>
            </w:tcBorders>
            <w:shd w:val="clear" w:color="auto" w:fill="E6E7E8"/>
          </w:tcPr>
          <w:p>
            <w:pPr/>
            <w:rPr/>
          </w:p>
        </w:tc>
        <w:tc>
          <w:tcPr>
            <w:tcW w:w="1033" w:type="dxa"/>
            <w:tcBorders>
              <w:top w:val="single" w:sz="8.000239" w:space="0" w:color="FFFFFF"/>
              <w:bottom w:val="single" w:sz="8.000288" w:space="0" w:color="FFFFFF"/>
              <w:left w:val="single" w:sz="8.000037" w:space="0" w:color="FFFFFF"/>
              <w:right w:val="single" w:sz="8.001793" w:space="0" w:color="FFFFFF"/>
            </w:tcBorders>
            <w:shd w:val="clear" w:color="auto" w:fill="E6E7E8"/>
          </w:tcPr>
          <w:p>
            <w:pPr/>
            <w:rPr/>
          </w:p>
        </w:tc>
      </w:tr>
    </w:tbl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321" w:lineRule="exact"/>
        <w:ind w:left="120" w:right="-20"/>
        <w:jc w:val="left"/>
        <w:rPr>
          <w:rFonts w:ascii="Arial" w:hAnsi="Arial" w:cs="Arial" w:eastAsia="Arial"/>
          <w:sz w:val="28"/>
          <w:szCs w:val="28"/>
        </w:rPr>
      </w:pPr>
      <w:rPr/>
      <w:r>
        <w:rPr/>
        <w:pict>
          <v:group style="position:absolute;margin-left:236.697998pt;margin-top:18.834833pt;width:.1pt;height:15.024pt;mso-position-horizontal-relative:page;mso-position-vertical-relative:paragraph;z-index:-8299" coordorigin="4734,377" coordsize="2,300">
            <v:shape style="position:absolute;left:4734;top:377;width:2;height:300" coordorigin="4734,377" coordsize="0,300" path="m4734,377l4734,677,4734,377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-101.409164pt;width:.1pt;height:15.024pt;mso-position-horizontal-relative:page;mso-position-vertical-relative:paragraph;z-index:-8295" coordorigin="4734,-2028" coordsize="2,300">
            <v:shape style="position:absolute;left:4734;top:-2028;width:2;height:300" coordorigin="4734,-2028" coordsize="0,300" path="m4734,-2028l4734,-1728,4734,-2028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-71.361168pt;width:.1pt;height:15.024pt;mso-position-horizontal-relative:page;mso-position-vertical-relative:paragraph;z-index:-8294" coordorigin="4734,-1427" coordsize="2,300">
            <v:shape style="position:absolute;left:4734;top:-1427;width:2;height:300" coordorigin="4734,-1427" coordsize="0,300" path="m4734,-1427l4734,-1127,4734,-1427e" filled="t" fillcolor="#E6E7E8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36.697998pt;margin-top:-41.314167pt;width:.1pt;height:15.024pt;mso-position-horizontal-relative:page;mso-position-vertical-relative:paragraph;z-index:-8293" coordorigin="4734,-826" coordsize="2,300">
            <v:shape style="position:absolute;left:4734;top:-826;width:2;height:300" coordorigin="4734,-826" coordsize="0,300" path="m4734,-826l4734,-526,4734,-826e" filled="t" fillcolor="#E6E7E8" stroked="f">
              <v:path arrowok="t"/>
              <v:fill/>
            </v:shape>
          </v:group>
          <w10:wrap type="none"/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3.515675pt;margin-top:18.334816pt;width:514.571324pt;height:31.048021pt;mso-position-horizontal-relative:page;mso-position-vertical-relative:paragraph;z-index:-8288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300" w:hRule="exact"/>
                    </w:trPr>
                    <w:tc>
                      <w:tcPr>
                        <w:tcW w:w="4044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nil" w:sz="6" w:space="0" w:color="auto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>
                          <w:spacing w:before="47" w:after="0" w:line="240" w:lineRule="auto"/>
                          <w:ind w:left="80" w:right="-20"/>
                          <w:jc w:val="left"/>
                          <w:rPr>
                            <w:rFonts w:ascii="Arial" w:hAnsi="Arial" w:cs="Arial" w:eastAsia="Arial"/>
                            <w:sz w:val="14"/>
                            <w:szCs w:val="14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Delega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1"/>
                            <w:w w:val="100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12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12"/>
                          </w:rPr>
                          <w:t>list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>
                          <w:spacing w:before="45" w:after="0" w:line="240" w:lineRule="auto"/>
                          <w:ind w:left="442" w:right="422"/>
                          <w:jc w:val="center"/>
                          <w:rPr>
                            <w:rFonts w:ascii="Arial" w:hAnsi="Arial" w:cs="Arial" w:eastAsia="Arial"/>
                            <w:sz w:val="17"/>
                            <w:szCs w:val="17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4D4D4F"/>
                            <w:spacing w:val="0"/>
                            <w:w w:val="105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>
                          <w:spacing w:before="45" w:after="0" w:line="240" w:lineRule="auto"/>
                          <w:ind w:left="442" w:right="422"/>
                          <w:jc w:val="center"/>
                          <w:rPr>
                            <w:rFonts w:ascii="Arial" w:hAnsi="Arial" w:cs="Arial" w:eastAsia="Arial"/>
                            <w:sz w:val="17"/>
                            <w:szCs w:val="17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4D4D4F"/>
                            <w:spacing w:val="0"/>
                            <w:w w:val="105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>
                          <w:spacing w:before="45" w:after="0" w:line="240" w:lineRule="auto"/>
                          <w:ind w:left="442" w:right="422"/>
                          <w:jc w:val="center"/>
                          <w:rPr>
                            <w:rFonts w:ascii="Arial" w:hAnsi="Arial" w:cs="Arial" w:eastAsia="Arial"/>
                            <w:sz w:val="17"/>
                            <w:szCs w:val="17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4D4D4F"/>
                            <w:spacing w:val="0"/>
                            <w:w w:val="105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>
                          <w:spacing w:before="45" w:after="0" w:line="240" w:lineRule="auto"/>
                          <w:ind w:left="442" w:right="422"/>
                          <w:jc w:val="center"/>
                          <w:rPr>
                            <w:rFonts w:ascii="Arial" w:hAnsi="Arial" w:cs="Arial" w:eastAsia="Arial"/>
                            <w:sz w:val="17"/>
                            <w:szCs w:val="17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4D4D4F"/>
                            <w:spacing w:val="0"/>
                            <w:w w:val="105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000000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/>
                        <w:rPr/>
                      </w:p>
                    </w:tc>
                    <w:tc>
                      <w:tcPr>
                        <w:tcW w:w="1033" w:type="dxa"/>
                        <w:tcBorders>
                          <w:top w:val="single" w:sz="8.000288" w:space="0" w:color="FFFFFF"/>
                          <w:bottom w:val="single" w:sz="8.0001" w:space="0" w:color="FFFFFF"/>
                          <w:left w:val="single" w:sz="8" w:space="0" w:color="FFFFFF"/>
                          <w:right w:val="single" w:sz="8" w:space="0" w:color="FFFFFF"/>
                        </w:tcBorders>
                        <w:shd w:val="clear" w:color="auto" w:fill="E6E7E8"/>
                      </w:tcPr>
                      <w:p>
                        <w:pPr/>
                        <w:rPr/>
                      </w:p>
                    </w:tc>
                  </w:tr>
                  <w:tr>
                    <w:trPr>
                      <w:trHeight w:val="300" w:hRule="exact"/>
                    </w:trPr>
                    <w:tc>
                      <w:tcPr>
                        <w:tcW w:w="5077" w:type="dxa"/>
                        <w:gridSpan w:val="2"/>
                        <w:tcBorders>
                          <w:top w:val="single" w:sz="8.0001" w:space="0" w:color="FFFFFF"/>
                          <w:bottom w:val="single" w:sz="8" w:space="0" w:color="FFFFFF"/>
                          <w:left w:val="single" w:sz="8" w:space="0" w:color="FFFFFF"/>
                          <w:right w:val="nil" w:sz="6" w:space="0" w:color="auto"/>
                        </w:tcBorders>
                      </w:tcPr>
                      <w:p>
                        <w:pPr>
                          <w:spacing w:before="47" w:after="0" w:line="240" w:lineRule="auto"/>
                          <w:ind w:left="70" w:right="-20"/>
                          <w:jc w:val="left"/>
                          <w:tabs>
                            <w:tab w:pos="4500" w:val="left"/>
                          </w:tabs>
                          <w:rPr>
                            <w:rFonts w:ascii="Arial" w:hAnsi="Arial" w:cs="Arial" w:eastAsia="Arial"/>
                            <w:sz w:val="17"/>
                            <w:szCs w:val="17"/>
                          </w:rPr>
                        </w:pPr>
                        <w:rPr/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Article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24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listing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22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on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1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94"/>
                          </w:rPr>
                          <w:t>HR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9"/>
                            <w:w w:val="94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8"/>
                            <w:w w:val="94"/>
                          </w:rPr>
                          <w:t>T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94"/>
                          </w:rPr>
                          <w:t>ech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2"/>
                            <w:w w:val="94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3"/>
                            <w:w w:val="100"/>
                          </w:rPr>
                          <w:t>E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urope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3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>Blog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-28"/>
                            <w:w w:val="100"/>
                          </w:rPr>
                          <w:t> </w:t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Arial" w:hAnsi="Arial" w:cs="Arial" w:eastAsia="Arial"/>
                            <w:sz w:val="14"/>
                            <w:szCs w:val="14"/>
                            <w:color w:val="4D4D4F"/>
                            <w:spacing w:val="0"/>
                            <w:w w:val="100"/>
                          </w:rPr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4D4D4F"/>
                            <w:spacing w:val="0"/>
                            <w:w w:val="105"/>
                            <w:position w:val="-3"/>
                          </w:rPr>
                          <w:t>•</w:t>
                        </w:r>
                        <w:r>
                          <w:rPr>
                            <w:rFonts w:ascii="Arial" w:hAnsi="Arial" w:cs="Arial" w:eastAsia="Arial"/>
                            <w:sz w:val="17"/>
                            <w:szCs w:val="17"/>
                            <w:color w:val="000000"/>
                            <w:spacing w:val="0"/>
                            <w:w w:val="100"/>
                            <w:position w:val="0"/>
                          </w:rPr>
                        </w:r>
                      </w:p>
                    </w:tc>
                    <w:tc>
                      <w:tcPr>
                        <w:tcW w:w="5165" w:type="dxa"/>
                        <w:gridSpan w:val="5"/>
                        <w:tcBorders>
                          <w:top w:val="single" w:sz="8.0001" w:space="0" w:color="FFFFFF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/>
                        <w:rPr/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5"/>
          <w:position w:val="-1"/>
        </w:rPr>
        <w:t>ADDITIONAL</w:t>
      </w:r>
      <w:r>
        <w:rPr>
          <w:rFonts w:ascii="Arial" w:hAnsi="Arial" w:cs="Arial" w:eastAsia="Arial"/>
          <w:sz w:val="28"/>
          <w:szCs w:val="28"/>
          <w:color w:val="3C9CD7"/>
          <w:spacing w:val="23"/>
          <w:w w:val="75"/>
          <w:position w:val="-1"/>
        </w:rPr>
        <w:t> </w:t>
      </w:r>
      <w:r>
        <w:rPr>
          <w:rFonts w:ascii="Arial" w:hAnsi="Arial" w:cs="Arial" w:eastAsia="Arial"/>
          <w:sz w:val="28"/>
          <w:szCs w:val="28"/>
          <w:color w:val="3C9CD7"/>
          <w:spacing w:val="0"/>
          <w:w w:val="75"/>
          <w:position w:val="-1"/>
        </w:rPr>
        <w:t>BENEFITS</w:t>
      </w:r>
      <w:r>
        <w:rPr>
          <w:rFonts w:ascii="Arial" w:hAnsi="Arial" w:cs="Arial" w:eastAsia="Arial"/>
          <w:sz w:val="28"/>
          <w:szCs w:val="28"/>
          <w:color w:val="000000"/>
          <w:spacing w:val="0"/>
          <w:w w:val="100"/>
          <w:position w:val="0"/>
        </w:rPr>
      </w:r>
    </w:p>
    <w:p>
      <w:pPr>
        <w:spacing w:before="8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5" w:after="0" w:line="189" w:lineRule="exact"/>
        <w:ind w:left="5659" w:right="3665"/>
        <w:jc w:val="center"/>
        <w:tabs>
          <w:tab w:pos="668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4D4D4F"/>
          <w:spacing w:val="-4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  <w:position w:val="-1"/>
        </w:rPr>
        <w:t>•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8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7" w:after="0" w:line="277" w:lineRule="auto"/>
        <w:ind w:left="120" w:right="136"/>
        <w:jc w:val="left"/>
        <w:rPr>
          <w:rFonts w:ascii="Arial" w:hAnsi="Arial" w:cs="Arial" w:eastAsia="Arial"/>
          <w:sz w:val="12"/>
          <w:szCs w:val="12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*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Please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1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No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"/>
          <w:w w:val="115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e.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8"/>
          <w:w w:val="11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HRN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93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8"/>
        </w:rPr>
        <w:t>urope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9"/>
        </w:rPr>
        <w:t>rese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4"/>
          <w:w w:val="119"/>
        </w:rPr>
        <w:t>r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9"/>
        </w:rPr>
        <w:t>v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9"/>
        </w:rPr>
        <w:t>es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6"/>
          <w:w w:val="119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"/>
          <w:w w:val="119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right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26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6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8"/>
          <w:w w:val="12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6"/>
        </w:rPr>
        <w:t>the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1"/>
          <w:w w:val="12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final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1"/>
        </w:rPr>
        <w:t>decision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5"/>
          <w:w w:val="111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all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Spea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14"/>
        </w:rPr>
        <w:t>k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er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8"/>
          <w:w w:val="11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selection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91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8"/>
        </w:rPr>
        <w:t>genda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2"/>
        </w:rPr>
        <w:t>programming.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6"/>
          <w:w w:val="11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00"/>
        </w:rPr>
        <w:t>W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14"/>
        </w:rPr>
        <w:t>x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ercise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7"/>
          <w:w w:val="11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strict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"/>
          <w:w w:val="11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cri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"/>
          <w:w w:val="114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4"/>
        </w:rPr>
        <w:t>eria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9"/>
          <w:w w:val="11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3"/>
        </w:rPr>
        <w:t>Spea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13"/>
        </w:rPr>
        <w:t>k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3"/>
        </w:rPr>
        <w:t>ers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13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session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4"/>
          <w:w w:val="11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"/>
          <w:w w:val="116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ent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0"/>
          <w:w w:val="11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our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1"/>
        </w:rPr>
        <w:t>Call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for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8"/>
        </w:rPr>
        <w:t>P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8"/>
        </w:rPr>
        <w:t>apers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3"/>
          <w:w w:val="118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8"/>
        </w:rPr>
        <w:t>document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7"/>
          <w:w w:val="118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8"/>
        </w:rPr>
        <w:t>sets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"/>
          <w:w w:val="118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out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the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6"/>
          <w:w w:val="11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deadlines,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6"/>
          <w:w w:val="11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6"/>
        </w:rPr>
        <w:t>standards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"/>
          <w:w w:val="11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5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onditions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7"/>
          <w:w w:val="11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partners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9"/>
          <w:w w:val="11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5"/>
        </w:rPr>
        <w:t>need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5"/>
          <w:w w:val="115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22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2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2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2"/>
        </w:rPr>
        <w:t>adhere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8"/>
          <w:w w:val="12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22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2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2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if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they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wish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26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6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8"/>
          <w:w w:val="12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6"/>
        </w:rPr>
        <w:t>get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1"/>
          <w:w w:val="126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9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9"/>
        </w:rPr>
        <w:t>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9"/>
        </w:rPr>
        <w:t>v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9"/>
        </w:rPr>
        <w:t>ol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9"/>
        </w:rPr>
        <w:t>v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9"/>
        </w:rPr>
        <w:t>ed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3"/>
          <w:w w:val="109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2"/>
        </w:rPr>
        <w:t>influencing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1"/>
          <w:w w:val="11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12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2"/>
        </w:rPr>
        <w:t>onference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9"/>
          <w:w w:val="11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2"/>
          <w:w w:val="104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2"/>
        </w:rPr>
        <w:t>on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"/>
          <w:w w:val="122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25"/>
        </w:rPr>
        <w:t>en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1"/>
          <w:w w:val="125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98"/>
        </w:rPr>
        <w:t>.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3"/>
        </w:rPr>
        <w:t>Please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3"/>
          <w:w w:val="113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3"/>
        </w:rPr>
        <w:t>discuss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-13"/>
          <w:w w:val="113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00"/>
        </w:rPr>
        <w:t>with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1"/>
        </w:rPr>
        <w:t>your</w:t>
      </w:r>
      <w:r>
        <w:rPr>
          <w:rFonts w:ascii="Times New Roman" w:hAnsi="Times New Roman" w:cs="Times New Roman" w:eastAsia="Times New Roman"/>
          <w:sz w:val="12"/>
          <w:szCs w:val="12"/>
          <w:color w:val="4D4D4F"/>
          <w:spacing w:val="0"/>
          <w:w w:val="111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95"/>
        </w:rPr>
        <w:t>HRN</w:t>
      </w:r>
      <w:r>
        <w:rPr>
          <w:rFonts w:ascii="Arial" w:hAnsi="Arial" w:cs="Arial" w:eastAsia="Arial"/>
          <w:sz w:val="12"/>
          <w:szCs w:val="12"/>
          <w:color w:val="4D4D4F"/>
          <w:spacing w:val="-4"/>
          <w:w w:val="95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urope</w:t>
      </w:r>
      <w:r>
        <w:rPr>
          <w:rFonts w:ascii="Arial" w:hAnsi="Arial" w:cs="Arial" w:eastAsia="Arial"/>
          <w:sz w:val="12"/>
          <w:szCs w:val="12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ontac</w:t>
      </w:r>
      <w:r>
        <w:rPr>
          <w:rFonts w:ascii="Arial" w:hAnsi="Arial" w:cs="Arial" w:eastAsia="Arial"/>
          <w:sz w:val="12"/>
          <w:szCs w:val="12"/>
          <w:color w:val="4D4D4F"/>
          <w:spacing w:val="1"/>
          <w:w w:val="100"/>
        </w:rPr>
        <w:t>t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2"/>
          <w:szCs w:val="12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or</w:t>
      </w:r>
      <w:r>
        <w:rPr>
          <w:rFonts w:ascii="Arial" w:hAnsi="Arial" w:cs="Arial" w:eastAsia="Arial"/>
          <w:sz w:val="12"/>
          <w:szCs w:val="12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get</w:t>
      </w:r>
      <w:r>
        <w:rPr>
          <w:rFonts w:ascii="Arial" w:hAnsi="Arial" w:cs="Arial" w:eastAsia="Arial"/>
          <w:sz w:val="12"/>
          <w:szCs w:val="12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-2"/>
          <w:w w:val="144"/>
        </w:rPr>
        <w:t>t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1"/>
        </w:rPr>
        <w:t>ouch</w:t>
      </w:r>
      <w:r>
        <w:rPr>
          <w:rFonts w:ascii="Arial" w:hAnsi="Arial" w:cs="Arial" w:eastAsia="Arial"/>
          <w:sz w:val="12"/>
          <w:szCs w:val="12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2"/>
          <w:szCs w:val="12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2"/>
          <w:szCs w:val="12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programme</w:t>
      </w:r>
      <w:r>
        <w:rPr>
          <w:rFonts w:ascii="Arial" w:hAnsi="Arial" w:cs="Arial" w:eastAsia="Arial"/>
          <w:sz w:val="12"/>
          <w:szCs w:val="12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producer</w:t>
      </w:r>
      <w:r>
        <w:rPr>
          <w:rFonts w:ascii="Arial" w:hAnsi="Arial" w:cs="Arial" w:eastAsia="Arial"/>
          <w:sz w:val="12"/>
          <w:szCs w:val="12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2"/>
          <w:szCs w:val="12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0"/>
        </w:rPr>
        <w:t>learn</w:t>
      </w:r>
      <w:r>
        <w:rPr>
          <w:rFonts w:ascii="Arial" w:hAnsi="Arial" w:cs="Arial" w:eastAsia="Arial"/>
          <w:sz w:val="12"/>
          <w:szCs w:val="12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4D4D4F"/>
          <w:spacing w:val="0"/>
          <w:w w:val="103"/>
        </w:rPr>
        <w:t>more.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  <w:position w:val="-1"/>
        </w:rPr>
        <w:t>FLOORPLAN</w:t>
      </w:r>
      <w:r>
        <w:rPr>
          <w:rFonts w:ascii="Arial" w:hAnsi="Arial" w:cs="Arial" w:eastAsia="Arial"/>
          <w:sz w:val="70"/>
          <w:szCs w:val="70"/>
          <w:color w:val="3C9CD7"/>
          <w:spacing w:val="-22"/>
          <w:w w:val="73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98"/>
          <w:position w:val="-1"/>
        </w:rPr>
        <w:t>&amp;</w:t>
      </w:r>
      <w:r>
        <w:rPr>
          <w:rFonts w:ascii="Arial" w:hAnsi="Arial" w:cs="Arial" w:eastAsia="Arial"/>
          <w:sz w:val="70"/>
          <w:szCs w:val="70"/>
          <w:color w:val="3C9CD7"/>
          <w:spacing w:val="-71"/>
          <w:w w:val="98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-17"/>
          <w:w w:val="76"/>
          <w:position w:val="-1"/>
        </w:rPr>
        <w:t>Y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  <w:position w:val="-1"/>
        </w:rPr>
        <w:t>OUR</w:t>
      </w:r>
      <w:r>
        <w:rPr>
          <w:rFonts w:ascii="Arial" w:hAnsi="Arial" w:cs="Arial" w:eastAsia="Arial"/>
          <w:sz w:val="70"/>
          <w:szCs w:val="70"/>
          <w:color w:val="3C9CD7"/>
          <w:spacing w:val="-27"/>
          <w:w w:val="76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80"/>
          <w:position w:val="-1"/>
        </w:rPr>
        <w:t>S</w:t>
      </w:r>
      <w:r>
        <w:rPr>
          <w:rFonts w:ascii="Arial" w:hAnsi="Arial" w:cs="Arial" w:eastAsia="Arial"/>
          <w:sz w:val="70"/>
          <w:szCs w:val="70"/>
          <w:color w:val="3C9CD7"/>
          <w:spacing w:val="-44"/>
          <w:w w:val="70"/>
          <w:position w:val="-1"/>
        </w:rPr>
        <w:t>T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  <w:position w:val="-1"/>
        </w:rPr>
        <w:t>AND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47" w:after="0" w:line="240" w:lineRule="auto"/>
        <w:ind w:right="226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622" w:right="-49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107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84" w:after="0" w:line="240" w:lineRule="auto"/>
        <w:ind w:right="-48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47" w:after="0" w:line="240" w:lineRule="auto"/>
        <w:ind w:left="220" w:right="65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w w:val="100"/>
          <w:position w:val="1"/>
        </w:rPr>
        <w:t>  </w:t>
      </w:r>
      <w:r>
        <w:rPr>
          <w:rFonts w:ascii="Arial" w:hAnsi="Arial" w:cs="Arial" w:eastAsia="Arial"/>
          <w:sz w:val="9"/>
          <w:szCs w:val="9"/>
          <w:spacing w:val="11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210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47" w:after="0" w:line="240" w:lineRule="auto"/>
        <w:ind w:left="86" w:right="200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2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20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9"/>
          <w:w w:val="100"/>
        </w:rPr>
        <w:t>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9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0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84" w:after="0" w:line="240" w:lineRule="auto"/>
        <w:ind w:right="-48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5.00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47" w:after="0" w:line="240" w:lineRule="auto"/>
        <w:ind w:left="220" w:right="68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w w:val="100"/>
          <w:position w:val="1"/>
        </w:rPr>
        <w:t>   </w:t>
      </w:r>
      <w:r>
        <w:rPr>
          <w:rFonts w:ascii="Arial" w:hAnsi="Arial" w:cs="Arial" w:eastAsia="Arial"/>
          <w:sz w:val="9"/>
          <w:szCs w:val="9"/>
          <w:spacing w:val="-11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-11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304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47" w:after="0" w:line="240" w:lineRule="auto"/>
        <w:ind w:left="83" w:right="200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305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29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84" w:after="0" w:line="240" w:lineRule="auto"/>
        <w:ind w:right="-48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5.00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47" w:after="0" w:line="240" w:lineRule="auto"/>
        <w:ind w:left="220" w:right="67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w w:val="100"/>
          <w:position w:val="1"/>
        </w:rPr>
        <w:t>   </w:t>
      </w:r>
      <w:r>
        <w:rPr>
          <w:rFonts w:ascii="Arial" w:hAnsi="Arial" w:cs="Arial" w:eastAsia="Arial"/>
          <w:sz w:val="9"/>
          <w:szCs w:val="9"/>
          <w:spacing w:val="-12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-12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410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47" w:after="0" w:line="240" w:lineRule="auto"/>
        <w:ind w:left="83" w:right="200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-49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2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20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9"/>
          <w:w w:val="100"/>
        </w:rPr>
        <w:t>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9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8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84" w:after="0" w:line="240" w:lineRule="auto"/>
        <w:ind w:right="-48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47" w:after="0" w:line="240" w:lineRule="auto"/>
        <w:ind w:left="220" w:right="4842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-29" w:right="4594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pict>
          <v:group style="position:absolute;margin-left:365.161011pt;margin-top:-26.139067pt;width:178.899pt;height:500.612pt;mso-position-horizontal-relative:page;mso-position-vertical-relative:paragraph;z-index:-8283" coordorigin="7303,-523" coordsize="3578,10012">
            <v:shape style="position:absolute;left:7306;top:1465;width:3570;height:2013" type="#_x0000_t75">
              <v:imagedata r:id="rId474" o:title=""/>
            </v:shape>
            <v:group style="position:absolute;left:10100;top:1467;width:776;height:773" coordorigin="10100,1467" coordsize="776,773">
              <v:shape style="position:absolute;left:10100;top:1467;width:776;height:773" coordorigin="10100,1467" coordsize="776,773" path="m10100,2240l10876,2240,10876,1467,10100,1467,10100,2240e" filled="t" fillcolor="#8DC63F" stroked="f">
                <v:path arrowok="t"/>
                <v:fill/>
              </v:shape>
            </v:group>
            <v:group style="position:absolute;left:10209;top:1693;width:557;height:382" coordorigin="10209,1693" coordsize="557,382">
              <v:shape style="position:absolute;left:10209;top:1693;width:557;height:382" coordorigin="10209,1693" coordsize="557,382" path="m10234,1865l10223,1865,10209,1879,10209,1890,10392,2073,10396,2075,10405,2075,10410,2073,10450,2032,10401,2032,10234,1865e" filled="t" fillcolor="#FFFFFF" stroked="f">
                <v:path arrowok="t"/>
                <v:fill/>
              </v:shape>
              <v:shape style="position:absolute;left:10209;top:1693;width:557;height:382" coordorigin="10209,1693" coordsize="557,382" path="m10752,1693l10741,1693,10401,2032,10450,2032,10765,1717,10765,1706,10752,1693e" filled="t" fillcolor="#FFFFFF" stroked="f">
                <v:path arrowok="t"/>
                <v:fill/>
              </v:shape>
              <v:shape style="position:absolute;left:7306;top:3468;width:3570;height:2013" type="#_x0000_t75">
                <v:imagedata r:id="rId475" o:title=""/>
              </v:shape>
            </v:group>
            <v:group style="position:absolute;left:10100;top:3470;width:776;height:773" coordorigin="10100,3470" coordsize="776,773">
              <v:shape style="position:absolute;left:10100;top:3470;width:776;height:773" coordorigin="10100,3470" coordsize="776,773" path="m10100,4243l10876,4243,10876,3470,10100,3470,10100,4243e" filled="t" fillcolor="#8DC63F" stroked="f">
                <v:path arrowok="t"/>
                <v:fill/>
              </v:shape>
            </v:group>
            <v:group style="position:absolute;left:10209;top:3695;width:557;height:382" coordorigin="10209,3695" coordsize="557,382">
              <v:shape style="position:absolute;left:10209;top:3695;width:557;height:382" coordorigin="10209,3695" coordsize="557,382" path="m10234,3868l10223,3868,10209,3882,10209,3893,10392,4075,10396,4077,10405,4077,10410,4075,10450,4035,10401,4035,10234,3868e" filled="t" fillcolor="#FFFFFF" stroked="f">
                <v:path arrowok="t"/>
                <v:fill/>
              </v:shape>
              <v:shape style="position:absolute;left:10209;top:3695;width:557;height:382" coordorigin="10209,3695" coordsize="557,382" path="m10752,3695l10741,3695,10401,4035,10450,4035,10765,3720,10765,3709,10752,3695e" filled="t" fillcolor="#FFFFFF" stroked="f">
                <v:path arrowok="t"/>
                <v:fill/>
              </v:shape>
              <v:shape style="position:absolute;left:7306;top:-518;width:3570;height:1993" type="#_x0000_t75">
                <v:imagedata r:id="rId476" o:title=""/>
              </v:shape>
            </v:group>
            <v:group style="position:absolute;left:10100;top:-518;width:776;height:771" coordorigin="10100,-518" coordsize="776,771">
              <v:shape style="position:absolute;left:10100;top:-518;width:776;height:771" coordorigin="10100,-518" coordsize="776,771" path="m10100,253l10876,253,10876,-518,10100,-518,10100,253e" filled="t" fillcolor="#8DC63F" stroked="f">
                <v:path arrowok="t"/>
                <v:fill/>
              </v:shape>
            </v:group>
            <v:group style="position:absolute;left:10209;top:-295;width:557;height:382" coordorigin="10209,-295" coordsize="557,382">
              <v:shape style="position:absolute;left:10209;top:-295;width:557;height:382" coordorigin="10209,-295" coordsize="557,382" path="m10234,-122l10223,-122,10209,-108,10209,-97,10392,86,10396,87,10405,87,10410,86,10450,45,10401,45,10234,-122e" filled="t" fillcolor="#FFFFFF" stroked="f">
                <v:path arrowok="t"/>
                <v:fill/>
              </v:shape>
              <v:shape style="position:absolute;left:10209;top:-295;width:557;height:382" coordorigin="10209,-295" coordsize="557,382" path="m10752,-295l10741,-295,10401,45,10450,45,10765,-270,10765,-281,10752,-295e" filled="t" fillcolor="#FFFFFF" stroked="f">
                <v:path arrowok="t"/>
                <v:fill/>
              </v:shape>
              <v:shape style="position:absolute;left:7306;top:5470;width:3570;height:2013" type="#_x0000_t75">
                <v:imagedata r:id="rId477" o:title=""/>
              </v:shape>
            </v:group>
            <v:group style="position:absolute;left:10099;top:5470;width:777;height:774" coordorigin="10099,5470" coordsize="777,774">
              <v:shape style="position:absolute;left:10099;top:5470;width:777;height:774" coordorigin="10099,5470" coordsize="777,774" path="m10099,6244l10876,6244,10876,5470,10099,5470,10099,6244e" filled="t" fillcolor="#EF4136" stroked="f">
                <v:path arrowok="t"/>
                <v:fill/>
              </v:shape>
            </v:group>
            <v:group style="position:absolute;left:10232;top:5634;width:272;height:505" coordorigin="10232,5634" coordsize="272,505">
              <v:shape style="position:absolute;left:10232;top:5634;width:272;height:505" coordorigin="10232,5634" coordsize="272,505" path="m10245,5634l10232,5647,10232,5658,10461,5888,10232,6117,10232,6128,10241,6138,10246,6139,10254,6139,10259,6138,10503,5893,10503,5882,10255,5634,10245,5634e" filled="t" fillcolor="#FFFFFF" stroked="f">
                <v:path arrowok="t"/>
                <v:fill/>
              </v:shape>
            </v:group>
            <v:group style="position:absolute;left:10467;top:5634;width:272;height:505" coordorigin="10467,5634" coordsize="272,505">
              <v:shape style="position:absolute;left:10467;top:5634;width:272;height:505" coordorigin="10467,5634" coordsize="272,505" path="m10725,5634l10714,5634,10467,5882,10467,5893,10711,6138,10715,6139,10724,6139,10728,6138,10738,6128,10738,6117,10509,5888,10738,5658,10738,5647,10725,5634e" filled="t" fillcolor="#FFFFFF" stroked="f">
                <v:path arrowok="t"/>
                <v:fill/>
              </v:shape>
            </v:group>
            <v:group style="position:absolute;left:10077;top:7491;width:786;height:781" coordorigin="10077,7491" coordsize="786,781">
              <v:shape style="position:absolute;left:10077;top:7491;width:786;height:781" coordorigin="10077,7491" coordsize="786,781" path="m10077,8272l10863,8272,10863,7491,10077,7491,10077,8272e" filled="t" fillcolor="#EF4136" stroked="f">
                <v:path arrowok="t"/>
                <v:fill/>
              </v:shape>
            </v:group>
            <v:group style="position:absolute;left:10213;top:7657;width:274;height:510" coordorigin="10213,7657" coordsize="274,510">
              <v:shape style="position:absolute;left:10213;top:7657;width:274;height:510" coordorigin="10213,7657" coordsize="274,510" path="m10237,7657l10226,7657,10213,7670,10213,7681,10444,7912,10213,8144,10213,8155,10223,8165,10227,8166,10236,8166,10240,8165,10487,7918,10487,7907,10237,7657e" filled="t" fillcolor="#FFFFFF" stroked="f">
                <v:path arrowok="t"/>
                <v:fill/>
              </v:shape>
            </v:group>
            <v:group style="position:absolute;left:10450;top:7657;width:274;height:510" coordorigin="10450,7657" coordsize="274,510">
              <v:shape style="position:absolute;left:10450;top:7657;width:274;height:510" coordorigin="10450,7657" coordsize="274,510" path="m10711,7657l10700,7657,10450,7907,10450,7918,10697,8165,10701,8166,10710,8166,10714,8165,10724,8155,10724,8144,10493,7912,10724,7681,10724,7670,10711,7657e" filled="t" fillcolor="#FFFFFF" stroked="f">
                <v:path arrowok="t"/>
                <v:fill/>
              </v:shape>
              <v:shape style="position:absolute;left:8205;top:7709;width:1742;height:1679" type="#_x0000_t75">
                <v:imagedata r:id="rId478" o:title=""/>
              </v:shape>
            </v:group>
            <v:group style="position:absolute;left:7308;top:7492;width:3563;height:1993" coordorigin="7308,7492" coordsize="3563,1993">
              <v:shape style="position:absolute;left:7308;top:7492;width:3563;height:1993" coordorigin="7308,7492" coordsize="3563,1993" path="m7308,9484l10871,9484,10871,7492,7308,7492,7308,9484xe" filled="f" stroked="t" strokeweight=".5pt" strokecolor="#939598">
                <v:path arrowok="t"/>
              </v:shape>
            </v:group>
            <w10:wrap type="none"/>
          </v:group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12.478760pt;margin-top:-19.557108pt;width:4.651100pt;height:7.159041pt;mso-position-horizontal-relative:page;mso-position-vertical-relative:paragraph;z-index:-8263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508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560" w:right="840"/>
          <w:cols w:num="12" w:equalWidth="0">
            <w:col w:w="1193" w:space="56"/>
            <w:col w:w="104" w:space="56"/>
            <w:col w:w="407" w:space="105"/>
            <w:col w:w="408" w:space="182"/>
            <w:col w:w="104" w:space="182"/>
            <w:col w:w="410" w:space="105"/>
            <w:col w:w="405" w:space="182"/>
            <w:col w:w="104" w:space="182"/>
            <w:col w:w="410" w:space="105"/>
            <w:col w:w="406" w:space="56"/>
            <w:col w:w="104" w:space="56"/>
            <w:col w:w="5198"/>
          </w:cols>
        </w:sectPr>
      </w:pPr>
      <w:rPr/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51" w:after="0" w:line="125" w:lineRule="exact"/>
        <w:ind w:left="651" w:right="-57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106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11"/>
          <w:szCs w:val="11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w w:val="98"/>
        </w:rPr>
        <w:t>3</w:t>
      </w:r>
      <w:r>
        <w:rPr>
          <w:rFonts w:ascii="Arial" w:hAnsi="Arial" w:cs="Arial" w:eastAsia="Arial"/>
          <w:sz w:val="9"/>
          <w:szCs w:val="9"/>
          <w:w w:val="100"/>
        </w:rPr>
        <w:t>  </w:t>
      </w:r>
      <w:r>
        <w:rPr>
          <w:rFonts w:ascii="Arial" w:hAnsi="Arial" w:cs="Arial" w:eastAsia="Arial"/>
          <w:sz w:val="9"/>
          <w:szCs w:val="9"/>
          <w:spacing w:val="11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  <w:t>208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209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11"/>
          <w:szCs w:val="11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w w:val="98"/>
        </w:rPr>
        <w:t>3</w:t>
      </w:r>
      <w:r>
        <w:rPr>
          <w:rFonts w:ascii="Arial" w:hAnsi="Arial" w:cs="Arial" w:eastAsia="Arial"/>
          <w:sz w:val="9"/>
          <w:szCs w:val="9"/>
          <w:w w:val="100"/>
        </w:rPr>
        <w:t>   </w:t>
      </w:r>
      <w:r>
        <w:rPr>
          <w:rFonts w:ascii="Arial" w:hAnsi="Arial" w:cs="Arial" w:eastAsia="Arial"/>
          <w:sz w:val="9"/>
          <w:szCs w:val="9"/>
          <w:spacing w:val="-11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-11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  <w:t>302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303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29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11"/>
          <w:szCs w:val="11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w w:val="98"/>
        </w:rPr>
        <w:t>3</w:t>
      </w:r>
      <w:r>
        <w:rPr>
          <w:rFonts w:ascii="Arial" w:hAnsi="Arial" w:cs="Arial" w:eastAsia="Arial"/>
          <w:sz w:val="9"/>
          <w:szCs w:val="9"/>
          <w:w w:val="100"/>
        </w:rPr>
        <w:t>   </w:t>
      </w:r>
      <w:r>
        <w:rPr>
          <w:rFonts w:ascii="Arial" w:hAnsi="Arial" w:cs="Arial" w:eastAsia="Arial"/>
          <w:sz w:val="9"/>
          <w:szCs w:val="9"/>
          <w:spacing w:val="-12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-12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  <w:t>408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</w:rPr>
      </w:r>
    </w:p>
    <w:p>
      <w:pPr>
        <w:spacing w:before="51" w:after="0" w:line="125" w:lineRule="exact"/>
        <w:ind w:right="-57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409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30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1" w:after="0" w:line="125" w:lineRule="exact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507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8" w:equalWidth="0">
            <w:col w:w="1193" w:space="215"/>
            <w:col w:w="407" w:space="105"/>
            <w:col w:w="408" w:space="468"/>
            <w:col w:w="410" w:space="105"/>
            <w:col w:w="405" w:space="468"/>
            <w:col w:w="410" w:space="105"/>
            <w:col w:w="406" w:space="215"/>
            <w:col w:w="5200"/>
          </w:cols>
        </w:sectPr>
      </w:pPr>
      <w:rPr/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01" w:lineRule="exact"/>
        <w:ind w:left="897" w:right="-53"/>
        <w:jc w:val="left"/>
        <w:tabs>
          <w:tab w:pos="1640" w:val="left"/>
          <w:tab w:pos="2020" w:val="left"/>
          <w:tab w:pos="3040" w:val="left"/>
          <w:tab w:pos="34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86.523773pt;margin-top:8.829889pt;width:4.651100pt;height:7.159041pt;mso-position-horizontal-relative:page;mso-position-vertical-relative:paragraph;z-index:-8271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4.00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101" w:lineRule="exact"/>
        <w:ind w:right="-20"/>
        <w:jc w:val="left"/>
        <w:tabs>
          <w:tab w:pos="360" w:val="left"/>
          <w:tab w:pos="11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3471" w:space="960"/>
            <w:col w:w="6089"/>
          </w:cols>
        </w:sectPr>
      </w:pPr>
      <w:rPr/>
    </w:p>
    <w:p>
      <w:pPr>
        <w:spacing w:before="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47" w:after="0" w:line="101" w:lineRule="exact"/>
        <w:ind w:left="3208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3.355774pt;margin-top:-3.646108pt;width:4.651100pt;height:7.159041pt;mso-position-horizontal-relative:page;mso-position-vertical-relative:paragraph;z-index:-8277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5.50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09.530762pt;margin-top:-3.645108pt;width:4.651100pt;height:7.159041pt;mso-position-horizontal-relative:page;mso-position-vertical-relative:paragraph;z-index:-8264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5.50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10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8" w:after="0" w:line="101" w:lineRule="exact"/>
        <w:ind w:left="897" w:right="-53"/>
        <w:jc w:val="left"/>
        <w:tabs>
          <w:tab w:pos="1640" w:val="left"/>
          <w:tab w:pos="20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88" w:after="0" w:line="101" w:lineRule="exact"/>
        <w:ind w:right="-20"/>
        <w:jc w:val="left"/>
        <w:tabs>
          <w:tab w:pos="360" w:val="left"/>
          <w:tab w:pos="11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2083" w:space="2349"/>
            <w:col w:w="6088"/>
          </w:cols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127" w:lineRule="exact"/>
        <w:ind w:left="651" w:right="-57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105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127" w:lineRule="exact"/>
        <w:ind w:right="-57"/>
        <w:jc w:val="left"/>
        <w:tabs>
          <w:tab w:pos="260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8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206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3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5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2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207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5"/>
          <w:w w:val="100"/>
          <w:position w:val="1"/>
        </w:rPr>
        <w:t> </w:t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0"/>
          <w:position w:val="1"/>
        </w:rPr>
        <w:t>3.00</w:t>
      </w:r>
      <w:r>
        <w:rPr>
          <w:rFonts w:ascii="Arial" w:hAnsi="Arial" w:cs="Arial" w:eastAsia="Arial"/>
          <w:sz w:val="5"/>
          <w:szCs w:val="5"/>
          <w:color w:val="3953A4"/>
          <w:spacing w:val="-8"/>
          <w:w w:val="100"/>
          <w:position w:val="1"/>
        </w:rPr>
        <w:t> </w:t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0"/>
          <w:position w:val="1"/>
        </w:rPr>
        <w:t>3.00</w:t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0"/>
          <w:position w:val="1"/>
        </w:rPr>
        <w:t>   </w:t>
      </w:r>
      <w:r>
        <w:rPr>
          <w:rFonts w:ascii="Arial" w:hAnsi="Arial" w:cs="Arial" w:eastAsia="Arial"/>
          <w:sz w:val="5"/>
          <w:szCs w:val="5"/>
          <w:color w:val="3953A4"/>
          <w:spacing w:val="7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  </w:t>
      </w:r>
      <w:r>
        <w:rPr>
          <w:rFonts w:ascii="Arial" w:hAnsi="Arial" w:cs="Arial" w:eastAsia="Arial"/>
          <w:sz w:val="9"/>
          <w:szCs w:val="9"/>
          <w:color w:val="000000"/>
          <w:spacing w:val="8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8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406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3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5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2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407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30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127" w:lineRule="exact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505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1193" w:space="216"/>
            <w:col w:w="3698" w:space="215"/>
            <w:col w:w="5198"/>
          </w:cols>
        </w:sectPr>
      </w:pPr>
      <w:rPr/>
    </w:p>
    <w:p>
      <w:pPr>
        <w:spacing w:before="0" w:after="0" w:line="114" w:lineRule="exact"/>
        <w:ind w:left="2544" w:right="-20"/>
        <w:jc w:val="left"/>
        <w:tabs>
          <w:tab w:pos="3040" w:val="left"/>
          <w:tab w:pos="39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  <w:r>
        <w:rPr>
          <w:rFonts w:ascii="Arial" w:hAnsi="Arial" w:cs="Arial" w:eastAsia="Arial"/>
          <w:sz w:val="10"/>
          <w:szCs w:val="10"/>
          <w:spacing w:val="0"/>
          <w:w w:val="100"/>
        </w:rPr>
        <w:t>Catering</w:t>
      </w:r>
      <w:r>
        <w:rPr>
          <w:rFonts w:ascii="Arial" w:hAnsi="Arial" w:cs="Arial" w:eastAsia="Arial"/>
          <w:sz w:val="10"/>
          <w:szCs w:val="10"/>
          <w:spacing w:val="-5"/>
          <w:w w:val="100"/>
        </w:rPr>
        <w:t> </w:t>
      </w:r>
      <w:r>
        <w:rPr>
          <w:rFonts w:ascii="Arial" w:hAnsi="Arial" w:cs="Arial" w:eastAsia="Arial"/>
          <w:sz w:val="10"/>
          <w:szCs w:val="10"/>
          <w:spacing w:val="0"/>
          <w:w w:val="100"/>
        </w:rPr>
        <w:tab/>
      </w:r>
      <w:r>
        <w:rPr>
          <w:rFonts w:ascii="Arial" w:hAnsi="Arial" w:cs="Arial" w:eastAsia="Arial"/>
          <w:sz w:val="10"/>
          <w:szCs w:val="10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125" w:lineRule="exact"/>
        <w:ind w:left="651" w:right="-57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125" w:lineRule="exact"/>
        <w:ind w:right="-57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8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204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3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5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2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205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125" w:lineRule="exact"/>
        <w:ind w:right="-57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 </w:t>
      </w:r>
      <w:r>
        <w:rPr>
          <w:rFonts w:ascii="Arial" w:hAnsi="Arial" w:cs="Arial" w:eastAsia="Arial"/>
          <w:sz w:val="9"/>
          <w:szCs w:val="9"/>
          <w:spacing w:val="8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8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-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404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3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5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2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405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30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125" w:lineRule="exact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504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4" w:equalWidth="0">
            <w:col w:w="1193" w:space="216"/>
            <w:col w:w="921" w:space="1856"/>
            <w:col w:w="921" w:space="215"/>
            <w:col w:w="5198"/>
          </w:cols>
        </w:sectPr>
      </w:pPr>
      <w:rPr/>
    </w:p>
    <w:p>
      <w:pPr>
        <w:spacing w:before="10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90" w:lineRule="exact"/>
        <w:ind w:left="897" w:right="-20"/>
        <w:jc w:val="left"/>
        <w:tabs>
          <w:tab w:pos="1640" w:val="left"/>
          <w:tab w:pos="20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</w:r>
    </w:p>
    <w:p>
      <w:pPr>
        <w:spacing w:before="0" w:after="0" w:line="74" w:lineRule="exact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01.228775pt;margin-top:2.768347pt;width:4.651100pt;height:7.159041pt;mso-position-horizontal-relative:page;mso-position-vertical-relative:paragraph;z-index:-8275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98"/>
        </w:rPr>
        <w:t>10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0" w:after="0" w:line="120" w:lineRule="exact"/>
        <w:jc w:val="left"/>
        <w:rPr>
          <w:sz w:val="12"/>
          <w:szCs w:val="12"/>
        </w:rPr>
      </w:pPr>
      <w:rPr/>
      <w:r>
        <w:rPr/>
        <w:br w:type="column"/>
      </w:r>
      <w:r>
        <w:rPr>
          <w:sz w:val="12"/>
          <w:szCs w:val="12"/>
        </w:rPr>
      </w:r>
    </w:p>
    <w:p>
      <w:pPr>
        <w:spacing w:before="0" w:after="0" w:line="240" w:lineRule="auto"/>
        <w:ind w:right="-20"/>
        <w:jc w:val="left"/>
        <w:tabs>
          <w:tab w:pos="360" w:val="left"/>
          <w:tab w:pos="11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71.658783pt;margin-top:7.237885pt;width:4.651100pt;height:7.159041pt;mso-position-horizontal-relative:page;mso-position-vertical-relative:paragraph;z-index:-8268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3307" w:space="1125"/>
            <w:col w:w="6088"/>
          </w:cols>
        </w:sectPr>
      </w:pPr>
      <w:rPr/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101" w:lineRule="exact"/>
        <w:ind w:left="1844" w:right="-20"/>
        <w:jc w:val="left"/>
        <w:tabs>
          <w:tab w:pos="46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3.355774pt;margin-top:-4.443092pt;width:4.651100pt;height:7.159041pt;mso-position-horizontal-relative:page;mso-position-vertical-relative:paragraph;z-index:-8278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5.00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09.530762pt;margin-top:-4.443092pt;width:4.651100pt;height:7.159041pt;mso-position-horizontal-relative:page;mso-position-vertical-relative:paragraph;z-index:-8265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5.00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87" w:after="0" w:line="101" w:lineRule="exact"/>
        <w:ind w:left="897" w:right="-20"/>
        <w:jc w:val="left"/>
        <w:tabs>
          <w:tab w:pos="556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86.443771pt;margin-top:11.66191pt;width:4.651100pt;height:8.633052pt;mso-position-horizontal-relative:page;mso-position-vertical-relative:paragraph;z-index:-8272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10.00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127" w:lineRule="exact"/>
        <w:ind w:left="651" w:right="-57"/>
        <w:jc w:val="left"/>
        <w:tabs>
          <w:tab w:pos="140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103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127" w:lineRule="exact"/>
        <w:ind w:right="-57"/>
        <w:jc w:val="left"/>
        <w:tabs>
          <w:tab w:pos="54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203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1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ab/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127" w:lineRule="exact"/>
        <w:ind w:right="-57"/>
        <w:jc w:val="left"/>
        <w:tabs>
          <w:tab w:pos="340" w:val="left"/>
        </w:tabs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1"/>
        </w:rPr>
        <w:t>6</w:t>
      </w:r>
      <w:r>
        <w:rPr>
          <w:rFonts w:ascii="Arial" w:hAnsi="Arial" w:cs="Arial" w:eastAsia="Arial"/>
          <w:sz w:val="9"/>
          <w:szCs w:val="9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w w:val="100"/>
          <w:position w:val="1"/>
        </w:rPr>
      </w:r>
      <w:r>
        <w:rPr>
          <w:rFonts w:ascii="Arial" w:hAnsi="Arial" w:cs="Arial" w:eastAsia="Arial"/>
          <w:sz w:val="11"/>
          <w:szCs w:val="11"/>
          <w:color w:val="FFFFFF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403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127" w:lineRule="exact"/>
        <w:ind w:right="-20"/>
        <w:jc w:val="left"/>
        <w:tabs>
          <w:tab w:pos="26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503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4" w:equalWidth="0">
            <w:col w:w="1458" w:space="272"/>
            <w:col w:w="599" w:space="1857"/>
            <w:col w:w="618" w:space="253"/>
            <w:col w:w="5463"/>
          </w:cols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101" w:lineRule="exact"/>
        <w:ind w:left="897" w:right="-20"/>
        <w:jc w:val="left"/>
        <w:tabs>
          <w:tab w:pos="556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86" w:after="0" w:line="111" w:lineRule="exact"/>
        <w:ind w:left="1844" w:right="-20"/>
        <w:jc w:val="left"/>
        <w:tabs>
          <w:tab w:pos="3200" w:val="left"/>
          <w:tab w:pos="46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59.292999pt;margin-top:10.253963pt;width:63.121pt;height:50.497pt;mso-position-horizontal-relative:page;mso-position-vertical-relative:paragraph;z-index:-8286" type="#_x0000_t202" filled="f" stroked="f">
            <v:textbox inset="0,0,0,0">
              <w:txbxContent>
                <w:p>
                  <w:pPr>
                    <w:spacing w:before="72" w:after="0" w:line="240" w:lineRule="auto"/>
                    <w:ind w:left="247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3.355976pt;margin-top:5.334921pt;width:4.651100pt;height:7.159041pt;mso-position-horizontal-relative:page;mso-position-vertical-relative:paragraph;z-index:-8279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4.50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01.228775pt;margin-top:10.068921pt;width:4.651100pt;height:7.159041pt;mso-position-horizontal-relative:page;mso-position-vertical-relative:paragraph;z-index:-8276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71.686768pt;margin-top:10.068921pt;width:4.651100pt;height:7.159041pt;mso-position-horizontal-relative:page;mso-position-vertical-relative:paragraph;z-index:-8269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09.530762pt;margin-top:5.334921pt;width:4.651100pt;height:7.159041pt;mso-position-horizontal-relative:page;mso-position-vertical-relative:paragraph;z-index:-8266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4.50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>10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870" w:right="465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622" w:right="216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2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2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59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75" w:after="0" w:line="125" w:lineRule="exact"/>
        <w:ind w:left="622" w:right="216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101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40" w:lineRule="auto"/>
        <w:ind w:left="114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22" w:after="0" w:line="240" w:lineRule="auto"/>
        <w:ind w:right="-20"/>
        <w:jc w:val="left"/>
        <w:tabs>
          <w:tab w:pos="54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202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1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ab/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2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right="-56"/>
        <w:jc w:val="left"/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10"/>
          <w:szCs w:val="10"/>
          <w:spacing w:val="0"/>
          <w:w w:val="106"/>
        </w:rPr>
        <w:t>Catering</w:t>
      </w:r>
      <w:r>
        <w:rPr>
          <w:rFonts w:ascii="Arial" w:hAnsi="Arial" w:cs="Arial" w:eastAsia="Arial"/>
          <w:sz w:val="10"/>
          <w:szCs w:val="1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40" w:lineRule="auto"/>
        <w:ind w:right="113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22" w:after="0" w:line="240" w:lineRule="auto"/>
        <w:ind w:left="265" w:right="-57"/>
        <w:jc w:val="left"/>
        <w:tabs>
          <w:tab w:pos="600" w:val="left"/>
        </w:tabs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2"/>
        </w:rPr>
        <w:t>6</w:t>
      </w:r>
      <w:r>
        <w:rPr>
          <w:rFonts w:ascii="Arial" w:hAnsi="Arial" w:cs="Arial" w:eastAsia="Arial"/>
          <w:sz w:val="9"/>
          <w:szCs w:val="9"/>
          <w:w w:val="100"/>
          <w:position w:val="2"/>
        </w:rPr>
        <w:tab/>
      </w:r>
      <w:r>
        <w:rPr>
          <w:rFonts w:ascii="Arial" w:hAnsi="Arial" w:cs="Arial" w:eastAsia="Arial"/>
          <w:sz w:val="9"/>
          <w:szCs w:val="9"/>
          <w:w w:val="100"/>
          <w:position w:val="2"/>
        </w:rPr>
      </w:r>
      <w:r>
        <w:rPr>
          <w:rFonts w:ascii="Arial" w:hAnsi="Arial" w:cs="Arial" w:eastAsia="Arial"/>
          <w:sz w:val="11"/>
          <w:szCs w:val="11"/>
          <w:color w:val="FFFFFF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402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40" w:lineRule="auto"/>
        <w:ind w:left="485" w:right="4842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236" w:right="4594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2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502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2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59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75" w:after="0" w:line="125" w:lineRule="exact"/>
        <w:ind w:left="236" w:right="4594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 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1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3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501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4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>  </w:t>
      </w:r>
      <w:r>
        <w:rPr>
          <w:rFonts w:ascii="Arial" w:hAnsi="Arial" w:cs="Arial" w:eastAsia="Arial"/>
          <w:sz w:val="11"/>
          <w:szCs w:val="11"/>
          <w:color w:val="FFFFFF"/>
          <w:spacing w:val="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98"/>
          <w:position w:val="1"/>
        </w:rPr>
        <w:t>3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560" w:right="840"/>
          <w:cols w:num="5" w:equalWidth="0">
            <w:col w:w="1458" w:space="272"/>
            <w:col w:w="864" w:space="463"/>
            <w:col w:w="401" w:space="462"/>
            <w:col w:w="883" w:space="253"/>
            <w:col w:w="5464"/>
          </w:cols>
        </w:sectPr>
      </w:pPr>
      <w:rPr/>
    </w:p>
    <w:p>
      <w:pPr>
        <w:spacing w:before="55" w:after="0" w:line="240" w:lineRule="auto"/>
        <w:ind w:left="1225" w:right="497"/>
        <w:jc w:val="center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18" w:after="0" w:line="101" w:lineRule="exact"/>
        <w:ind w:left="870" w:right="-47"/>
        <w:jc w:val="center"/>
        <w:tabs>
          <w:tab w:pos="180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13.852776pt;margin-top:6.580911pt;width:4.651100pt;height:7.159041pt;mso-position-horizontal-relative:page;mso-position-vertical-relative:paragraph;z-index:-8274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98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5" w:after="0" w:line="240" w:lineRule="auto"/>
        <w:ind w:right="-20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14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98"/>
        </w:rPr>
        <w:t>10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5" w:after="0" w:line="240" w:lineRule="auto"/>
        <w:ind w:right="-20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19" w:after="0" w:line="101" w:lineRule="exact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59.033783pt;margin-top:6.621909pt;width:4.651100pt;height:7.159041pt;mso-position-horizontal-relative:page;mso-position-vertical-relative:paragraph;z-index:-8270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98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5" w:after="0" w:line="240" w:lineRule="auto"/>
        <w:ind w:right="-20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18" w:after="0" w:line="101" w:lineRule="exact"/>
        <w:ind w:left="406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4" w:equalWidth="0">
            <w:col w:w="1893" w:space="492"/>
            <w:col w:w="922" w:space="719"/>
            <w:col w:w="645" w:space="492"/>
            <w:col w:w="5357"/>
          </w:cols>
        </w:sectPr>
      </w:pPr>
      <w:rPr/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101" w:lineRule="exact"/>
        <w:ind w:left="1844" w:right="-20"/>
        <w:jc w:val="left"/>
        <w:tabs>
          <w:tab w:pos="3220" w:val="left"/>
          <w:tab w:pos="46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56" w:after="0" w:line="125" w:lineRule="exact"/>
        <w:ind w:left="1282" w:right="-57"/>
        <w:jc w:val="left"/>
        <w:tabs>
          <w:tab w:pos="1720" w:val="left"/>
        </w:tabs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9"/>
          <w:szCs w:val="9"/>
          <w:w w:val="98"/>
          <w:position w:val="1"/>
        </w:rPr>
        <w:t>6</w:t>
      </w:r>
      <w:r>
        <w:rPr>
          <w:rFonts w:ascii="Arial" w:hAnsi="Arial" w:cs="Arial" w:eastAsia="Arial"/>
          <w:sz w:val="9"/>
          <w:szCs w:val="9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w w:val="100"/>
          <w:position w:val="1"/>
        </w:rPr>
      </w:r>
      <w:r>
        <w:rPr>
          <w:rFonts w:ascii="Arial" w:hAnsi="Arial" w:cs="Arial" w:eastAsia="Arial"/>
          <w:sz w:val="11"/>
          <w:szCs w:val="11"/>
          <w:color w:val="FFFFFF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  <w:t>201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51" w:after="0" w:line="240" w:lineRule="auto"/>
        <w:ind w:right="-57"/>
        <w:jc w:val="left"/>
        <w:tabs>
          <w:tab w:pos="260" w:val="left"/>
          <w:tab w:pos="700" w:val="left"/>
          <w:tab w:pos="1380" w:val="left"/>
          <w:tab w:pos="164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  <w:position w:val="1"/>
        </w:rPr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  <w:position w:val="0"/>
        </w:rPr>
        <w:t>301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1"/>
          <w:w w:val="100"/>
          <w:position w:val="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0"/>
          <w:position w:val="0"/>
        </w:rPr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  <w:tab/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  <w:position w:val="0"/>
        </w:rPr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51" w:after="0" w:line="240" w:lineRule="auto"/>
        <w:ind w:right="-20"/>
        <w:jc w:val="left"/>
        <w:tabs>
          <w:tab w:pos="64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11"/>
          <w:szCs w:val="11"/>
          <w:color w:val="FFFFFF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  <w:t> 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6"/>
          <w:w w:val="105"/>
        </w:rPr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0"/>
          <w:w w:val="100"/>
        </w:rPr>
        <w:t>401</w:t>
      </w:r>
      <w:r>
        <w:rPr>
          <w:rFonts w:ascii="Arial" w:hAnsi="Arial" w:cs="Arial" w:eastAsia="Arial"/>
          <w:sz w:val="11"/>
          <w:szCs w:val="11"/>
          <w:color w:val="FFFFFF"/>
          <w:highlight w:val="darkGray"/>
          <w:spacing w:val="11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FFFFFF"/>
          <w:spacing w:val="11"/>
          <w:w w:val="100"/>
        </w:rPr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  <w:tab/>
      </w:r>
      <w:r>
        <w:rPr>
          <w:rFonts w:ascii="Arial" w:hAnsi="Arial" w:cs="Arial" w:eastAsia="Arial"/>
          <w:sz w:val="11"/>
          <w:szCs w:val="11"/>
          <w:color w:val="FFFFFF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1"/>
        </w:rPr>
        <w:t>6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002" w:space="403"/>
            <w:col w:w="1703" w:space="422"/>
            <w:col w:w="5990"/>
          </w:cols>
        </w:sectPr>
      </w:pPr>
      <w:rPr/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57" w:lineRule="exact"/>
        <w:ind w:right="-20"/>
        <w:jc w:val="right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57" w:lineRule="exact"/>
        <w:ind w:right="-20"/>
        <w:jc w:val="left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color w:val="3953A4"/>
          <w:spacing w:val="0"/>
          <w:w w:val="106"/>
        </w:rPr>
        <w:t>3.00</w:t>
      </w:r>
      <w:r>
        <w:rPr>
          <w:rFonts w:ascii="Arial" w:hAnsi="Arial" w:cs="Arial" w:eastAsia="Arial"/>
          <w:sz w:val="5"/>
          <w:szCs w:val="5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2615" w:space="1285"/>
            <w:col w:w="6620"/>
          </w:cols>
        </w:sectPr>
      </w:pPr>
      <w:rPr/>
    </w:p>
    <w:p>
      <w:pPr>
        <w:spacing w:before="6" w:after="0" w:line="140" w:lineRule="exact"/>
        <w:jc w:val="left"/>
        <w:rPr>
          <w:sz w:val="14"/>
          <w:szCs w:val="14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85" coordorigin="680,850" coordsize="718,624">
            <v:shape style="position:absolute;left:680;top:850;width:718;height:448" type="#_x0000_t75">
              <v:imagedata r:id="rId479" o:title=""/>
            </v:shape>
            <v:shape style="position:absolute;left:690;top:861;width:699;height:613" type="#_x0000_t75">
              <v:imagedata r:id="rId480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4"/>
          <w:szCs w:val="14"/>
        </w:rPr>
      </w:r>
    </w:p>
    <w:p>
      <w:pPr>
        <w:spacing w:before="0" w:after="0" w:line="101" w:lineRule="exact"/>
        <w:ind w:left="1844" w:right="-20"/>
        <w:jc w:val="left"/>
        <w:tabs>
          <w:tab w:pos="3220" w:val="left"/>
          <w:tab w:pos="462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26.477776pt;margin-top:5.65592pt;width:4.651100pt;height:7.159041pt;mso-position-horizontal-relative:page;mso-position-vertical-relative:paragraph;z-index:-8273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80.467773pt;margin-top:5.65592pt;width:4.651100pt;height:7.159041pt;mso-position-horizontal-relative:page;mso-position-vertical-relative:paragraph;z-index:-8267" type="#_x0000_t202" filled="f" stroked="f">
            <v:textbox inset="0,0,0,0" style="layout-flow:vertical;mso-layout-flow-alt:bottom-to-top">
              <w:txbxContent>
                <w:p>
                  <w:pPr>
                    <w:spacing w:before="16" w:after="0" w:line="240" w:lineRule="auto"/>
                    <w:ind w:left="20" w:right="-20"/>
                    <w:jc w:val="left"/>
                    <w:rPr>
                      <w:rFonts w:ascii="Arial" w:hAnsi="Arial" w:cs="Arial" w:eastAsia="Arial"/>
                      <w:sz w:val="5"/>
                      <w:szCs w:val="5"/>
                    </w:rPr>
                  </w:pPr>
                  <w:rPr/>
                  <w:r>
                    <w:rPr>
                      <w:rFonts w:ascii="Arial" w:hAnsi="Arial" w:cs="Arial" w:eastAsia="Arial"/>
                      <w:sz w:val="5"/>
                      <w:szCs w:val="5"/>
                      <w:color w:val="3953A4"/>
                      <w:spacing w:val="0"/>
                      <w:w w:val="106"/>
                    </w:rPr>
                    <w:t>3.00</w:t>
                  </w:r>
                  <w:r>
                    <w:rPr>
                      <w:rFonts w:ascii="Arial" w:hAnsi="Arial" w:cs="Arial" w:eastAsia="Arial"/>
                      <w:sz w:val="5"/>
                      <w:szCs w:val="5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  <w:t>8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101" w:lineRule="exact"/>
        <w:ind w:left="3208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20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51" w:after="0" w:line="115" w:lineRule="exact"/>
        <w:ind w:left="1913" w:right="-20"/>
        <w:jc w:val="left"/>
        <w:tabs>
          <w:tab w:pos="2960" w:val="left"/>
          <w:tab w:pos="454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4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  <w:r>
        <w:rPr>
          <w:rFonts w:ascii="Arial" w:hAnsi="Arial" w:cs="Arial" w:eastAsia="Arial"/>
          <w:sz w:val="10"/>
          <w:szCs w:val="10"/>
          <w:spacing w:val="0"/>
          <w:w w:val="100"/>
        </w:rPr>
        <w:t>Registration</w:t>
      </w:r>
      <w:r>
        <w:rPr>
          <w:rFonts w:ascii="Arial" w:hAnsi="Arial" w:cs="Arial" w:eastAsia="Arial"/>
          <w:sz w:val="10"/>
          <w:szCs w:val="10"/>
          <w:spacing w:val="4"/>
          <w:w w:val="100"/>
        </w:rPr>
        <w:t> </w:t>
      </w:r>
      <w:r>
        <w:rPr>
          <w:rFonts w:ascii="Arial" w:hAnsi="Arial" w:cs="Arial" w:eastAsia="Arial"/>
          <w:sz w:val="10"/>
          <w:szCs w:val="10"/>
          <w:spacing w:val="0"/>
          <w:w w:val="100"/>
        </w:rPr>
        <w:tab/>
      </w:r>
      <w:r>
        <w:rPr>
          <w:rFonts w:ascii="Arial" w:hAnsi="Arial" w:cs="Arial" w:eastAsia="Arial"/>
          <w:sz w:val="10"/>
          <w:szCs w:val="10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spacing w:val="0"/>
          <w:w w:val="100"/>
        </w:rPr>
        <w:t>4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47" w:after="0" w:line="101" w:lineRule="exact"/>
        <w:ind w:left="3208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20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43" w:after="0" w:line="193" w:lineRule="exact"/>
        <w:ind w:left="2755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spacing w:val="0"/>
          <w:w w:val="103"/>
          <w:position w:val="-1"/>
        </w:rPr>
        <w:t>ENTRANCE</w:t>
      </w:r>
      <w:r>
        <w:rPr>
          <w:rFonts w:ascii="Arial" w:hAnsi="Arial" w:cs="Arial" w:eastAsia="Arial"/>
          <w:sz w:val="17"/>
          <w:szCs w:val="17"/>
          <w:spacing w:val="0"/>
          <w:w w:val="100"/>
          <w:position w:val="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19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4.362pt;margin-top:-404.986115pt;width:313.888pt;height:399.927pt;mso-position-horizontal-relative:page;mso-position-vertical-relative:paragraph;z-index:-8284" coordorigin="687,-8100" coordsize="6278,7999">
            <v:group style="position:absolute;left:2555;top:-1654;width:2525;height:505" coordorigin="2555,-1654" coordsize="2525,505">
              <v:shape style="position:absolute;left:2555;top:-1654;width:2525;height:505" coordorigin="2555,-1654" coordsize="2525,505" path="m2555,-1654l5080,-1654,5080,-1149,2555,-1149,2555,-1654e" filled="t" fillcolor="#EC1C33" stroked="f">
                <v:path arrowok="t"/>
                <v:fill/>
              </v:shape>
            </v:group>
            <v:group style="position:absolute;left:2618;top:-2033;width:2;height:379" coordorigin="2618,-2033" coordsize="2,379">
              <v:shape style="position:absolute;left:2618;top:-2033;width:2;height:379" coordorigin="2618,-2033" coordsize="0,379" path="m2618,-2033l2618,-1654e" filled="f" stroked="t" strokeweight=".025pt" strokecolor="#3953A4">
                <v:path arrowok="t"/>
              </v:shape>
            </v:group>
            <v:group style="position:absolute;left:2660;top:-2033;width:34;height:2" coordorigin="2660,-2033" coordsize="34,2">
              <v:shape style="position:absolute;left:2660;top:-2033;width:34;height:2" coordorigin="2660,-2033" coordsize="34,0" path="m2660,-2033l2694,-2033e" filled="f" stroked="t" strokeweight=".025pt" strokecolor="#3953A4">
                <v:path arrowok="t"/>
              </v:shape>
            </v:group>
            <v:group style="position:absolute;left:2630;top:-1654;width:63;height:2" coordorigin="2630,-1654" coordsize="63,2">
              <v:shape style="position:absolute;left:2630;top:-1654;width:63;height:2" coordorigin="2630,-1654" coordsize="63,0" path="m2630,-1654l2693,-1654e" filled="f" stroked="t" strokeweight=".025pt" strokecolor="#3953A4">
                <v:path arrowok="t"/>
              </v:shape>
            </v:group>
            <v:group style="position:absolute;left:2623;top:-2033;width:2;height:44" coordorigin="2623,-2033" coordsize="2,44">
              <v:shape style="position:absolute;left:2623;top:-2033;width:2;height:44" coordorigin="2623,-2033" coordsize="0,44" path="m2623,-2033l2623,-1989e" filled="f" stroked="t" strokeweight=".552pt" strokecolor="#3953A4">
                <v:path arrowok="t"/>
              </v:shape>
            </v:group>
            <v:group style="position:absolute;left:2607;top:-1989;width:22;height:2" coordorigin="2607,-1989" coordsize="22,2">
              <v:shape style="position:absolute;left:2607;top:-1989;width:22;height:2" coordorigin="2607,-1989" coordsize="22,0" path="m2629,-1989l2607,-1989e" filled="f" stroked="t" strokeweight=".025pt" strokecolor="#3953A4">
                <v:path arrowok="t"/>
              </v:shape>
            </v:group>
            <v:group style="position:absolute;left:2612;top:-2033;width:2;height:44" coordorigin="2612,-2033" coordsize="2,44">
              <v:shape style="position:absolute;left:2612;top:-2033;width:2;height:44" coordorigin="2612,-2033" coordsize="0,44" path="m2612,-2033l2612,-1989e" filled="f" stroked="t" strokeweight=".552pt" strokecolor="#3953A4">
                <v:path arrowok="t"/>
              </v:shape>
            </v:group>
            <v:group style="position:absolute;left:2612;top:-1699;width:2;height:44" coordorigin="2612,-1699" coordsize="2,44">
              <v:shape style="position:absolute;left:2612;top:-1699;width:2;height:44" coordorigin="2612,-1699" coordsize="0,44" path="m2612,-1699l2612,-1654e" filled="f" stroked="t" strokeweight=".552pt" strokecolor="#3953A4">
                <v:path arrowok="t"/>
              </v:shape>
            </v:group>
            <v:group style="position:absolute;left:2607;top:-1699;width:22;height:2" coordorigin="2607,-1699" coordsize="22,2">
              <v:shape style="position:absolute;left:2607;top:-1699;width:22;height:2" coordorigin="2607,-1699" coordsize="22,0" path="m2607,-1699l2629,-1699e" filled="f" stroked="t" strokeweight=".025pt" strokecolor="#3953A4">
                <v:path arrowok="t"/>
              </v:shape>
            </v:group>
            <v:group style="position:absolute;left:2623;top:-1699;width:2;height:44" coordorigin="2623,-1699" coordsize="2,44">
              <v:shape style="position:absolute;left:2623;top:-1699;width:2;height:44" coordorigin="2623,-1699" coordsize="0,44" path="m2623,-1699l2623,-1654e" filled="f" stroked="t" strokeweight=".552pt" strokecolor="#3953A4">
                <v:path arrowok="t"/>
              </v:shape>
            </v:group>
            <v:group style="position:absolute;left:2555;top:-1654;width:2525;height:2" coordorigin="2555,-1654" coordsize="2525,2">
              <v:shape style="position:absolute;left:2555;top:-1654;width:2525;height:2" coordorigin="2555,-1654" coordsize="2525,0" path="m2555,-1654l5080,-1654e" filled="f" stroked="t" strokeweight=".05pt" strokecolor="#000000">
                <v:path arrowok="t"/>
              </v:shape>
            </v:group>
            <v:group style="position:absolute;left:5080;top:-1654;width:2;height:505" coordorigin="5080,-1654" coordsize="2,505">
              <v:shape style="position:absolute;left:5080;top:-1654;width:2;height:505" coordorigin="5080,-1654" coordsize="0,505" path="m5080,-1654l5080,-1149e" filled="f" stroked="t" strokeweight=".05pt" strokecolor="#000000">
                <v:path arrowok="t"/>
              </v:shape>
            </v:group>
            <v:group style="position:absolute;left:2555;top:-1149;width:2525;height:2" coordorigin="2555,-1149" coordsize="2525,2">
              <v:shape style="position:absolute;left:2555;top:-1149;width:2525;height:2" coordorigin="2555,-1149" coordsize="2525,0" path="m5080,-1149l2555,-1149e" filled="f" stroked="t" strokeweight=".05pt" strokecolor="#000000">
                <v:path arrowok="t"/>
              </v:shape>
            </v:group>
            <v:group style="position:absolute;left:2555;top:-1654;width:2;height:505" coordorigin="2555,-1654" coordsize="2,505">
              <v:shape style="position:absolute;left:2555;top:-1654;width:2;height:505" coordorigin="2555,-1654" coordsize="0,505" path="m2555,-1149l2555,-1654e" filled="f" stroked="t" strokeweight=".05pt" strokecolor="#000000">
                <v:path arrowok="t"/>
              </v:shape>
            </v:group>
            <v:group style="position:absolute;left:2365;top:-3169;width:2;height:379" coordorigin="2365,-3169" coordsize="2,379">
              <v:shape style="position:absolute;left:2365;top:-3169;width:2;height:379" coordorigin="2365,-3169" coordsize="0,379" path="m2365,-2791l2365,-3169e" filled="f" stroked="t" strokeweight=".025pt" strokecolor="#3953A4">
                <v:path arrowok="t"/>
              </v:shape>
            </v:group>
            <v:group style="position:absolute;left:2378;top:-2791;width:63;height:2" coordorigin="2378,-2791" coordsize="63,2">
              <v:shape style="position:absolute;left:2378;top:-2791;width:63;height:2" coordorigin="2378,-2791" coordsize="63,0" path="m2378,-2791l2441,-2791e" filled="f" stroked="t" strokeweight=".025pt" strokecolor="#3953A4">
                <v:path arrowok="t"/>
              </v:shape>
            </v:group>
            <v:group style="position:absolute;left:2378;top:-3169;width:63;height:2" coordorigin="2378,-3169" coordsize="63,2">
              <v:shape style="position:absolute;left:2378;top:-3169;width:63;height:2" coordorigin="2378,-3169" coordsize="63,0" path="m2378,-3169l2441,-3169e" filled="f" stroked="t" strokeweight=".025pt" strokecolor="#3953A4">
                <v:path arrowok="t"/>
              </v:shape>
            </v:group>
            <v:group style="position:absolute;left:2360;top:-2835;width:2;height:44" coordorigin="2360,-2835" coordsize="2,44">
              <v:shape style="position:absolute;left:2360;top:-2835;width:2;height:44" coordorigin="2360,-2835" coordsize="0,44" path="m2360,-2835l2360,-2791e" filled="f" stroked="t" strokeweight=".552pt" strokecolor="#3953A4">
                <v:path arrowok="t"/>
              </v:shape>
            </v:group>
            <v:group style="position:absolute;left:2354;top:-2835;width:22;height:2" coordorigin="2354,-2835" coordsize="22,2">
              <v:shape style="position:absolute;left:2354;top:-2835;width:22;height:2" coordorigin="2354,-2835" coordsize="22,0" path="m2354,-2835l2376,-2835e" filled="f" stroked="t" strokeweight=".025pt" strokecolor="#3953A4">
                <v:path arrowok="t"/>
              </v:shape>
            </v:group>
            <v:group style="position:absolute;left:2371;top:-2835;width:2;height:44" coordorigin="2371,-2835" coordsize="2,44">
              <v:shape style="position:absolute;left:2371;top:-2835;width:2;height:44" coordorigin="2371,-2835" coordsize="0,44" path="m2371,-2835l2371,-2791e" filled="f" stroked="t" strokeweight=".552pt" strokecolor="#3953A4">
                <v:path arrowok="t"/>
              </v:shape>
            </v:group>
            <v:group style="position:absolute;left:2371;top:-3169;width:2;height:44" coordorigin="2371,-3169" coordsize="2,44">
              <v:shape style="position:absolute;left:2371;top:-3169;width:2;height:44" coordorigin="2371,-3169" coordsize="0,44" path="m2371,-3169l2371,-3125e" filled="f" stroked="t" strokeweight=".552pt" strokecolor="#3953A4">
                <v:path arrowok="t"/>
              </v:shape>
            </v:group>
            <v:group style="position:absolute;left:2354;top:-3125;width:22;height:2" coordorigin="2354,-3125" coordsize="22,2">
              <v:shape style="position:absolute;left:2354;top:-3125;width:22;height:2" coordorigin="2354,-3125" coordsize="22,0" path="m2376,-3125l2354,-3125e" filled="f" stroked="t" strokeweight=".025pt" strokecolor="#3953A4">
                <v:path arrowok="t"/>
              </v:shape>
            </v:group>
            <v:group style="position:absolute;left:2360;top:-3169;width:2;height:44" coordorigin="2360,-3169" coordsize="2,44">
              <v:shape style="position:absolute;left:2360;top:-3169;width:2;height:44" coordorigin="2360,-3169" coordsize="0,44" path="m2360,-3169l2360,-3125e" filled="f" stroked="t" strokeweight=".552pt" strokecolor="#3953A4">
                <v:path arrowok="t"/>
              </v:shape>
            </v:group>
            <v:group style="position:absolute;left:1923;top:-2791;width:1010;height:2" coordorigin="1923,-2791" coordsize="1010,2">
              <v:shape style="position:absolute;left:1923;top:-2791;width:1010;height:2" coordorigin="1923,-2791" coordsize="1010,0" path="m1923,-2791l2933,-2791e" filled="f" stroked="t" strokeweight=".05pt" strokecolor="#000000">
                <v:path arrowok="t"/>
              </v:shape>
            </v:group>
            <v:group style="position:absolute;left:2933;top:-2159;width:379;height:2" coordorigin="2933,-2159" coordsize="379,2">
              <v:shape style="position:absolute;left:2933;top:-2159;width:379;height:2" coordorigin="2933,-2159" coordsize="379,0" path="m2933,-2159l3312,-2159e" filled="f" stroked="t" strokeweight=".025pt" strokecolor="#3953A4">
                <v:path arrowok="t"/>
              </v:shape>
            </v:group>
            <v:group style="position:absolute;left:2933;top:-2159;width:44;height:2" coordorigin="2933,-2159" coordsize="44,2">
              <v:shape style="position:absolute;left:2933;top:-2159;width:44;height:2" coordorigin="2933,-2159" coordsize="44,0" path="m2933,-2159l2978,-2159e" filled="f" stroked="t" strokeweight="1.104pt" strokecolor="#3953A4">
                <v:path arrowok="t"/>
              </v:shape>
            </v:group>
            <v:group style="position:absolute;left:2978;top:-2170;width:2;height:22" coordorigin="2978,-2170" coordsize="2,22">
              <v:shape style="position:absolute;left:2978;top:-2170;width:2;height:22" coordorigin="2978,-2170" coordsize="0,22" path="m2978,-2170l2978,-2148e" filled="f" stroked="t" strokeweight=".025pt" strokecolor="#3953A4">
                <v:path arrowok="t"/>
              </v:shape>
            </v:group>
            <v:group style="position:absolute;left:3268;top:-2159;width:44;height:2" coordorigin="3268,-2159" coordsize="44,2">
              <v:shape style="position:absolute;left:3268;top:-2159;width:44;height:2" coordorigin="3268,-2159" coordsize="44,0" path="m3268,-2159l3312,-2159e" filled="f" stroked="t" strokeweight="1.104pt" strokecolor="#3953A4">
                <v:path arrowok="t"/>
              </v:shape>
            </v:group>
            <v:group style="position:absolute;left:3268;top:-2170;width:2;height:22" coordorigin="3268,-2170" coordsize="2,22">
              <v:shape style="position:absolute;left:3268;top:-2170;width:2;height:22" coordorigin="3268,-2170" coordsize="0,22" path="m3268,-2148l3268,-2170e" filled="f" stroked="t" strokeweight=".025pt" strokecolor="#3953A4">
                <v:path arrowok="t"/>
              </v:shape>
            </v:group>
            <v:group style="position:absolute;left:2933;top:-2084;width:2;height:2" coordorigin="2933,-2084" coordsize="2,2">
              <v:shape style="position:absolute;left:2933;top:-2084;width:2;height:2" coordorigin="2933,-2084" coordsize="0,0" path="m2933,-2084l2933,-2083e" filled="f" stroked="t" strokeweight="0pt" strokecolor="#3953A4">
                <v:path arrowok="t"/>
              </v:shape>
            </v:group>
            <v:group style="position:absolute;left:2933;top:-2791;width:2;height:757" coordorigin="2933,-2791" coordsize="2,757">
              <v:shape style="position:absolute;left:2933;top:-2791;width:2;height:757" coordorigin="2933,-2791" coordsize="0,757" path="m2933,-2791l2933,-2033e" filled="f" stroked="t" strokeweight=".05pt" strokecolor="#000000">
                <v:path arrowok="t"/>
              </v:shape>
            </v:group>
            <v:group style="position:absolute;left:1923;top:-2033;width:1010;height:2" coordorigin="1923,-2033" coordsize="1010,2">
              <v:shape style="position:absolute;left:1923;top:-2033;width:1010;height:2" coordorigin="1923,-2033" coordsize="1010,0" path="m2933,-2033l1923,-2033e" filled="f" stroked="t" strokeweight=".05pt" strokecolor="#000000">
                <v:path arrowok="t"/>
              </v:shape>
            </v:group>
            <v:group style="position:absolute;left:1923;top:-2113;width:2;height:4" coordorigin="1923,-2113" coordsize="2,4">
              <v:shape style="position:absolute;left:1923;top:-2113;width:2;height:4" coordorigin="1923,-2113" coordsize="0,4" path="m1923,-2109l1923,-2113e" filled="f" stroked="t" strokeweight=".025pt" strokecolor="#3953A4">
                <v:path arrowok="t"/>
              </v:shape>
            </v:group>
            <v:group style="position:absolute;left:1923;top:-2791;width:2;height:757" coordorigin="1923,-2791" coordsize="2,757">
              <v:shape style="position:absolute;left:1923;top:-2791;width:2;height:757" coordorigin="1923,-2791" coordsize="0,757" path="m1923,-2033l1923,-2791e" filled="f" stroked="t" strokeweight=".05pt" strokecolor="#000000">
                <v:path arrowok="t"/>
              </v:shape>
            </v:group>
            <v:group style="position:absolute;left:4322;top:-2159;width:379;height:2" coordorigin="4322,-2159" coordsize="379,2">
              <v:shape style="position:absolute;left:4322;top:-2159;width:379;height:2" coordorigin="4322,-2159" coordsize="379,0" path="m4701,-2159l4322,-2159e" filled="f" stroked="t" strokeweight=".025pt" strokecolor="#3953A4">
                <v:path arrowok="t"/>
              </v:shape>
            </v:group>
            <v:group style="position:absolute;left:4657;top:-2159;width:44;height:2" coordorigin="4657,-2159" coordsize="44,2">
              <v:shape style="position:absolute;left:4657;top:-2159;width:44;height:2" coordorigin="4657,-2159" coordsize="44,0" path="m4657,-2159l4701,-2159e" filled="f" stroked="t" strokeweight="1.104pt" strokecolor="#3953A4">
                <v:path arrowok="t"/>
              </v:shape>
            </v:group>
            <v:group style="position:absolute;left:4657;top:-2170;width:2;height:22" coordorigin="4657,-2170" coordsize="2,22">
              <v:shape style="position:absolute;left:4657;top:-2170;width:2;height:22" coordorigin="4657,-2170" coordsize="0,22" path="m4657,-2148l4657,-2170e" filled="f" stroked="t" strokeweight=".025pt" strokecolor="#3953A4">
                <v:path arrowok="t"/>
              </v:shape>
            </v:group>
            <v:group style="position:absolute;left:4322;top:-2159;width:44;height:2" coordorigin="4322,-2159" coordsize="44,2">
              <v:shape style="position:absolute;left:4322;top:-2159;width:44;height:2" coordorigin="4322,-2159" coordsize="44,0" path="m4322,-2159l4366,-2159e" filled="f" stroked="t" strokeweight="1.104pt" strokecolor="#3953A4">
                <v:path arrowok="t"/>
              </v:shape>
            </v:group>
            <v:group style="position:absolute;left:4366;top:-2170;width:2;height:22" coordorigin="4366,-2170" coordsize="2,22">
              <v:shape style="position:absolute;left:4366;top:-2170;width:2;height:22" coordorigin="4366,-2170" coordsize="0,22" path="m4366,-2170l4366,-2148e" filled="f" stroked="t" strokeweight=".025pt" strokecolor="#3953A4">
                <v:path arrowok="t"/>
              </v:shape>
            </v:group>
            <v:group style="position:absolute;left:4322;top:-2084;width:2;height:2" coordorigin="4322,-2084" coordsize="2,2">
              <v:shape style="position:absolute;left:4322;top:-2084;width:2;height:2" coordorigin="4322,-2084" coordsize="0,0" path="m4322,-2084l4322,-2083e" filled="f" stroked="t" strokeweight="0pt" strokecolor="#3953A4">
                <v:path arrowok="t"/>
              </v:shape>
            </v:group>
            <v:group style="position:absolute;left:3312;top:-2791;width:1010;height:2" coordorigin="3312,-2791" coordsize="1010,2">
              <v:shape style="position:absolute;left:3312;top:-2791;width:1010;height:2" coordorigin="3312,-2791" coordsize="1010,0" path="m3312,-2791l4322,-2791e" filled="f" stroked="t" strokeweight=".05pt" strokecolor="#000000">
                <v:path arrowok="t"/>
              </v:shape>
            </v:group>
            <v:group style="position:absolute;left:4322;top:-2791;width:2;height:757" coordorigin="4322,-2791" coordsize="2,757">
              <v:shape style="position:absolute;left:4322;top:-2791;width:2;height:757" coordorigin="4322,-2791" coordsize="0,757" path="m4322,-2791l4322,-2033e" filled="f" stroked="t" strokeweight=".05pt" strokecolor="#000000">
                <v:path arrowok="t"/>
              </v:shape>
            </v:group>
            <v:group style="position:absolute;left:3312;top:-2033;width:1010;height:2" coordorigin="3312,-2033" coordsize="1010,2">
              <v:shape style="position:absolute;left:3312;top:-2033;width:1010;height:2" coordorigin="3312,-2033" coordsize="1010,0" path="m4322,-2033l3312,-2033e" filled="f" stroked="t" strokeweight=".05pt" strokecolor="#000000">
                <v:path arrowok="t"/>
              </v:shape>
            </v:group>
            <v:group style="position:absolute;left:3312;top:-2235;width:2;height:2" coordorigin="3312,-2235" coordsize="2,2">
              <v:shape style="position:absolute;left:3312;top:-2235;width:2;height:2" coordorigin="3312,-2235" coordsize="0,0" path="m3312,-2235l3312,-2235e" filled="f" stroked="t" strokeweight="0pt" strokecolor="#3953A4">
                <v:path arrowok="t"/>
              </v:shape>
            </v:group>
            <v:group style="position:absolute;left:3312;top:-2791;width:2;height:757" coordorigin="3312,-2791" coordsize="2,757">
              <v:shape style="position:absolute;left:3312;top:-2791;width:2;height:757" coordorigin="3312,-2791" coordsize="0,757" path="m3312,-2033l3312,-2791e" filled="f" stroked="t" strokeweight=".05pt" strokecolor="#000000">
                <v:path arrowok="t"/>
              </v:shape>
            </v:group>
            <v:group style="position:absolute;left:5269;top:-3169;width:2;height:379" coordorigin="5269,-3169" coordsize="2,379">
              <v:shape style="position:absolute;left:5269;top:-3169;width:2;height:379" coordorigin="5269,-3169" coordsize="0,379" path="m5269,-2791l5269,-3169e" filled="f" stroked="t" strokeweight=".025pt" strokecolor="#3953A4">
                <v:path arrowok="t"/>
              </v:shape>
            </v:group>
            <v:group style="position:absolute;left:5193;top:-2791;width:63;height:2" coordorigin="5193,-2791" coordsize="63,2">
              <v:shape style="position:absolute;left:5193;top:-2791;width:63;height:2" coordorigin="5193,-2791" coordsize="63,0" path="m5256,-2791l5193,-2791e" filled="f" stroked="t" strokeweight=".025pt" strokecolor="#3953A4">
                <v:path arrowok="t"/>
              </v:shape>
            </v:group>
            <v:group style="position:absolute;left:5193;top:-3169;width:63;height:2" coordorigin="5193,-3169" coordsize="63,2">
              <v:shape style="position:absolute;left:5193;top:-3169;width:63;height:2" coordorigin="5193,-3169" coordsize="63,0" path="m5256,-3169l5193,-3169e" filled="f" stroked="t" strokeweight=".025pt" strokecolor="#3953A4">
                <v:path arrowok="t"/>
              </v:shape>
            </v:group>
            <v:group style="position:absolute;left:5263;top:-2835;width:2;height:44" coordorigin="5263,-2835" coordsize="2,44">
              <v:shape style="position:absolute;left:5263;top:-2835;width:2;height:44" coordorigin="5263,-2835" coordsize="0,44" path="m5263,-2835l5263,-2791e" filled="f" stroked="t" strokeweight=".552pt" strokecolor="#3953A4">
                <v:path arrowok="t"/>
              </v:shape>
            </v:group>
            <v:group style="position:absolute;left:5258;top:-2835;width:22;height:2" coordorigin="5258,-2835" coordsize="22,2">
              <v:shape style="position:absolute;left:5258;top:-2835;width:22;height:2" coordorigin="5258,-2835" coordsize="22,0" path="m5258,-2835l5280,-2835e" filled="f" stroked="t" strokeweight=".025pt" strokecolor="#3953A4">
                <v:path arrowok="t"/>
              </v:shape>
            </v:group>
            <v:group style="position:absolute;left:5274;top:-2835;width:2;height:44" coordorigin="5274,-2835" coordsize="2,44">
              <v:shape style="position:absolute;left:5274;top:-2835;width:2;height:44" coordorigin="5274,-2835" coordsize="0,44" path="m5274,-2835l5274,-2791e" filled="f" stroked="t" strokeweight=".552pt" strokecolor="#3953A4">
                <v:path arrowok="t"/>
              </v:shape>
            </v:group>
            <v:group style="position:absolute;left:5274;top:-3169;width:2;height:44" coordorigin="5274,-3169" coordsize="2,44">
              <v:shape style="position:absolute;left:5274;top:-3169;width:2;height:44" coordorigin="5274,-3169" coordsize="0,44" path="m5274,-3169l5274,-3125e" filled="f" stroked="t" strokeweight=".552pt" strokecolor="#3953A4">
                <v:path arrowok="t"/>
              </v:shape>
            </v:group>
            <v:group style="position:absolute;left:5258;top:-3125;width:22;height:2" coordorigin="5258,-3125" coordsize="22,2">
              <v:shape style="position:absolute;left:5258;top:-3125;width:22;height:2" coordorigin="5258,-3125" coordsize="22,0" path="m5280,-3125l5258,-3125e" filled="f" stroked="t" strokeweight=".025pt" strokecolor="#3953A4">
                <v:path arrowok="t"/>
              </v:shape>
            </v:group>
            <v:group style="position:absolute;left:5263;top:-3169;width:2;height:44" coordorigin="5263,-3169" coordsize="2,44">
              <v:shape style="position:absolute;left:5263;top:-3169;width:2;height:44" coordorigin="5263,-3169" coordsize="0,44" path="m5263,-3169l5263,-3125e" filled="f" stroked="t" strokeweight=".552pt" strokecolor="#3953A4">
                <v:path arrowok="t"/>
              </v:shape>
            </v:group>
            <v:group style="position:absolute;left:4701;top:-2791;width:1010;height:2" coordorigin="4701,-2791" coordsize="1010,2">
              <v:shape style="position:absolute;left:4701;top:-2791;width:1010;height:2" coordorigin="4701,-2791" coordsize="1010,0" path="m4701,-2791l5711,-2791e" filled="f" stroked="t" strokeweight=".05pt" strokecolor="#000000">
                <v:path arrowok="t"/>
              </v:shape>
            </v:group>
            <v:group style="position:absolute;left:5698;top:-2033;width:2;height:379" coordorigin="5698,-2033" coordsize="2,379">
              <v:shape style="position:absolute;left:5698;top:-2033;width:2;height:379" coordorigin="5698,-2033" coordsize="0,379" path="m5698,-2033l5698,-1654e" filled="f" stroked="t" strokeweight=".025pt" strokecolor="#3953A4">
                <v:path arrowok="t"/>
              </v:shape>
            </v:group>
            <v:group style="position:absolute;left:5622;top:-1654;width:139;height:2" coordorigin="5622,-1654" coordsize="139,2">
              <v:shape style="position:absolute;left:5622;top:-1654;width:139;height:2" coordorigin="5622,-1654" coordsize="139,0" path="m5761,-1654l5622,-1654e" filled="f" stroked="t" strokeweight=".025pt" strokecolor="#3953A4">
                <v:path arrowok="t"/>
              </v:shape>
            </v:group>
            <v:group style="position:absolute;left:5703;top:-2033;width:2;height:44" coordorigin="5703,-2033" coordsize="2,44">
              <v:shape style="position:absolute;left:5703;top:-2033;width:2;height:44" coordorigin="5703,-2033" coordsize="0,44" path="m5703,-2033l5703,-1989e" filled="f" stroked="t" strokeweight=".552pt" strokecolor="#3953A4">
                <v:path arrowok="t"/>
              </v:shape>
            </v:group>
            <v:group style="position:absolute;left:5687;top:-1989;width:22;height:2" coordorigin="5687,-1989" coordsize="22,2">
              <v:shape style="position:absolute;left:5687;top:-1989;width:22;height:2" coordorigin="5687,-1989" coordsize="22,0" path="m5709,-1989l5687,-1989e" filled="f" stroked="t" strokeweight=".025pt" strokecolor="#3953A4">
                <v:path arrowok="t"/>
              </v:shape>
            </v:group>
            <v:group style="position:absolute;left:5622;top:-2033;width:13;height:2" coordorigin="5622,-2033" coordsize="13,2">
              <v:shape style="position:absolute;left:5622;top:-2033;width:13;height:2" coordorigin="5622,-2033" coordsize="13,0" path="m5635,-2033l5622,-2033e" filled="f" stroked="t" strokeweight=".025pt" strokecolor="#3953A4">
                <v:path arrowok="t"/>
              </v:shape>
            </v:group>
            <v:group style="position:absolute;left:5692;top:-2033;width:2;height:44" coordorigin="5692,-2033" coordsize="2,44">
              <v:shape style="position:absolute;left:5692;top:-2033;width:2;height:44" coordorigin="5692,-2033" coordsize="0,44" path="m5692,-2033l5692,-1989e" filled="f" stroked="t" strokeweight=".552pt" strokecolor="#3953A4">
                <v:path arrowok="t"/>
              </v:shape>
            </v:group>
            <v:group style="position:absolute;left:5692;top:-1699;width:2;height:44" coordorigin="5692,-1699" coordsize="2,44">
              <v:shape style="position:absolute;left:5692;top:-1699;width:2;height:44" coordorigin="5692,-1699" coordsize="0,44" path="m5692,-1699l5692,-1654e" filled="f" stroked="t" strokeweight=".552pt" strokecolor="#3953A4">
                <v:path arrowok="t"/>
              </v:shape>
            </v:group>
            <v:group style="position:absolute;left:5687;top:-1699;width:22;height:2" coordorigin="5687,-1699" coordsize="22,2">
              <v:shape style="position:absolute;left:5687;top:-1699;width:22;height:2" coordorigin="5687,-1699" coordsize="22,0" path="m5687,-1699l5709,-1699e" filled="f" stroked="t" strokeweight=".025pt" strokecolor="#3953A4">
                <v:path arrowok="t"/>
              </v:shape>
            </v:group>
            <v:group style="position:absolute;left:5703;top:-1699;width:2;height:44" coordorigin="5703,-1699" coordsize="2,44">
              <v:shape style="position:absolute;left:5703;top:-1699;width:2;height:44" coordorigin="5703,-1699" coordsize="0,44" path="m5703,-1699l5703,-1654e" filled="f" stroked="t" strokeweight=".552pt" strokecolor="#3953A4">
                <v:path arrowok="t"/>
              </v:shape>
            </v:group>
            <v:group style="position:absolute;left:5711;top:-2791;width:2;height:757" coordorigin="5711,-2791" coordsize="2,757">
              <v:shape style="position:absolute;left:5711;top:-2791;width:2;height:757" coordorigin="5711,-2791" coordsize="0,757" path="m5711,-2791l5711,-2033e" filled="f" stroked="t" strokeweight=".05pt" strokecolor="#000000">
                <v:path arrowok="t"/>
              </v:shape>
            </v:group>
            <v:group style="position:absolute;left:4701;top:-2084;width:2;height:2" coordorigin="4701,-2084" coordsize="2,2">
              <v:shape style="position:absolute;left:4701;top:-2084;width:2;height:2" coordorigin="4701,-2084" coordsize="0,0" path="m4701,-2084l4701,-2083e" filled="f" stroked="t" strokeweight="0pt" strokecolor="#3953A4">
                <v:path arrowok="t"/>
              </v:shape>
            </v:group>
            <v:group style="position:absolute;left:4701;top:-2033;width:1010;height:2" coordorigin="4701,-2033" coordsize="1010,2">
              <v:shape style="position:absolute;left:4701;top:-2033;width:1010;height:2" coordorigin="4701,-2033" coordsize="1010,0" path="m5711,-2033l4701,-2033e" filled="f" stroked="t" strokeweight=".05pt" strokecolor="#000000">
                <v:path arrowok="t"/>
              </v:shape>
            </v:group>
            <v:group style="position:absolute;left:4701;top:-2791;width:2;height:757" coordorigin="4701,-2791" coordsize="2,757">
              <v:shape style="position:absolute;left:4701;top:-2791;width:2;height:757" coordorigin="4701,-2791" coordsize="0,757" path="m4701,-2033l4701,-2791e" filled="f" stroked="t" strokeweight=".05pt" strokecolor="#000000">
                <v:path arrowok="t"/>
              </v:shape>
            </v:group>
            <v:group style="position:absolute;left:5584;top:-3169;width:379;height:2" coordorigin="5584,-3169" coordsize="379,2">
              <v:shape style="position:absolute;left:5584;top:-3169;width:379;height:2" coordorigin="5584,-3169" coordsize="379,0" path="m5963,-3169l5584,-3169e" filled="f" stroked="t" strokeweight=".025pt" strokecolor="#3953A4">
                <v:path arrowok="t"/>
              </v:shape>
            </v:group>
            <v:group style="position:absolute;left:5919;top:-3169;width:44;height:2" coordorigin="5919,-3169" coordsize="44,2">
              <v:shape style="position:absolute;left:5919;top:-3169;width:44;height:2" coordorigin="5919,-3169" coordsize="44,0" path="m5919,-3169l5963,-3169e" filled="f" stroked="t" strokeweight="1.104pt" strokecolor="#3953A4">
                <v:path arrowok="t"/>
              </v:shape>
            </v:group>
            <v:group style="position:absolute;left:5919;top:-3180;width:2;height:22" coordorigin="5919,-3180" coordsize="2,22">
              <v:shape style="position:absolute;left:5919;top:-3180;width:2;height:22" coordorigin="5919,-3180" coordsize="0,22" path="m5919,-3158l5919,-3180e" filled="f" stroked="t" strokeweight=".025pt" strokecolor="#3953A4">
                <v:path arrowok="t"/>
              </v:shape>
            </v:group>
            <v:group style="position:absolute;left:5584;top:-3169;width:44;height:2" coordorigin="5584,-3169" coordsize="44,2">
              <v:shape style="position:absolute;left:5584;top:-3169;width:44;height:2" coordorigin="5584,-3169" coordsize="44,0" path="m5584,-3169l5629,-3169e" filled="f" stroked="t" strokeweight="1.104pt" strokecolor="#3953A4">
                <v:path arrowok="t"/>
              </v:shape>
            </v:group>
            <v:group style="position:absolute;left:5629;top:-3180;width:2;height:22" coordorigin="5629,-3180" coordsize="2,22">
              <v:shape style="position:absolute;left:5629;top:-3180;width:2;height:22" coordorigin="5629,-3180" coordsize="0,22" path="m5629,-3180l5629,-3158e" filled="f" stroked="t" strokeweight=".025pt" strokecolor="#3953A4">
                <v:path arrowok="t"/>
              </v:shape>
            </v:group>
            <v:group style="position:absolute;left:4448;top:-3169;width:379;height:2" coordorigin="4448,-3169" coordsize="379,2">
              <v:shape style="position:absolute;left:4448;top:-3169;width:379;height:2" coordorigin="4448,-3169" coordsize="379,0" path="m4827,-3169l4448,-3169e" filled="f" stroked="t" strokeweight=".025pt" strokecolor="#3953A4">
                <v:path arrowok="t"/>
              </v:shape>
            </v:group>
            <v:group style="position:absolute;left:4783;top:-3169;width:44;height:2" coordorigin="4783,-3169" coordsize="44,2">
              <v:shape style="position:absolute;left:4783;top:-3169;width:44;height:2" coordorigin="4783,-3169" coordsize="44,0" path="m4783,-3169l4827,-3169e" filled="f" stroked="t" strokeweight="1.104pt" strokecolor="#3953A4">
                <v:path arrowok="t"/>
              </v:shape>
            </v:group>
            <v:group style="position:absolute;left:4783;top:-3180;width:2;height:22" coordorigin="4783,-3180" coordsize="2,22">
              <v:shape style="position:absolute;left:4783;top:-3180;width:2;height:22" coordorigin="4783,-3180" coordsize="0,22" path="m4783,-3158l4783,-3180e" filled="f" stroked="t" strokeweight=".025pt" strokecolor="#3953A4">
                <v:path arrowok="t"/>
              </v:shape>
            </v:group>
            <v:group style="position:absolute;left:4448;top:-3169;width:44;height:2" coordorigin="4448,-3169" coordsize="44,2">
              <v:shape style="position:absolute;left:4448;top:-3169;width:44;height:2" coordorigin="4448,-3169" coordsize="44,0" path="m4448,-3169l4492,-3169e" filled="f" stroked="t" strokeweight="1.104pt" strokecolor="#3953A4">
                <v:path arrowok="t"/>
              </v:shape>
            </v:group>
            <v:group style="position:absolute;left:4492;top:-3180;width:2;height:22" coordorigin="4492,-3180" coordsize="2,22">
              <v:shape style="position:absolute;left:4492;top:-3180;width:2;height:22" coordorigin="4492,-3180" coordsize="0,22" path="m4492,-3180l4492,-3158e" filled="f" stroked="t" strokeweight=".025pt" strokecolor="#3953A4">
                <v:path arrowok="t"/>
              </v:shape>
            </v:group>
            <v:group style="position:absolute;left:4827;top:-3169;width:757;height:2" coordorigin="4827,-3169" coordsize="757,2">
              <v:shape style="position:absolute;left:4827;top:-3169;width:757;height:2" coordorigin="4827,-3169" coordsize="757,0" path="m5584,-3169l4827,-3169e" filled="f" stroked="t" strokeweight=".05pt" strokecolor="#000000">
                <v:path arrowok="t"/>
              </v:shape>
            </v:group>
            <v:group style="position:absolute;left:3186;top:-6452;width:1262;height:1010" coordorigin="3186,-6452" coordsize="1262,1010">
              <v:shape style="position:absolute;left:3186;top:-6452;width:1262;height:1010" coordorigin="3186,-6452" coordsize="1262,1010" path="m3186,-6452l4448,-6452,4448,-5442,3186,-5442,3186,-6452e" filled="t" fillcolor="#89D6F6" stroked="f">
                <v:path arrowok="t"/>
                <v:fill/>
              </v:shape>
            </v:group>
            <v:group style="position:absolute;left:2807;top:-6010;width:379;height:2" coordorigin="2807,-6010" coordsize="379,2">
              <v:shape style="position:absolute;left:2807;top:-6010;width:379;height:2" coordorigin="2807,-6010" coordsize="379,0" path="m3186,-6010l2807,-6010e" filled="f" stroked="t" strokeweight=".025pt" strokecolor="#3953A4">
                <v:path arrowok="t"/>
              </v:shape>
            </v:group>
            <v:group style="position:absolute;left:3186;top:-6086;width:2;height:2" coordorigin="3186,-6086" coordsize="2,2">
              <v:shape style="position:absolute;left:3186;top:-6086;width:2;height:2" coordorigin="3186,-6086" coordsize="0,1" path="m3186,-6086l3186,-6085e" filled="f" stroked="t" strokeweight="0pt" strokecolor="#3953A4">
                <v:path arrowok="t"/>
              </v:shape>
            </v:group>
            <v:group style="position:absolute;left:3142;top:-6010;width:44;height:2" coordorigin="3142,-6010" coordsize="44,2">
              <v:shape style="position:absolute;left:3142;top:-6010;width:44;height:2" coordorigin="3142,-6010" coordsize="44,0" path="m3142,-6010l3186,-6010e" filled="f" stroked="t" strokeweight="1.104pt" strokecolor="#3953A4">
                <v:path arrowok="t"/>
              </v:shape>
            </v:group>
            <v:group style="position:absolute;left:3142;top:-6021;width:2;height:22" coordorigin="3142,-6021" coordsize="2,22">
              <v:shape style="position:absolute;left:3142;top:-6021;width:2;height:22" coordorigin="3142,-6021" coordsize="0,22" path="m3142,-5999l3142,-6021e" filled="f" stroked="t" strokeweight=".025pt" strokecolor="#3953A4">
                <v:path arrowok="t"/>
              </v:shape>
            </v:group>
            <v:group style="position:absolute;left:2807;top:-6010;width:44;height:2" coordorigin="2807,-6010" coordsize="44,2">
              <v:shape style="position:absolute;left:2807;top:-6010;width:44;height:2" coordorigin="2807,-6010" coordsize="44,0" path="m2807,-6010l2851,-6010e" filled="f" stroked="t" strokeweight="1.104pt" strokecolor="#3953A4">
                <v:path arrowok="t"/>
              </v:shape>
            </v:group>
            <v:group style="position:absolute;left:2851;top:-6021;width:2;height:22" coordorigin="2851,-6021" coordsize="2,22">
              <v:shape style="position:absolute;left:2851;top:-6021;width:2;height:22" coordorigin="2851,-6021" coordsize="0,22" path="m2851,-6021l2851,-5999e" filled="f" stroked="t" strokeweight=".025pt" strokecolor="#3953A4">
                <v:path arrowok="t"/>
              </v:shape>
            </v:group>
            <v:group style="position:absolute;left:4448;top:-6010;width:379;height:2" coordorigin="4448,-6010" coordsize="379,2">
              <v:shape style="position:absolute;left:4448;top:-6010;width:379;height:2" coordorigin="4448,-6010" coordsize="379,0" path="m4448,-6010l4827,-6010e" filled="f" stroked="t" strokeweight=".025pt" strokecolor="#3953A4">
                <v:path arrowok="t"/>
              </v:shape>
            </v:group>
            <v:group style="position:absolute;left:4448;top:-6086;width:2;height:2" coordorigin="4448,-6086" coordsize="2,2">
              <v:shape style="position:absolute;left:4448;top:-6086;width:2;height:2" coordorigin="4448,-6086" coordsize="0,1" path="m4448,-6086l4448,-6085e" filled="f" stroked="t" strokeweight="0pt" strokecolor="#3953A4">
                <v:path arrowok="t"/>
              </v:shape>
            </v:group>
            <v:group style="position:absolute;left:4448;top:-6010;width:44;height:2" coordorigin="4448,-6010" coordsize="44,2">
              <v:shape style="position:absolute;left:4448;top:-6010;width:44;height:2" coordorigin="4448,-6010" coordsize="44,0" path="m4448,-6010l4492,-6010e" filled="f" stroked="t" strokeweight="1.104pt" strokecolor="#3953A4">
                <v:path arrowok="t"/>
              </v:shape>
            </v:group>
            <v:group style="position:absolute;left:4492;top:-6021;width:2;height:22" coordorigin="4492,-6021" coordsize="2,22">
              <v:shape style="position:absolute;left:4492;top:-6021;width:2;height:22" coordorigin="4492,-6021" coordsize="0,22" path="m4492,-6021l4492,-5999e" filled="f" stroked="t" strokeweight=".025pt" strokecolor="#3953A4">
                <v:path arrowok="t"/>
              </v:shape>
            </v:group>
            <v:group style="position:absolute;left:4783;top:-6010;width:44;height:2" coordorigin="4783,-6010" coordsize="44,2">
              <v:shape style="position:absolute;left:4783;top:-6010;width:44;height:2" coordorigin="4783,-6010" coordsize="44,0" path="m4783,-6010l4827,-6010e" filled="f" stroked="t" strokeweight="1.104pt" strokecolor="#3953A4">
                <v:path arrowok="t"/>
              </v:shape>
            </v:group>
            <v:group style="position:absolute;left:4783;top:-6021;width:2;height:22" coordorigin="4783,-6021" coordsize="2,22">
              <v:shape style="position:absolute;left:4783;top:-6021;width:2;height:22" coordorigin="4783,-6021" coordsize="0,22" path="m4783,-5999l4783,-6021e" filled="f" stroked="t" strokeweight=".025pt" strokecolor="#3953A4">
                <v:path arrowok="t"/>
              </v:shape>
            </v:group>
            <v:group style="position:absolute;left:3817;top:-5442;width:2;height:1259" coordorigin="3817,-5442" coordsize="2,1259">
              <v:shape style="position:absolute;left:3817;top:-5442;width:2;height:1259" coordorigin="3817,-5442" coordsize="0,1259" path="m3817,-5442l3817,-4183e" filled="f" stroked="t" strokeweight=".046pt" strokecolor="#3953A4">
                <v:path arrowok="t"/>
              </v:shape>
            </v:group>
            <v:group style="position:absolute;left:3741;top:-5442;width:2;height:2" coordorigin="3741,-5442" coordsize="2,2">
              <v:shape style="position:absolute;left:3741;top:-5442;width:2;height:2" coordorigin="3741,-5442" coordsize="0,1" path="m3741,-5442l3741,-5442e" filled="f" stroked="t" strokeweight="0pt" strokecolor="#3953A4">
                <v:path arrowok="t"/>
              </v:shape>
            </v:group>
            <v:group style="position:absolute;left:3823;top:-5442;width:2;height:44" coordorigin="3823,-5442" coordsize="2,44">
              <v:shape style="position:absolute;left:3823;top:-5442;width:2;height:44" coordorigin="3823,-5442" coordsize="0,44" path="m3823,-5442l3823,-5398e" filled="f" stroked="t" strokeweight=".552pt" strokecolor="#3953A4">
                <v:path arrowok="t"/>
              </v:shape>
            </v:group>
            <v:group style="position:absolute;left:3806;top:-5398;width:22;height:2" coordorigin="3806,-5398" coordsize="22,2">
              <v:shape style="position:absolute;left:3806;top:-5398;width:22;height:2" coordorigin="3806,-5398" coordsize="22,0" path="m3828,-5398l3806,-5398e" filled="f" stroked="t" strokeweight=".025pt" strokecolor="#3953A4">
                <v:path arrowok="t"/>
              </v:shape>
            </v:group>
            <v:group style="position:absolute;left:3812;top:-5442;width:2;height:44" coordorigin="3812,-5442" coordsize="2,44">
              <v:shape style="position:absolute;left:3812;top:-5442;width:2;height:44" coordorigin="3812,-5442" coordsize="0,44" path="m3812,-5442l3812,-5398e" filled="f" stroked="t" strokeweight=".552pt" strokecolor="#3953A4">
                <v:path arrowok="t"/>
              </v:shape>
            </v:group>
            <v:group style="position:absolute;left:3812;top:-4229;width:2;height:44" coordorigin="3812,-4229" coordsize="2,44">
              <v:shape style="position:absolute;left:3812;top:-4229;width:2;height:44" coordorigin="3812,-4229" coordsize="0,44" path="m3812,-4229l3812,-4185e" filled="f" stroked="t" strokeweight=".552pt" strokecolor="#3953A4">
                <v:path arrowok="t"/>
              </v:shape>
            </v:group>
            <v:group style="position:absolute;left:3806;top:-4229;width:22;height:2" coordorigin="3806,-4229" coordsize="22,2">
              <v:shape style="position:absolute;left:3806;top:-4229;width:22;height:2" coordorigin="3806,-4229" coordsize="22,0" path="m3806,-4229l3828,-4229e" filled="f" stroked="t" strokeweight=".025pt" strokecolor="#3953A4">
                <v:path arrowok="t"/>
              </v:shape>
            </v:group>
            <v:group style="position:absolute;left:3823;top:-4229;width:2;height:44" coordorigin="3823,-4229" coordsize="2,44">
              <v:shape style="position:absolute;left:3823;top:-4229;width:2;height:44" coordorigin="3823,-4229" coordsize="0,44" path="m3823,-4229l3823,-4185e" filled="f" stroked="t" strokeweight=".552pt" strokecolor="#3953A4">
                <v:path arrowok="t"/>
              </v:shape>
            </v:group>
            <v:group style="position:absolute;left:3819;top:-6957;width:2;height:505" coordorigin="3819,-6957" coordsize="2,505">
              <v:shape style="position:absolute;left:3819;top:-6957;width:2;height:505" coordorigin="3819,-6957" coordsize="0,505" path="m3819,-6957l3819,-6452e" filled="f" stroked="t" strokeweight=".025pt" strokecolor="#3953A4">
                <v:path arrowok="t"/>
              </v:shape>
            </v:group>
            <v:group style="position:absolute;left:3893;top:-6452;width:2;height:2" coordorigin="3893,-6452" coordsize="2,2">
              <v:shape style="position:absolute;left:3893;top:-6452;width:2;height:2" coordorigin="3893,-6452" coordsize="2,0" path="m3893,-6452l3894,-6452e" filled="f" stroked="t" strokeweight=".025pt" strokecolor="#3953A4">
                <v:path arrowok="t"/>
              </v:shape>
            </v:group>
            <v:group style="position:absolute;left:3824;top:-6957;width:2;height:44" coordorigin="3824,-6957" coordsize="2,44">
              <v:shape style="position:absolute;left:3824;top:-6957;width:2;height:44" coordorigin="3824,-6957" coordsize="0,44" path="m3824,-6957l3824,-6913e" filled="f" stroked="t" strokeweight=".552pt" strokecolor="#3953A4">
                <v:path arrowok="t"/>
              </v:shape>
            </v:group>
            <v:group style="position:absolute;left:3808;top:-6913;width:22;height:2" coordorigin="3808,-6913" coordsize="22,2">
              <v:shape style="position:absolute;left:3808;top:-6913;width:22;height:2" coordorigin="3808,-6913" coordsize="22,0" path="m3830,-6913l3808,-6913e" filled="f" stroked="t" strokeweight=".025pt" strokecolor="#3953A4">
                <v:path arrowok="t"/>
              </v:shape>
            </v:group>
            <v:group style="position:absolute;left:3813;top:-6957;width:2;height:44" coordorigin="3813,-6957" coordsize="2,44">
              <v:shape style="position:absolute;left:3813;top:-6957;width:2;height:44" coordorigin="3813,-6957" coordsize="0,44" path="m3813,-6957l3813,-6913e" filled="f" stroked="t" strokeweight=".552pt" strokecolor="#3953A4">
                <v:path arrowok="t"/>
              </v:shape>
            </v:group>
            <v:group style="position:absolute;left:3813;top:-6496;width:2;height:44" coordorigin="3813,-6496" coordsize="2,44">
              <v:shape style="position:absolute;left:3813;top:-6496;width:2;height:44" coordorigin="3813,-6496" coordsize="0,44" path="m3813,-6496l3813,-6452e" filled="f" stroked="t" strokeweight=".552pt" strokecolor="#3953A4">
                <v:path arrowok="t"/>
              </v:shape>
            </v:group>
            <v:group style="position:absolute;left:3808;top:-6496;width:22;height:2" coordorigin="3808,-6496" coordsize="22,2">
              <v:shape style="position:absolute;left:3808;top:-6496;width:22;height:2" coordorigin="3808,-6496" coordsize="22,0" path="m3808,-6496l3830,-6496e" filled="f" stroked="t" strokeweight=".025pt" strokecolor="#3953A4">
                <v:path arrowok="t"/>
              </v:shape>
            </v:group>
            <v:group style="position:absolute;left:3824;top:-6496;width:2;height:44" coordorigin="3824,-6496" coordsize="2,44">
              <v:shape style="position:absolute;left:3824;top:-6496;width:2;height:44" coordorigin="3824,-6496" coordsize="0,44" path="m3824,-6496l3824,-6452e" filled="f" stroked="t" strokeweight=".552pt" strokecolor="#3953A4">
                <v:path arrowok="t"/>
              </v:shape>
            </v:group>
            <v:group style="position:absolute;left:4827;top:-6086;width:2;height:2" coordorigin="4827,-6086" coordsize="2,2">
              <v:shape style="position:absolute;left:4827;top:-6086;width:2;height:2" coordorigin="4827,-6086" coordsize="0,1" path="m4827,-6086l4827,-6085e" filled="f" stroked="t" strokeweight="0pt" strokecolor="#3953A4">
                <v:path arrowok="t"/>
              </v:shape>
            </v:group>
            <v:group style="position:absolute;left:5521;top:-5505;width:2;height:442" coordorigin="5521,-5505" coordsize="2,442">
              <v:shape style="position:absolute;left:5521;top:-5505;width:2;height:442" coordorigin="5521,-5505" coordsize="0,442" path="m5521,-5505l5521,-5063e" filled="f" stroked="t" strokeweight=".025pt" strokecolor="#3953A4">
                <v:path arrowok="t"/>
              </v:shape>
            </v:group>
            <v:group style="position:absolute;left:5446;top:-5505;width:63;height:2" coordorigin="5446,-5505" coordsize="63,2">
              <v:shape style="position:absolute;left:5446;top:-5505;width:63;height:2" coordorigin="5446,-5505" coordsize="63,0" path="m5509,-5505l5446,-5505e" filled="f" stroked="t" strokeweight=".025pt" strokecolor="#3953A4">
                <v:path arrowok="t"/>
              </v:shape>
            </v:group>
            <v:group style="position:absolute;left:5446;top:-5063;width:63;height:2" coordorigin="5446,-5063" coordsize="63,2">
              <v:shape style="position:absolute;left:5446;top:-5063;width:63;height:2" coordorigin="5446,-5063" coordsize="63,0" path="m5509,-5063l5446,-5063e" filled="f" stroked="t" strokeweight=".025pt" strokecolor="#3953A4">
                <v:path arrowok="t"/>
              </v:shape>
            </v:group>
            <v:group style="position:absolute;left:5527;top:-5505;width:2;height:44" coordorigin="5527,-5505" coordsize="2,44">
              <v:shape style="position:absolute;left:5527;top:-5505;width:2;height:44" coordorigin="5527,-5505" coordsize="0,44" path="m5527,-5505l5527,-5461e" filled="f" stroked="t" strokeweight=".552pt" strokecolor="#3953A4">
                <v:path arrowok="t"/>
              </v:shape>
            </v:group>
            <v:group style="position:absolute;left:5510;top:-5461;width:22;height:2" coordorigin="5510,-5461" coordsize="22,2">
              <v:shape style="position:absolute;left:5510;top:-5461;width:22;height:2" coordorigin="5510,-5461" coordsize="22,0" path="m5532,-5461l5510,-5461e" filled="f" stroked="t" strokeweight=".025pt" strokecolor="#3953A4">
                <v:path arrowok="t"/>
              </v:shape>
            </v:group>
            <v:group style="position:absolute;left:5516;top:-5505;width:2;height:44" coordorigin="5516,-5505" coordsize="2,44">
              <v:shape style="position:absolute;left:5516;top:-5505;width:2;height:44" coordorigin="5516,-5505" coordsize="0,44" path="m5516,-5505l5516,-5461e" filled="f" stroked="t" strokeweight=".552pt" strokecolor="#3953A4">
                <v:path arrowok="t"/>
              </v:shape>
            </v:group>
            <v:group style="position:absolute;left:5516;top:-5107;width:2;height:44" coordorigin="5516,-5107" coordsize="2,44">
              <v:shape style="position:absolute;left:5516;top:-5107;width:2;height:44" coordorigin="5516,-5107" coordsize="0,44" path="m5516,-5107l5516,-5063e" filled="f" stroked="t" strokeweight=".552pt" strokecolor="#3953A4">
                <v:path arrowok="t"/>
              </v:shape>
            </v:group>
            <v:group style="position:absolute;left:5510;top:-5107;width:22;height:2" coordorigin="5510,-5107" coordsize="22,2">
              <v:shape style="position:absolute;left:5510;top:-5107;width:22;height:2" coordorigin="5510,-5107" coordsize="22,0" path="m5510,-5107l5532,-5107e" filled="f" stroked="t" strokeweight=".025pt" strokecolor="#3953A4">
                <v:path arrowok="t"/>
              </v:shape>
            </v:group>
            <v:group style="position:absolute;left:5527;top:-5107;width:2;height:44" coordorigin="5527,-5107" coordsize="2,44">
              <v:shape style="position:absolute;left:5527;top:-5107;width:2;height:44" coordorigin="5527,-5107" coordsize="0,44" path="m5527,-5107l5527,-5063e" filled="f" stroked="t" strokeweight=".552pt" strokecolor="#3953A4">
                <v:path arrowok="t"/>
              </v:shape>
            </v:group>
            <v:group style="position:absolute;left:4827;top:-5505;width:757;height:2" coordorigin="4827,-5505" coordsize="757,2">
              <v:shape style="position:absolute;left:4827;top:-5505;width:757;height:2" coordorigin="4827,-5505" coordsize="757,0" path="m4827,-5505l5584,-5505e" filled="f" stroked="t" strokeweight=".05pt" strokecolor="#000000">
                <v:path arrowok="t"/>
              </v:shape>
            </v:group>
            <v:group style="position:absolute;left:4827;top:-6262;width:2;height:757" coordorigin="4827,-6262" coordsize="2,757">
              <v:shape style="position:absolute;left:4827;top:-6262;width:2;height:757" coordorigin="4827,-6262" coordsize="0,757" path="m4827,-6262l4827,-5505e" filled="f" stroked="t" strokeweight=".05pt" strokecolor="#000000">
                <v:path arrowok="t"/>
              </v:shape>
            </v:group>
            <v:group style="position:absolute;left:4827;top:-5884;width:757;height:2" coordorigin="4827,-5884" coordsize="757,2">
              <v:shape style="position:absolute;left:4827;top:-5884;width:757;height:2" coordorigin="4827,-5884" coordsize="757,0" path="m4827,-5884l5584,-5884e" filled="f" stroked="t" strokeweight=".050009pt" strokecolor="#000000">
                <v:path arrowok="t"/>
              </v:shape>
            </v:group>
            <v:group style="position:absolute;left:5206;top:-6262;width:2;height:757" coordorigin="5206,-6262" coordsize="2,757">
              <v:shape style="position:absolute;left:5206;top:-6262;width:2;height:757" coordorigin="5206,-6262" coordsize="0,757" path="m5206,-6262l5206,-5505e" filled="f" stroked="t" strokeweight=".050005pt" strokecolor="#000000">
                <v:path arrowok="t"/>
              </v:shape>
            </v:group>
            <v:group style="position:absolute;left:4827;top:-6262;width:757;height:2" coordorigin="4827,-6262" coordsize="757,2">
              <v:shape style="position:absolute;left:4827;top:-6262;width:757;height:2" coordorigin="4827,-6262" coordsize="757,0" path="m4827,-6262l5584,-6262e" filled="f" stroked="t" strokeweight=".05pt" strokecolor="#000000">
                <v:path arrowok="t"/>
              </v:shape>
            </v:group>
            <v:group style="position:absolute;left:5584;top:-6262;width:2;height:757" coordorigin="5584,-6262" coordsize="2,757">
              <v:shape style="position:absolute;left:5584;top:-6262;width:2;height:757" coordorigin="5584,-6262" coordsize="0,757" path="m5584,-6262l5584,-5505e" filled="f" stroked="t" strokeweight=".05pt" strokecolor="#000000">
                <v:path arrowok="t"/>
              </v:shape>
            </v:group>
            <v:group style="position:absolute;left:2807;top:-5934;width:2;height:2" coordorigin="2807,-5934" coordsize="2,2">
              <v:shape style="position:absolute;left:2807;top:-5934;width:2;height:2" coordorigin="2807,-5934" coordsize="0,1" path="m2807,-5934l2807,-5934e" filled="f" stroked="t" strokeweight="0pt" strokecolor="#3953A4">
                <v:path arrowok="t"/>
              </v:shape>
            </v:group>
            <v:group style="position:absolute;left:2113;top:-4306;width:2;height:379" coordorigin="2113,-4306" coordsize="2,379">
              <v:shape style="position:absolute;left:2113;top:-4306;width:2;height:379" coordorigin="2113,-4306" coordsize="0,379" path="m2113,-3927l2113,-4306e" filled="f" stroked="t" strokeweight=".025pt" strokecolor="#3953A4">
                <v:path arrowok="t"/>
              </v:shape>
            </v:group>
            <v:group style="position:absolute;left:2125;top:-3927;width:63;height:2" coordorigin="2125,-3927" coordsize="63,2">
              <v:shape style="position:absolute;left:2125;top:-3927;width:63;height:2" coordorigin="2125,-3927" coordsize="63,0" path="m2125,-3927l2189,-3927e" filled="f" stroked="t" strokeweight=".025pt" strokecolor="#3953A4">
                <v:path arrowok="t"/>
              </v:shape>
            </v:group>
            <v:group style="position:absolute;left:2125;top:-4306;width:63;height:2" coordorigin="2125,-4306" coordsize="63,2">
              <v:shape style="position:absolute;left:2125;top:-4306;width:63;height:2" coordorigin="2125,-4306" coordsize="63,0" path="m2125,-4306l2189,-4306e" filled="f" stroked="t" strokeweight=".025pt" strokecolor="#3953A4">
                <v:path arrowok="t"/>
              </v:shape>
            </v:group>
            <v:group style="position:absolute;left:2107;top:-3971;width:2;height:44" coordorigin="2107,-3971" coordsize="2,44">
              <v:shape style="position:absolute;left:2107;top:-3971;width:2;height:44" coordorigin="2107,-3971" coordsize="0,44" path="m2107,-3971l2107,-3927e" filled="f" stroked="t" strokeweight=".552pt" strokecolor="#3953A4">
                <v:path arrowok="t"/>
              </v:shape>
            </v:group>
            <v:group style="position:absolute;left:2102;top:-3971;width:22;height:2" coordorigin="2102,-3971" coordsize="22,2">
              <v:shape style="position:absolute;left:2102;top:-3971;width:22;height:2" coordorigin="2102,-3971" coordsize="22,0" path="m2102,-3971l2124,-3971e" filled="f" stroked="t" strokeweight=".025pt" strokecolor="#3953A4">
                <v:path arrowok="t"/>
              </v:shape>
            </v:group>
            <v:group style="position:absolute;left:2118;top:-3971;width:2;height:44" coordorigin="2118,-3971" coordsize="2,44">
              <v:shape style="position:absolute;left:2118;top:-3971;width:2;height:44" coordorigin="2118,-3971" coordsize="0,44" path="m2118,-3971l2118,-3927e" filled="f" stroked="t" strokeweight=".552pt" strokecolor="#3953A4">
                <v:path arrowok="t"/>
              </v:shape>
            </v:group>
            <v:group style="position:absolute;left:2118;top:-4306;width:2;height:44" coordorigin="2118,-4306" coordsize="2,44">
              <v:shape style="position:absolute;left:2118;top:-4306;width:2;height:44" coordorigin="2118,-4306" coordsize="0,44" path="m2118,-4306l2118,-4261e" filled="f" stroked="t" strokeweight=".552pt" strokecolor="#3953A4">
                <v:path arrowok="t"/>
              </v:shape>
            </v:group>
            <v:group style="position:absolute;left:2102;top:-4261;width:22;height:2" coordorigin="2102,-4261" coordsize="22,2">
              <v:shape style="position:absolute;left:2102;top:-4261;width:22;height:2" coordorigin="2102,-4261" coordsize="22,0" path="m2124,-4261l2102,-4261e" filled="f" stroked="t" strokeweight=".025pt" strokecolor="#3953A4">
                <v:path arrowok="t"/>
              </v:shape>
            </v:group>
            <v:group style="position:absolute;left:2107;top:-4306;width:2;height:44" coordorigin="2107,-4306" coordsize="2,44">
              <v:shape style="position:absolute;left:2107;top:-4306;width:2;height:44" coordorigin="2107,-4306" coordsize="0,44" path="m2107,-4306l2107,-4261e" filled="f" stroked="t" strokeweight=".552pt" strokecolor="#3953A4">
                <v:path arrowok="t"/>
              </v:shape>
            </v:group>
            <v:group style="position:absolute;left:2113;top:-5505;width:2;height:442" coordorigin="2113,-5505" coordsize="2,442">
              <v:shape style="position:absolute;left:2113;top:-5505;width:2;height:442" coordorigin="2113,-5505" coordsize="0,442" path="m2113,-5063l2113,-5505e" filled="f" stroked="t" strokeweight=".025pt" strokecolor="#3953A4">
                <v:path arrowok="t"/>
              </v:shape>
            </v:group>
            <v:group style="position:absolute;left:2125;top:-5063;width:63;height:2" coordorigin="2125,-5063" coordsize="63,2">
              <v:shape style="position:absolute;left:2125;top:-5063;width:63;height:2" coordorigin="2125,-5063" coordsize="63,0" path="m2125,-5063l2189,-5063e" filled="f" stroked="t" strokeweight=".025pt" strokecolor="#3953A4">
                <v:path arrowok="t"/>
              </v:shape>
            </v:group>
            <v:group style="position:absolute;left:2125;top:-5505;width:63;height:2" coordorigin="2125,-5505" coordsize="63,2">
              <v:shape style="position:absolute;left:2125;top:-5505;width:63;height:2" coordorigin="2125,-5505" coordsize="63,0" path="m2125,-5505l2189,-5505e" filled="f" stroked="t" strokeweight=".025pt" strokecolor="#3953A4">
                <v:path arrowok="t"/>
              </v:shape>
            </v:group>
            <v:group style="position:absolute;left:2107;top:-5107;width:2;height:44" coordorigin="2107,-5107" coordsize="2,44">
              <v:shape style="position:absolute;left:2107;top:-5107;width:2;height:44" coordorigin="2107,-5107" coordsize="0,44" path="m2107,-5107l2107,-5063e" filled="f" stroked="t" strokeweight=".552pt" strokecolor="#3953A4">
                <v:path arrowok="t"/>
              </v:shape>
            </v:group>
            <v:group style="position:absolute;left:2102;top:-5107;width:22;height:2" coordorigin="2102,-5107" coordsize="22,2">
              <v:shape style="position:absolute;left:2102;top:-5107;width:22;height:2" coordorigin="2102,-5107" coordsize="22,0" path="m2102,-5107l2124,-5107e" filled="f" stroked="t" strokeweight=".025pt" strokecolor="#3953A4">
                <v:path arrowok="t"/>
              </v:shape>
            </v:group>
            <v:group style="position:absolute;left:2118;top:-5107;width:2;height:44" coordorigin="2118,-5107" coordsize="2,44">
              <v:shape style="position:absolute;left:2118;top:-5107;width:2;height:44" coordorigin="2118,-5107" coordsize="0,44" path="m2118,-5107l2118,-5063e" filled="f" stroked="t" strokeweight=".552pt" strokecolor="#3953A4">
                <v:path arrowok="t"/>
              </v:shape>
            </v:group>
            <v:group style="position:absolute;left:2118;top:-5505;width:2;height:44" coordorigin="2118,-5505" coordsize="2,44">
              <v:shape style="position:absolute;left:2118;top:-5505;width:2;height:44" coordorigin="2118,-5505" coordsize="0,44" path="m2118,-5505l2118,-5461e" filled="f" stroked="t" strokeweight=".552pt" strokecolor="#3953A4">
                <v:path arrowok="t"/>
              </v:shape>
            </v:group>
            <v:group style="position:absolute;left:2102;top:-5461;width:22;height:2" coordorigin="2102,-5461" coordsize="22,2">
              <v:shape style="position:absolute;left:2102;top:-5461;width:22;height:2" coordorigin="2102,-5461" coordsize="22,0" path="m2124,-5461l2102,-5461e" filled="f" stroked="t" strokeweight=".025pt" strokecolor="#3953A4">
                <v:path arrowok="t"/>
              </v:shape>
            </v:group>
            <v:group style="position:absolute;left:2107;top:-5505;width:2;height:44" coordorigin="2107,-5505" coordsize="2,44">
              <v:shape style="position:absolute;left:2107;top:-5505;width:2;height:44" coordorigin="2107,-5505" coordsize="0,44" path="m2107,-5505l2107,-5461e" filled="f" stroked="t" strokeweight=".552pt" strokecolor="#3953A4">
                <v:path arrowok="t"/>
              </v:shape>
            </v:group>
            <v:group style="position:absolute;left:2050;top:-5063;width:757;height:2" coordorigin="2050,-5063" coordsize="757,2">
              <v:shape style="position:absolute;left:2050;top:-5063;width:757;height:2" coordorigin="2050,-5063" coordsize="757,0" path="m2050,-5063l2807,-5063e" filled="f" stroked="t" strokeweight=".05pt" strokecolor="#000000">
                <v:path arrowok="t"/>
              </v:shape>
            </v:group>
            <v:group style="position:absolute;left:2807;top:-5063;width:2;height:757" coordorigin="2807,-5063" coordsize="2,757">
              <v:shape style="position:absolute;left:2807;top:-5063;width:2;height:757" coordorigin="2807,-5063" coordsize="0,757" path="m2807,-5063l2807,-4306e" filled="f" stroked="t" strokeweight=".05pt" strokecolor="#000000">
                <v:path arrowok="t"/>
              </v:shape>
            </v:group>
            <v:group style="position:absolute;left:2050;top:-4306;width:757;height:2" coordorigin="2050,-4306" coordsize="757,2">
              <v:shape style="position:absolute;left:2050;top:-4306;width:757;height:2" coordorigin="2050,-4306" coordsize="757,0" path="m2807,-4306l2050,-4306e" filled="f" stroked="t" strokeweight=".05pt" strokecolor="#000000">
                <v:path arrowok="t"/>
              </v:shape>
            </v:group>
            <v:group style="position:absolute;left:2050;top:-5063;width:2;height:757" coordorigin="2050,-5063" coordsize="2,757">
              <v:shape style="position:absolute;left:2050;top:-5063;width:2;height:757" coordorigin="2050,-5063" coordsize="0,757" path="m2050,-4306l2050,-5063e" filled="f" stroked="t" strokeweight=".05pt" strokecolor="#000000">
                <v:path arrowok="t"/>
              </v:shape>
            </v:group>
            <v:group style="position:absolute;left:2050;top:-5505;width:757;height:2" coordorigin="2050,-5505" coordsize="757,2">
              <v:shape style="position:absolute;left:2050;top:-5505;width:757;height:2" coordorigin="2050,-5505" coordsize="757,0" path="m2050,-5505l2807,-5505e" filled="f" stroked="t" strokeweight=".05pt" strokecolor="#000000">
                <v:path arrowok="t"/>
              </v:shape>
            </v:group>
            <v:group style="position:absolute;left:2807;top:-6262;width:2;height:757" coordorigin="2807,-6262" coordsize="2,757">
              <v:shape style="position:absolute;left:2807;top:-6262;width:2;height:757" coordorigin="2807,-6262" coordsize="0,757" path="m2807,-6262l2807,-5505e" filled="f" stroked="t" strokeweight=".05pt" strokecolor="#000000">
                <v:path arrowok="t"/>
              </v:shape>
            </v:group>
            <v:group style="position:absolute;left:2050;top:-5884;width:757;height:2" coordorigin="2050,-5884" coordsize="757,2">
              <v:shape style="position:absolute;left:2050;top:-5884;width:757;height:2" coordorigin="2050,-5884" coordsize="757,0" path="m2050,-5884l2807,-5884e" filled="f" stroked="t" strokeweight=".050009pt" strokecolor="#000000">
                <v:path arrowok="t"/>
              </v:shape>
            </v:group>
            <v:group style="position:absolute;left:2428;top:-6262;width:2;height:757" coordorigin="2428,-6262" coordsize="2,757">
              <v:shape style="position:absolute;left:2428;top:-6262;width:2;height:757" coordorigin="2428,-6262" coordsize="0,757" path="m2428,-6262l2428,-5505e" filled="f" stroked="t" strokeweight=".050005pt" strokecolor="#000000">
                <v:path arrowok="t"/>
              </v:shape>
            </v:group>
            <v:group style="position:absolute;left:2050;top:-6262;width:757;height:2" coordorigin="2050,-6262" coordsize="757,2">
              <v:shape style="position:absolute;left:2050;top:-6262;width:757;height:2" coordorigin="2050,-6262" coordsize="757,0" path="m2050,-6262l2807,-6262e" filled="f" stroked="t" strokeweight=".05pt" strokecolor="#000000">
                <v:path arrowok="t"/>
              </v:shape>
            </v:group>
            <v:group style="position:absolute;left:2050;top:-6262;width:2;height:757" coordorigin="2050,-6262" coordsize="2,757">
              <v:shape style="position:absolute;left:2050;top:-6262;width:2;height:757" coordorigin="2050,-6262" coordsize="0,757" path="m2050,-6262l2050,-5505e" filled="f" stroked="t" strokeweight=".05pt" strokecolor="#000000">
                <v:path arrowok="t"/>
              </v:shape>
            </v:group>
            <v:group style="position:absolute;left:4827;top:-3245;width:2;height:2" coordorigin="4827,-3245" coordsize="2,2">
              <v:shape style="position:absolute;left:4827;top:-3245;width:2;height:2" coordorigin="4827,-3245" coordsize="0,0" path="m4827,-3245l4827,-3245e" filled="f" stroked="t" strokeweight="0pt" strokecolor="#3953A4">
                <v:path arrowok="t"/>
              </v:shape>
            </v:group>
            <v:group style="position:absolute;left:4827;top:-3927;width:2;height:757" coordorigin="4827,-3927" coordsize="2,757">
              <v:shape style="position:absolute;left:4827;top:-3927;width:2;height:757" coordorigin="4827,-3927" coordsize="0,757" path="m4827,-3169l4827,-3927e" filled="f" stroked="t" strokeweight=".05pt" strokecolor="#000000">
                <v:path arrowok="t"/>
              </v:shape>
            </v:group>
            <v:group style="position:absolute;left:5522;top:-4306;width:2;height:379" coordorigin="5522,-4306" coordsize="2,379">
              <v:shape style="position:absolute;left:5522;top:-4306;width:2;height:379" coordorigin="5522,-4306" coordsize="0,379" path="m5522,-3927l5522,-4306e" filled="f" stroked="t" strokeweight=".025pt" strokecolor="#3953A4">
                <v:path arrowok="t"/>
              </v:shape>
            </v:group>
            <v:group style="position:absolute;left:5446;top:-3927;width:63;height:2" coordorigin="5446,-3927" coordsize="63,2">
              <v:shape style="position:absolute;left:5446;top:-3927;width:63;height:2" coordorigin="5446,-3927" coordsize="63,0" path="m5509,-3927l5446,-3927e" filled="f" stroked="t" strokeweight=".025pt" strokecolor="#3953A4">
                <v:path arrowok="t"/>
              </v:shape>
            </v:group>
            <v:group style="position:absolute;left:5446;top:-4306;width:63;height:2" coordorigin="5446,-4306" coordsize="63,2">
              <v:shape style="position:absolute;left:5446;top:-4306;width:63;height:2" coordorigin="5446,-4306" coordsize="63,0" path="m5509,-4306l5446,-4306e" filled="f" stroked="t" strokeweight=".025pt" strokecolor="#3953A4">
                <v:path arrowok="t"/>
              </v:shape>
            </v:group>
            <v:group style="position:absolute;left:5516;top:-3971;width:2;height:44" coordorigin="5516,-3971" coordsize="2,44">
              <v:shape style="position:absolute;left:5516;top:-3971;width:2;height:44" coordorigin="5516,-3971" coordsize="0,44" path="m5516,-3971l5516,-3927e" filled="f" stroked="t" strokeweight=".552pt" strokecolor="#3953A4">
                <v:path arrowok="t"/>
              </v:shape>
            </v:group>
            <v:group style="position:absolute;left:5511;top:-3971;width:22;height:2" coordorigin="5511,-3971" coordsize="22,2">
              <v:shape style="position:absolute;left:5511;top:-3971;width:22;height:2" coordorigin="5511,-3971" coordsize="22,0" path="m5511,-3971l5533,-3971e" filled="f" stroked="t" strokeweight=".025pt" strokecolor="#3953A4">
                <v:path arrowok="t"/>
              </v:shape>
            </v:group>
            <v:group style="position:absolute;left:5527;top:-3971;width:2;height:44" coordorigin="5527,-3971" coordsize="2,44">
              <v:shape style="position:absolute;left:5527;top:-3971;width:2;height:44" coordorigin="5527,-3971" coordsize="0,44" path="m5527,-3971l5527,-3927e" filled="f" stroked="t" strokeweight=".552pt" strokecolor="#3953A4">
                <v:path arrowok="t"/>
              </v:shape>
            </v:group>
            <v:group style="position:absolute;left:5527;top:-4306;width:2;height:44" coordorigin="5527,-4306" coordsize="2,44">
              <v:shape style="position:absolute;left:5527;top:-4306;width:2;height:44" coordorigin="5527,-4306" coordsize="0,44" path="m5527,-4306l5527,-4261e" filled="f" stroked="t" strokeweight=".552pt" strokecolor="#3953A4">
                <v:path arrowok="t"/>
              </v:shape>
            </v:group>
            <v:group style="position:absolute;left:5511;top:-4261;width:22;height:2" coordorigin="5511,-4261" coordsize="22,2">
              <v:shape style="position:absolute;left:5511;top:-4261;width:22;height:2" coordorigin="5511,-4261" coordsize="22,0" path="m5533,-4261l5511,-4261e" filled="f" stroked="t" strokeweight=".025pt" strokecolor="#3953A4">
                <v:path arrowok="t"/>
              </v:shape>
            </v:group>
            <v:group style="position:absolute;left:5516;top:-4306;width:2;height:44" coordorigin="5516,-4306" coordsize="2,44">
              <v:shape style="position:absolute;left:5516;top:-4306;width:2;height:44" coordorigin="5516,-4306" coordsize="0,44" path="m5516,-4306l5516,-4261e" filled="f" stroked="t" strokeweight=".552pt" strokecolor="#3953A4">
                <v:path arrowok="t"/>
              </v:shape>
            </v:group>
            <v:group style="position:absolute;left:4827;top:-3927;width:757;height:2" coordorigin="4827,-3927" coordsize="757,2">
              <v:shape style="position:absolute;left:4827;top:-3927;width:757;height:2" coordorigin="4827,-3927" coordsize="757,0" path="m4827,-3927l5584,-3927e" filled="f" stroked="t" strokeweight=".05pt" strokecolor="#000000">
                <v:path arrowok="t"/>
              </v:shape>
            </v:group>
            <v:group style="position:absolute;left:5584;top:-3927;width:2;height:757" coordorigin="5584,-3927" coordsize="2,757">
              <v:shape style="position:absolute;left:5584;top:-3927;width:2;height:757" coordorigin="5584,-3927" coordsize="0,757" path="m5584,-3927l5584,-3169e" filled="f" stroked="t" strokeweight=".05pt" strokecolor="#000000">
                <v:path arrowok="t"/>
              </v:shape>
            </v:group>
            <v:group style="position:absolute;left:2807;top:-3169;width:379;height:2" coordorigin="2807,-3169" coordsize="379,2">
              <v:shape style="position:absolute;left:2807;top:-3169;width:379;height:2" coordorigin="2807,-3169" coordsize="379,0" path="m2807,-3169l3186,-3169e" filled="f" stroked="t" strokeweight=".025pt" strokecolor="#3953A4">
                <v:path arrowok="t"/>
              </v:shape>
            </v:group>
            <v:group style="position:absolute;left:2807;top:-3169;width:44;height:2" coordorigin="2807,-3169" coordsize="44,2">
              <v:shape style="position:absolute;left:2807;top:-3169;width:44;height:2" coordorigin="2807,-3169" coordsize="44,0" path="m2807,-3169l2851,-3169e" filled="f" stroked="t" strokeweight="1.104pt" strokecolor="#3953A4">
                <v:path arrowok="t"/>
              </v:shape>
            </v:group>
            <v:group style="position:absolute;left:2851;top:-3180;width:2;height:22" coordorigin="2851,-3180" coordsize="2,22">
              <v:shape style="position:absolute;left:2851;top:-3180;width:2;height:22" coordorigin="2851,-3180" coordsize="0,22" path="m2851,-3180l2851,-3158e" filled="f" stroked="t" strokeweight=".025pt" strokecolor="#3953A4">
                <v:path arrowok="t"/>
              </v:shape>
            </v:group>
            <v:group style="position:absolute;left:3142;top:-3169;width:44;height:2" coordorigin="3142,-3169" coordsize="44,2">
              <v:shape style="position:absolute;left:3142;top:-3169;width:44;height:2" coordorigin="3142,-3169" coordsize="44,0" path="m3142,-3169l3186,-3169e" filled="f" stroked="t" strokeweight="1.104pt" strokecolor="#3953A4">
                <v:path arrowok="t"/>
              </v:shape>
            </v:group>
            <v:group style="position:absolute;left:3142;top:-3180;width:2;height:22" coordorigin="3142,-3180" coordsize="2,22">
              <v:shape style="position:absolute;left:3142;top:-3180;width:2;height:22" coordorigin="3142,-3180" coordsize="0,22" path="m3142,-3158l3142,-3180e" filled="f" stroked="t" strokeweight=".025pt" strokecolor="#3953A4">
                <v:path arrowok="t"/>
              </v:shape>
            </v:group>
            <v:group style="position:absolute;left:1671;top:-3169;width:379;height:2" coordorigin="1671,-3169" coordsize="379,2">
              <v:shape style="position:absolute;left:1671;top:-3169;width:379;height:2" coordorigin="1671,-3169" coordsize="379,0" path="m1671,-3169l2050,-3169e" filled="f" stroked="t" strokeweight=".025pt" strokecolor="#3953A4">
                <v:path arrowok="t"/>
              </v:shape>
            </v:group>
            <v:group style="position:absolute;left:1671;top:-3169;width:44;height:2" coordorigin="1671,-3169" coordsize="44,2">
              <v:shape style="position:absolute;left:1671;top:-3169;width:44;height:2" coordorigin="1671,-3169" coordsize="44,0" path="m1671,-3169l1715,-3169e" filled="f" stroked="t" strokeweight="1.104pt" strokecolor="#3953A4">
                <v:path arrowok="t"/>
              </v:shape>
            </v:group>
            <v:group style="position:absolute;left:1715;top:-3180;width:2;height:22" coordorigin="1715,-3180" coordsize="2,22">
              <v:shape style="position:absolute;left:1715;top:-3180;width:2;height:22" coordorigin="1715,-3180" coordsize="0,22" path="m1715,-3180l1715,-3158e" filled="f" stroked="t" strokeweight=".025pt" strokecolor="#3953A4">
                <v:path arrowok="t"/>
              </v:shape>
            </v:group>
            <v:group style="position:absolute;left:2005;top:-3169;width:44;height:2" coordorigin="2005,-3169" coordsize="44,2">
              <v:shape style="position:absolute;left:2005;top:-3169;width:44;height:2" coordorigin="2005,-3169" coordsize="44,0" path="m2005,-3169l2050,-3169e" filled="f" stroked="t" strokeweight="1.104pt" strokecolor="#3953A4">
                <v:path arrowok="t"/>
              </v:shape>
            </v:group>
            <v:group style="position:absolute;left:2005;top:-3180;width:2;height:22" coordorigin="2005,-3180" coordsize="2,22">
              <v:shape style="position:absolute;left:2005;top:-3180;width:2;height:22" coordorigin="2005,-3180" coordsize="0,22" path="m2005,-3158l2005,-3180e" filled="f" stroked="t" strokeweight=".025pt" strokecolor="#3953A4">
                <v:path arrowok="t"/>
              </v:shape>
            </v:group>
            <v:group style="position:absolute;left:2050;top:-3169;width:757;height:2" coordorigin="2050,-3169" coordsize="757,2">
              <v:shape style="position:absolute;left:2050;top:-3169;width:757;height:2" coordorigin="2050,-3169" coordsize="757,0" path="m2050,-3169l2807,-3169e" filled="f" stroked="t" strokeweight=".05pt" strokecolor="#000000">
                <v:path arrowok="t"/>
              </v:shape>
            </v:group>
            <v:group style="position:absolute;left:2807;top:-3245;width:2;height:2" coordorigin="2807,-3245" coordsize="2,2">
              <v:shape style="position:absolute;left:2807;top:-3245;width:2;height:2" coordorigin="2807,-3245" coordsize="0,0" path="m2807,-3245l2807,-3245e" filled="f" stroked="t" strokeweight="0pt" strokecolor="#3953A4">
                <v:path arrowok="t"/>
              </v:shape>
            </v:group>
            <v:group style="position:absolute;left:2807;top:-3927;width:2;height:757" coordorigin="2807,-3927" coordsize="2,757">
              <v:shape style="position:absolute;left:2807;top:-3927;width:2;height:757" coordorigin="2807,-3927" coordsize="0,757" path="m2807,-3169l2807,-3927e" filled="f" stroked="t" strokeweight=".05pt" strokecolor="#000000">
                <v:path arrowok="t"/>
              </v:shape>
            </v:group>
            <v:group style="position:absolute;left:2050;top:-3927;width:757;height:2" coordorigin="2050,-3927" coordsize="757,2">
              <v:shape style="position:absolute;left:2050;top:-3927;width:757;height:2" coordorigin="2050,-3927" coordsize="757,0" path="m2807,-3927l2050,-3927e" filled="f" stroked="t" strokeweight=".05pt" strokecolor="#000000">
                <v:path arrowok="t"/>
              </v:shape>
            </v:group>
            <v:group style="position:absolute;left:2050;top:-3245;width:2;height:2" coordorigin="2050,-3245" coordsize="2,2">
              <v:shape style="position:absolute;left:2050;top:-3245;width:2;height:2" coordorigin="2050,-3245" coordsize="0,0" path="m2050,-3245l2050,-3245e" filled="f" stroked="t" strokeweight="0pt" strokecolor="#3953A4">
                <v:path arrowok="t"/>
              </v:shape>
            </v:group>
            <v:group style="position:absolute;left:2050;top:-3927;width:2;height:757" coordorigin="2050,-3927" coordsize="2,757">
              <v:shape style="position:absolute;left:2050;top:-3927;width:2;height:757" coordorigin="2050,-3927" coordsize="0,757" path="m2050,-3927l2050,-3169e" filled="f" stroked="t" strokeweight=".05pt" strokecolor="#000000">
                <v:path arrowok="t"/>
              </v:shape>
            </v:group>
            <v:group style="position:absolute;left:1671;top:-7714;width:379;height:2" coordorigin="1671,-7714" coordsize="379,2">
              <v:shape style="position:absolute;left:1671;top:-7714;width:379;height:2" coordorigin="1671,-7714" coordsize="379,0" path="m1671,-7714l2050,-7714e" filled="f" stroked="t" strokeweight=".025pt" strokecolor="#3953A4">
                <v:path arrowok="t"/>
              </v:shape>
            </v:group>
            <v:group style="position:absolute;left:1671;top:-7714;width:44;height:2" coordorigin="1671,-7714" coordsize="44,2">
              <v:shape style="position:absolute;left:1671;top:-7714;width:44;height:2" coordorigin="1671,-7714" coordsize="44,0" path="m1671,-7714l1715,-7714e" filled="f" stroked="t" strokeweight="1.104pt" strokecolor="#3953A4">
                <v:path arrowok="t"/>
              </v:shape>
            </v:group>
            <v:group style="position:absolute;left:1715;top:-7725;width:2;height:22" coordorigin="1715,-7725" coordsize="2,22">
              <v:shape style="position:absolute;left:1715;top:-7725;width:2;height:22" coordorigin="1715,-7725" coordsize="0,22" path="m1715,-7725l1715,-7703e" filled="f" stroked="t" strokeweight=".025pt" strokecolor="#3953A4">
                <v:path arrowok="t"/>
              </v:shape>
            </v:group>
            <v:group style="position:absolute;left:2005;top:-7714;width:44;height:2" coordorigin="2005,-7714" coordsize="44,2">
              <v:shape style="position:absolute;left:2005;top:-7714;width:44;height:2" coordorigin="2005,-7714" coordsize="44,0" path="m2005,-7714l2050,-7714e" filled="f" stroked="t" strokeweight="1.104pt" strokecolor="#3953A4">
                <v:path arrowok="t"/>
              </v:shape>
            </v:group>
            <v:group style="position:absolute;left:2005;top:-7725;width:2;height:22" coordorigin="2005,-7725" coordsize="2,22">
              <v:shape style="position:absolute;left:2005;top:-7725;width:2;height:22" coordorigin="2005,-7725" coordsize="0,22" path="m2005,-7703l2005,-7725e" filled="f" stroked="t" strokeweight=".025pt" strokecolor="#3953A4">
                <v:path arrowok="t"/>
              </v:shape>
            </v:group>
            <v:group style="position:absolute;left:2807;top:-7714;width:631;height:2" coordorigin="2807,-7714" coordsize="631,2">
              <v:shape style="position:absolute;left:2807;top:-7714;width:631;height:2" coordorigin="2807,-7714" coordsize="631,0" path="m2807,-7714l3438,-7714e" filled="f" stroked="t" strokeweight=".025pt" strokecolor="#3953A4">
                <v:path arrowok="t"/>
              </v:shape>
            </v:group>
            <v:group style="position:absolute;left:2807;top:-7714;width:44;height:2" coordorigin="2807,-7714" coordsize="44,2">
              <v:shape style="position:absolute;left:2807;top:-7714;width:44;height:2" coordorigin="2807,-7714" coordsize="44,0" path="m2807,-7714l2851,-7714e" filled="f" stroked="t" strokeweight="1.104pt" strokecolor="#3953A4">
                <v:path arrowok="t"/>
              </v:shape>
            </v:group>
            <v:group style="position:absolute;left:2851;top:-7725;width:2;height:22" coordorigin="2851,-7725" coordsize="2,22">
              <v:shape style="position:absolute;left:2851;top:-7725;width:2;height:22" coordorigin="2851,-7725" coordsize="0,22" path="m2851,-7725l2851,-7703e" filled="f" stroked="t" strokeweight=".025pt" strokecolor="#3953A4">
                <v:path arrowok="t"/>
              </v:shape>
            </v:group>
            <v:group style="position:absolute;left:3394;top:-7714;width:44;height:2" coordorigin="3394,-7714" coordsize="44,2">
              <v:shape style="position:absolute;left:3394;top:-7714;width:44;height:2" coordorigin="3394,-7714" coordsize="44,0" path="m3394,-7714l3438,-7714e" filled="f" stroked="t" strokeweight="1.104pt" strokecolor="#3953A4">
                <v:path arrowok="t"/>
              </v:shape>
            </v:group>
            <v:group style="position:absolute;left:3394;top:-7725;width:2;height:22" coordorigin="3394,-7725" coordsize="2,22">
              <v:shape style="position:absolute;left:3394;top:-7725;width:2;height:22" coordorigin="3394,-7725" coordsize="0,22" path="m3394,-7703l3394,-7725e" filled="f" stroked="t" strokeweight=".025pt" strokecolor="#3953A4">
                <v:path arrowok="t"/>
              </v:shape>
            </v:group>
            <v:group style="position:absolute;left:2807;top:-7639;width:2;height:2" coordorigin="2807,-7639" coordsize="2,2">
              <v:shape style="position:absolute;left:2807;top:-7639;width:2;height:2" coordorigin="2807,-7639" coordsize="0,1" path="m2807,-7639l2807,-7638e" filled="f" stroked="t" strokeweight="0pt" strokecolor="#3953A4">
                <v:path arrowok="t"/>
              </v:shape>
            </v:group>
            <v:group style="position:absolute;left:2050;top:-6957;width:757;height:2" coordorigin="2050,-6957" coordsize="757,2">
              <v:shape style="position:absolute;left:2050;top:-6957;width:757;height:2" coordorigin="2050,-6957" coordsize="757,0" path="m2050,-6957l2807,-6957e" filled="f" stroked="t" strokeweight=".05pt" strokecolor="#000000">
                <v:path arrowok="t"/>
              </v:shape>
            </v:group>
            <v:group style="position:absolute;left:2807;top:-7714;width:2;height:757" coordorigin="2807,-7714" coordsize="2,757">
              <v:shape style="position:absolute;left:2807;top:-7714;width:2;height:757" coordorigin="2807,-7714" coordsize="0,757" path="m2807,-7714l2807,-6957e" filled="f" stroked="t" strokeweight=".05pt" strokecolor="#000000">
                <v:path arrowok="t"/>
              </v:shape>
            </v:group>
            <v:group style="position:absolute;left:2050;top:-7335;width:757;height:2" coordorigin="2050,-7335" coordsize="757,2">
              <v:shape style="position:absolute;left:2050;top:-7335;width:757;height:2" coordorigin="2050,-7335" coordsize="757,0" path="m2050,-7335l2807,-7335e" filled="f" stroked="t" strokeweight=".050009pt" strokecolor="#000000">
                <v:path arrowok="t"/>
              </v:shape>
            </v:group>
            <v:group style="position:absolute;left:2428;top:-7714;width:2;height:757" coordorigin="2428,-7714" coordsize="2,757">
              <v:shape style="position:absolute;left:2428;top:-7714;width:2;height:757" coordorigin="2428,-7714" coordsize="0,757" path="m2428,-7714l2428,-6957e" filled="f" stroked="t" strokeweight=".050005pt" strokecolor="#000000">
                <v:path arrowok="t"/>
              </v:shape>
            </v:group>
            <v:group style="position:absolute;left:2050;top:-7714;width:757;height:2" coordorigin="2050,-7714" coordsize="757,2">
              <v:shape style="position:absolute;left:2050;top:-7714;width:757;height:2" coordorigin="2050,-7714" coordsize="757,0" path="m2050,-7714l2807,-7714e" filled="f" stroked="t" strokeweight=".05pt" strokecolor="#000000">
                <v:path arrowok="t"/>
              </v:shape>
            </v:group>
            <v:group style="position:absolute;left:2050;top:-7714;width:2;height:757" coordorigin="2050,-7714" coordsize="2,757">
              <v:shape style="position:absolute;left:2050;top:-7714;width:2;height:757" coordorigin="2050,-7714" coordsize="0,757" path="m2050,-7714l2050,-6957e" filled="f" stroked="t" strokeweight=".05pt" strokecolor="#000000">
                <v:path arrowok="t"/>
              </v:shape>
            </v:group>
            <v:group style="position:absolute;left:3438;top:-7639;width:2;height:2" coordorigin="3438,-7639" coordsize="2,2">
              <v:shape style="position:absolute;left:3438;top:-7639;width:2;height:2" coordorigin="3438,-7639" coordsize="0,1" path="m3438,-7639l3438,-7638e" filled="f" stroked="t" strokeweight="0pt" strokecolor="#3953A4">
                <v:path arrowok="t"/>
              </v:shape>
            </v:group>
            <v:group style="position:absolute;left:3438;top:-7714;width:2;height:757" coordorigin="3438,-7714" coordsize="2,757">
              <v:shape style="position:absolute;left:3438;top:-7714;width:2;height:757" coordorigin="3438,-7714" coordsize="0,757" path="m3438,-7714l3438,-6957e" filled="f" stroked="t" strokeweight=".05pt" strokecolor="#000000">
                <v:path arrowok="t"/>
              </v:shape>
            </v:group>
            <v:group style="position:absolute;left:3893;top:-6957;width:2;height:2" coordorigin="3893,-6957" coordsize="2,2">
              <v:shape style="position:absolute;left:3893;top:-6957;width:2;height:2" coordorigin="3893,-6957" coordsize="2,0" path="m3893,-6957l3894,-6957e" filled="f" stroked="t" strokeweight=".025pt" strokecolor="#3953A4">
                <v:path arrowok="t"/>
              </v:shape>
            </v:group>
            <v:group style="position:absolute;left:3438;top:-6957;width:757;height:2" coordorigin="3438,-6957" coordsize="757,2">
              <v:shape style="position:absolute;left:3438;top:-6957;width:757;height:2" coordorigin="3438,-6957" coordsize="757,0" path="m3438,-6957l4196,-6957e" filled="f" stroked="t" strokeweight=".05pt" strokecolor="#000000">
                <v:path arrowok="t"/>
              </v:shape>
            </v:group>
            <v:group style="position:absolute;left:3817;top:-7714;width:2;height:757" coordorigin="3817,-7714" coordsize="2,757">
              <v:shape style="position:absolute;left:3817;top:-7714;width:2;height:757" coordorigin="3817,-7714" coordsize="0,757" path="m3817,-7714l3817,-6957e" filled="f" stroked="t" strokeweight=".050005pt" strokecolor="#000000">
                <v:path arrowok="t"/>
              </v:shape>
            </v:group>
            <v:group style="position:absolute;left:3438;top:-7335;width:757;height:2" coordorigin="3438,-7335" coordsize="757,2">
              <v:shape style="position:absolute;left:3438;top:-7335;width:757;height:2" coordorigin="3438,-7335" coordsize="757,0" path="m3438,-7335l4196,-7335e" filled="f" stroked="t" strokeweight=".050009pt" strokecolor="#000000">
                <v:path arrowok="t"/>
              </v:shape>
            </v:group>
            <v:group style="position:absolute;left:4196;top:-7714;width:631;height:2" coordorigin="4196,-7714" coordsize="631,2">
              <v:shape style="position:absolute;left:4196;top:-7714;width:631;height:2" coordorigin="4196,-7714" coordsize="631,0" path="m4196,-7714l4827,-7714e" filled="f" stroked="t" strokeweight=".025pt" strokecolor="#3953A4">
                <v:path arrowok="t"/>
              </v:shape>
            </v:group>
            <v:group style="position:absolute;left:4196;top:-7714;width:44;height:2" coordorigin="4196,-7714" coordsize="44,2">
              <v:shape style="position:absolute;left:4196;top:-7714;width:44;height:2" coordorigin="4196,-7714" coordsize="44,0" path="m4196,-7714l4240,-7714e" filled="f" stroked="t" strokeweight="1.104pt" strokecolor="#3953A4">
                <v:path arrowok="t"/>
              </v:shape>
            </v:group>
            <v:group style="position:absolute;left:4240;top:-7725;width:2;height:22" coordorigin="4240,-7725" coordsize="2,22">
              <v:shape style="position:absolute;left:4240;top:-7725;width:2;height:22" coordorigin="4240,-7725" coordsize="0,22" path="m4240,-7725l4240,-7703e" filled="f" stroked="t" strokeweight=".025pt" strokecolor="#3953A4">
                <v:path arrowok="t"/>
              </v:shape>
            </v:group>
            <v:group style="position:absolute;left:4783;top:-7714;width:44;height:2" coordorigin="4783,-7714" coordsize="44,2">
              <v:shape style="position:absolute;left:4783;top:-7714;width:44;height:2" coordorigin="4783,-7714" coordsize="44,0" path="m4783,-7714l4827,-7714e" filled="f" stroked="t" strokeweight="1.104pt" strokecolor="#3953A4">
                <v:path arrowok="t"/>
              </v:shape>
            </v:group>
            <v:group style="position:absolute;left:4783;top:-7725;width:2;height:22" coordorigin="4783,-7725" coordsize="2,22">
              <v:shape style="position:absolute;left:4783;top:-7725;width:2;height:22" coordorigin="4783,-7725" coordsize="0,22" path="m4783,-7703l4783,-7725e" filled="f" stroked="t" strokeweight=".025pt" strokecolor="#3953A4">
                <v:path arrowok="t"/>
              </v:shape>
            </v:group>
            <v:group style="position:absolute;left:4827;top:-6957;width:757;height:2" coordorigin="4827,-6957" coordsize="757,2">
              <v:shape style="position:absolute;left:4827;top:-6957;width:757;height:2" coordorigin="4827,-6957" coordsize="757,0" path="m4827,-6957l5584,-6957e" filled="f" stroked="t" strokeweight=".05pt" strokecolor="#000000">
                <v:path arrowok="t"/>
              </v:shape>
            </v:group>
            <v:group style="position:absolute;left:4827;top:-7714;width:2;height:757" coordorigin="4827,-7714" coordsize="2,757">
              <v:shape style="position:absolute;left:4827;top:-7714;width:2;height:757" coordorigin="4827,-7714" coordsize="0,757" path="m4827,-7714l4827,-6957e" filled="f" stroked="t" strokeweight=".05pt" strokecolor="#000000">
                <v:path arrowok="t"/>
              </v:shape>
            </v:group>
            <v:group style="position:absolute;left:4827;top:-7335;width:757;height:2" coordorigin="4827,-7335" coordsize="757,2">
              <v:shape style="position:absolute;left:4827;top:-7335;width:757;height:2" coordorigin="4827,-7335" coordsize="757,0" path="m4827,-7335l5584,-7335e" filled="f" stroked="t" strokeweight=".050009pt" strokecolor="#000000">
                <v:path arrowok="t"/>
              </v:shape>
            </v:group>
            <v:group style="position:absolute;left:5206;top:-7714;width:2;height:757" coordorigin="5206,-7714" coordsize="2,757">
              <v:shape style="position:absolute;left:5206;top:-7714;width:2;height:757" coordorigin="5206,-7714" coordsize="0,757" path="m5206,-7714l5206,-6957e" filled="f" stroked="t" strokeweight=".050005pt" strokecolor="#000000">
                <v:path arrowok="t"/>
              </v:shape>
            </v:group>
            <v:group style="position:absolute;left:5584;top:-7714;width:379;height:2" coordorigin="5584,-7714" coordsize="379,2">
              <v:shape style="position:absolute;left:5584;top:-7714;width:379;height:2" coordorigin="5584,-7714" coordsize="379,0" path="m5584,-7714l5963,-7714e" filled="f" stroked="t" strokeweight=".025pt" strokecolor="#3953A4">
                <v:path arrowok="t"/>
              </v:shape>
            </v:group>
            <v:group style="position:absolute;left:5584;top:-7714;width:44;height:2" coordorigin="5584,-7714" coordsize="44,2">
              <v:shape style="position:absolute;left:5584;top:-7714;width:44;height:2" coordorigin="5584,-7714" coordsize="44,0" path="m5584,-7714l5629,-7714e" filled="f" stroked="t" strokeweight="1.104pt" strokecolor="#3953A4">
                <v:path arrowok="t"/>
              </v:shape>
            </v:group>
            <v:group style="position:absolute;left:5629;top:-7725;width:2;height:22" coordorigin="5629,-7725" coordsize="2,22">
              <v:shape style="position:absolute;left:5629;top:-7725;width:2;height:22" coordorigin="5629,-7725" coordsize="0,22" path="m5629,-7725l5629,-7703e" filled="f" stroked="t" strokeweight=".025pt" strokecolor="#3953A4">
                <v:path arrowok="t"/>
              </v:shape>
            </v:group>
            <v:group style="position:absolute;left:5919;top:-7714;width:44;height:2" coordorigin="5919,-7714" coordsize="44,2">
              <v:shape style="position:absolute;left:5919;top:-7714;width:44;height:2" coordorigin="5919,-7714" coordsize="44,0" path="m5919,-7714l5963,-7714e" filled="f" stroked="t" strokeweight="1.104pt" strokecolor="#3953A4">
                <v:path arrowok="t"/>
              </v:shape>
            </v:group>
            <v:group style="position:absolute;left:5919;top:-7725;width:2;height:22" coordorigin="5919,-7725" coordsize="2,22">
              <v:shape style="position:absolute;left:5919;top:-7725;width:2;height:22" coordorigin="5919,-7725" coordsize="0,22" path="m5919,-7703l5919,-7725e" filled="f" stroked="t" strokeweight=".025pt" strokecolor="#3953A4">
                <v:path arrowok="t"/>
              </v:shape>
            </v:group>
            <v:group style="position:absolute;left:5963;top:-7714;width:379;height:2" coordorigin="5963,-7714" coordsize="379,2">
              <v:shape style="position:absolute;left:5963;top:-7714;width:379;height:2" coordorigin="5963,-7714" coordsize="379,0" path="m5963,-7714l6342,-7714e" filled="f" stroked="t" strokeweight=".05pt" strokecolor="#000000">
                <v:path arrowok="t"/>
              </v:shape>
            </v:group>
            <v:group style="position:absolute;left:6332;top:-7758;width:2;height:44" coordorigin="6332,-7758" coordsize="2,44">
              <v:shape style="position:absolute;left:6332;top:-7758;width:2;height:44" coordorigin="6332,-7758" coordsize="0,44" path="m6332,-7758l6332,-7714e" filled="f" stroked="t" strokeweight=".554pt" strokecolor="#000000">
                <v:path arrowok="t"/>
              </v:shape>
            </v:group>
            <v:group style="position:absolute;left:6327;top:-7758;width:22;height:2" coordorigin="6327,-7758" coordsize="22,2">
              <v:shape style="position:absolute;left:6327;top:-7758;width:22;height:2" coordorigin="6327,-7758" coordsize="22,0" path="m6327,-7758l6349,-7758e" filled="f" stroked="t" strokeweight=".05pt" strokecolor="#000000">
                <v:path arrowok="t"/>
              </v:shape>
            </v:group>
            <v:group style="position:absolute;left:6343;top:-7758;width:2;height:44" coordorigin="6343,-7758" coordsize="2,44">
              <v:shape style="position:absolute;left:6343;top:-7758;width:2;height:44" coordorigin="6343,-7758" coordsize="0,44" path="m6343,-7758l6343,-7714e" filled="f" stroked="t" strokeweight=".552pt" strokecolor="#000000">
                <v:path arrowok="t"/>
              </v:shape>
            </v:group>
            <v:group style="position:absolute;left:4827;top:-7714;width:757;height:2" coordorigin="4827,-7714" coordsize="757,2">
              <v:shape style="position:absolute;left:4827;top:-7714;width:757;height:2" coordorigin="4827,-7714" coordsize="757,0" path="m4827,-7714l5584,-7714e" filled="f" stroked="t" strokeweight=".05pt" strokecolor="#000000">
                <v:path arrowok="t"/>
              </v:shape>
            </v:group>
            <v:group style="position:absolute;left:5584;top:-7639;width:2;height:2" coordorigin="5584,-7639" coordsize="2,2">
              <v:shape style="position:absolute;left:5584;top:-7639;width:2;height:2" coordorigin="5584,-7639" coordsize="0,1" path="m5584,-7639l5584,-7638e" filled="f" stroked="t" strokeweight="0pt" strokecolor="#3953A4">
                <v:path arrowok="t"/>
              </v:shape>
            </v:group>
            <v:group style="position:absolute;left:5584;top:-7714;width:2;height:757" coordorigin="5584,-7714" coordsize="2,757">
              <v:shape style="position:absolute;left:5584;top:-7714;width:2;height:757" coordorigin="5584,-7714" coordsize="0,757" path="m5584,-7714l5584,-6957e" filled="f" stroked="t" strokeweight=".05pt" strokecolor="#000000">
                <v:path arrowok="t"/>
              </v:shape>
            </v:group>
            <v:group style="position:absolute;left:4196;top:-7639;width:2;height:2" coordorigin="4196,-7639" coordsize="2,2">
              <v:shape style="position:absolute;left:4196;top:-7639;width:2;height:2" coordorigin="4196,-7639" coordsize="0,1" path="m4196,-7639l4196,-7638e" filled="f" stroked="t" strokeweight="0pt" strokecolor="#3953A4">
                <v:path arrowok="t"/>
              </v:shape>
            </v:group>
            <v:group style="position:absolute;left:4196;top:-7714;width:2;height:757" coordorigin="4196,-7714" coordsize="2,757">
              <v:shape style="position:absolute;left:4196;top:-7714;width:2;height:757" coordorigin="4196,-7714" coordsize="0,757" path="m4196,-7714l4196,-6957e" filled="f" stroked="t" strokeweight=".05pt" strokecolor="#000000">
                <v:path arrowok="t"/>
              </v:shape>
            </v:group>
            <v:group style="position:absolute;left:3438;top:-7714;width:757;height:2" coordorigin="3438,-7714" coordsize="757,2">
              <v:shape style="position:absolute;left:3438;top:-7714;width:757;height:2" coordorigin="3438,-7714" coordsize="757,0" path="m3438,-7714l4196,-7714e" filled="f" stroked="t" strokeweight=".05pt" strokecolor="#000000">
                <v:path arrowok="t"/>
              </v:shape>
            </v:group>
            <v:group style="position:absolute;left:1355;top:-5505;width:2;height:631" coordorigin="1355,-5505" coordsize="2,631">
              <v:shape style="position:absolute;left:1355;top:-5505;width:2;height:631" coordorigin="1355,-5505" coordsize="0,631" path="m1355,-5505l1355,-4874e" filled="f" stroked="t" strokeweight=".025pt" strokecolor="#3953A4">
                <v:path arrowok="t"/>
              </v:shape>
            </v:group>
            <v:group style="position:absolute;left:1368;top:-5505;width:63;height:2" coordorigin="1368,-5505" coordsize="63,2">
              <v:shape style="position:absolute;left:1368;top:-5505;width:63;height:2" coordorigin="1368,-5505" coordsize="63,0" path="m1368,-5505l1431,-5505e" filled="f" stroked="t" strokeweight=".025pt" strokecolor="#3953A4">
                <v:path arrowok="t"/>
              </v:shape>
            </v:group>
            <v:group style="position:absolute;left:1368;top:-4874;width:63;height:2" coordorigin="1368,-4874" coordsize="63,2">
              <v:shape style="position:absolute;left:1368;top:-4874;width:63;height:2" coordorigin="1368,-4874" coordsize="63,0" path="m1368,-4874l1431,-4874e" filled="f" stroked="t" strokeweight=".025pt" strokecolor="#3953A4">
                <v:path arrowok="t"/>
              </v:shape>
            </v:group>
            <v:group style="position:absolute;left:1361;top:-5505;width:2;height:44" coordorigin="1361,-5505" coordsize="2,44">
              <v:shape style="position:absolute;left:1361;top:-5505;width:2;height:44" coordorigin="1361,-5505" coordsize="0,44" path="m1361,-5505l1361,-5461e" filled="f" stroked="t" strokeweight=".552pt" strokecolor="#3953A4">
                <v:path arrowok="t"/>
              </v:shape>
            </v:group>
            <v:group style="position:absolute;left:1344;top:-5461;width:22;height:2" coordorigin="1344,-5461" coordsize="22,2">
              <v:shape style="position:absolute;left:1344;top:-5461;width:22;height:2" coordorigin="1344,-5461" coordsize="22,0" path="m1366,-5461l1344,-5461e" filled="f" stroked="t" strokeweight=".025pt" strokecolor="#3953A4">
                <v:path arrowok="t"/>
              </v:shape>
            </v:group>
            <v:group style="position:absolute;left:1350;top:-5505;width:2;height:44" coordorigin="1350,-5505" coordsize="2,44">
              <v:shape style="position:absolute;left:1350;top:-5505;width:2;height:44" coordorigin="1350,-5505" coordsize="0,44" path="m1350,-5505l1350,-5461e" filled="f" stroked="t" strokeweight=".552pt" strokecolor="#3953A4">
                <v:path arrowok="t"/>
              </v:shape>
            </v:group>
            <v:group style="position:absolute;left:1350;top:-4918;width:2;height:44" coordorigin="1350,-4918" coordsize="2,44">
              <v:shape style="position:absolute;left:1350;top:-4918;width:2;height:44" coordorigin="1350,-4918" coordsize="0,44" path="m1350,-4918l1350,-4874e" filled="f" stroked="t" strokeweight=".552pt" strokecolor="#3953A4">
                <v:path arrowok="t"/>
              </v:shape>
            </v:group>
            <v:group style="position:absolute;left:1344;top:-4918;width:22;height:2" coordorigin="1344,-4918" coordsize="22,2">
              <v:shape style="position:absolute;left:1344;top:-4918;width:22;height:2" coordorigin="1344,-4918" coordsize="22,0" path="m1344,-4918l1366,-4918e" filled="f" stroked="t" strokeweight=".025pt" strokecolor="#3953A4">
                <v:path arrowok="t"/>
              </v:shape>
            </v:group>
            <v:group style="position:absolute;left:1361;top:-4918;width:2;height:44" coordorigin="1361,-4918" coordsize="2,44">
              <v:shape style="position:absolute;left:1361;top:-4918;width:2;height:44" coordorigin="1361,-4918" coordsize="0,44" path="m1361,-4918l1361,-4874e" filled="f" stroked="t" strokeweight=".552pt" strokecolor="#3953A4">
                <v:path arrowok="t"/>
              </v:shape>
            </v:group>
            <v:group style="position:absolute;left:1292;top:-5505;width:379;height:2" coordorigin="1292,-5505" coordsize="379,2">
              <v:shape style="position:absolute;left:1292;top:-5505;width:379;height:2" coordorigin="1292,-5505" coordsize="379,0" path="m1292,-5505l1671,-5505e" filled="f" stroked="t" strokeweight=".05pt" strokecolor="#000000">
                <v:path arrowok="t"/>
              </v:shape>
            </v:group>
            <v:group style="position:absolute;left:1671;top:-6262;width:2;height:757" coordorigin="1671,-6262" coordsize="2,757">
              <v:shape style="position:absolute;left:1671;top:-6262;width:2;height:757" coordorigin="1671,-6262" coordsize="0,757" path="m1671,-6262l1671,-5505e" filled="f" stroked="t" strokeweight=".05pt" strokecolor="#000000">
                <v:path arrowok="t"/>
              </v:shape>
            </v:group>
            <v:group style="position:absolute;left:1292;top:-5884;width:379;height:2" coordorigin="1292,-5884" coordsize="379,2">
              <v:shape style="position:absolute;left:1292;top:-5884;width:379;height:2" coordorigin="1292,-5884" coordsize="379,0" path="m1292,-5884l1671,-5884e" filled="f" stroked="t" strokeweight=".05pt" strokecolor="#000000">
                <v:path arrowok="t"/>
              </v:shape>
            </v:group>
            <v:group style="position:absolute;left:1292;top:-6262;width:2;height:757" coordorigin="1292,-6262" coordsize="2,757">
              <v:shape style="position:absolute;left:1292;top:-6262;width:2;height:757" coordorigin="1292,-6262" coordsize="0,757" path="m1292,-6262l1292,-5505e" filled="f" stroked="t" strokeweight=".05pt" strokecolor="#000000">
                <v:path arrowok="t"/>
              </v:shape>
            </v:group>
            <v:group style="position:absolute;left:1355;top:-6957;width:2;height:694" coordorigin="1355,-6957" coordsize="2,694">
              <v:shape style="position:absolute;left:1355;top:-6957;width:2;height:694" coordorigin="1355,-6957" coordsize="0,694" path="m1355,-6957l1355,-6262e" filled="f" stroked="t" strokeweight=".025pt" strokecolor="#3953A4">
                <v:path arrowok="t"/>
              </v:shape>
            </v:group>
            <v:group style="position:absolute;left:1368;top:-6957;width:63;height:2" coordorigin="1368,-6957" coordsize="63,2">
              <v:shape style="position:absolute;left:1368;top:-6957;width:63;height:2" coordorigin="1368,-6957" coordsize="63,0" path="m1368,-6957l1431,-6957e" filled="f" stroked="t" strokeweight=".025pt" strokecolor="#3953A4">
                <v:path arrowok="t"/>
              </v:shape>
            </v:group>
            <v:group style="position:absolute;left:1368;top:-6262;width:63;height:2" coordorigin="1368,-6262" coordsize="63,2">
              <v:shape style="position:absolute;left:1368;top:-6262;width:63;height:2" coordorigin="1368,-6262" coordsize="63,0" path="m1368,-6262l1431,-6262e" filled="f" stroked="t" strokeweight=".025pt" strokecolor="#3953A4">
                <v:path arrowok="t"/>
              </v:shape>
            </v:group>
            <v:group style="position:absolute;left:1361;top:-6957;width:2;height:44" coordorigin="1361,-6957" coordsize="2,44">
              <v:shape style="position:absolute;left:1361;top:-6957;width:2;height:44" coordorigin="1361,-6957" coordsize="0,44" path="m1361,-6957l1361,-6913e" filled="f" stroked="t" strokeweight=".552pt" strokecolor="#3953A4">
                <v:path arrowok="t"/>
              </v:shape>
            </v:group>
            <v:group style="position:absolute;left:1344;top:-6913;width:22;height:2" coordorigin="1344,-6913" coordsize="22,2">
              <v:shape style="position:absolute;left:1344;top:-6913;width:22;height:2" coordorigin="1344,-6913" coordsize="22,0" path="m1366,-6913l1344,-6913e" filled="f" stroked="t" strokeweight=".025pt" strokecolor="#3953A4">
                <v:path arrowok="t"/>
              </v:shape>
            </v:group>
            <v:group style="position:absolute;left:1350;top:-6957;width:2;height:44" coordorigin="1350,-6957" coordsize="2,44">
              <v:shape style="position:absolute;left:1350;top:-6957;width:2;height:44" coordorigin="1350,-6957" coordsize="0,44" path="m1350,-6957l1350,-6913e" filled="f" stroked="t" strokeweight=".552pt" strokecolor="#3953A4">
                <v:path arrowok="t"/>
              </v:shape>
            </v:group>
            <v:group style="position:absolute;left:1350;top:-6307;width:2;height:44" coordorigin="1350,-6307" coordsize="2,44">
              <v:shape style="position:absolute;left:1350;top:-6307;width:2;height:44" coordorigin="1350,-6307" coordsize="0,44" path="m1350,-6307l1350,-6262e" filled="f" stroked="t" strokeweight=".552pt" strokecolor="#3953A4">
                <v:path arrowok="t"/>
              </v:shape>
            </v:group>
            <v:group style="position:absolute;left:1344;top:-6307;width:22;height:2" coordorigin="1344,-6307" coordsize="22,2">
              <v:shape style="position:absolute;left:1344;top:-6307;width:22;height:2" coordorigin="1344,-6307" coordsize="22,0" path="m1344,-6307l1366,-6307e" filled="f" stroked="t" strokeweight=".025pt" strokecolor="#3953A4">
                <v:path arrowok="t"/>
              </v:shape>
            </v:group>
            <v:group style="position:absolute;left:1361;top:-6307;width:2;height:44" coordorigin="1361,-6307" coordsize="2,44">
              <v:shape style="position:absolute;left:1361;top:-6307;width:2;height:44" coordorigin="1361,-6307" coordsize="0,44" path="m1361,-6307l1361,-6262e" filled="f" stroked="t" strokeweight=".552pt" strokecolor="#3953A4">
                <v:path arrowok="t"/>
              </v:shape>
            </v:group>
            <v:group style="position:absolute;left:1292;top:-6262;width:379;height:2" coordorigin="1292,-6262" coordsize="379,2">
              <v:shape style="position:absolute;left:1292;top:-6262;width:379;height:2" coordorigin="1292,-6262" coordsize="379,0" path="m1671,-6262l1292,-6262e" filled="f" stroked="t" strokeweight=".05pt" strokecolor="#000000">
                <v:path arrowok="t"/>
              </v:shape>
            </v:group>
            <v:group style="position:absolute;left:6279;top:-5505;width:2;height:631" coordorigin="6279,-5505" coordsize="2,631">
              <v:shape style="position:absolute;left:6279;top:-5505;width:2;height:631" coordorigin="6279,-5505" coordsize="0,631" path="m6279,-5505l6279,-4874e" filled="f" stroked="t" strokeweight=".025pt" strokecolor="#3953A4">
                <v:path arrowok="t"/>
              </v:shape>
            </v:group>
            <v:group style="position:absolute;left:6203;top:-5505;width:63;height:2" coordorigin="6203,-5505" coordsize="63,2">
              <v:shape style="position:absolute;left:6203;top:-5505;width:63;height:2" coordorigin="6203,-5505" coordsize="63,0" path="m6266,-5505l6203,-5505e" filled="f" stroked="t" strokeweight=".025pt" strokecolor="#3953A4">
                <v:path arrowok="t"/>
              </v:shape>
            </v:group>
            <v:group style="position:absolute;left:6203;top:-4874;width:63;height:2" coordorigin="6203,-4874" coordsize="63,2">
              <v:shape style="position:absolute;left:6203;top:-4874;width:63;height:2" coordorigin="6203,-4874" coordsize="63,0" path="m6266,-4874l6203,-4874e" filled="f" stroked="t" strokeweight=".025pt" strokecolor="#3953A4">
                <v:path arrowok="t"/>
              </v:shape>
            </v:group>
            <v:group style="position:absolute;left:6284;top:-5505;width:2;height:44" coordorigin="6284,-5505" coordsize="2,44">
              <v:shape style="position:absolute;left:6284;top:-5505;width:2;height:44" coordorigin="6284,-5505" coordsize="0,44" path="m6284,-5505l6284,-5461e" filled="f" stroked="t" strokeweight=".552pt" strokecolor="#3953A4">
                <v:path arrowok="t"/>
              </v:shape>
            </v:group>
            <v:group style="position:absolute;left:6268;top:-5461;width:22;height:2" coordorigin="6268,-5461" coordsize="22,2">
              <v:shape style="position:absolute;left:6268;top:-5461;width:22;height:2" coordorigin="6268,-5461" coordsize="22,0" path="m6290,-5461l6268,-5461e" filled="f" stroked="t" strokeweight=".025pt" strokecolor="#3953A4">
                <v:path arrowok="t"/>
              </v:shape>
            </v:group>
            <v:group style="position:absolute;left:6273;top:-5505;width:2;height:44" coordorigin="6273,-5505" coordsize="2,44">
              <v:shape style="position:absolute;left:6273;top:-5505;width:2;height:44" coordorigin="6273,-5505" coordsize="0,44" path="m6273,-5505l6273,-5461e" filled="f" stroked="t" strokeweight=".552pt" strokecolor="#3953A4">
                <v:path arrowok="t"/>
              </v:shape>
            </v:group>
            <v:group style="position:absolute;left:6273;top:-4918;width:2;height:44" coordorigin="6273,-4918" coordsize="2,44">
              <v:shape style="position:absolute;left:6273;top:-4918;width:2;height:44" coordorigin="6273,-4918" coordsize="0,44" path="m6273,-4918l6273,-4874e" filled="f" stroked="t" strokeweight=".552pt" strokecolor="#3953A4">
                <v:path arrowok="t"/>
              </v:shape>
            </v:group>
            <v:group style="position:absolute;left:6268;top:-4918;width:22;height:2" coordorigin="6268,-4918" coordsize="22,2">
              <v:shape style="position:absolute;left:6268;top:-4918;width:22;height:2" coordorigin="6268,-4918" coordsize="22,0" path="m6268,-4918l6290,-4918e" filled="f" stroked="t" strokeweight=".025pt" strokecolor="#3953A4">
                <v:path arrowok="t"/>
              </v:shape>
            </v:group>
            <v:group style="position:absolute;left:6284;top:-4918;width:2;height:44" coordorigin="6284,-4918" coordsize="2,44">
              <v:shape style="position:absolute;left:6284;top:-4918;width:2;height:44" coordorigin="6284,-4918" coordsize="0,44" path="m6284,-4918l6284,-4874e" filled="f" stroked="t" strokeweight=".552pt" strokecolor="#3953A4">
                <v:path arrowok="t"/>
              </v:shape>
            </v:group>
            <v:group style="position:absolute;left:5963;top:-5505;width:379;height:2" coordorigin="5963,-5505" coordsize="379,2">
              <v:shape style="position:absolute;left:5963;top:-5505;width:379;height:2" coordorigin="5963,-5505" coordsize="379,0" path="m6342,-5505l5963,-5505e" filled="f" stroked="t" strokeweight=".05pt" strokecolor="#000000">
                <v:path arrowok="t"/>
              </v:shape>
            </v:group>
            <v:group style="position:absolute;left:5963;top:-6262;width:2;height:757" coordorigin="5963,-6262" coordsize="2,757">
              <v:shape style="position:absolute;left:5963;top:-6262;width:2;height:757" coordorigin="5963,-6262" coordsize="0,757" path="m5963,-6262l5963,-5505e" filled="f" stroked="t" strokeweight=".05pt" strokecolor="#000000">
                <v:path arrowok="t"/>
              </v:shape>
            </v:group>
            <v:group style="position:absolute;left:5963;top:-5884;width:379;height:2" coordorigin="5963,-5884" coordsize="379,2">
              <v:shape style="position:absolute;left:5963;top:-5884;width:379;height:2" coordorigin="5963,-5884" coordsize="379,0" path="m5963,-5884l6342,-5884e" filled="f" stroked="t" strokeweight=".05pt" strokecolor="#000000">
                <v:path arrowok="t"/>
              </v:shape>
            </v:group>
            <v:group style="position:absolute;left:6342;top:-6262;width:2;height:757" coordorigin="6342,-6262" coordsize="2,757">
              <v:shape style="position:absolute;left:6342;top:-6262;width:2;height:757" coordorigin="6342,-6262" coordsize="0,757" path="m6342,-6262l6342,-5505e" filled="f" stroked="t" strokeweight=".05pt" strokecolor="#000000">
                <v:path arrowok="t"/>
              </v:shape>
            </v:group>
            <v:group style="position:absolute;left:6279;top:-6957;width:2;height:694" coordorigin="6279,-6957" coordsize="2,694">
              <v:shape style="position:absolute;left:6279;top:-6957;width:2;height:694" coordorigin="6279,-6957" coordsize="0,694" path="m6279,-6957l6279,-6262e" filled="f" stroked="t" strokeweight=".025pt" strokecolor="#3953A4">
                <v:path arrowok="t"/>
              </v:shape>
            </v:group>
            <v:group style="position:absolute;left:6203;top:-6957;width:63;height:2" coordorigin="6203,-6957" coordsize="63,2">
              <v:shape style="position:absolute;left:6203;top:-6957;width:63;height:2" coordorigin="6203,-6957" coordsize="63,0" path="m6266,-6957l6203,-6957e" filled="f" stroked="t" strokeweight=".025pt" strokecolor="#3953A4">
                <v:path arrowok="t"/>
              </v:shape>
            </v:group>
            <v:group style="position:absolute;left:6203;top:-6262;width:63;height:2" coordorigin="6203,-6262" coordsize="63,2">
              <v:shape style="position:absolute;left:6203;top:-6262;width:63;height:2" coordorigin="6203,-6262" coordsize="63,0" path="m6266,-6262l6203,-6262e" filled="f" stroked="t" strokeweight=".025pt" strokecolor="#3953A4">
                <v:path arrowok="t"/>
              </v:shape>
            </v:group>
            <v:group style="position:absolute;left:6284;top:-6957;width:2;height:44" coordorigin="6284,-6957" coordsize="2,44">
              <v:shape style="position:absolute;left:6284;top:-6957;width:2;height:44" coordorigin="6284,-6957" coordsize="0,44" path="m6284,-6957l6284,-6913e" filled="f" stroked="t" strokeweight=".552pt" strokecolor="#3953A4">
                <v:path arrowok="t"/>
              </v:shape>
            </v:group>
            <v:group style="position:absolute;left:6268;top:-6913;width:22;height:2" coordorigin="6268,-6913" coordsize="22,2">
              <v:shape style="position:absolute;left:6268;top:-6913;width:22;height:2" coordorigin="6268,-6913" coordsize="22,0" path="m6290,-6913l6268,-6913e" filled="f" stroked="t" strokeweight=".025pt" strokecolor="#3953A4">
                <v:path arrowok="t"/>
              </v:shape>
            </v:group>
            <v:group style="position:absolute;left:6273;top:-6957;width:2;height:44" coordorigin="6273,-6957" coordsize="2,44">
              <v:shape style="position:absolute;left:6273;top:-6957;width:2;height:44" coordorigin="6273,-6957" coordsize="0,44" path="m6273,-6957l6273,-6913e" filled="f" stroked="t" strokeweight=".552pt" strokecolor="#3953A4">
                <v:path arrowok="t"/>
              </v:shape>
            </v:group>
            <v:group style="position:absolute;left:6273;top:-6307;width:2;height:44" coordorigin="6273,-6307" coordsize="2,44">
              <v:shape style="position:absolute;left:6273;top:-6307;width:2;height:44" coordorigin="6273,-6307" coordsize="0,44" path="m6273,-6307l6273,-6262e" filled="f" stroked="t" strokeweight=".552pt" strokecolor="#3953A4">
                <v:path arrowok="t"/>
              </v:shape>
            </v:group>
            <v:group style="position:absolute;left:6268;top:-6307;width:22;height:2" coordorigin="6268,-6307" coordsize="22,2">
              <v:shape style="position:absolute;left:6268;top:-6307;width:22;height:2" coordorigin="6268,-6307" coordsize="22,0" path="m6268,-6307l6290,-6307e" filled="f" stroked="t" strokeweight=".025pt" strokecolor="#3953A4">
                <v:path arrowok="t"/>
              </v:shape>
            </v:group>
            <v:group style="position:absolute;left:6284;top:-6307;width:2;height:44" coordorigin="6284,-6307" coordsize="2,44">
              <v:shape style="position:absolute;left:6284;top:-6307;width:2;height:44" coordorigin="6284,-6307" coordsize="0,44" path="m6284,-6307l6284,-6262e" filled="f" stroked="t" strokeweight=".552pt" strokecolor="#3953A4">
                <v:path arrowok="t"/>
              </v:shape>
            </v:group>
            <v:group style="position:absolute;left:5963;top:-6262;width:379;height:2" coordorigin="5963,-6262" coordsize="379,2">
              <v:shape style="position:absolute;left:5963;top:-6262;width:379;height:2" coordorigin="5963,-6262" coordsize="379,0" path="m5963,-6262l6342,-6262e" filled="f" stroked="t" strokeweight=".05pt" strokecolor="#000000">
                <v:path arrowok="t"/>
              </v:shape>
            </v:group>
            <v:group style="position:absolute;left:1292;top:-6957;width:379;height:2" coordorigin="1292,-6957" coordsize="379,2">
              <v:shape style="position:absolute;left:1292;top:-6957;width:379;height:2" coordorigin="1292,-6957" coordsize="379,0" path="m1292,-6957l1671,-6957e" filled="f" stroked="t" strokeweight=".05pt" strokecolor="#000000">
                <v:path arrowok="t"/>
              </v:shape>
            </v:group>
            <v:group style="position:absolute;left:1671;top:-7639;width:2;height:2" coordorigin="1671,-7639" coordsize="2,2">
              <v:shape style="position:absolute;left:1671;top:-7639;width:2;height:2" coordorigin="1671,-7639" coordsize="0,1" path="m1671,-7639l1671,-7638e" filled="f" stroked="t" strokeweight="0pt" strokecolor="#3953A4">
                <v:path arrowok="t"/>
              </v:shape>
            </v:group>
            <v:group style="position:absolute;left:1671;top:-7714;width:2;height:757" coordorigin="1671,-7714" coordsize="2,757">
              <v:shape style="position:absolute;left:1671;top:-7714;width:2;height:757" coordorigin="1671,-7714" coordsize="0,757" path="m1671,-7714l1671,-6957e" filled="f" stroked="t" strokeweight=".05pt" strokecolor="#000000">
                <v:path arrowok="t"/>
              </v:shape>
            </v:group>
            <v:group style="position:absolute;left:1292;top:-7335;width:379;height:2" coordorigin="1292,-7335" coordsize="379,2">
              <v:shape style="position:absolute;left:1292;top:-7335;width:379;height:2" coordorigin="1292,-7335" coordsize="379,0" path="m1292,-7335l1671,-7335e" filled="f" stroked="t" strokeweight=".05pt" strokecolor="#000000">
                <v:path arrowok="t"/>
              </v:shape>
            </v:group>
            <v:group style="position:absolute;left:1292;top:-7714;width:2;height:757" coordorigin="1292,-7714" coordsize="2,757">
              <v:shape style="position:absolute;left:1292;top:-7714;width:2;height:757" coordorigin="1292,-7714" coordsize="0,757" path="m1292,-7714l1292,-6957e" filled="f" stroked="t" strokeweight=".05pt" strokecolor="#000000">
                <v:path arrowok="t"/>
              </v:shape>
            </v:group>
            <v:group style="position:absolute;left:1292;top:-7714;width:379;height:2" coordorigin="1292,-7714" coordsize="379,2">
              <v:shape style="position:absolute;left:1292;top:-7714;width:379;height:2" coordorigin="1292,-7714" coordsize="379,0" path="m1671,-7714l1292,-7714e" filled="f" stroked="t" strokeweight=".05pt" strokecolor="#000000">
                <v:path arrowok="t"/>
              </v:shape>
            </v:group>
            <v:group style="position:absolute;left:5963;top:-6957;width:379;height:2" coordorigin="5963,-6957" coordsize="379,2">
              <v:shape style="position:absolute;left:5963;top:-6957;width:379;height:2" coordorigin="5963,-6957" coordsize="379,0" path="m6342,-6957l5963,-6957e" filled="f" stroked="t" strokeweight=".05pt" strokecolor="#000000">
                <v:path arrowok="t"/>
              </v:shape>
            </v:group>
            <v:group style="position:absolute;left:5963;top:-7714;width:2;height:757" coordorigin="5963,-7714" coordsize="2,757">
              <v:shape style="position:absolute;left:5963;top:-7714;width:2;height:757" coordorigin="5963,-7714" coordsize="0,757" path="m5963,-7714l5963,-6957e" filled="f" stroked="t" strokeweight=".05pt" strokecolor="#000000">
                <v:path arrowok="t"/>
              </v:shape>
            </v:group>
            <v:group style="position:absolute;left:5963;top:-7335;width:379;height:2" coordorigin="5963,-7335" coordsize="379,2">
              <v:shape style="position:absolute;left:5963;top:-7335;width:379;height:2" coordorigin="5963,-7335" coordsize="379,0" path="m5963,-7335l6342,-7335e" filled="f" stroked="t" strokeweight=".05pt" strokecolor="#000000">
                <v:path arrowok="t"/>
              </v:shape>
            </v:group>
            <v:group style="position:absolute;left:6343;top:-8093;width:2;height:44" coordorigin="6343,-8093" coordsize="2,44">
              <v:shape style="position:absolute;left:6343;top:-8093;width:2;height:44" coordorigin="6343,-8093" coordsize="0,44" path="m6343,-8093l6343,-8049e" filled="f" stroked="t" strokeweight=".552pt" strokecolor="#000000">
                <v:path arrowok="t"/>
              </v:shape>
            </v:group>
            <v:group style="position:absolute;left:6327;top:-8049;width:22;height:2" coordorigin="6327,-8049" coordsize="22,2">
              <v:shape style="position:absolute;left:6327;top:-8049;width:22;height:2" coordorigin="6327,-8049" coordsize="22,0" path="m6349,-8049l6327,-8049e" filled="f" stroked="t" strokeweight=".05pt" strokecolor="#000000">
                <v:path arrowok="t"/>
              </v:shape>
            </v:group>
            <v:group style="position:absolute;left:6332;top:-8093;width:2;height:44" coordorigin="6332,-8093" coordsize="2,44">
              <v:shape style="position:absolute;left:6332;top:-8093;width:2;height:44" coordorigin="6332,-8093" coordsize="0,44" path="m6332,-8093l6332,-8049e" filled="f" stroked="t" strokeweight=".554pt" strokecolor="#000000">
                <v:path arrowok="t"/>
              </v:shape>
            </v:group>
            <v:group style="position:absolute;left:6341;top:-8093;width:2;height:1136" coordorigin="6341,-8093" coordsize="2,1136">
              <v:shape style="position:absolute;left:6341;top:-8093;width:2;height:1136" coordorigin="6341,-8093" coordsize="0,1136" path="m6341,-8093l6341,-6957e" filled="f" stroked="t" strokeweight=".128995pt" strokecolor="#000000">
                <v:path arrowok="t"/>
              </v:shape>
            </v:group>
            <v:group style="position:absolute;left:5963;top:-3169;width:379;height:2" coordorigin="5963,-3169" coordsize="379,2">
              <v:shape style="position:absolute;left:5963;top:-3169;width:379;height:2" coordorigin="5963,-3169" coordsize="379,0" path="m6342,-3169l5963,-3169e" filled="f" stroked="t" strokeweight=".05pt" strokecolor="#000000">
                <v:path arrowok="t"/>
              </v:shape>
            </v:group>
            <v:group style="position:absolute;left:5963;top:-3245;width:2;height:2" coordorigin="5963,-3245" coordsize="2,2">
              <v:shape style="position:absolute;left:5963;top:-3245;width:2;height:2" coordorigin="5963,-3245" coordsize="0,0" path="m5963,-3245l5963,-3245e" filled="f" stroked="t" strokeweight="0pt" strokecolor="#3953A4">
                <v:path arrowok="t"/>
              </v:shape>
            </v:group>
            <v:group style="position:absolute;left:5963;top:-3927;width:2;height:757" coordorigin="5963,-3927" coordsize="2,757">
              <v:shape style="position:absolute;left:5963;top:-3927;width:2;height:757" coordorigin="5963,-3927" coordsize="0,757" path="m5963,-3927l5963,-3169e" filled="f" stroked="t" strokeweight=".05pt" strokecolor="#000000">
                <v:path arrowok="t"/>
              </v:shape>
            </v:group>
            <v:group style="position:absolute;left:5963;top:-3548;width:379;height:2" coordorigin="5963,-3548" coordsize="379,2">
              <v:shape style="position:absolute;left:5963;top:-3548;width:379;height:2" coordorigin="5963,-3548" coordsize="379,0" path="m5963,-3548l6342,-3548e" filled="f" stroked="t" strokeweight=".05pt" strokecolor="#000000">
                <v:path arrowok="t"/>
              </v:shape>
            </v:group>
            <v:group style="position:absolute;left:6279;top:-4495;width:2;height:568" coordorigin="6279,-4495" coordsize="2,568">
              <v:shape style="position:absolute;left:6279;top:-4495;width:2;height:568" coordorigin="6279,-4495" coordsize="0,568" path="m6279,-4495l6279,-3927e" filled="f" stroked="t" strokeweight=".025pt" strokecolor="#3953A4">
                <v:path arrowok="t"/>
              </v:shape>
            </v:group>
            <v:group style="position:absolute;left:6203;top:-4495;width:63;height:2" coordorigin="6203,-4495" coordsize="63,2">
              <v:shape style="position:absolute;left:6203;top:-4495;width:63;height:2" coordorigin="6203,-4495" coordsize="63,0" path="m6266,-4495l6203,-4495e" filled="f" stroked="t" strokeweight=".025pt" strokecolor="#3953A4">
                <v:path arrowok="t"/>
              </v:shape>
            </v:group>
            <v:group style="position:absolute;left:6203;top:-3927;width:63;height:2" coordorigin="6203,-3927" coordsize="63,2">
              <v:shape style="position:absolute;left:6203;top:-3927;width:63;height:2" coordorigin="6203,-3927" coordsize="63,0" path="m6266,-3927l6203,-3927e" filled="f" stroked="t" strokeweight=".025pt" strokecolor="#3953A4">
                <v:path arrowok="t"/>
              </v:shape>
            </v:group>
            <v:group style="position:absolute;left:6284;top:-4495;width:2;height:44" coordorigin="6284,-4495" coordsize="2,44">
              <v:shape style="position:absolute;left:6284;top:-4495;width:2;height:44" coordorigin="6284,-4495" coordsize="0,44" path="m6284,-4495l6284,-4451e" filled="f" stroked="t" strokeweight=".552pt" strokecolor="#3953A4">
                <v:path arrowok="t"/>
              </v:shape>
            </v:group>
            <v:group style="position:absolute;left:6268;top:-4451;width:22;height:2" coordorigin="6268,-4451" coordsize="22,2">
              <v:shape style="position:absolute;left:6268;top:-4451;width:22;height:2" coordorigin="6268,-4451" coordsize="22,0" path="m6290,-4451l6268,-4451e" filled="f" stroked="t" strokeweight=".025pt" strokecolor="#3953A4">
                <v:path arrowok="t"/>
              </v:shape>
            </v:group>
            <v:group style="position:absolute;left:6273;top:-4495;width:2;height:44" coordorigin="6273,-4495" coordsize="2,44">
              <v:shape style="position:absolute;left:6273;top:-4495;width:2;height:44" coordorigin="6273,-4495" coordsize="0,44" path="m6273,-4495l6273,-4451e" filled="f" stroked="t" strokeweight=".552pt" strokecolor="#3953A4">
                <v:path arrowok="t"/>
              </v:shape>
            </v:group>
            <v:group style="position:absolute;left:6273;top:-3971;width:2;height:44" coordorigin="6273,-3971" coordsize="2,44">
              <v:shape style="position:absolute;left:6273;top:-3971;width:2;height:44" coordorigin="6273,-3971" coordsize="0,44" path="m6273,-3971l6273,-3927e" filled="f" stroked="t" strokeweight=".552pt" strokecolor="#3953A4">
                <v:path arrowok="t"/>
              </v:shape>
            </v:group>
            <v:group style="position:absolute;left:6268;top:-3971;width:22;height:2" coordorigin="6268,-3971" coordsize="22,2">
              <v:shape style="position:absolute;left:6268;top:-3971;width:22;height:2" coordorigin="6268,-3971" coordsize="22,0" path="m6268,-3971l6290,-3971e" filled="f" stroked="t" strokeweight=".025pt" strokecolor="#3953A4">
                <v:path arrowok="t"/>
              </v:shape>
            </v:group>
            <v:group style="position:absolute;left:6284;top:-3971;width:2;height:44" coordorigin="6284,-3971" coordsize="2,44">
              <v:shape style="position:absolute;left:6284;top:-3971;width:2;height:44" coordorigin="6284,-3971" coordsize="0,44" path="m6284,-3971l6284,-3927e" filled="f" stroked="t" strokeweight=".552pt" strokecolor="#3953A4">
                <v:path arrowok="t"/>
              </v:shape>
            </v:group>
            <v:group style="position:absolute;left:6342;top:-3927;width:2;height:757" coordorigin="6342,-3927" coordsize="2,757">
              <v:shape style="position:absolute;left:6342;top:-3927;width:2;height:757" coordorigin="6342,-3927" coordsize="0,757" path="m6342,-3927l6342,-3169e" filled="f" stroked="t" strokeweight=".05pt" strokecolor="#000000">
                <v:path arrowok="t"/>
              </v:shape>
            </v:group>
            <v:group style="position:absolute;left:5963;top:-3927;width:379;height:2" coordorigin="5963,-3927" coordsize="379,2">
              <v:shape style="position:absolute;left:5963;top:-3927;width:379;height:2" coordorigin="5963,-3927" coordsize="379,0" path="m5963,-3927l6342,-3927e" filled="f" stroked="t" strokeweight=".05pt" strokecolor="#000000">
                <v:path arrowok="t"/>
              </v:shape>
            </v:group>
            <v:group style="position:absolute;left:1292;top:-3169;width:379;height:2" coordorigin="1292,-3169" coordsize="379,2">
              <v:shape style="position:absolute;left:1292;top:-3169;width:379;height:2" coordorigin="1292,-3169" coordsize="379,0" path="m1292,-3169l1671,-3169e" filled="f" stroked="t" strokeweight=".05pt" strokecolor="#000000">
                <v:path arrowok="t"/>
              </v:shape>
            </v:group>
            <v:group style="position:absolute;left:1671;top:-3245;width:2;height:2" coordorigin="1671,-3245" coordsize="2,2">
              <v:shape style="position:absolute;left:1671;top:-3245;width:2;height:2" coordorigin="1671,-3245" coordsize="0,0" path="m1671,-3245l1671,-3245e" filled="f" stroked="t" strokeweight="0pt" strokecolor="#3953A4">
                <v:path arrowok="t"/>
              </v:shape>
            </v:group>
            <v:group style="position:absolute;left:1671;top:-3927;width:2;height:757" coordorigin="1671,-3927" coordsize="2,757">
              <v:shape style="position:absolute;left:1671;top:-3927;width:2;height:757" coordorigin="1671,-3927" coordsize="0,757" path="m1671,-3927l1671,-3169e" filled="f" stroked="t" strokeweight=".05pt" strokecolor="#000000">
                <v:path arrowok="t"/>
              </v:shape>
            </v:group>
            <v:group style="position:absolute;left:1292;top:-3548;width:379;height:2" coordorigin="1292,-3548" coordsize="379,2">
              <v:shape style="position:absolute;left:1292;top:-3548;width:379;height:2" coordorigin="1292,-3548" coordsize="379,0" path="m1292,-3548l1671,-3548e" filled="f" stroked="t" strokeweight=".05pt" strokecolor="#000000">
                <v:path arrowok="t"/>
              </v:shape>
            </v:group>
            <v:group style="position:absolute;left:1355;top:-4495;width:2;height:568" coordorigin="1355,-4495" coordsize="2,568">
              <v:shape style="position:absolute;left:1355;top:-4495;width:2;height:568" coordorigin="1355,-4495" coordsize="0,568" path="m1355,-4495l1355,-3927e" filled="f" stroked="t" strokeweight=".025pt" strokecolor="#3953A4">
                <v:path arrowok="t"/>
              </v:shape>
            </v:group>
            <v:group style="position:absolute;left:1368;top:-4495;width:63;height:2" coordorigin="1368,-4495" coordsize="63,2">
              <v:shape style="position:absolute;left:1368;top:-4495;width:63;height:2" coordorigin="1368,-4495" coordsize="63,0" path="m1368,-4495l1431,-4495e" filled="f" stroked="t" strokeweight=".025pt" strokecolor="#3953A4">
                <v:path arrowok="t"/>
              </v:shape>
            </v:group>
            <v:group style="position:absolute;left:1368;top:-3927;width:63;height:2" coordorigin="1368,-3927" coordsize="63,2">
              <v:shape style="position:absolute;left:1368;top:-3927;width:63;height:2" coordorigin="1368,-3927" coordsize="63,0" path="m1368,-3927l1431,-3927e" filled="f" stroked="t" strokeweight=".025pt" strokecolor="#3953A4">
                <v:path arrowok="t"/>
              </v:shape>
            </v:group>
            <v:group style="position:absolute;left:1361;top:-4495;width:2;height:44" coordorigin="1361,-4495" coordsize="2,44">
              <v:shape style="position:absolute;left:1361;top:-4495;width:2;height:44" coordorigin="1361,-4495" coordsize="0,44" path="m1361,-4495l1361,-4451e" filled="f" stroked="t" strokeweight=".552pt" strokecolor="#3953A4">
                <v:path arrowok="t"/>
              </v:shape>
            </v:group>
            <v:group style="position:absolute;left:1344;top:-4451;width:22;height:2" coordorigin="1344,-4451" coordsize="22,2">
              <v:shape style="position:absolute;left:1344;top:-4451;width:22;height:2" coordorigin="1344,-4451" coordsize="22,0" path="m1366,-4451l1344,-4451e" filled="f" stroked="t" strokeweight=".025pt" strokecolor="#3953A4">
                <v:path arrowok="t"/>
              </v:shape>
            </v:group>
            <v:group style="position:absolute;left:1350;top:-4495;width:2;height:44" coordorigin="1350,-4495" coordsize="2,44">
              <v:shape style="position:absolute;left:1350;top:-4495;width:2;height:44" coordorigin="1350,-4495" coordsize="0,44" path="m1350,-4495l1350,-4451e" filled="f" stroked="t" strokeweight=".552pt" strokecolor="#3953A4">
                <v:path arrowok="t"/>
              </v:shape>
            </v:group>
            <v:group style="position:absolute;left:1350;top:-3971;width:2;height:44" coordorigin="1350,-3971" coordsize="2,44">
              <v:shape style="position:absolute;left:1350;top:-3971;width:2;height:44" coordorigin="1350,-3971" coordsize="0,44" path="m1350,-3971l1350,-3927e" filled="f" stroked="t" strokeweight=".552pt" strokecolor="#3953A4">
                <v:path arrowok="t"/>
              </v:shape>
            </v:group>
            <v:group style="position:absolute;left:1344;top:-3971;width:22;height:2" coordorigin="1344,-3971" coordsize="22,2">
              <v:shape style="position:absolute;left:1344;top:-3971;width:22;height:2" coordorigin="1344,-3971" coordsize="22,0" path="m1344,-3971l1366,-3971e" filled="f" stroked="t" strokeweight=".025pt" strokecolor="#3953A4">
                <v:path arrowok="t"/>
              </v:shape>
            </v:group>
            <v:group style="position:absolute;left:1361;top:-3971;width:2;height:44" coordorigin="1361,-3971" coordsize="2,44">
              <v:shape style="position:absolute;left:1361;top:-3971;width:2;height:44" coordorigin="1361,-3971" coordsize="0,44" path="m1361,-3971l1361,-3927e" filled="f" stroked="t" strokeweight=".552pt" strokecolor="#3953A4">
                <v:path arrowok="t"/>
              </v:shape>
            </v:group>
            <v:group style="position:absolute;left:1292;top:-3927;width:2;height:757" coordorigin="1292,-3927" coordsize="2,757">
              <v:shape style="position:absolute;left:1292;top:-3927;width:2;height:757" coordorigin="1292,-3927" coordsize="0,757" path="m1292,-3927l1292,-3169e" filled="f" stroked="t" strokeweight=".05pt" strokecolor="#000000">
                <v:path arrowok="t"/>
              </v:shape>
            </v:group>
            <v:group style="position:absolute;left:1292;top:-3927;width:379;height:2" coordorigin="1292,-3927" coordsize="379,2">
              <v:shape style="position:absolute;left:1292;top:-3927;width:379;height:2" coordorigin="1292,-3927" coordsize="379,0" path="m1671,-3927l1292,-3927e" filled="f" stroked="t" strokeweight=".05pt" strokecolor="#000000">
                <v:path arrowok="t"/>
              </v:shape>
            </v:group>
            <v:group style="position:absolute;left:1292;top:-4495;width:379;height:2" coordorigin="1292,-4495" coordsize="379,2">
              <v:shape style="position:absolute;left:1292;top:-4495;width:379;height:2" coordorigin="1292,-4495" coordsize="379,0" path="m1292,-4495l1671,-4495e" filled="f" stroked="t" strokeweight=".05pt" strokecolor="#000000">
                <v:path arrowok="t"/>
              </v:shape>
            </v:group>
            <v:group style="position:absolute;left:1671;top:-4874;width:2;height:379" coordorigin="1671,-4874" coordsize="2,379">
              <v:shape style="position:absolute;left:1671;top:-4874;width:2;height:379" coordorigin="1671,-4874" coordsize="0,379" path="m1671,-4495l1671,-4874e" filled="f" stroked="t" strokeweight=".05pt" strokecolor="#000000">
                <v:path arrowok="t"/>
              </v:shape>
            </v:group>
            <v:group style="position:absolute;left:1292;top:-4874;width:379;height:2" coordorigin="1292,-4874" coordsize="379,2">
              <v:shape style="position:absolute;left:1292;top:-4874;width:379;height:2" coordorigin="1292,-4874" coordsize="379,0" path="m1671,-4874l1292,-4874e" filled="f" stroked="t" strokeweight=".05pt" strokecolor="#000000">
                <v:path arrowok="t"/>
              </v:shape>
            </v:group>
            <v:group style="position:absolute;left:1292;top:-4874;width:2;height:379" coordorigin="1292,-4874" coordsize="2,379">
              <v:shape style="position:absolute;left:1292;top:-4874;width:2;height:379" coordorigin="1292,-4874" coordsize="0,379" path="m1292,-4874l1292,-4495e" filled="f" stroked="t" strokeweight=".05pt" strokecolor="#000000">
                <v:path arrowok="t"/>
              </v:shape>
            </v:group>
            <v:group style="position:absolute;left:5963;top:-4495;width:379;height:2" coordorigin="5963,-4495" coordsize="379,2">
              <v:shape style="position:absolute;left:5963;top:-4495;width:379;height:2" coordorigin="5963,-4495" coordsize="379,0" path="m6342,-4495l5963,-4495e" filled="f" stroked="t" strokeweight=".05pt" strokecolor="#000000">
                <v:path arrowok="t"/>
              </v:shape>
            </v:group>
            <v:group style="position:absolute;left:5963;top:-4874;width:2;height:379" coordorigin="5963,-4874" coordsize="2,379">
              <v:shape style="position:absolute;left:5963;top:-4874;width:2;height:379" coordorigin="5963,-4874" coordsize="0,379" path="m5963,-4495l5963,-4874e" filled="f" stroked="t" strokeweight=".05pt" strokecolor="#000000">
                <v:path arrowok="t"/>
              </v:shape>
            </v:group>
            <v:group style="position:absolute;left:5963;top:-4874;width:379;height:2" coordorigin="5963,-4874" coordsize="379,2">
              <v:shape style="position:absolute;left:5963;top:-4874;width:379;height:2" coordorigin="5963,-4874" coordsize="379,0" path="m5963,-4874l6342,-4874e" filled="f" stroked="t" strokeweight=".05pt" strokecolor="#000000">
                <v:path arrowok="t"/>
              </v:shape>
            </v:group>
            <v:group style="position:absolute;left:6342;top:-4874;width:2;height:379" coordorigin="6342,-4874" coordsize="2,379">
              <v:shape style="position:absolute;left:6342;top:-4874;width:2;height:379" coordorigin="6342,-4874" coordsize="0,379" path="m6342,-4874l6342,-4495e" filled="f" stroked="t" strokeweight=".05pt" strokecolor="#000000">
                <v:path arrowok="t"/>
              </v:shape>
            </v:group>
            <v:group style="position:absolute;left:3186;top:-6452;width:1262;height:2" coordorigin="3186,-6452" coordsize="1262,2">
              <v:shape style="position:absolute;left:3186;top:-6452;width:1262;height:2" coordorigin="3186,-6452" coordsize="1262,0" path="m3186,-6452l4448,-6452e" filled="f" stroked="t" strokeweight=".05pt" strokecolor="#000000">
                <v:path arrowok="t"/>
              </v:shape>
            </v:group>
            <v:group style="position:absolute;left:4448;top:-6452;width:2;height:1010" coordorigin="4448,-6452" coordsize="2,1010">
              <v:shape style="position:absolute;left:4448;top:-6452;width:2;height:1010" coordorigin="4448,-6452" coordsize="0,1010" path="m4448,-6452l4448,-5442e" filled="f" stroked="t" strokeweight=".05pt" strokecolor="#000000">
                <v:path arrowok="t"/>
              </v:shape>
            </v:group>
            <v:group style="position:absolute;left:3186;top:-5442;width:1262;height:2" coordorigin="3186,-5442" coordsize="1262,2">
              <v:shape style="position:absolute;left:3186;top:-5442;width:1262;height:2" coordorigin="3186,-5442" coordsize="1262,0" path="m4448,-5442l3186,-5442e" filled="f" stroked="t" strokeweight=".05pt" strokecolor="#000000">
                <v:path arrowok="t"/>
              </v:shape>
            </v:group>
            <v:group style="position:absolute;left:3186;top:-6452;width:2;height:1010" coordorigin="3186,-6452" coordsize="2,1010">
              <v:shape style="position:absolute;left:3186;top:-6452;width:2;height:1010" coordorigin="3186,-6452" coordsize="0,1010" path="m3186,-5442l3186,-6452e" filled="f" stroked="t" strokeweight=".05pt" strokecolor="#000000">
                <v:path arrowok="t"/>
              </v:shape>
            </v:group>
            <v:group style="position:absolute;left:4827;top:-5063;width:757;height:2" coordorigin="4827,-5063" coordsize="757,2">
              <v:shape style="position:absolute;left:4827;top:-5063;width:757;height:2" coordorigin="4827,-5063" coordsize="757,0" path="m4827,-5063l5584,-5063e" filled="f" stroked="t" strokeweight=".05pt" strokecolor="#000000">
                <v:path arrowok="t"/>
              </v:shape>
            </v:group>
            <v:group style="position:absolute;left:5584;top:-5063;width:2;height:757" coordorigin="5584,-5063" coordsize="2,757">
              <v:shape style="position:absolute;left:5584;top:-5063;width:2;height:757" coordorigin="5584,-5063" coordsize="0,757" path="m5584,-5063l5584,-4306e" filled="f" stroked="t" strokeweight=".05pt" strokecolor="#000000">
                <v:path arrowok="t"/>
              </v:shape>
            </v:group>
            <v:group style="position:absolute;left:4827;top:-4306;width:757;height:2" coordorigin="4827,-4306" coordsize="757,2">
              <v:shape style="position:absolute;left:4827;top:-4306;width:757;height:2" coordorigin="4827,-4306" coordsize="757,0" path="m5584,-4306l4827,-4306e" filled="f" stroked="t" strokeweight=".05pt" strokecolor="#000000">
                <v:path arrowok="t"/>
              </v:shape>
            </v:group>
            <v:group style="position:absolute;left:4827;top:-5063;width:2;height:757" coordorigin="4827,-5063" coordsize="2,757">
              <v:shape style="position:absolute;left:4827;top:-5063;width:2;height:757" coordorigin="4827,-5063" coordsize="0,757" path="m4827,-4306l4827,-5063e" filled="f" stroked="t" strokeweight=".05pt" strokecolor="#000000">
                <v:path arrowok="t"/>
              </v:shape>
            </v:group>
            <v:group style="position:absolute;left:3186;top:-3245;width:2;height:2" coordorigin="3186,-3245" coordsize="2,2">
              <v:shape style="position:absolute;left:3186;top:-3245;width:2;height:2" coordorigin="3186,-3245" coordsize="0,0" path="m3186,-3245l3186,-3245e" filled="f" stroked="t" strokeweight="0pt" strokecolor="#3953A4">
                <v:path arrowok="t"/>
              </v:shape>
            </v:group>
            <v:group style="position:absolute;left:3186;top:-4184;width:2;height:1010" coordorigin="3186,-4184" coordsize="2,1010">
              <v:shape style="position:absolute;left:3186;top:-4184;width:2;height:1010" coordorigin="3186,-4184" coordsize="0,1010" path="m3186,-3174l3186,-4184,3186,-3174xe" filled="t" fillcolor="#FFFFFF" stroked="f">
                <v:path arrowok="t"/>
                <v:fill/>
              </v:shape>
            </v:group>
            <v:group style="position:absolute;left:3186;top:-4184;width:1262;height:1010" coordorigin="3186,-4184" coordsize="1262,1010">
              <v:shape style="position:absolute;left:3186;top:-4184;width:1262;height:1010" coordorigin="3186,-4184" coordsize="1262,1010" path="m3186,-4184l4448,-4184,4448,-3174,3186,-3174,3186,-4184e" filled="t" fillcolor="#89D6F6" stroked="f">
                <v:path arrowok="t"/>
                <v:fill/>
              </v:shape>
            </v:group>
            <v:group style="position:absolute;left:4448;top:-4184;width:2;height:1010" coordorigin="4448,-4184" coordsize="2,1010">
              <v:shape style="position:absolute;left:4448;top:-4184;width:2;height:1010" coordorigin="4448,-4184" coordsize="0,1010" path="m4448,-4184l4448,-3174e" filled="f" stroked="t" strokeweight=".05pt" strokecolor="#000000">
                <v:path arrowok="t"/>
              </v:shape>
            </v:group>
            <v:group style="position:absolute;left:3186;top:-3174;width:1262;height:2" coordorigin="3186,-3174" coordsize="1262,2">
              <v:shape style="position:absolute;left:3186;top:-3174;width:1262;height:2" coordorigin="3186,-3174" coordsize="1262,0" path="m4448,-3174l3186,-3174e" filled="f" stroked="t" strokeweight=".05pt" strokecolor="#000000">
                <v:path arrowok="t"/>
              </v:shape>
            </v:group>
            <v:group style="position:absolute;left:2050;top:-7790;width:2;height:2" coordorigin="2050,-7790" coordsize="2,2">
              <v:shape style="position:absolute;left:2050;top:-7790;width:2;height:2" coordorigin="2050,-7790" coordsize="0,1" path="m2050,-7790l2050,-7790e" filled="f" stroked="t" strokeweight="0pt" strokecolor="#3953A4">
                <v:path arrowok="t"/>
              </v:shape>
            </v:group>
            <v:group style="position:absolute;left:4827;top:-7790;width:2;height:2" coordorigin="4827,-7790" coordsize="2,2">
              <v:shape style="position:absolute;left:4827;top:-7790;width:2;height:2" coordorigin="4827,-7790" coordsize="0,1" path="m4827,-7790l4827,-7790e" filled="f" stroked="t" strokeweight="0pt" strokecolor="#3953A4">
                <v:path arrowok="t"/>
              </v:shape>
            </v:group>
            <v:group style="position:absolute;left:5963;top:-7790;width:2;height:2" coordorigin="5963,-7790" coordsize="2,2">
              <v:shape style="position:absolute;left:5963;top:-7790;width:2;height:2" coordorigin="5963,-7790" coordsize="0,1" path="m5963,-7790l5963,-7790e" filled="f" stroked="t" strokeweight="0pt" strokecolor="#3953A4">
                <v:path arrowok="t"/>
              </v:shape>
            </v:group>
            <v:group style="position:absolute;left:3741;top:-5063;width:2;height:2" coordorigin="3741,-5063" coordsize="2,2">
              <v:shape style="position:absolute;left:3741;top:-5063;width:2;height:2" coordorigin="3741,-5063" coordsize="0,1" path="m3741,-5063l3741,-5063e" filled="f" stroked="t" strokeweight="0pt" strokecolor="#3953A4">
                <v:path arrowok="t"/>
              </v:shape>
            </v:group>
            <v:group style="position:absolute;left:5584;top:-3094;width:2;height:2" coordorigin="5584,-3094" coordsize="2,2">
              <v:shape style="position:absolute;left:5584;top:-3094;width:2;height:2" coordorigin="5584,-3094" coordsize="0,0" path="m5584,-3094l5584,-3093e" filled="f" stroked="t" strokeweight="0pt" strokecolor="#3953A4">
                <v:path arrowok="t"/>
              </v:shape>
            </v:group>
            <v:group style="position:absolute;left:4448;top:-3094;width:2;height:2" coordorigin="4448,-3094" coordsize="2,2">
              <v:shape style="position:absolute;left:4448;top:-3094;width:2;height:2" coordorigin="4448,-3094" coordsize="0,0" path="m4448,-3094l4448,-3093e" filled="f" stroked="t" strokeweight="0pt" strokecolor="#3953A4">
                <v:path arrowok="t"/>
              </v:shape>
            </v:group>
            <v:group style="position:absolute;left:3490;top:-4261;width:22;height:2" coordorigin="3490,-4261" coordsize="22,2">
              <v:shape style="position:absolute;left:3490;top:-4261;width:22;height:2" coordorigin="3490,-4261" coordsize="22,0" path="m3513,-4261l3490,-4261e" filled="f" stroked="t" strokeweight=".025pt" strokecolor="#3953A4">
                <v:path arrowok="t"/>
              </v:shape>
            </v:group>
            <v:group style="position:absolute;left:6262;top:-8093;width:4;height:2" coordorigin="6262,-8093" coordsize="4,2">
              <v:shape style="position:absolute;left:6262;top:-8093;width:4;height:2" coordorigin="6262,-8093" coordsize="4,0" path="m6266,-8093l6262,-8093e" filled="f" stroked="t" strokeweight=".05pt" strokecolor="#000000">
                <v:path arrowok="t"/>
              </v:shape>
            </v:group>
            <v:group style="position:absolute;left:692;top:-2951;width:5;height:2" coordorigin="692,-2951" coordsize="5,2">
              <v:shape style="position:absolute;left:692;top:-2951;width:5;height:2" coordorigin="692,-2951" coordsize="5,0" path="m718,-2951l723,-2951e" filled="f" stroked="t" strokeweight=".05pt" strokecolor="#000000">
                <v:path arrowok="t"/>
              </v:shape>
            </v:group>
            <v:group style="position:absolute;left:692;top:-3463;width:5;height:2" coordorigin="692,-3463" coordsize="5,2">
              <v:shape style="position:absolute;left:692;top:-3463;width:5;height:2" coordorigin="692,-3463" coordsize="5,0" path="m724,-3463l718,-3463e" filled="f" stroked="t" strokeweight=".05pt" strokecolor="#000000">
                <v:path arrowok="t"/>
              </v:shape>
            </v:group>
            <v:group style="position:absolute;left:5749;top:-511;width:2;height:31" coordorigin="5749,-511" coordsize="2,31">
              <v:shape style="position:absolute;left:5749;top:-511;width:2;height:31" coordorigin="5749,-511" coordsize="0,31" path="m5749,-479l5749,-511e" filled="f" stroked="t" strokeweight=".05pt" strokecolor="#000000">
                <v:path arrowok="t"/>
              </v:shape>
            </v:group>
            <v:group style="position:absolute;left:3414;top:-952;width:775;height:557" coordorigin="3414,-952" coordsize="775,557">
              <v:shape style="position:absolute;left:3414;top:-952;width:775;height:557" coordorigin="3414,-952" coordsize="775,557" path="m3804,-952l3423,-639,3414,-618,3414,-612,3444,-584,3549,-584,3549,-395,4054,-395,4054,-584,4162,-584,4172,-588,4173,-588,4189,-611,4189,-621,4186,-630,4186,-631,4184,-633,4183,-635,4183,-635,4183,-635,4182,-636,4181,-637,4180,-639,3821,-945,3806,-952,3804,-952e" filled="t" fillcolor="#000000" stroked="f">
                <v:path arrowok="t"/>
                <v:fill/>
              </v:shape>
            </v:group>
            <v:group style="position:absolute;left:898;top:-7992;width:102;height:98" coordorigin="898,-7992" coordsize="102,98">
              <v:shape style="position:absolute;left:898;top:-7992;width:102;height:98" coordorigin="898,-7992" coordsize="102,98" path="m933,-7992l915,-7981,902,-7964,898,-7941,903,-7922,916,-7907,935,-7897,962,-7895,981,-7905,995,-7922,999,-7944,999,-7949,994,-7967,981,-7981,960,-7990,933,-7992e" filled="t" fillcolor="#666767" stroked="f">
                <v:path arrowok="t"/>
                <v:fill/>
              </v:shape>
            </v:group>
            <v:group style="position:absolute;left:898;top:-6002;width:102;height:98" coordorigin="898,-6002" coordsize="102,98">
              <v:shape style="position:absolute;left:898;top:-6002;width:102;height:98" coordorigin="898,-6002" coordsize="102,98" path="m933,-6002l915,-5991,902,-5974,898,-5951,903,-5932,916,-5917,935,-5907,962,-5905,981,-5915,995,-5932,999,-5954,999,-5959,994,-5977,981,-5991,960,-6000,933,-6002e" filled="t" fillcolor="#666767" stroked="f">
                <v:path arrowok="t"/>
                <v:fill/>
              </v:shape>
            </v:group>
            <v:group style="position:absolute;left:898;top:-4113;width:102;height:98" coordorigin="898,-4113" coordsize="102,98">
              <v:shape style="position:absolute;left:898;top:-4113;width:102;height:98" coordorigin="898,-4113" coordsize="102,98" path="m933,-4113l915,-4102,902,-4085,898,-4061,903,-4043,916,-4028,935,-4018,962,-4016,981,-4026,995,-4043,999,-4065,999,-4070,994,-4088,981,-4102,960,-4111,933,-4113e" filled="t" fillcolor="#666767" stroked="f">
                <v:path arrowok="t"/>
                <v:fill/>
              </v:shape>
            </v:group>
            <v:group style="position:absolute;left:898;top:-2466;width:102;height:98" coordorigin="898,-2466" coordsize="102,98">
              <v:shape style="position:absolute;left:898;top:-2466;width:102;height:98" coordorigin="898,-2466" coordsize="102,98" path="m933,-2466l915,-2455,902,-2437,898,-2414,903,-2395,916,-2381,935,-2371,962,-2368,981,-2378,995,-2395,999,-2417,999,-2422,994,-2440,981,-2455,960,-2464,933,-2466e" filled="t" fillcolor="#666767" stroked="f">
                <v:path arrowok="t"/>
                <v:fill/>
              </v:shape>
            </v:group>
            <v:group style="position:absolute;left:6635;top:-7992;width:102;height:98" coordorigin="6635,-7992" coordsize="102,98">
              <v:shape style="position:absolute;left:6635;top:-7992;width:102;height:98" coordorigin="6635,-7992" coordsize="102,98" path="m6670,-7992l6652,-7981,6639,-7964,6635,-7941,6640,-7922,6653,-7907,6672,-7897,6699,-7895,6718,-7905,6732,-7922,6736,-7944,6736,-7949,6730,-7967,6717,-7981,6697,-7990,6670,-7992e" filled="t" fillcolor="#666767" stroked="f">
                <v:path arrowok="t"/>
                <v:fill/>
              </v:shape>
            </v:group>
            <v:group style="position:absolute;left:6635;top:-6002;width:102;height:98" coordorigin="6635,-6002" coordsize="102,98">
              <v:shape style="position:absolute;left:6635;top:-6002;width:102;height:98" coordorigin="6635,-6002" coordsize="102,98" path="m6670,-6002l6652,-5992,6639,-5974,6635,-5951,6640,-5932,6653,-5917,6672,-5907,6699,-5905,6718,-5915,6732,-5932,6736,-5954,6736,-5959,6730,-5977,6717,-5991,6697,-6000,6670,-6002e" filled="t" fillcolor="#666767" stroked="f">
                <v:path arrowok="t"/>
                <v:fill/>
              </v:shape>
            </v:group>
            <v:group style="position:absolute;left:6635;top:-4113;width:102;height:98" coordorigin="6635,-4113" coordsize="102,98">
              <v:shape style="position:absolute;left:6635;top:-4113;width:102;height:98" coordorigin="6635,-4113" coordsize="102,98" path="m6670,-4113l6652,-4102,6639,-4085,6635,-4061,6640,-4043,6653,-4028,6672,-4018,6699,-4016,6718,-4026,6732,-4043,6736,-4065,6736,-4070,6730,-4088,6717,-4102,6697,-4111,6670,-4113e" filled="t" fillcolor="#666767" stroked="f">
                <v:path arrowok="t"/>
                <v:fill/>
              </v:shape>
            </v:group>
            <v:group style="position:absolute;left:6635;top:-2466;width:102;height:98" coordorigin="6635,-2466" coordsize="102,98">
              <v:shape style="position:absolute;left:6635;top:-2466;width:102;height:98" coordorigin="6635,-2466" coordsize="102,98" path="m6670,-2466l6652,-2455,6639,-2437,6635,-2414,6640,-2395,6653,-2381,6672,-2371,6699,-2368,6718,-2378,6732,-2395,6736,-2417,6736,-2422,6730,-2440,6717,-2455,6697,-2464,6670,-2466e" filled="t" fillcolor="#666767" stroked="f">
                <v:path arrowok="t"/>
                <v:fill/>
              </v:shape>
            </v:group>
            <v:group style="position:absolute;left:692;top:-8095;width:6268;height:7989" coordorigin="692,-8095" coordsize="6268,7989">
              <v:shape style="position:absolute;left:692;top:-8095;width:6268;height:7989" coordorigin="692,-8095" coordsize="6268,7989" path="m692,-106l6960,-106,6960,-8095,692,-8095,692,-106xe" filled="f" stroked="t" strokeweight=".5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anda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8"/>
          <w:b/>
          <w:bCs/>
        </w:rPr>
        <w:t>spa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98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98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vide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gani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z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3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3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3m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maximu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heigh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3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4m.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32" w:after="0" w:line="240" w:lineRule="auto"/>
        <w:ind w:left="119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Should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you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wish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higher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12"/>
          <w:w w:val="115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please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1"/>
          <w:w w:val="115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alw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ys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2"/>
          <w:w w:val="115"/>
        </w:rPr>
        <w:t>c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ontact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2"/>
          <w:w w:val="115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the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9"/>
          <w:w w:val="115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organi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3"/>
          <w:w w:val="115"/>
        </w:rPr>
        <w:t>z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5"/>
        </w:rPr>
        <w:t>ers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14"/>
          <w:w w:val="115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</w:rPr>
        <w:t>first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27"/>
        </w:rPr>
        <w:t>at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12"/>
          <w:w w:val="127"/>
        </w:rPr>
        <w:t> </w:t>
      </w:r>
      <w:hyperlink r:id="rId481">
        <w:r>
          <w:rPr>
            <w:rFonts w:ascii="Arial" w:hAnsi="Arial" w:cs="Arial" w:eastAsia="Arial"/>
            <w:sz w:val="14"/>
            <w:szCs w:val="14"/>
            <w:color w:val="3C9CD7"/>
            <w:spacing w:val="0"/>
            <w:w w:val="103"/>
          </w:rPr>
          <w:t>operations@hrneurope.</w:t>
        </w:r>
        <w:r>
          <w:rPr>
            <w:rFonts w:ascii="Arial" w:hAnsi="Arial" w:cs="Arial" w:eastAsia="Arial"/>
            <w:sz w:val="14"/>
            <w:szCs w:val="14"/>
            <w:color w:val="3C9CD7"/>
            <w:spacing w:val="-2"/>
            <w:w w:val="103"/>
          </w:rPr>
          <w:t>c</w:t>
        </w:r>
        <w:r>
          <w:rPr>
            <w:rFonts w:ascii="Arial" w:hAnsi="Arial" w:cs="Arial" w:eastAsia="Arial"/>
            <w:sz w:val="14"/>
            <w:szCs w:val="14"/>
            <w:color w:val="3C9CD7"/>
            <w:spacing w:val="0"/>
            <w:w w:val="104"/>
          </w:rPr>
          <w:t>om</w:t>
        </w:r>
        <w:r>
          <w:rPr>
            <w:rFonts w:ascii="Arial" w:hAnsi="Arial" w:cs="Arial" w:eastAsia="Arial"/>
            <w:sz w:val="14"/>
            <w:szCs w:val="14"/>
            <w:color w:val="000000"/>
            <w:spacing w:val="0"/>
            <w:w w:val="100"/>
          </w:rPr>
        </w:r>
      </w:hyperlink>
    </w:p>
    <w:p>
      <w:pPr>
        <w:spacing w:before="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19" w:right="4225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stand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selection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managed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Brigi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Bo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96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z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60"/>
          <w:b/>
          <w:bCs/>
        </w:rPr>
        <w:t>/</w:t>
      </w:r>
      <w:r>
        <w:rPr>
          <w:rFonts w:ascii="Arial" w:hAnsi="Arial" w:cs="Arial" w:eastAsia="Arial"/>
          <w:sz w:val="17"/>
          <w:szCs w:val="17"/>
          <w:color w:val="4D4D4F"/>
          <w:spacing w:val="-33"/>
          <w:w w:val="16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Daniel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Fia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not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selec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booth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operations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eam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ouch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depending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signed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ontract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el.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questions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please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get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ouch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e-mail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hyperlink r:id="rId482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5"/>
          </w:rPr>
          <w:t>operations@hrneurope.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105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6"/>
          </w:rPr>
          <w:t>om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1" w:after="0" w:line="189" w:lineRule="exact"/>
        <w:ind w:left="119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09.622009pt;margin-top:16.563892pt;width:94.105pt;height:108.465pt;mso-position-horizontal-relative:page;mso-position-vertical-relative:paragraph;z-index:-8281" coordorigin="8192,331" coordsize="1882,2169">
            <v:group style="position:absolute;left:8282;top:336;width:1178;height:1351" coordorigin="8282,336" coordsize="1178,1351">
              <v:shape style="position:absolute;left:8282;top:336;width:1178;height:1351" coordorigin="8282,336" coordsize="1178,1351" path="m8282,1687l9460,1687,9460,336,8282,336,8282,1687e" filled="t" fillcolor="#C2C1C1" stroked="f">
                <v:path arrowok="t"/>
                <v:fill/>
              </v:shape>
            </v:group>
            <v:group style="position:absolute;left:8282;top:1687;width:1788;height:761" coordorigin="8282,1687" coordsize="1788,761">
              <v:shape style="position:absolute;left:8282;top:1687;width:1788;height:761" coordorigin="8282,1687" coordsize="1788,761" path="m9460,1687l8282,1687,8805,2448,10070,2448,9460,1687e" filled="t" fillcolor="#828282" stroked="f">
                <v:path arrowok="t"/>
                <v:fill/>
              </v:shape>
            </v:group>
            <v:group style="position:absolute;left:8210;top:1721;width:511;height:754" coordorigin="8210,1721" coordsize="511,754">
              <v:shape style="position:absolute;left:8210;top:1721;width:511;height:754" coordorigin="8210,1721" coordsize="511,754" path="m8215,1721l8210,1724,8715,2475,8720,2472,8215,1721e" filled="t" fillcolor="#727273" stroked="f">
                <v:path arrowok="t"/>
                <v:fill/>
              </v:shape>
            </v:group>
            <v:group style="position:absolute;left:8197;top:1701;width:33;height:36" coordorigin="8197,1701" coordsize="33,36">
              <v:shape style="position:absolute;left:8197;top:1701;width:33;height:36" coordorigin="8197,1701" coordsize="33,36" path="m8197,1701l8200,1737,8230,1717,8197,1701e" filled="t" fillcolor="#727273" stroked="f">
                <v:path arrowok="t"/>
                <v:fill/>
              </v:shape>
            </v:group>
            <v:group style="position:absolute;left:8700;top:2459;width:33;height:36" coordorigin="8700,2459" coordsize="33,36">
              <v:shape style="position:absolute;left:8700;top:2459;width:33;height:36" coordorigin="8700,2459" coordsize="33,36" path="m8730,2459l8700,2480,8732,2496,8730,2459e" filled="t" fillcolor="#727273" stroked="f">
                <v:path arrowok="t"/>
                <v:fill/>
              </v:shape>
            </v:group>
            <v:group style="position:absolute;left:9520;top:365;width:2;height:1293" coordorigin="9520,365" coordsize="2,1293">
              <v:shape style="position:absolute;left:9520;top:365;width:2;height:1293" coordorigin="9520,365" coordsize="0,1293" path="m9520,365l9520,1658e" filled="f" stroked="t" strokeweight=".434pt" strokecolor="#727273">
                <v:path arrowok="t"/>
              </v:shape>
            </v:group>
            <v:group style="position:absolute;left:9500;top:336;width:40;height:35" coordorigin="9500,336" coordsize="40,35">
              <v:shape style="position:absolute;left:9500;top:336;width:40;height:35" coordorigin="9500,336" coordsize="40,35" path="m9520,336l9500,371,9540,371,9520,336e" filled="t" fillcolor="#727273" stroked="f">
                <v:path arrowok="t"/>
                <v:fill/>
              </v:shape>
            </v:group>
            <v:group style="position:absolute;left:9500;top:1652;width:40;height:35" coordorigin="9500,1652" coordsize="40,35">
              <v:shape style="position:absolute;left:9500;top:1652;width:40;height:35" coordorigin="9500,1652" coordsize="40,35" path="m9540,1652l9500,1652,9520,1687,9540,1652e" filled="t" fillcolor="#727273" stroked="f">
                <v:path arrowok="t"/>
                <v:fill/>
              </v:shape>
            </v:group>
            <v:group style="position:absolute;left:8911;top:1867;width:306;height:72" coordorigin="8911,1867" coordsize="306,72">
              <v:shape style="position:absolute;left:8911;top:1867;width:306;height:72" coordorigin="8911,1867" coordsize="306,72" path="m9059,1867l8975,1874,8913,1900,8911,1910,8920,1916,9002,1936,9063,1939,9092,1938,9171,1928,9217,1902,9213,1895,9147,1873,9059,1867e" filled="t" fillcolor="#737374" stroked="f">
                <v:path arrowok="t"/>
                <v:fill/>
              </v:shape>
            </v:group>
            <v:group style="position:absolute;left:8921;top:1088;width:255;height:822" coordorigin="8921,1088" coordsize="255,822">
              <v:shape style="position:absolute;left:8921;top:1088;width:255;height:822" coordorigin="8921,1088" coordsize="255,822" path="m9010,1220l8974,1237,8955,1245,8939,1257,8923,1330,8921,1369,8921,1389,8923,1412,8925,1435,8926,1455,8928,1474,8934,1493,8945,1510,8946,1512,8947,1515,8944,1526,8945,1542,8949,1561,8955,1584,8969,1657,8977,1724,8981,1787,8983,1827,8985,1857,8986,1868,9001,1876,8994,1892,8997,1909,9019,1909,9055,1867,9055,1841,9054,1821,9053,1801,9051,1781,9048,1759,9046,1740,9046,1724,9045,1714,9046,1670,9046,1657,9046,1606,9046,1559,9050,1558,9143,1558,9144,1549,9144,1545,9157,1539,9151,1528,9149,1508,9151,1499,9160,1485,9166,1469,9172,1444,9174,1425,9175,1406,9175,1388,9175,1368,9174,1349,9173,1329,9171,1309,9170,1291,9075,1291,9071,1286,9069,1282,9031,1282,9028,1277,9022,1257,9016,1237,9010,1220e" filled="t" fillcolor="#444446" stroked="f">
                <v:path arrowok="t"/>
                <v:fill/>
              </v:shape>
              <v:shape style="position:absolute;left:8921;top:1088;width:255;height:822" coordorigin="8921,1088" coordsize="255,822" path="m9143,1558l9050,1558,9053,1564,9056,1581,9063,1643,9068,1724,9070,1767,9069,1787,9066,1827,9065,1847,9081,1902,9087,1909,9116,1909,9121,1904,9134,1904,9127,1884,9122,1877,9118,1867,9132,1857,9133,1832,9134,1744,9134,1736,9136,1670,9138,1630,9143,1558e" filled="t" fillcolor="#444446" stroked="f">
                <v:path arrowok="t"/>
                <v:fill/>
              </v:shape>
              <v:shape style="position:absolute;left:8921;top:1088;width:255;height:822" coordorigin="8921,1088" coordsize="255,822" path="m9134,1904l9121,1904,9134,1905,9134,1904e" filled="t" fillcolor="#444446" stroked="f">
                <v:path arrowok="t"/>
                <v:fill/>
              </v:shape>
              <v:shape style="position:absolute;left:8921;top:1088;width:255;height:822" coordorigin="8921,1088" coordsize="255,822" path="m9087,1206l9077,1290,9075,1291,9170,1291,9167,1267,9165,1244,9151,1233,9124,1222,9087,1206e" filled="t" fillcolor="#444446" stroked="f">
                <v:path arrowok="t"/>
                <v:fill/>
              </v:shape>
              <v:shape style="position:absolute;left:8921;top:1088;width:255;height:822" coordorigin="8921,1088" coordsize="255,822" path="m9053,1088l9036,1088,9034,1089,9031,1092,9015,1098,9003,1112,9000,1136,9002,1153,9007,1171,9016,1194,9027,1211,9040,1227,9040,1229,9038,1242,9034,1281,9031,1282,9069,1282,9062,1268,9054,1250,9052,1247,9056,1241,9059,1235,9053,1226,9084,1204,9079,1193,9077,1182,9088,1165,9087,1156,9087,1141,9084,1132,9086,1112,9082,1104,9067,1094,9060,1091,9053,1088e" filled="t" fillcolor="#444446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call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  <w:position w:val="-1"/>
        </w:rPr>
        <w:t>+36</w:t>
      </w:r>
      <w:r>
        <w:rPr>
          <w:rFonts w:ascii="Arial" w:hAnsi="Arial" w:cs="Arial" w:eastAsia="Arial"/>
          <w:sz w:val="17"/>
          <w:szCs w:val="17"/>
          <w:color w:val="3C9CD7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  <w:position w:val="-1"/>
        </w:rPr>
        <w:t>1</w:t>
      </w:r>
      <w:r>
        <w:rPr>
          <w:rFonts w:ascii="Arial" w:hAnsi="Arial" w:cs="Arial" w:eastAsia="Arial"/>
          <w:sz w:val="17"/>
          <w:szCs w:val="17"/>
          <w:color w:val="3C9CD7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  <w:position w:val="-1"/>
        </w:rPr>
        <w:t>201</w:t>
      </w:r>
      <w:r>
        <w:rPr>
          <w:rFonts w:ascii="Arial" w:hAnsi="Arial" w:cs="Arial" w:eastAsia="Arial"/>
          <w:sz w:val="17"/>
          <w:szCs w:val="17"/>
          <w:color w:val="3C9CD7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3"/>
          <w:position w:val="-1"/>
        </w:rPr>
        <w:t>1469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4" w:after="0" w:line="91" w:lineRule="exact"/>
        <w:ind w:right="1356"/>
        <w:jc w:val="right"/>
        <w:rPr>
          <w:rFonts w:ascii="Arial" w:hAnsi="Arial" w:cs="Arial" w:eastAsia="Arial"/>
          <w:sz w:val="8"/>
          <w:szCs w:val="8"/>
        </w:rPr>
      </w:pPr>
      <w:rPr/>
      <w:r>
        <w:rPr/>
        <w:pict>
          <v:group style="position:absolute;margin-left:34.768669pt;margin-top:3.91299pt;width:24.118765pt;height:24.065964pt;mso-position-horizontal-relative:page;mso-position-vertical-relative:paragraph;z-index:-8282" coordorigin="695,78" coordsize="482,481">
            <v:group style="position:absolute;left:717;top:378;width:174;height:176" coordorigin="717,378" coordsize="174,176">
              <v:shape style="position:absolute;left:717;top:378;width:174;height:176" coordorigin="717,378" coordsize="174,176" path="m866,378l807,439,774,446,717,532,737,555,826,498,831,465,891,404,866,378e" filled="t" fillcolor="#3C9CD7" stroked="f">
                <v:path arrowok="t"/>
                <v:fill/>
              </v:shape>
            </v:group>
            <v:group style="position:absolute;left:987;top:125;width:186;height:185" coordorigin="987,125" coordsize="186,185">
              <v:shape style="position:absolute;left:987;top:125;width:186;height:185" coordorigin="987,125" coordsize="186,185" path="m1126,125l1106,129,987,250,1049,310,1164,194,1171,178,1173,155,1168,136,1165,132,1149,126,1126,125e" filled="t" fillcolor="#3C9CD7" stroked="f">
                <v:path arrowok="t"/>
                <v:fill/>
              </v:shape>
            </v:group>
            <v:group style="position:absolute;left:700;top:83;width:457;height:456" coordorigin="700,83" coordsize="457,456">
              <v:shape style="position:absolute;left:700;top:83;width:457;height:456" coordorigin="700,83" coordsize="457,456" path="m708,162l702,182,700,199,707,225,741,277,801,296,821,297,1072,529,1091,537,1109,539,1124,536,1137,529,1147,518,1151,511,1094,511,1073,504,1060,487,1064,461,1076,445,1094,440,1125,440,916,229,796,229,779,226,708,162e" filled="t" fillcolor="#3C9CD7" stroked="f">
                <v:path arrowok="t"/>
                <v:fill/>
              </v:shape>
              <v:shape style="position:absolute;left:700;top:83;width:457;height:456" coordorigin="700,83" coordsize="457,456" path="m1125,440l1094,440,1115,447,1127,464,1124,490,1112,506,1094,511,1094,511,1151,511,1154,506,1157,493,1158,480,1154,469,1125,440e" filled="t" fillcolor="#3C9CD7" stroked="f">
                <v:path arrowok="t"/>
                <v:fill/>
              </v:shape>
              <v:shape style="position:absolute;left:700;top:83;width:457;height:456" coordorigin="700,83" coordsize="457,456" path="m799,83l782,86,831,155,842,172,843,188,811,220,796,229,916,229,913,227,915,181,911,160,877,107,819,84,799,83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8"/>
          <w:szCs w:val="8"/>
          <w:color w:val="434343"/>
          <w:spacing w:val="0"/>
          <w:w w:val="107"/>
        </w:rPr>
        <w:t>4m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</w:rPr>
      </w:r>
    </w:p>
    <w:p>
      <w:pPr>
        <w:spacing w:before="5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auto"/>
        <w:ind w:left="120"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</w:rPr>
        <w:t>23</w:t>
      </w:r>
      <w:r>
        <w:rPr>
          <w:rFonts w:ascii="Arial" w:hAnsi="Arial" w:cs="Arial" w:eastAsia="Arial"/>
          <w:sz w:val="36"/>
          <w:szCs w:val="36"/>
          <w:color w:val="3C9CD7"/>
          <w:spacing w:val="27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</w:rPr>
        <w:t>MA</w:t>
      </w:r>
      <w:r>
        <w:rPr>
          <w:rFonts w:ascii="Arial" w:hAnsi="Arial" w:cs="Arial" w:eastAsia="Arial"/>
          <w:sz w:val="36"/>
          <w:szCs w:val="36"/>
          <w:color w:val="3C9CD7"/>
          <w:spacing w:val="-7"/>
          <w:w w:val="78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</w:rPr>
        <w:t>CH</w:t>
      </w:r>
      <w:r>
        <w:rPr>
          <w:rFonts w:ascii="Arial" w:hAnsi="Arial" w:cs="Arial" w:eastAsia="Arial"/>
          <w:sz w:val="36"/>
          <w:szCs w:val="36"/>
          <w:color w:val="3C9CD7"/>
          <w:spacing w:val="-10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</w:rPr>
        <w:t>2015</w:t>
      </w:r>
      <w:r>
        <w:rPr>
          <w:rFonts w:ascii="Arial" w:hAnsi="Arial" w:cs="Arial" w:eastAsia="Arial"/>
          <w:sz w:val="36"/>
          <w:szCs w:val="36"/>
          <w:color w:val="3C9CD7"/>
          <w:spacing w:val="24"/>
          <w:w w:val="78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0"/>
        </w:rPr>
        <w:t>11AM</w:t>
      </w:r>
      <w:r>
        <w:rPr>
          <w:rFonts w:ascii="Arial" w:hAnsi="Arial" w:cs="Arial" w:eastAsia="Arial"/>
          <w:sz w:val="36"/>
          <w:szCs w:val="36"/>
          <w:color w:val="3C9CD7"/>
          <w:spacing w:val="-8"/>
          <w:w w:val="70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56"/>
        </w:rPr>
        <w:t>-</w:t>
      </w:r>
      <w:r>
        <w:rPr>
          <w:rFonts w:ascii="Arial" w:hAnsi="Arial" w:cs="Arial" w:eastAsia="Arial"/>
          <w:sz w:val="36"/>
          <w:szCs w:val="36"/>
          <w:color w:val="3C9CD7"/>
          <w:spacing w:val="6"/>
          <w:w w:val="56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6"/>
        </w:rPr>
        <w:t>7PM</w:t>
      </w:r>
      <w:r>
        <w:rPr>
          <w:rFonts w:ascii="Arial" w:hAnsi="Arial" w:cs="Arial" w:eastAsia="Arial"/>
          <w:sz w:val="36"/>
          <w:szCs w:val="36"/>
          <w:color w:val="3C9CD7"/>
          <w:spacing w:val="68"/>
          <w:w w:val="76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</w:rPr>
        <w:t>SET-UP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</w:rPr>
      </w:r>
    </w:p>
    <w:p>
      <w:pPr>
        <w:spacing w:before="54" w:after="0" w:line="78" w:lineRule="exact"/>
        <w:ind w:right="2634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434343"/>
          <w:spacing w:val="0"/>
          <w:w w:val="107"/>
          <w:position w:val="-1"/>
        </w:rPr>
        <w:t>3m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348" w:lineRule="exact"/>
        <w:ind w:left="120"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pict>
          <v:group style="position:absolute;margin-left:440.001007pt;margin-top:16.908764pt;width:63.726pt;height:2.326pt;mso-position-horizontal-relative:page;mso-position-vertical-relative:paragraph;z-index:-8280" coordorigin="8800,338" coordsize="1275,47">
            <v:group style="position:absolute;left:8831;top:361;width:1212;height:2" coordorigin="8831,361" coordsize="1212,2">
              <v:shape style="position:absolute;left:8831;top:361;width:1212;height:2" coordorigin="8831,361" coordsize="1212,0" path="m8831,361l10043,361e" filled="f" stroked="t" strokeweight=".405pt" strokecolor="#727273">
                <v:path arrowok="t"/>
              </v:shape>
            </v:group>
            <v:group style="position:absolute;left:8805;top:343;width:32;height:37" coordorigin="8805,343" coordsize="32,37">
              <v:shape style="position:absolute;left:8805;top:343;width:32;height:37" coordorigin="8805,343" coordsize="32,37" path="m8837,343l8805,361,8837,380,8837,343e" filled="t" fillcolor="#727273" stroked="f">
                <v:path arrowok="t"/>
                <v:fill/>
              </v:shape>
            </v:group>
            <v:group style="position:absolute;left:10038;top:343;width:32;height:37" coordorigin="10038,343" coordsize="32,37">
              <v:shape style="position:absolute;left:10038;top:343;width:32;height:37" coordorigin="10038,343" coordsize="32,37" path="m10038,343l10038,380,10070,361,10038,343e" filled="t" fillcolor="#727273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  <w:position w:val="1"/>
        </w:rPr>
        <w:t>25</w:t>
      </w:r>
      <w:r>
        <w:rPr>
          <w:rFonts w:ascii="Arial" w:hAnsi="Arial" w:cs="Arial" w:eastAsia="Arial"/>
          <w:sz w:val="36"/>
          <w:szCs w:val="36"/>
          <w:color w:val="3C9CD7"/>
          <w:spacing w:val="32"/>
          <w:w w:val="78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  <w:position w:val="1"/>
        </w:rPr>
        <w:t>MA</w:t>
      </w:r>
      <w:r>
        <w:rPr>
          <w:rFonts w:ascii="Arial" w:hAnsi="Arial" w:cs="Arial" w:eastAsia="Arial"/>
          <w:sz w:val="36"/>
          <w:szCs w:val="36"/>
          <w:color w:val="3C9CD7"/>
          <w:spacing w:val="-7"/>
          <w:w w:val="78"/>
          <w:position w:val="1"/>
        </w:rPr>
        <w:t>R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  <w:position w:val="1"/>
        </w:rPr>
        <w:t>CH</w:t>
      </w:r>
      <w:r>
        <w:rPr>
          <w:rFonts w:ascii="Arial" w:hAnsi="Arial" w:cs="Arial" w:eastAsia="Arial"/>
          <w:sz w:val="36"/>
          <w:szCs w:val="36"/>
          <w:color w:val="3C9CD7"/>
          <w:spacing w:val="-10"/>
          <w:w w:val="78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  <w:position w:val="1"/>
        </w:rPr>
        <w:t>2015</w:t>
      </w:r>
      <w:r>
        <w:rPr>
          <w:rFonts w:ascii="Arial" w:hAnsi="Arial" w:cs="Arial" w:eastAsia="Arial"/>
          <w:sz w:val="36"/>
          <w:szCs w:val="36"/>
          <w:color w:val="3C9CD7"/>
          <w:spacing w:val="24"/>
          <w:w w:val="78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8"/>
          <w:position w:val="1"/>
        </w:rPr>
        <w:t>5PM</w:t>
      </w:r>
      <w:r>
        <w:rPr>
          <w:rFonts w:ascii="Arial" w:hAnsi="Arial" w:cs="Arial" w:eastAsia="Arial"/>
          <w:sz w:val="36"/>
          <w:szCs w:val="36"/>
          <w:color w:val="3C9CD7"/>
          <w:spacing w:val="28"/>
          <w:w w:val="78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56"/>
          <w:position w:val="1"/>
        </w:rPr>
        <w:t>-</w:t>
      </w:r>
      <w:r>
        <w:rPr>
          <w:rFonts w:ascii="Arial" w:hAnsi="Arial" w:cs="Arial" w:eastAsia="Arial"/>
          <w:sz w:val="36"/>
          <w:szCs w:val="36"/>
          <w:color w:val="3C9CD7"/>
          <w:spacing w:val="6"/>
          <w:w w:val="56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5"/>
          <w:position w:val="1"/>
        </w:rPr>
        <w:t>8PM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5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39"/>
          <w:w w:val="75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1"/>
        </w:rPr>
        <w:t>BREAK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5"/>
          <w:position w:val="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1"/>
        </w:rPr>
        <w:t>D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5"/>
          <w:position w:val="1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9"/>
          <w:position w:val="1"/>
        </w:rPr>
        <w:t>WN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34" w:after="0" w:line="240" w:lineRule="auto"/>
        <w:ind w:right="1509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434343"/>
          <w:spacing w:val="0"/>
          <w:w w:val="107"/>
        </w:rPr>
        <w:t>3m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</w:rPr>
      </w:r>
    </w:p>
    <w:p>
      <w:pPr>
        <w:jc w:val="righ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4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1"/>
        </w:rPr>
        <w:t>À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1"/>
        </w:rPr>
        <w:t>LA</w:t>
      </w:r>
      <w:r>
        <w:rPr>
          <w:rFonts w:ascii="Arial" w:hAnsi="Arial" w:cs="Arial" w:eastAsia="Arial"/>
          <w:sz w:val="70"/>
          <w:szCs w:val="70"/>
          <w:color w:val="3C9CD7"/>
          <w:spacing w:val="7"/>
          <w:w w:val="7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1"/>
        </w:rPr>
        <w:t>CA</w:t>
      </w:r>
      <w:r>
        <w:rPr>
          <w:rFonts w:ascii="Arial" w:hAnsi="Arial" w:cs="Arial" w:eastAsia="Arial"/>
          <w:sz w:val="70"/>
          <w:szCs w:val="70"/>
          <w:color w:val="3C9CD7"/>
          <w:spacing w:val="-8"/>
          <w:w w:val="71"/>
        </w:rPr>
        <w:t>R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1"/>
        </w:rPr>
        <w:t>TE</w:t>
      </w:r>
      <w:r>
        <w:rPr>
          <w:rFonts w:ascii="Arial" w:hAnsi="Arial" w:cs="Arial" w:eastAsia="Arial"/>
          <w:sz w:val="70"/>
          <w:szCs w:val="70"/>
          <w:color w:val="3C9CD7"/>
          <w:spacing w:val="-8"/>
          <w:w w:val="7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8"/>
        </w:rPr>
        <w:t>SPONSORSHIP</w:t>
      </w:r>
      <w:r>
        <w:rPr>
          <w:rFonts w:ascii="Arial" w:hAnsi="Arial" w:cs="Arial" w:eastAsia="Arial"/>
          <w:sz w:val="70"/>
          <w:szCs w:val="70"/>
          <w:color w:val="3C9CD7"/>
          <w:spacing w:val="-32"/>
          <w:w w:val="78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-46"/>
          <w:w w:val="76"/>
        </w:rPr>
        <w:t>P</w:t>
      </w:r>
      <w:r>
        <w:rPr>
          <w:rFonts w:ascii="Arial" w:hAnsi="Arial" w:cs="Arial" w:eastAsia="Arial"/>
          <w:sz w:val="70"/>
          <w:szCs w:val="70"/>
          <w:color w:val="3C9CD7"/>
          <w:spacing w:val="-8"/>
          <w:w w:val="75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7"/>
        </w:rPr>
        <w:t>CK</w:t>
      </w:r>
      <w:r>
        <w:rPr>
          <w:rFonts w:ascii="Arial" w:hAnsi="Arial" w:cs="Arial" w:eastAsia="Arial"/>
          <w:sz w:val="70"/>
          <w:szCs w:val="70"/>
          <w:color w:val="3C9CD7"/>
          <w:spacing w:val="-8"/>
          <w:w w:val="77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</w:rPr>
        <w:t>GES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</w:rPr>
      </w:r>
    </w:p>
    <w:p>
      <w:pPr>
        <w:spacing w:before="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60" w:lineRule="exact"/>
        <w:ind w:left="120" w:right="56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4.015701pt;margin-top:72.537979pt;width:513.071pt;height:.1pt;mso-position-horizontal-relative:page;mso-position-vertical-relative:paragraph;z-index:-8261" coordorigin="680,1451" coordsize="10261,2">
            <v:shape style="position:absolute;left:680;top:1451;width:10261;height:2" coordorigin="680,1451" coordsize="10261,0" path="m680,1451l10942,1451e" filled="f" stroked="t" strokeweight=".5pt" strokecolor="#BCBEC0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omise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based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budge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Bring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focus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bel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packages’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offer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perspecti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5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3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can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egra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other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ideas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general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sponsorship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packages.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Bel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summa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13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ideas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include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elements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previous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page.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9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-4"/>
          <w:w w:val="7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7"/>
          <w:position w:val="-1"/>
        </w:rPr>
        <w:t>UDIO</w:t>
      </w:r>
      <w:r>
        <w:rPr>
          <w:rFonts w:ascii="Arial" w:hAnsi="Arial" w:cs="Arial" w:eastAsia="Arial"/>
          <w:sz w:val="36"/>
          <w:szCs w:val="36"/>
          <w:color w:val="4D4D4F"/>
          <w:spacing w:val="5"/>
          <w:w w:val="77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7"/>
          <w:position w:val="-1"/>
        </w:rPr>
        <w:t>VIS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7"/>
          <w:position w:val="-1"/>
        </w:rPr>
        <w:t>U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7"/>
          <w:position w:val="-1"/>
        </w:rPr>
        <w:t>AL</w:t>
      </w:r>
      <w:r>
        <w:rPr>
          <w:rFonts w:ascii="Arial" w:hAnsi="Arial" w:cs="Arial" w:eastAsia="Arial"/>
          <w:sz w:val="36"/>
          <w:szCs w:val="36"/>
          <w:color w:val="4D4D4F"/>
          <w:spacing w:val="12"/>
          <w:w w:val="77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7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7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08.826004pt;margin-top:-13.043092pt;width:10.282pt;height:9.778pt;mso-position-horizontal-relative:page;mso-position-vertical-relative:paragraph;z-index:-8259" coordorigin="4177,-261" coordsize="206,196">
            <v:shape style="position:absolute;left:4177;top:-261;width:206;height:196" coordorigin="4177,-261" coordsize="206,196" path="m4279,-261l4248,-196,4177,-186,4228,-136,4216,-65,4279,-99,4337,-99,4331,-136,4382,-186,4311,-196,4279,-261e" filled="t" fillcolor="#3C9CD7" stroked="f">
              <v:path arrowok="t"/>
              <v:fill/>
            </v:shape>
            <v:shape style="position:absolute;left:4177;top:-261;width:206;height:196" coordorigin="4177,-261" coordsize="206,196" path="m4337,-99l4279,-99,4343,-65,4337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£20,000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541" w:space="76"/>
            <w:col w:w="1798" w:space="3716"/>
            <w:col w:w="1389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769098pt;width:73.701pt;height:24.094pt;mso-position-horizontal-relative:page;mso-position-vertical-relative:paragraph;z-index:-8260" coordorigin="9468,-635" coordsize="1474,482">
            <v:shape style="position:absolute;left:9468;top:-635;width:1474;height:482" coordorigin="9468,-635" coordsize="1474,482" path="m10942,-635l9638,-635,9468,-399,9638,-154,10942,-154,10942,-635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y’s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present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signage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attached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41"/>
        </w:rPr>
        <w:t>/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eam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ercises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stage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presentations,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video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6" w:after="0" w:line="260" w:lineRule="exact"/>
        <w:ind w:left="120" w:right="914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pho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ograp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7"/>
        </w:rPr>
        <w:t>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y.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5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otal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gob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’s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(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Gobo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=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logo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beamed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8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walls/floors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8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select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locations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throughout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vailable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olou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7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/black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e).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dditionally,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appear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alongside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Diamond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video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pho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ograp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8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credits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af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ead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also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included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stage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branding).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-14"/>
          <w:w w:val="69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69"/>
          <w:position w:val="-1"/>
        </w:rPr>
        <w:t>TTENDEE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69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69"/>
          <w:position w:val="-1"/>
        </w:rPr>
        <w:t>B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69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69"/>
          <w:position w:val="-1"/>
        </w:rPr>
        <w:t>G</w:t>
      </w:r>
      <w:r>
        <w:rPr>
          <w:rFonts w:ascii="Arial" w:hAnsi="Arial" w:cs="Arial" w:eastAsia="Arial"/>
          <w:sz w:val="36"/>
          <w:szCs w:val="36"/>
          <w:color w:val="4D4D4F"/>
          <w:spacing w:val="54"/>
          <w:w w:val="69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8"/>
          <w:position w:val="-1"/>
        </w:rPr>
        <w:t>SPONSORSHIP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44.369995pt;margin-top:-13.066084pt;width:10.282pt;height:9.778pt;mso-position-horizontal-relative:page;mso-position-vertical-relative:paragraph;z-index:-8257" coordorigin="4887,-261" coordsize="206,196">
            <v:shape style="position:absolute;left:4887;top:-261;width:206;height:196" coordorigin="4887,-261" coordsize="206,196" path="m4990,-261l4958,-197,4887,-187,4939,-137,4927,-66,4990,-99,5048,-99,5042,-137,5093,-187,5022,-197,4990,-261e" filled="t" fillcolor="#3C9CD7" stroked="f">
              <v:path arrowok="t"/>
              <v:fill/>
            </v:shape>
            <v:shape style="position:absolute;left:4887;top:-261;width:206;height:196" coordorigin="4887,-261" coordsize="206,196" path="m5048,-99l4990,-99,5054,-66,5048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4224" w:space="103"/>
            <w:col w:w="1798" w:space="3073"/>
            <w:col w:w="1322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1528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473.38501pt;margin-top:-32.010105pt;width:73.701pt;height:24.094pt;mso-position-horizontal-relative:page;mso-position-vertical-relative:paragraph;z-index:-8258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Each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recei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high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quality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bag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imprin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1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/e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logo.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sponsorship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vides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guaran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quality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use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offers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great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exposure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long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af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5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5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2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ended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endees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bags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home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hand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luggage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plane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general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purpose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such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car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5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ying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lap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ops,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files,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20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(N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Bags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vided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sponsor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not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organiser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must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appr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organiser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before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agreement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3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onfirmed).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bag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sponsor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can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add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agreed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amount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olla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eral/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orpora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8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gifts.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Please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organiser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add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brochure,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la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yards,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olla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eral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other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sponsors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registration.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REGIST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2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72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TION</w:t>
      </w:r>
      <w:r>
        <w:rPr>
          <w:rFonts w:ascii="Arial" w:hAnsi="Arial" w:cs="Arial" w:eastAsia="Arial"/>
          <w:sz w:val="36"/>
          <w:szCs w:val="36"/>
          <w:color w:val="4D4D4F"/>
          <w:spacing w:val="57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AREA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3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49.662003pt;margin-top:-13.038095pt;width:10.282pt;height:9.778pt;mso-position-horizontal-relative:page;mso-position-vertical-relative:paragraph;z-index:-8255" coordorigin="4993,-261" coordsize="206,196">
            <v:shape style="position:absolute;left:4993;top:-261;width:206;height:196" coordorigin="4993,-261" coordsize="206,196" path="m5096,-261l5064,-196,4993,-186,5045,-136,5033,-65,5096,-99,5154,-99,5147,-136,5199,-186,5128,-196,5096,-261e" filled="t" fillcolor="#3C9CD7" stroked="f">
              <v:path arrowok="t"/>
              <v:fill/>
            </v:shape>
            <v:shape style="position:absolute;left:4993;top:-261;width:206;height:196" coordorigin="4993,-261" coordsize="206,196" path="m5154,-99l5096,-99,5160,-65,5154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3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4353" w:space="80"/>
            <w:col w:w="1798" w:space="2967"/>
            <w:col w:w="1322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817089pt;width:73.701pt;height:24.094pt;mso-position-horizontal-relative:page;mso-position-vertical-relative:paragraph;z-index:-8256" coordorigin="9468,-636" coordsize="1474,482">
            <v:shape style="position:absolute;left:9468;top:-636;width:1474;height:482" coordorigin="9468,-636" coordsize="1474,482" path="m10942,-636l9638,-636,9468,-400,9638,-154,10942,-154,10942,-636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registration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-area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where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visit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numerous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regis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ollect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messages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ask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questions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5" w:after="0" w:line="188" w:lineRule="exact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organise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2"/>
          <w:w w:val="119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This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  <w:position w:val="-1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23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  <w:position w:val="-1"/>
        </w:rPr>
        <w:t>first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3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last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  <w:position w:val="-1"/>
        </w:rPr>
        <w:t>place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17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  <w:position w:val="-1"/>
        </w:rPr>
        <w:t>delega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  <w:position w:val="-1"/>
        </w:rPr>
        <w:t>e’s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17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visi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  <w:position w:val="-1"/>
        </w:rPr>
        <w:t>le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2"/>
          <w:position w:val="-1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  <w:position w:val="-1"/>
        </w:rPr>
        <w:t>ving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2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  <w:position w:val="-1"/>
        </w:rPr>
        <w:t>lasting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  <w:position w:val="-1"/>
        </w:rPr>
        <w:t>memo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15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  <w:position w:val="-1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position w:val="-1"/>
        </w:rPr>
        <w:t>image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your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7"/>
          <w:position w:val="-1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  <w:position w:val="-1"/>
        </w:rPr>
        <w:t>ompa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7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1"/>
          <w:position w:val="-1"/>
        </w:rPr>
        <w:t>y.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WIFI</w:t>
      </w:r>
      <w:r>
        <w:rPr>
          <w:rFonts w:ascii="Arial" w:hAnsi="Arial" w:cs="Arial" w:eastAsia="Arial"/>
          <w:sz w:val="36"/>
          <w:szCs w:val="36"/>
          <w:color w:val="4D4D4F"/>
          <w:spacing w:val="34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AND</w:t>
      </w:r>
      <w:r>
        <w:rPr>
          <w:rFonts w:ascii="Arial" w:hAnsi="Arial" w:cs="Arial" w:eastAsia="Arial"/>
          <w:sz w:val="36"/>
          <w:szCs w:val="36"/>
          <w:color w:val="4D4D4F"/>
          <w:spacing w:val="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ONLINE</w:t>
      </w:r>
      <w:r>
        <w:rPr>
          <w:rFonts w:ascii="Arial" w:hAnsi="Arial" w:cs="Arial" w:eastAsia="Arial"/>
          <w:sz w:val="36"/>
          <w:szCs w:val="36"/>
          <w:color w:val="4D4D4F"/>
          <w:spacing w:val="-12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NET</w:t>
      </w:r>
      <w:r>
        <w:rPr>
          <w:rFonts w:ascii="Arial" w:hAnsi="Arial" w:cs="Arial" w:eastAsia="Arial"/>
          <w:sz w:val="36"/>
          <w:szCs w:val="36"/>
          <w:color w:val="4D4D4F"/>
          <w:spacing w:val="-7"/>
          <w:w w:val="74"/>
          <w:position w:val="-1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ORKING</w:t>
      </w:r>
      <w:r>
        <w:rPr>
          <w:rFonts w:ascii="Arial" w:hAnsi="Arial" w:cs="Arial" w:eastAsia="Arial"/>
          <w:sz w:val="36"/>
          <w:szCs w:val="36"/>
          <w:color w:val="4D4D4F"/>
          <w:spacing w:val="17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24.544006pt;margin-top:-13.065082pt;width:10.282pt;height:9.778pt;mso-position-horizontal-relative:page;mso-position-vertical-relative:paragraph;z-index:-8253" coordorigin="6491,-261" coordsize="206,196">
            <v:shape style="position:absolute;left:6491;top:-261;width:206;height:196" coordorigin="6491,-261" coordsize="206,196" path="m6594,-261l6562,-197,6491,-187,6542,-137,6530,-66,6594,-99,6652,-99,6645,-137,6697,-187,6625,-197,6594,-261e" filled="t" fillcolor="#3C9CD7" stroked="f">
              <v:path arrowok="t"/>
              <v:fill/>
            </v:shape>
            <v:shape style="position:absolute;left:6491;top:-261;width:206;height:196" coordorigin="6491,-261" coordsize="206,196" path="m6652,-99l6594,-99,6657,-66,6652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4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5829" w:space="102"/>
            <w:col w:w="1798" w:space="1470"/>
            <w:col w:w="132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62" coordorigin="680,850" coordsize="718,624">
            <v:shape style="position:absolute;left:680;top:850;width:718;height:448" type="#_x0000_t75">
              <v:imagedata r:id="rId483" o:title=""/>
            </v:shape>
            <v:shape style="position:absolute;left:690;top:861;width:699;height:613" type="#_x0000_t75">
              <v:imagedata r:id="rId484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6"/>
          <w:szCs w:val="16"/>
        </w:rPr>
      </w:r>
    </w:p>
    <w:p>
      <w:pPr>
        <w:spacing w:before="46" w:after="0" w:line="318" w:lineRule="auto"/>
        <w:ind w:left="120" w:right="8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577457pt;width:73.701pt;height:24.094pt;mso-position-horizontal-relative:page;mso-position-vertical-relative:paragraph;z-index:-8254" coordorigin="9468,-632" coordsize="1474,482">
            <v:shape style="position:absolute;left:9468;top:-632;width:1474;height:482" coordorigin="9468,-632" coordsize="1474,482" path="m10942,-632l9638,-632,9468,-395,9638,-150,10942,-150,10942,-632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Sponsor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free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ernet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access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participants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onsi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ollaboration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net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ork.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Based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8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2012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figures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net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1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orking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sys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onnect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yone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before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during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af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60-70%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participation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otal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audience.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Each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time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participants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login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ork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they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which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stra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egically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placed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throughout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media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ork.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dditional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brand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erage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obtained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using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name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WiFi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pass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ord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please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discuss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ontac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TWITTER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69.330002pt;margin-top:-13.065107pt;width:10.282pt;height:9.778pt;mso-position-horizontal-relative:page;mso-position-vertical-relative:paragraph;z-index:-8250" coordorigin="3387,-261" coordsize="206,196">
            <v:shape style="position:absolute;left:3387;top:-261;width:206;height:196" coordorigin="3387,-261" coordsize="206,196" path="m3489,-261l3458,-197,3387,-187,3438,-137,3426,-66,3489,-99,3547,-99,3541,-137,3592,-187,3521,-197,3489,-261e" filled="t" fillcolor="#3C9CD7" stroked="f">
              <v:path arrowok="t"/>
              <v:fill/>
            </v:shape>
            <v:shape style="position:absolute;left:3387;top:-261;width:206;height:196" coordorigin="3387,-261" coordsize="206,196" path="m3547,-99l3489,-99,3553,-66,3547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5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749" w:space="78"/>
            <w:col w:w="1798" w:space="4574"/>
            <w:col w:w="132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73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09129pt;width:73.701pt;height:24.094pt;mso-position-horizontal-relative:page;mso-position-vertical-relative:paragraph;z-index:-8251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successful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5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globally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last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years,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media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activity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trended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twit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third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(#hr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echeurope).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news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reached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3.170.354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people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twit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20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million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impressions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twit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(all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statistics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vailable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online).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2m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3m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5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walls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stra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egically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placed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both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plena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6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room,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break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room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exhibition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areas.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feature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wall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throughout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alongside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#hr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echeurope,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organiser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also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include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#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crea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in-house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organiser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blog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squad.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also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features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  <w:position w:val="-1"/>
        </w:rPr>
        <w:t>prominently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websi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68"/>
          <w:position w:val="-1"/>
        </w:rPr>
        <w:t>COFFEE</w:t>
      </w:r>
      <w:r>
        <w:rPr>
          <w:rFonts w:ascii="Arial" w:hAnsi="Arial" w:cs="Arial" w:eastAsia="Arial"/>
          <w:sz w:val="36"/>
          <w:szCs w:val="36"/>
          <w:color w:val="4D4D4F"/>
          <w:spacing w:val="-7"/>
          <w:w w:val="68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60.535004pt;margin-top:-13.065081pt;width:10.282pt;height:9.778pt;mso-position-horizontal-relative:page;mso-position-vertical-relative:paragraph;z-index:-8248" coordorigin="3211,-261" coordsize="206,196">
            <v:shape style="position:absolute;left:3211;top:-261;width:206;height:196" coordorigin="3211,-261" coordsize="206,196" path="m3314,-261l3282,-197,3211,-187,3262,-137,3250,-66,3314,-99,3371,-99,3365,-137,3416,-187,3345,-197,3314,-261e" filled="t" fillcolor="#3C9CD7" stroked="f">
              <v:path arrowok="t"/>
              <v:fill/>
            </v:shape>
            <v:shape style="position:absolute;left:3211;top:-261;width:206;height:196" coordorigin="3211,-261" coordsize="206,196" path="m3371,-99l3314,-99,3377,-66,3371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6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558" w:space="93"/>
            <w:col w:w="1798" w:space="4750"/>
            <w:col w:w="132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6" w:after="0" w:line="319" w:lineRule="auto"/>
        <w:ind w:left="120" w:right="446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473.38501pt;margin-top:-31.548456pt;width:73.701pt;height:24.094pt;mso-position-horizontal-relative:page;mso-position-vertical-relative:paragraph;z-index:-8249" coordorigin="9468,-631" coordsize="1474,482">
            <v:shape style="position:absolute;left:9468;top:-631;width:1474;height:482" coordorigin="9468,-631" coordsize="1474,482" path="m10942,-631l9638,-631,9468,-394,963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95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offee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3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vailable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3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3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3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2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endees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2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each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2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free.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Help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endees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8"/>
          <w:w w:val="12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get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fresh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6"/>
          <w:w w:val="12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start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their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sponsoring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offee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breaks.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Sponsorship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ognition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on-si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signage,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cups,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napkins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(on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offee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tables),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websi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1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direc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9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other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  <w:position w:val="-1"/>
        </w:rPr>
        <w:t>mar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8"/>
          <w:position w:val="-1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  <w:position w:val="-1"/>
        </w:rPr>
        <w:t>eting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actions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during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af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  <w:position w:val="-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  <w:position w:val="-1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3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  <w:position w:val="-1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-1"/>
        </w:rPr>
        <w:t>COCK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75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-1"/>
        </w:rPr>
        <w:t>AIL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5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1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77.535004pt;margin-top:-13.06207pt;width:10.282pt;height:9.778pt;mso-position-horizontal-relative:page;mso-position-vertical-relative:paragraph;z-index:-8246" coordorigin="3551,-261" coordsize="206,196">
            <v:shape style="position:absolute;left:3551;top:-261;width:206;height:196" coordorigin="3551,-261" coordsize="206,196" path="m3654,-261l3622,-197,3551,-187,3602,-136,3590,-66,3654,-99,3711,-99,3705,-136,3756,-187,3685,-197,3654,-261e" filled="t" fillcolor="#3C9CD7" stroked="f">
              <v:path arrowok="t"/>
              <v:fill/>
            </v:shape>
            <v:shape style="position:absolute;left:3551;top:-261;width:206;height:196" coordorigin="3551,-261" coordsize="206,196" path="m3711,-99l3654,-99,3717,-66,3711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7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84"/>
          <w:position w:val="-1"/>
        </w:rPr>
        <w:t>£12,000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914" w:space="77"/>
            <w:col w:w="1798" w:space="4421"/>
            <w:col w:w="131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132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13pt;width:73.701pt;height:24.094pt;mso-position-horizontal-relative:page;mso-position-vertical-relative:paragraph;z-index:-8247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ocktail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perfect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1.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alerts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yone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fact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they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put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12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hour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shift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let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hair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wn,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fun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get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ready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night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ahead.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50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dinner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drinks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parties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organised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2012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6"/>
        </w:rPr>
        <w:t>will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dis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wh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’s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going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where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which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place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go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  <w:position w:val="-1"/>
        </w:rPr>
        <w:t>nex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  <w:position w:val="-1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LAN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74"/>
          <w:position w:val="-1"/>
        </w:rPr>
        <w:t>Y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ARD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98"/>
          <w:position w:val="-1"/>
        </w:rPr>
        <w:t>&amp;</w:t>
      </w:r>
      <w:r>
        <w:rPr>
          <w:rFonts w:ascii="Arial" w:hAnsi="Arial" w:cs="Arial" w:eastAsia="Arial"/>
          <w:sz w:val="36"/>
          <w:szCs w:val="36"/>
          <w:color w:val="4D4D4F"/>
          <w:spacing w:val="-37"/>
          <w:w w:val="98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NAME</w:t>
      </w:r>
      <w:r>
        <w:rPr>
          <w:rFonts w:ascii="Arial" w:hAnsi="Arial" w:cs="Arial" w:eastAsia="Arial"/>
          <w:sz w:val="36"/>
          <w:szCs w:val="36"/>
          <w:color w:val="4D4D4F"/>
          <w:spacing w:val="9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4"/>
          <w:position w:val="-1"/>
        </w:rPr>
        <w:t>B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ADGE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2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82.035004pt;margin-top:-13.068093pt;width:10.282pt;height:9.778pt;mso-position-horizontal-relative:page;mso-position-vertical-relative:paragraph;z-index:-8244" coordorigin="5641,-261" coordsize="206,196">
            <v:shape style="position:absolute;left:5641;top:-261;width:206;height:196" coordorigin="5641,-261" coordsize="206,196" path="m5744,-261l5712,-197,5641,-187,5692,-137,5680,-66,5744,-99,5801,-99,5795,-137,5846,-187,5775,-197,5744,-261e" filled="t" fillcolor="#3C9CD7" stroked="f">
              <v:path arrowok="t"/>
              <v:fill/>
            </v:shape>
            <v:shape style="position:absolute;left:5641;top:-261;width:206;height:196" coordorigin="5641,-261" coordsize="206,196" path="m5801,-99l5744,-99,5807,-66,5801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8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84"/>
          <w:position w:val="-1"/>
        </w:rPr>
        <w:t>£12,000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4980" w:space="101"/>
            <w:col w:w="1798" w:space="2331"/>
            <w:col w:w="131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212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05pt;width:73.701pt;height:24.094pt;mso-position-horizontal-relative:page;mso-position-vertical-relative:paragraph;z-index:-8245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appear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name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badges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throughout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cus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oma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pass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</w:t>
      </w:r>
      <w:r>
        <w:rPr>
          <w:rFonts w:ascii="Arial" w:hAnsi="Arial" w:cs="Arial" w:eastAsia="Arial"/>
          <w:sz w:val="17"/>
          <w:szCs w:val="17"/>
          <w:color w:val="4D4D4F"/>
          <w:spacing w:val="-24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tight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security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checks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access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wearing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their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name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badges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times.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(La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yards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vided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not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position w:val="-1"/>
        </w:rPr>
        <w:t>organiser).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MOBILE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APP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76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2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92.589996pt;margin-top:-13.052075pt;width:10.282pt;height:9.778pt;mso-position-horizontal-relative:page;mso-position-vertical-relative:paragraph;z-index:-8242" coordorigin="3852,-261" coordsize="206,196">
            <v:shape style="position:absolute;left:3852;top:-261;width:206;height:196" coordorigin="3852,-261" coordsize="206,196" path="m3955,-261l3923,-197,3852,-186,3903,-136,3891,-65,3955,-99,4012,-99,4006,-136,4057,-186,3986,-197,3955,-261e" filled="t" fillcolor="#3C9CD7" stroked="f">
              <v:path arrowok="t"/>
              <v:fill/>
            </v:shape>
            <v:shape style="position:absolute;left:3852;top:-261;width:206;height:196" coordorigin="3852,-261" coordsize="206,196" path="m4012,-99l3955,-99,4018,-65,4012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9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84"/>
          <w:position w:val="-1"/>
        </w:rPr>
        <w:t>£12,000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232" w:space="60"/>
            <w:col w:w="1798" w:space="4120"/>
            <w:col w:w="131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01pt;width:73.701pt;height:24.094pt;mso-position-horizontal-relative:page;mso-position-vertical-relative:paragraph;z-index:-8243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mobile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application/app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built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scheduling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software.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mobile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menu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include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planned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5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scheduled,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detailed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2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agenda,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spea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7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exhibi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ors,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floor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plan,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7"/>
        </w:rPr>
        <w:t>endee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list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profiles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application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can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pic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8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1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smartphone,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table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device,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  <w:position w:val="-1"/>
        </w:rPr>
        <w:t>lap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3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position w:val="-1"/>
        </w:rPr>
        <w:t>op.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CAPI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74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AL</w:t>
      </w:r>
      <w:r>
        <w:rPr>
          <w:rFonts w:ascii="Arial" w:hAnsi="Arial" w:cs="Arial" w:eastAsia="Arial"/>
          <w:sz w:val="36"/>
          <w:szCs w:val="36"/>
          <w:color w:val="4D4D4F"/>
          <w:spacing w:val="-2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SUITE</w:t>
      </w:r>
      <w:r>
        <w:rPr>
          <w:rFonts w:ascii="Arial" w:hAnsi="Arial" w:cs="Arial" w:eastAsia="Arial"/>
          <w:sz w:val="36"/>
          <w:szCs w:val="36"/>
          <w:color w:val="4D4D4F"/>
          <w:spacing w:val="19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33"/>
          <w:position w:val="-1"/>
        </w:rPr>
        <w:t>–</w:t>
      </w:r>
      <w:r>
        <w:rPr>
          <w:rFonts w:ascii="Arial" w:hAnsi="Arial" w:cs="Arial" w:eastAsia="Arial"/>
          <w:sz w:val="36"/>
          <w:szCs w:val="36"/>
          <w:color w:val="4D4D4F"/>
          <w:spacing w:val="29"/>
          <w:w w:val="3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GLASS</w:t>
      </w:r>
      <w:r>
        <w:rPr>
          <w:rFonts w:ascii="Arial" w:hAnsi="Arial" w:cs="Arial" w:eastAsia="Arial"/>
          <w:sz w:val="36"/>
          <w:szCs w:val="36"/>
          <w:color w:val="4D4D4F"/>
          <w:spacing w:val="2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8"/>
          <w:w w:val="74"/>
          <w:position w:val="-1"/>
        </w:rPr>
        <w:t>P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ANELS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0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20.614014pt;margin-top:-13.033083pt;width:10.282pt;height:9.778pt;mso-position-horizontal-relative:page;mso-position-vertical-relative:paragraph;z-index:-8240" coordorigin="6412,-261" coordsize="206,196">
            <v:shape style="position:absolute;left:6412;top:-261;width:206;height:196" coordorigin="6412,-261" coordsize="206,196" path="m6515,-261l6483,-196,6412,-186,6464,-136,6452,-65,6515,-99,6573,-99,6567,-136,6618,-186,6547,-196,6515,-261e" filled="t" fillcolor="#3C9CD7" stroked="f">
              <v:path arrowok="t"/>
              <v:fill/>
            </v:shape>
            <v:shape style="position:absolute;left:6412;top:-261;width:206;height:196" coordorigin="6412,-261" coordsize="206,196" path="m6573,-99l6515,-99,6579,-65,6573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£10,000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5770" w:space="82"/>
            <w:col w:w="1877" w:space="1468"/>
            <w:col w:w="1323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098pt;width:73.701pt;height:24.094pt;mso-position-horizontal-relative:page;mso-position-vertical-relative:paragraph;z-index:-8241" coordorigin="9468,-640" coordsize="1474,482">
            <v:shape style="position:absolute;left:9468;top:-640;width:1474;height:482" coordorigin="9468,-640" coordsize="1474,482" path="m10942,-640l9638,-640,9468,-404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ersonali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z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  <w:position w:val="-1"/>
        </w:rPr>
        <w:t>Glass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anels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Capital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Sui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which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entrance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brea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out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sessions.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412" w:lineRule="exact"/>
        <w:ind w:left="120" w:right="-94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0"/>
          <w:position w:val="-1"/>
        </w:rPr>
        <w:t>EAST</w:t>
      </w:r>
      <w:r>
        <w:rPr>
          <w:rFonts w:ascii="Arial" w:hAnsi="Arial" w:cs="Arial" w:eastAsia="Arial"/>
          <w:sz w:val="36"/>
          <w:szCs w:val="36"/>
          <w:color w:val="4D4D4F"/>
          <w:spacing w:val="11"/>
          <w:w w:val="7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0"/>
          <w:position w:val="-1"/>
        </w:rPr>
        <w:t>TER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0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0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0"/>
          <w:position w:val="-1"/>
        </w:rPr>
        <w:t>CE</w:t>
      </w:r>
      <w:r>
        <w:rPr>
          <w:rFonts w:ascii="Arial" w:hAnsi="Arial" w:cs="Arial" w:eastAsia="Arial"/>
          <w:sz w:val="36"/>
          <w:szCs w:val="36"/>
          <w:color w:val="4D4D4F"/>
          <w:spacing w:val="6"/>
          <w:w w:val="7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33"/>
          <w:position w:val="-1"/>
        </w:rPr>
        <w:t>–</w:t>
      </w:r>
      <w:r>
        <w:rPr>
          <w:rFonts w:ascii="Arial" w:hAnsi="Arial" w:cs="Arial" w:eastAsia="Arial"/>
          <w:sz w:val="36"/>
          <w:szCs w:val="36"/>
          <w:color w:val="4D4D4F"/>
          <w:spacing w:val="29"/>
          <w:w w:val="3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GLASS</w:t>
      </w:r>
      <w:r>
        <w:rPr>
          <w:rFonts w:ascii="Arial" w:hAnsi="Arial" w:cs="Arial" w:eastAsia="Arial"/>
          <w:sz w:val="36"/>
          <w:szCs w:val="36"/>
          <w:color w:val="4D4D4F"/>
          <w:spacing w:val="2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18"/>
          <w:w w:val="74"/>
          <w:position w:val="-1"/>
        </w:rPr>
        <w:t>P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ANELS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4D4D4F"/>
          <w:spacing w:val="56"/>
          <w:w w:val="74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  <w:position w:val="-1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  <w:position w:val="-1"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17,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  <w:position w:val="-1"/>
        </w:rPr>
        <w:t>11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8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£10,000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7709" w:space="1488"/>
            <w:col w:w="1323"/>
          </w:cols>
        </w:sectPr>
      </w:pPr>
      <w:rPr/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52" coordorigin="680,850" coordsize="718,624">
            <v:shape style="position:absolute;left:680;top:850;width:718;height:448" type="#_x0000_t75">
              <v:imagedata r:id="rId485" o:title=""/>
            </v:shape>
            <v:shape style="position:absolute;left:690;top:861;width:699;height:613" type="#_x0000_t75">
              <v:imagedata r:id="rId486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4"/>
          <w:szCs w:val="14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009899pt;width:73.701pt;height:24.094pt;mso-position-horizontal-relative:page;mso-position-vertical-relative:paragraph;z-index:-8239" coordorigin="9468,-620" coordsize="1474,482">
            <v:shape style="position:absolute;left:9468;top:-620;width:1474;height:482" coordorigin="9468,-620" coordsize="1474,482" path="m10942,-620l9638,-620,9468,-384,9638,-138,10942,-138,10942,-62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ro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8"/>
        </w:rPr>
        <w:t>Eas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errac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visi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</w:rPr>
        <w:t>ca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</w:rPr>
        <w:t>acces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18"/>
        </w:rPr>
        <w:t>Alof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0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vi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erna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8"/>
        </w:rPr>
        <w:t>Staircase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Bran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8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93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1"/>
        </w:rPr>
        <w:t>anel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clusi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1"/>
        </w:rPr>
        <w:t>ec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87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6"/>
        </w:rPr>
        <w:t>urope.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38" coordorigin="680,850" coordsize="718,624">
            <v:shape style="position:absolute;left:680;top:850;width:718;height:448" type="#_x0000_t75">
              <v:imagedata r:id="rId487" o:title=""/>
            </v:shape>
            <v:shape style="position:absolute;left:690;top:861;width:699;height:613" type="#_x0000_t75">
              <v:imagedata r:id="rId488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515999pt;margin-top:598.041992pt;width:513.571pt;height:148.139pt;mso-position-horizontal-relative:page;mso-position-vertical-relative:page;z-index:-8227" coordorigin="670,11961" coordsize="10271,2963">
            <v:shape style="position:absolute;left:680;top:11971;width:10261;height:2953" type="#_x0000_t75">
              <v:imagedata r:id="rId489" o:title=""/>
            </v:shape>
            <v:group style="position:absolute;left:680;top:11971;width:359;height:357" coordorigin="680,11971" coordsize="359,357">
              <v:shape style="position:absolute;left:680;top:11971;width:359;height:357" coordorigin="680,11971" coordsize="359,357" path="m680,12328l1039,12328,1039,11971,680,11971,680,12328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SPONSORSHIP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37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-34"/>
          <w:w w:val="74"/>
          <w:position w:val="-1"/>
        </w:rPr>
        <w:t>P</w:t>
      </w:r>
      <w:r>
        <w:rPr>
          <w:rFonts w:ascii="Arial" w:hAnsi="Arial" w:cs="Arial" w:eastAsia="Arial"/>
          <w:sz w:val="70"/>
          <w:szCs w:val="70"/>
          <w:color w:val="3C9CD7"/>
          <w:spacing w:val="-6"/>
          <w:w w:val="74"/>
          <w:position w:val="-1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CK</w:t>
      </w:r>
      <w:r>
        <w:rPr>
          <w:rFonts w:ascii="Arial" w:hAnsi="Arial" w:cs="Arial" w:eastAsia="Arial"/>
          <w:sz w:val="70"/>
          <w:szCs w:val="70"/>
          <w:color w:val="3C9CD7"/>
          <w:spacing w:val="-6"/>
          <w:w w:val="74"/>
          <w:position w:val="-1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GES</w:t>
      </w:r>
      <w:r>
        <w:rPr>
          <w:rFonts w:ascii="Arial" w:hAnsi="Arial" w:cs="Arial" w:eastAsia="Arial"/>
          <w:sz w:val="70"/>
          <w:szCs w:val="70"/>
          <w:color w:val="3C9CD7"/>
          <w:spacing w:val="1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  <w:position w:val="-1"/>
        </w:rPr>
        <w:t>SAMPLES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259" w:right="-20"/>
        <w:jc w:val="left"/>
        <w:tabs>
          <w:tab w:pos="3820" w:val="left"/>
          <w:tab w:pos="744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3.515999pt;margin-top:-2.039125pt;width:171.996pt;height:112.056pt;mso-position-horizontal-relative:page;mso-position-vertical-relative:paragraph;z-index:-8235" coordorigin="670,-41" coordsize="3440,2241">
            <v:shape style="position:absolute;left:680;top:-31;width:3430;height:2231" type="#_x0000_t75">
              <v:imagedata r:id="rId490" o:title=""/>
            </v:shape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13.516006pt;margin-top:-2.039125pt;width:172.57pt;height:112.057pt;mso-position-horizontal-relative:page;mso-position-vertical-relative:paragraph;z-index:-8234" coordorigin="4270,-41" coordsize="3451,2241">
            <v:shape style="position:absolute;left:4280;top:-31;width:3441;height:2231" type="#_x0000_t75">
              <v:imagedata r:id="rId491" o:title=""/>
            </v:shape>
            <v:group style="position:absolute;left:4280;top:-31;width:359;height:357" coordorigin="4280,-31" coordsize="359,357">
              <v:shape style="position:absolute;left:4280;top:-31;width:359;height:357" coordorigin="4280,-31" coordsize="359,357" path="m4280,326l4639,326,4639,-31,4280,-31,42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94.089996pt;margin-top:-2.039125pt;width:153.537pt;height:112.057pt;mso-position-horizontal-relative:page;mso-position-vertical-relative:paragraph;z-index:-8233" coordorigin="7882,-41" coordsize="3071,2241">
            <v:shape style="position:absolute;left:7892;top:-31;width:3061;height:2231" type="#_x0000_t75">
              <v:imagedata r:id="rId492" o:title=""/>
            </v:shape>
            <v:group style="position:absolute;left:7892;top:-31;width:359;height:357" coordorigin="7892,-31" coordsize="359,357">
              <v:shape style="position:absolute;left:7892;top:-31;width:359;height:357" coordorigin="7892,-31" coordsize="359,357" path="m7892,326l8251,326,8251,-31,7892,-31,7892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56"/>
          <w:position w:val="-1"/>
        </w:rPr>
        <w:t>1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2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3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2" w:after="0" w:line="298" w:lineRule="exact"/>
        <w:ind w:left="231" w:right="-20"/>
        <w:jc w:val="left"/>
        <w:tabs>
          <w:tab w:pos="3600" w:val="left"/>
          <w:tab w:pos="780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3.515999pt;margin-top:-2.040123pt;width:161.157pt;height:156.293pt;mso-position-horizontal-relative:page;mso-position-vertical-relative:paragraph;z-index:-8232" coordorigin="670,-41" coordsize="3223,3126">
            <v:group style="position:absolute;left:680;top:-31;width:3203;height:3106" coordorigin="680,-31" coordsize="3203,3106">
              <v:shape style="position:absolute;left:680;top:-31;width:3203;height:3106" coordorigin="680,-31" coordsize="3203,3106" path="m680,3075l3883,3075,3883,-31,680,-31,680,3075e" filled="t" fillcolor="#3C9CD7" stroked="f">
                <v:path arrowok="t"/>
                <v:fill/>
              </v:shape>
              <v:shape style="position:absolute;left:680;top:-31;width:3203;height:3106" type="#_x0000_t75">
                <v:imagedata r:id="rId493" o:title=""/>
              </v:shape>
            </v:group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12.790985pt;margin-top:-2.040123pt;width:134.836pt;height:156.293pt;mso-position-horizontal-relative:page;mso-position-vertical-relative:paragraph;z-index:-8230" coordorigin="8256,-41" coordsize="2697,3126">
            <v:group style="position:absolute;left:8266;top:-31;width:2677;height:3106" coordorigin="8266,-31" coordsize="2677,3106">
              <v:shape style="position:absolute;left:8266;top:-31;width:2677;height:3106" coordorigin="8266,-31" coordsize="2677,3106" path="m8266,3075l10943,3075,10943,-31,8266,-31,8266,3075e" filled="t" fillcolor="#3C9CD7" stroked="f">
                <v:path arrowok="t"/>
                <v:fill/>
              </v:shape>
              <v:shape style="position:absolute;left:8266;top:-31;width:2677;height:3106" type="#_x0000_t75">
                <v:imagedata r:id="rId494" o:title=""/>
              </v:shape>
            </v:group>
            <v:group style="position:absolute;left:8266;top:-31;width:359;height:357" coordorigin="8266,-31" coordsize="359,357">
              <v:shape style="position:absolute;left:8266;top:-31;width:359;height:357" coordorigin="8266,-31" coordsize="359,357" path="m8266,326l8625,326,8625,-31,8266,-31,8266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02.177002pt;margin-top:-2.038123pt;width:202.61pt;height:155.791pt;mso-position-horizontal-relative:page;mso-position-vertical-relative:paragraph;z-index:-8229" coordorigin="4044,-41" coordsize="4052,3116">
            <v:shape style="position:absolute;left:4054;top:-31;width:4042;height:3106" type="#_x0000_t75">
              <v:imagedata r:id="rId495" o:title=""/>
            </v:shape>
            <v:group style="position:absolute;left:4054;top:-31;width:359;height:357" coordorigin="4054,-31" coordsize="359,357">
              <v:shape style="position:absolute;left:4054;top:-31;width:359;height:357" coordorigin="4054,-31" coordsize="359,357" path="m4054,326l4413,326,4413,-31,4054,-31,4054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4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5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6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247" w:right="-20"/>
        <w:jc w:val="left"/>
        <w:tabs>
          <w:tab w:pos="2960" w:val="left"/>
          <w:tab w:pos="5720" w:val="left"/>
          <w:tab w:pos="728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88.539001pt;margin-top:-2.03815pt;width:158.547pt;height:136.272pt;mso-position-horizontal-relative:page;mso-position-vertical-relative:paragraph;z-index:-8237" coordorigin="7771,-41" coordsize="3171,2725">
            <v:shape style="position:absolute;left:7781;top:-31;width:3161;height:2715" type="#_x0000_t75">
              <v:imagedata r:id="rId496" o:title=""/>
            </v:shape>
            <v:group style="position:absolute;left:7781;top:-31;width:359;height:357" coordorigin="7781,-31" coordsize="359,357">
              <v:shape style="position:absolute;left:7781;top:-31;width:359;height:357" coordorigin="7781,-31" coordsize="359,357" path="m7781,326l8140,326,8140,-31,7781,-31,7781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08.192993pt;margin-top:-2.03815pt;width:72.3416pt;height:136.272pt;mso-position-horizontal-relative:page;mso-position-vertical-relative:paragraph;z-index:-8236" coordorigin="6164,-41" coordsize="1447,2725">
            <v:shape style="position:absolute;left:6174;top:-31;width:1437;height:2715" type="#_x0000_t75">
              <v:imagedata r:id="rId497" o:title=""/>
            </v:shape>
            <v:group style="position:absolute;left:6174;top:-31;width:359;height:357" coordorigin="6174,-31" coordsize="359,357">
              <v:shape style="position:absolute;left:6174;top:-31;width:359;height:357" coordorigin="6174,-31" coordsize="359,357" path="m6174,326l6533,326,6533,-31,6174,-31,6174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515999pt;margin-top:-2.04115pt;width:129.268pt;height:137.104pt;mso-position-horizontal-relative:page;mso-position-vertical-relative:paragraph;z-index:-8231" coordorigin="670,-41" coordsize="2585,2742">
            <v:group style="position:absolute;left:680;top:-31;width:2565;height:2722" coordorigin="680,-31" coordsize="2565,2722">
              <v:shape style="position:absolute;left:680;top:-31;width:2565;height:2722" coordorigin="680,-31" coordsize="2565,2722" path="m680,2691l3246,2691,3246,-31,680,-31,680,2691e" filled="t" fillcolor="#3C9CD7" stroked="f">
                <v:path arrowok="t"/>
                <v:fill/>
              </v:shape>
              <v:shape style="position:absolute;left:680;top:-31;width:2565;height:2722" type="#_x0000_t75">
                <v:imagedata r:id="rId498" o:title=""/>
              </v:shape>
            </v:group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70.272003pt;margin-top:-2.03815pt;width:129.916pt;height:136.601pt;mso-position-horizontal-relative:page;mso-position-vertical-relative:paragraph;z-index:-8228" coordorigin="3405,-41" coordsize="2598,2732">
            <v:shape style="position:absolute;left:3415;top:-31;width:2588;height:2722" type="#_x0000_t75">
              <v:imagedata r:id="rId499" o:title=""/>
            </v:shape>
            <v:group style="position:absolute;left:3415;top:-31;width:359;height:357" coordorigin="3415,-31" coordsize="359,357">
              <v:shape style="position:absolute;left:3415;top:-31;width:359;height:357" coordorigin="3415,-31" coordsize="359,357" path="m3415,326l3774,326,3774,-31,3415,-31,3415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2"/>
          <w:position w:val="-1"/>
        </w:rPr>
        <w:t>7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8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9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5"/>
          <w:position w:val="-1"/>
        </w:rPr>
        <w:t>10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2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40" w:lineRule="auto"/>
        <w:ind w:left="219" w:right="-20"/>
        <w:jc w:val="left"/>
        <w:rPr>
          <w:rFonts w:ascii="Arial" w:hAnsi="Arial" w:cs="Arial" w:eastAsia="Arial"/>
          <w:sz w:val="26"/>
          <w:szCs w:val="26"/>
        </w:rPr>
      </w:pPr>
      <w:rPr/>
      <w:r>
        <w:rPr>
          <w:rFonts w:ascii="Arial" w:hAnsi="Arial" w:cs="Arial" w:eastAsia="Arial"/>
          <w:sz w:val="26"/>
          <w:szCs w:val="26"/>
          <w:color w:val="3C9CD7"/>
          <w:spacing w:val="0"/>
          <w:w w:val="56"/>
        </w:rPr>
        <w:t>11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8" w:after="0" w:line="412" w:lineRule="exact"/>
        <w:ind w:left="120" w:right="-94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PHONE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CHA</w:t>
      </w:r>
      <w:r>
        <w:rPr>
          <w:rFonts w:ascii="Arial" w:hAnsi="Arial" w:cs="Arial" w:eastAsia="Arial"/>
          <w:sz w:val="36"/>
          <w:szCs w:val="36"/>
          <w:color w:val="4D4D4F"/>
          <w:spacing w:val="-7"/>
          <w:w w:val="74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GER</w:t>
      </w:r>
      <w:r>
        <w:rPr>
          <w:rFonts w:ascii="Arial" w:hAnsi="Arial" w:cs="Arial" w:eastAsia="Arial"/>
          <w:sz w:val="36"/>
          <w:szCs w:val="36"/>
          <w:color w:val="4D4D4F"/>
          <w:spacing w:val="-8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4D4D4F"/>
          <w:spacing w:val="-48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  <w:position w:val="-1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  <w:position w:val="-1"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  <w:position w:val="-1"/>
        </w:rPr>
        <w:t>12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8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£10,000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5845" w:space="3352"/>
            <w:col w:w="1323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09083pt;width:73.701pt;height:24.094pt;mso-position-horizontal-relative:page;mso-position-vertical-relative:paragraph;z-index:-8225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Phone/Smart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Device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Chargers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branded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y.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Selling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quantities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2/4/6/full.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Unit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price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2: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£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3.000.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full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package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priced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-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£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position w:val="-1"/>
        </w:rPr>
        <w:t>10,000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ESCAL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2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-9"/>
          <w:w w:val="72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OR</w:t>
      </w:r>
      <w:r>
        <w:rPr>
          <w:rFonts w:ascii="Arial" w:hAnsi="Arial" w:cs="Arial" w:eastAsia="Arial"/>
          <w:sz w:val="36"/>
          <w:szCs w:val="36"/>
          <w:color w:val="4D4D4F"/>
          <w:spacing w:val="5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88.535004pt;margin-top:-13.081099pt;width:10.282pt;height:9.778pt;mso-position-horizontal-relative:page;mso-position-vertical-relative:paragraph;z-index:-8223" coordorigin="3771,-262" coordsize="206,196">
            <v:shape style="position:absolute;left:3771;top:-262;width:206;height:196" coordorigin="3771,-262" coordsize="206,196" path="m3874,-262l3842,-197,3771,-187,3822,-137,3810,-66,3874,-99,3931,-99,3925,-137,3976,-187,3905,-197,3874,-262e" filled="t" fillcolor="#3C9CD7" stroked="f">
              <v:path arrowok="t"/>
              <v:fill/>
            </v:shape>
            <v:shape style="position:absolute;left:3771;top:-262;width:206;height:196" coordorigin="3771,-262" coordsize="206,196" path="m3931,-99l3874,-99,3937,-66,3931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13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£8,000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138" w:space="72"/>
            <w:col w:w="1842" w:space="4268"/>
            <w:col w:w="120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562128pt;width:73.701pt;height:24.094pt;mso-position-horizontal-relative:page;mso-position-vertical-relative:paragraph;z-index:-8224" coordorigin="9468,-631" coordsize="1474,482">
            <v:shape style="position:absolute;left:9468;top:-631;width:1474;height:482" coordorigin="9468,-631" coordsize="1474,482" path="m10942,-631l9638,-631,9468,-395,963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escala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handrail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glas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side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brande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log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vidin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position w:val="-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96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grea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ensur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bran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visibl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al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22"/>
          <w:position w:val="-1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2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1"/>
          <w:position w:val="-1"/>
        </w:rPr>
        <w:t>endees.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1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1" w:after="0" w:line="409" w:lineRule="exact"/>
        <w:ind w:left="120" w:right="-94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WEST</w:t>
      </w:r>
      <w:r>
        <w:rPr>
          <w:rFonts w:ascii="Arial" w:hAnsi="Arial" w:cs="Arial" w:eastAsia="Arial"/>
          <w:sz w:val="36"/>
          <w:szCs w:val="36"/>
          <w:color w:val="4D4D4F"/>
          <w:spacing w:val="-1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PODIUM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16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FL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3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GS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4D4D4F"/>
          <w:spacing w:val="52"/>
          <w:w w:val="73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  <w:position w:val="-1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  <w:position w:val="-1"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  <w:position w:val="-1"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  <w:position w:val="-1"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  <w:position w:val="-1"/>
        </w:rPr>
        <w:t>14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8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/>
        <w:br w:type="column"/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£7,000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6445" w:space="2911"/>
            <w:col w:w="1164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05pt;width:73.701pt;height:24.094pt;mso-position-horizontal-relative:page;mso-position-vertical-relative:paragraph;z-index:-8222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Brand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6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Flag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poles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situa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front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main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west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entrance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podium.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Highly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visible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els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FLOOR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PLAN</w:t>
      </w:r>
      <w:r>
        <w:rPr>
          <w:rFonts w:ascii="Arial" w:hAnsi="Arial" w:cs="Arial" w:eastAsia="Arial"/>
          <w:sz w:val="36"/>
          <w:szCs w:val="36"/>
          <w:color w:val="4D4D4F"/>
          <w:spacing w:val="18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93.181pt;margin-top:-13.062067pt;width:10.282pt;height:9.778pt;mso-position-horizontal-relative:page;mso-position-vertical-relative:paragraph;z-index:-8220" coordorigin="3864,-261" coordsize="206,196">
            <v:shape style="position:absolute;left:3864;top:-261;width:206;height:196" coordorigin="3864,-261" coordsize="206,196" path="m3966,-261l3935,-197,3864,-187,3915,-136,3903,-66,3966,-99,4024,-99,4018,-136,4069,-187,3998,-197,3966,-261e" filled="t" fillcolor="#3C9CD7" stroked="f">
              <v:path arrowok="t"/>
              <v:fill/>
            </v:shape>
            <v:shape style="position:absolute;left:3864;top:-261;width:206;height:196" coordorigin="3864,-261" coordsize="206,196" path="m4024,-99l3966,-99,4030,-66,4024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15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£7,000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238" w:space="66"/>
            <w:col w:w="1877" w:space="4176"/>
            <w:col w:w="1163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6" w:after="0" w:line="188" w:lineRule="exact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473.38501pt;margin-top:-31.54944pt;width:73.701pt;height:24.094pt;mso-position-horizontal-relative:page;mso-position-vertical-relative:paragraph;z-index:-8221" coordorigin="9468,-631" coordsize="1474,482">
            <v:shape style="position:absolute;left:9468;top:-631;width:1474;height:482" coordorigin="9468,-631" coordsize="1474,482" path="m10942,-631l9638,-631,9468,-394,963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00"/>
          <w:position w:val="-1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2"/>
          <w:position w:val="-1"/>
        </w:rPr>
        <w:t>brande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  <w:position w:val="-1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22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log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wil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2"/>
          <w:position w:val="-1"/>
        </w:rPr>
        <w:t>appea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22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9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9"/>
          <w:position w:val="-1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9"/>
          <w:position w:val="-1"/>
        </w:rPr>
        <w:t>floo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pla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4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5"/>
          <w:position w:val="-1"/>
        </w:rPr>
        <w:t>onlin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5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an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4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9"/>
          <w:position w:val="-1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9"/>
          <w:position w:val="-1"/>
        </w:rPr>
        <w:t>on-si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9"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19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7"/>
          <w:position w:val="-1"/>
        </w:rPr>
        <w:t>brochure.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30" w:after="0" w:line="500" w:lineRule="exact"/>
        <w:ind w:left="120" w:right="-11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65.671997pt;margin-top:16.670067pt;width:93.806305pt;height:7pt;mso-position-horizontal-relative:page;mso-position-vertical-relative:paragraph;z-index:-8214" type="#_x0000_t202" filled="f" stroked="f">
            <v:textbox inset="0,0,0,0">
              <w:txbxContent>
                <w:p>
                  <w:pPr>
                    <w:spacing w:before="0" w:after="0" w:line="140" w:lineRule="exact"/>
                    <w:ind w:right="-61"/>
                    <w:jc w:val="left"/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*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4"/>
                      <w:w w:val="100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96"/>
                      <w:i/>
                    </w:rPr>
                    <w:t>samp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1"/>
                      <w:w w:val="96"/>
                      <w:i/>
                    </w:rPr>
                    <w:t>l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96"/>
                      <w:i/>
                    </w:rPr>
                    <w:t>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4"/>
                      <w:w w:val="96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pho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1"/>
                      <w:w w:val="100"/>
                      <w:i/>
                    </w:rPr>
                    <w:t>t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o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3"/>
                      <w:w w:val="100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-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13"/>
                      <w:w w:val="100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97"/>
                      <w:i/>
                    </w:rPr>
                    <w:t>page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6"/>
                      <w:w w:val="97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20,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-11"/>
                      <w:w w:val="100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0"/>
                      <w:i/>
                    </w:rPr>
                    <w:t>#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6"/>
                      <w:w w:val="100"/>
                      <w:i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4D4D4F"/>
                      <w:spacing w:val="0"/>
                      <w:w w:val="101"/>
                      <w:i/>
                    </w:rPr>
                    <w:t>16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69"/>
          <w:position w:val="-3"/>
        </w:rPr>
        <w:t>ONE-</w:t>
      </w:r>
      <w:r>
        <w:rPr>
          <w:rFonts w:ascii="Arial" w:hAnsi="Arial" w:cs="Arial" w:eastAsia="Arial"/>
          <w:sz w:val="36"/>
          <w:szCs w:val="36"/>
          <w:color w:val="4D4D4F"/>
          <w:spacing w:val="-9"/>
          <w:w w:val="69"/>
          <w:position w:val="-3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69"/>
          <w:position w:val="-3"/>
        </w:rPr>
        <w:t>O-ONE</w:t>
      </w:r>
      <w:r>
        <w:rPr>
          <w:rFonts w:ascii="Arial" w:hAnsi="Arial" w:cs="Arial" w:eastAsia="Arial"/>
          <w:sz w:val="36"/>
          <w:szCs w:val="36"/>
          <w:color w:val="4D4D4F"/>
          <w:spacing w:val="12"/>
          <w:w w:val="69"/>
          <w:position w:val="-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1"/>
          <w:position w:val="-3"/>
        </w:rPr>
        <w:t>MEETINGS</w:t>
      </w:r>
      <w:r>
        <w:rPr>
          <w:rFonts w:ascii="Arial" w:hAnsi="Arial" w:cs="Arial" w:eastAsia="Arial"/>
          <w:sz w:val="36"/>
          <w:szCs w:val="36"/>
          <w:color w:val="4D4D4F"/>
          <w:spacing w:val="66"/>
          <w:w w:val="71"/>
          <w:position w:val="-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1"/>
          <w:position w:val="-3"/>
        </w:rPr>
        <w:t>SPONSOR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1"/>
          <w:position w:val="-3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48"/>
          <w:w w:val="71"/>
          <w:position w:val="-3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  <w:position w:val="18"/>
        </w:rPr>
        <w:t>(SUBJECT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  <w:position w:val="18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6"/>
          <w:w w:val="71"/>
          <w:position w:val="18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6"/>
          <w:w w:val="71"/>
          <w:position w:val="18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  <w:position w:val="18"/>
        </w:rPr>
        <w:t>O</w:t>
      </w:r>
      <w:r>
        <w:rPr>
          <w:rFonts w:ascii="Arial" w:hAnsi="Arial" w:cs="Arial" w:eastAsia="Arial"/>
          <w:sz w:val="24"/>
          <w:szCs w:val="24"/>
          <w:color w:val="939598"/>
          <w:spacing w:val="-5"/>
          <w:w w:val="71"/>
          <w:position w:val="18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5"/>
          <w:position w:val="18"/>
        </w:rPr>
        <w:t>A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6"/>
          <w:position w:val="18"/>
        </w:rPr>
        <w:t>V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9"/>
          <w:position w:val="18"/>
        </w:rPr>
        <w:t>AILABILITY)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£6,000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7237" w:space="2074"/>
            <w:col w:w="1209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188"/>
        <w:jc w:val="both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094pt;width:73.701pt;height:24.094pt;mso-position-horizontal-relative:page;mso-position-vertical-relative:paragraph;z-index:-8219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Sophistica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socia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schedulin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softwar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buil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registratio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process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lis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li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2-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weeks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advanc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wher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0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schedul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dinner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one-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o-on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meetings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Please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meeting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guaran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force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oblige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one-on-on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meeting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4"/>
        </w:rPr>
        <w:t>endors.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left="120" w:right="4766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able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choic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position w:val="-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vailabl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1"/>
          <w:position w:val="-1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1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Roun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Squar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4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person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max.)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T-SHI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4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2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4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62.992004pt;margin-top:-13.067086pt;width:10.282pt;height:9.778pt;mso-position-horizontal-relative:page;mso-position-vertical-relative:paragraph;z-index:-8217" coordorigin="3260,-261" coordsize="206,196">
            <v:shape style="position:absolute;left:3260;top:-261;width:206;height:196" coordorigin="3260,-261" coordsize="206,196" path="m3363,-261l3331,-197,3260,-187,3311,-137,3299,-66,3363,-99,3420,-99,3414,-137,3465,-187,3394,-197,3363,-261e" filled="t" fillcolor="#3C9CD7" stroked="f">
              <v:path arrowok="t"/>
              <v:fill/>
            </v:shape>
            <v:shape style="position:absolute;left:3260;top:-261;width:206;height:196" coordorigin="3260,-261" coordsize="206,196" path="m3420,-99l3363,-99,3426,-66,3420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18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£5,000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636" w:space="64"/>
            <w:col w:w="1877" w:space="4740"/>
            <w:col w:w="1203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6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473.38501pt;margin-top:-31.996447pt;width:73.701pt;height:24.094pt;mso-position-horizontal-relative:page;mso-position-vertical-relative:paragraph;z-index:-8218" coordorigin="9468,-640" coordsize="1474,482">
            <v:shape style="position:absolute;left:9468;top:-640;width:1474;height:482" coordorigin="9468,-640" coordsize="1474,482" path="m10942,-640l9638,-640,9468,-403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branded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logo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appear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1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2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0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-shirt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5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orn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HRN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9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urope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staf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2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2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Branded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2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-shitrs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will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be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sold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19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(Please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</w:rPr>
        <w:t>no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5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e,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Titanium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Diamond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Sponsors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logo,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also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apper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94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  <w:position w:val="-1"/>
        </w:rPr>
        <w:t>-shir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8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  <w:position w:val="-1"/>
        </w:rPr>
        <w:t>.)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USB</w:t>
      </w:r>
      <w:r>
        <w:rPr>
          <w:rFonts w:ascii="Arial" w:hAnsi="Arial" w:cs="Arial" w:eastAsia="Arial"/>
          <w:sz w:val="36"/>
          <w:szCs w:val="36"/>
          <w:color w:val="4D4D4F"/>
          <w:spacing w:val="63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PEN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DRIVE</w:t>
      </w:r>
      <w:r>
        <w:rPr>
          <w:rFonts w:ascii="Arial" w:hAnsi="Arial" w:cs="Arial" w:eastAsia="Arial"/>
          <w:sz w:val="36"/>
          <w:szCs w:val="36"/>
          <w:color w:val="4D4D4F"/>
          <w:spacing w:val="11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8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13.589996pt;margin-top:-13.049082pt;width:10.282pt;height:9.778pt;mso-position-horizontal-relative:page;mso-position-vertical-relative:paragraph;z-index:-8215" coordorigin="4272,-261" coordsize="206,196">
            <v:shape style="position:absolute;left:4272;top:-261;width:206;height:196" coordorigin="4272,-261" coordsize="206,196" path="m4375,-261l4343,-197,4272,-186,4323,-136,4311,-65,4375,-99,4432,-99,4426,-136,4477,-186,4406,-197,4375,-261e" filled="t" fillcolor="#3C9CD7" stroked="f">
              <v:path arrowok="t"/>
              <v:fill/>
            </v:shape>
            <v:shape style="position:absolute;left:4272;top:-261;width:206;height:196" coordorigin="4272,-261" coordsize="206,196" path="m4432,-99l4375,-99,4438,-65,4432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17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£3,000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663" w:space="49"/>
            <w:col w:w="1877" w:space="3732"/>
            <w:col w:w="1199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26" coordorigin="680,850" coordsize="718,624">
            <v:shape style="position:absolute;left:680;top:850;width:718;height:448" type="#_x0000_t75">
              <v:imagedata r:id="rId500" o:title=""/>
            </v:shape>
            <v:shape style="position:absolute;left:690;top:861;width:699;height:613" type="#_x0000_t75">
              <v:imagedata r:id="rId501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6"/>
          <w:szCs w:val="16"/>
        </w:rPr>
      </w:r>
    </w:p>
    <w:p>
      <w:pPr>
        <w:spacing w:before="46" w:after="0" w:line="318" w:lineRule="auto"/>
        <w:ind w:left="120" w:right="213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997458pt;width:73.701pt;height:24.094pt;mso-position-horizontal-relative:page;mso-position-vertical-relative:paragraph;z-index:-8216" coordorigin="9468,-640" coordsize="1474,482">
            <v:shape style="position:absolute;left:9468;top:-640;width:1474;height:482" coordorigin="9468,-640" coordsize="1474,482" path="m10942,-640l9638,-640,9468,-403,9638,-158,10942,-158,10942,-640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00"/>
        </w:rPr>
        <w:t>K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eep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name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8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endees’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fingertips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placing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branded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9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flash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dri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3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hands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4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14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full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onference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endee.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2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ommend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4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vide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valuable/useful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0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9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each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pen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dri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9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vide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flash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dri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2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es,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we’ll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place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endee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bags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--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you’ll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gain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on-going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visibility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when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position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yourself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this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valuable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ool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endees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re-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long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af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they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onference.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responsible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USB’s,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not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organiser).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SESSION</w:t>
      </w:r>
      <w:r>
        <w:rPr>
          <w:rFonts w:ascii="Arial" w:hAnsi="Arial" w:cs="Arial" w:eastAsia="Arial"/>
          <w:sz w:val="36"/>
          <w:szCs w:val="36"/>
          <w:color w:val="4D4D4F"/>
          <w:spacing w:val="52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N</w:t>
      </w:r>
      <w:r>
        <w:rPr>
          <w:rFonts w:ascii="Arial" w:hAnsi="Arial" w:cs="Arial" w:eastAsia="Arial"/>
          <w:sz w:val="36"/>
          <w:szCs w:val="36"/>
          <w:color w:val="4D4D4F"/>
          <w:spacing w:val="-6"/>
          <w:w w:val="73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TE</w:t>
      </w:r>
      <w:r>
        <w:rPr>
          <w:rFonts w:ascii="Arial" w:hAnsi="Arial" w:cs="Arial" w:eastAsia="Arial"/>
          <w:sz w:val="36"/>
          <w:szCs w:val="36"/>
          <w:color w:val="4D4D4F"/>
          <w:spacing w:val="-18"/>
          <w:w w:val="73"/>
          <w:position w:val="-1"/>
        </w:rPr>
        <w:t>P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ADS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4D4D4F"/>
          <w:spacing w:val="42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(T</w:t>
      </w:r>
      <w:r>
        <w:rPr>
          <w:rFonts w:ascii="Arial" w:hAnsi="Arial" w:cs="Arial" w:eastAsia="Arial"/>
          <w:sz w:val="36"/>
          <w:szCs w:val="36"/>
          <w:color w:val="4D4D4F"/>
          <w:spacing w:val="-7"/>
          <w:w w:val="73"/>
          <w:position w:val="-1"/>
        </w:rPr>
        <w:t>W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3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29"/>
          <w:w w:val="73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24"/>
          <w:w w:val="76"/>
          <w:position w:val="-1"/>
        </w:rPr>
        <w:t>P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5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7"/>
          <w:position w:val="-1"/>
        </w:rPr>
        <w:t>CK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7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-1"/>
        </w:rPr>
        <w:t>GES)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2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69.92099pt;margin-top:-13.081054pt;width:10.282pt;height:9.778pt;mso-position-horizontal-relative:page;mso-position-vertical-relative:paragraph;z-index:-8211" coordorigin="7398,-262" coordsize="206,196">
            <v:shape style="position:absolute;left:7398;top:-262;width:206;height:196" coordorigin="7398,-262" coordsize="206,196" path="m7501,-262l7469,-197,7398,-187,7450,-137,7438,-66,7501,-99,7559,-99,7553,-137,7604,-187,7533,-197,7501,-262e" filled="t" fillcolor="#3C9CD7" stroked="f">
              <v:path arrowok="t"/>
              <v:fill/>
            </v:shape>
            <v:shape style="position:absolute;left:7398;top:-262;width:206;height:196" coordorigin="7398,-262" coordsize="206,196" path="m7559,-99l7501,-99,7565,-66,7559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19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£3,000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6746" w:space="87"/>
            <w:col w:w="1877" w:space="610"/>
            <w:col w:w="120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134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1.562084pt;width:73.701pt;height:24.094pt;mso-position-horizontal-relative:page;mso-position-vertical-relative:paragraph;z-index:-8212" coordorigin="9468,-631" coordsize="1474,482">
            <v:shape style="position:absolute;left:9468;top:-631;width:1474;height:482" coordorigin="9468,-631" coordsize="1474,482" path="m10942,-631l9638,-631,9468,-395,963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epad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vid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place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table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genera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7"/>
        </w:rPr>
        <w:t>session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9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entranc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</w:rPr>
        <w:t>eac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sessio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roo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2"/>
        </w:rPr>
        <w:t>throughou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3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7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7"/>
        </w:rPr>
        <w:t>endee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wil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us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ta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durin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meetin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13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3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13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3"/>
        </w:rPr>
        <w:t>’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1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</w:rPr>
        <w:t>mis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8"/>
        </w:rPr>
        <w:t>mar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8"/>
        </w:rPr>
        <w:t>etin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messag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2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2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9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wri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refe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1"/>
        </w:rPr>
        <w:t>back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8"/>
          <w:position w:val="-1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Sponso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responsibl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vidin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epads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4"/>
          <w:position w:val="-1"/>
        </w:rPr>
        <w:t>organiser).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REGIST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2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72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TION</w:t>
      </w:r>
      <w:r>
        <w:rPr>
          <w:rFonts w:ascii="Arial" w:hAnsi="Arial" w:cs="Arial" w:eastAsia="Arial"/>
          <w:sz w:val="36"/>
          <w:szCs w:val="36"/>
          <w:color w:val="4D4D4F"/>
          <w:spacing w:val="57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PEN</w:t>
      </w:r>
      <w:r>
        <w:rPr>
          <w:rFonts w:ascii="Arial" w:hAnsi="Arial" w:cs="Arial" w:eastAsia="Arial"/>
          <w:sz w:val="36"/>
          <w:szCs w:val="36"/>
          <w:color w:val="4D4D4F"/>
          <w:spacing w:val="-11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9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42.181pt;margin-top:-13.046092pt;width:10.282pt;height:9.778pt;mso-position-horizontal-relative:page;mso-position-vertical-relative:paragraph;z-index:-8209" coordorigin="4844,-261" coordsize="206,196">
            <v:shape style="position:absolute;left:4844;top:-261;width:206;height:196" coordorigin="4844,-261" coordsize="206,196" path="m4946,-261l4915,-197,4844,-186,4895,-136,4883,-65,4946,-99,5004,-99,4998,-136,5049,-186,4978,-197,4946,-261e" filled="t" fillcolor="#3C9CD7" stroked="f">
              <v:path arrowok="t"/>
              <v:fill/>
            </v:shape>
            <v:shape style="position:absolute;left:4844;top:-261;width:206;height:196" coordorigin="4844,-261" coordsize="206,196" path="m5004,-99l4946,-99,5010,-65,5004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£3,000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4179" w:space="105"/>
            <w:col w:w="1877" w:space="3160"/>
            <w:col w:w="1199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6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473.38501pt;margin-top:-31.548449pt;width:73.701pt;height:24.094pt;mso-position-horizontal-relative:page;mso-position-vertical-relative:paragraph;z-index:-8210" coordorigin="9468,-631" coordsize="1474,482">
            <v:shape style="position:absolute;left:9468;top:-631;width:1474;height:482" coordorigin="9468,-631" coordsize="1474,482" path="m10942,-631l9638,-631,9468,-394,963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ou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4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4"/>
        </w:rPr>
        <w:t>ompa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4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4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wil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13"/>
        </w:rPr>
        <w:t>x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clusi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3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pr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3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vide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pen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use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registration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6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1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2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th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firs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0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sponsor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2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em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tha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0"/>
        </w:rPr>
        <w:t>endee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wil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22"/>
        </w:rPr>
        <w:t>see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,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2"/>
          <w:w w:val="12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21"/>
        </w:rPr>
        <w:t>use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car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wit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2"/>
          <w:position w:val="-1"/>
        </w:rPr>
        <w:t>throughou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1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8"/>
          <w:position w:val="-1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Sponso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  <w:position w:val="-1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  <w:position w:val="-1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98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responsibl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vidin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pens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no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  <w:position w:val="-1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4"/>
          <w:position w:val="-1"/>
        </w:rPr>
        <w:t>organiser).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ONLINE</w:t>
      </w:r>
      <w:r>
        <w:rPr>
          <w:rFonts w:ascii="Arial" w:hAnsi="Arial" w:cs="Arial" w:eastAsia="Arial"/>
          <w:sz w:val="36"/>
          <w:szCs w:val="36"/>
          <w:color w:val="4D4D4F"/>
          <w:spacing w:val="-12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REGIST</w:t>
      </w:r>
      <w:r>
        <w:rPr>
          <w:rFonts w:ascii="Arial" w:hAnsi="Arial" w:cs="Arial" w:eastAsia="Arial"/>
          <w:sz w:val="36"/>
          <w:szCs w:val="36"/>
          <w:color w:val="4D4D4F"/>
          <w:spacing w:val="-3"/>
          <w:w w:val="74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4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TION</w:t>
      </w:r>
      <w:r>
        <w:rPr>
          <w:rFonts w:ascii="Arial" w:hAnsi="Arial" w:cs="Arial" w:eastAsia="Arial"/>
          <w:sz w:val="36"/>
          <w:szCs w:val="36"/>
          <w:color w:val="4D4D4F"/>
          <w:spacing w:val="1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right="-76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(SUBJECT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6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6"/>
          <w:w w:val="71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O</w:t>
      </w:r>
      <w:r>
        <w:rPr>
          <w:rFonts w:ascii="Arial" w:hAnsi="Arial" w:cs="Arial" w:eastAsia="Arial"/>
          <w:sz w:val="24"/>
          <w:szCs w:val="24"/>
          <w:color w:val="939598"/>
          <w:spacing w:val="-5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5"/>
        </w:rPr>
        <w:t>A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6"/>
        </w:rPr>
        <w:t>V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9"/>
        </w:rPr>
        <w:t>AILABILITY)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5" w:after="0" w:line="240" w:lineRule="auto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21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£2,500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4646" w:space="108"/>
            <w:col w:w="2483" w:space="2092"/>
            <w:col w:w="119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182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01pt;width:73.701pt;height:24.094pt;mso-position-horizontal-relative:page;mso-position-vertical-relative:paragraph;z-index:-8208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vailable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three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logos.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regis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websi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booking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management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software.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includes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schedule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arrangements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online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ymen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logos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placed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left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side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olumn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during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  <w:position w:val="-1"/>
        </w:rPr>
        <w:t>registration.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DOCUMEN</w:t>
      </w:r>
      <w:r>
        <w:rPr>
          <w:rFonts w:ascii="Arial" w:hAnsi="Arial" w:cs="Arial" w:eastAsia="Arial"/>
          <w:sz w:val="36"/>
          <w:szCs w:val="36"/>
          <w:color w:val="4D4D4F"/>
          <w:spacing w:val="-17"/>
          <w:w w:val="74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-16"/>
          <w:w w:val="74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TION</w:t>
      </w:r>
      <w:r>
        <w:rPr>
          <w:rFonts w:ascii="Arial" w:hAnsi="Arial" w:cs="Arial" w:eastAsia="Arial"/>
          <w:sz w:val="36"/>
          <w:szCs w:val="36"/>
          <w:color w:val="4D4D4F"/>
          <w:spacing w:val="4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INSE</w:t>
      </w:r>
      <w:r>
        <w:rPr>
          <w:rFonts w:ascii="Arial" w:hAnsi="Arial" w:cs="Arial" w:eastAsia="Arial"/>
          <w:sz w:val="36"/>
          <w:szCs w:val="36"/>
          <w:color w:val="4D4D4F"/>
          <w:spacing w:val="-4"/>
          <w:w w:val="74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TS</w:t>
      </w:r>
      <w:r>
        <w:rPr>
          <w:rFonts w:ascii="Arial" w:hAnsi="Arial" w:cs="Arial" w:eastAsia="Arial"/>
          <w:sz w:val="36"/>
          <w:szCs w:val="36"/>
          <w:color w:val="4D4D4F"/>
          <w:spacing w:val="18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4"/>
          <w:position w:val="-1"/>
        </w:rPr>
        <w:t>OR</w:t>
      </w:r>
      <w:r>
        <w:rPr>
          <w:rFonts w:ascii="Arial" w:hAnsi="Arial" w:cs="Arial" w:eastAsia="Arial"/>
          <w:sz w:val="36"/>
          <w:szCs w:val="36"/>
          <w:color w:val="4D4D4F"/>
          <w:spacing w:val="-13"/>
          <w:w w:val="74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1"/>
          <w:position w:val="-1"/>
        </w:rPr>
        <w:t>SE</w:t>
      </w:r>
      <w:r>
        <w:rPr>
          <w:rFonts w:ascii="Arial" w:hAnsi="Arial" w:cs="Arial" w:eastAsia="Arial"/>
          <w:sz w:val="36"/>
          <w:szCs w:val="36"/>
          <w:color w:val="4D4D4F"/>
          <w:spacing w:val="-15"/>
          <w:w w:val="71"/>
          <w:position w:val="-1"/>
        </w:rPr>
        <w:t>A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1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4D4D4F"/>
          <w:spacing w:val="-8"/>
          <w:w w:val="71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5"/>
          <w:position w:val="-1"/>
        </w:rPr>
        <w:t>D</w:t>
      </w:r>
      <w:r>
        <w:rPr>
          <w:rFonts w:ascii="Arial" w:hAnsi="Arial" w:cs="Arial" w:eastAsia="Arial"/>
          <w:sz w:val="36"/>
          <w:szCs w:val="36"/>
          <w:color w:val="4D4D4F"/>
          <w:spacing w:val="-10"/>
          <w:w w:val="75"/>
          <w:position w:val="-1"/>
        </w:rPr>
        <w:t>R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OPS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right="-76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(SUBJECT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6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6"/>
          <w:w w:val="71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O</w:t>
      </w:r>
      <w:r>
        <w:rPr>
          <w:rFonts w:ascii="Arial" w:hAnsi="Arial" w:cs="Arial" w:eastAsia="Arial"/>
          <w:sz w:val="24"/>
          <w:szCs w:val="24"/>
          <w:color w:val="939598"/>
          <w:spacing w:val="-5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5"/>
        </w:rPr>
        <w:t>A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6"/>
        </w:rPr>
        <w:t>V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9"/>
        </w:rPr>
        <w:t>AILABILITY)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9" w:after="0" w:line="240" w:lineRule="auto"/>
        <w:ind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22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£2,500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5971" w:space="118"/>
            <w:col w:w="2483" w:space="757"/>
            <w:col w:w="119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308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09pt;width:73.701pt;height:24.094pt;mso-position-horizontal-relative:page;mso-position-vertical-relative:paragraph;z-index:-8207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breaks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treat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Swag!)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information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about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seats.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research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whi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epapers,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gifts,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12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vitation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z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future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in-house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much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more!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responsible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for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viding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erial,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not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position w:val="-1"/>
        </w:rPr>
        <w:t>organiser).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25" w:after="0" w:line="240" w:lineRule="auto"/>
        <w:ind w:left="3652" w:right="-76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.015701pt;margin-top:7.650376pt;width:173.722185pt;height:18pt;mso-position-horizontal-relative:page;mso-position-vertical-relative:paragraph;z-index:-8202" type="#_x0000_t202" filled="f" stroked="f">
            <v:textbox inset="0,0,0,0">
              <w:txbxContent>
                <w:p>
                  <w:pPr>
                    <w:spacing w:before="0" w:after="0" w:line="360" w:lineRule="exact"/>
                    <w:ind w:right="-94"/>
                    <w:jc w:val="left"/>
                    <w:rPr>
                      <w:rFonts w:ascii="Arial" w:hAnsi="Arial" w:cs="Arial" w:eastAsia="Arial"/>
                      <w:sz w:val="36"/>
                      <w:szCs w:val="36"/>
                    </w:rPr>
                  </w:pPr>
                  <w:rPr/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0"/>
                      <w:w w:val="76"/>
                    </w:rPr>
                    <w:t>PILLAR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-14"/>
                      <w:w w:val="76"/>
                    </w:rPr>
                    <w:t> 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0"/>
                      <w:w w:val="76"/>
                    </w:rPr>
                    <w:t>W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-3"/>
                      <w:w w:val="76"/>
                    </w:rPr>
                    <w:t>R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0"/>
                      <w:w w:val="76"/>
                    </w:rPr>
                    <w:t>APS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3"/>
                      <w:w w:val="76"/>
                    </w:rPr>
                    <w:t> 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4D4D4F"/>
                      <w:spacing w:val="0"/>
                      <w:w w:val="76"/>
                    </w:rPr>
                    <w:t>SPONSOR</w:t>
                  </w:r>
                  <w:r>
                    <w:rPr>
                      <w:rFonts w:ascii="Arial" w:hAnsi="Arial" w:cs="Arial" w:eastAsia="Arial"/>
                      <w:sz w:val="36"/>
                      <w:szCs w:val="36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(N</w:t>
      </w:r>
      <w:r>
        <w:rPr>
          <w:rFonts w:ascii="Arial" w:hAnsi="Arial" w:cs="Arial" w:eastAsia="Arial"/>
          <w:sz w:val="24"/>
          <w:szCs w:val="24"/>
          <w:color w:val="939598"/>
          <w:spacing w:val="-4"/>
          <w:w w:val="72"/>
        </w:rPr>
        <w:t>O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19"/>
          <w:w w:val="72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A</w:t>
      </w:r>
      <w:r>
        <w:rPr>
          <w:rFonts w:ascii="Arial" w:hAnsi="Arial" w:cs="Arial" w:eastAsia="Arial"/>
          <w:sz w:val="24"/>
          <w:szCs w:val="24"/>
          <w:color w:val="939598"/>
          <w:spacing w:val="-3"/>
          <w:w w:val="72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S</w:t>
      </w:r>
      <w:r>
        <w:rPr>
          <w:rFonts w:ascii="Arial" w:hAnsi="Arial" w:cs="Arial" w:eastAsia="Arial"/>
          <w:sz w:val="24"/>
          <w:szCs w:val="24"/>
          <w:color w:val="939598"/>
          <w:spacing w:val="-11"/>
          <w:w w:val="72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AND</w:t>
      </w:r>
      <w:r>
        <w:rPr>
          <w:rFonts w:ascii="Arial" w:hAnsi="Arial" w:cs="Arial" w:eastAsia="Arial"/>
          <w:sz w:val="24"/>
          <w:szCs w:val="24"/>
          <w:color w:val="939598"/>
          <w:spacing w:val="21"/>
          <w:w w:val="72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2"/>
        </w:rPr>
        <w:t>ALONE</w:t>
      </w:r>
      <w:r>
        <w:rPr>
          <w:rFonts w:ascii="Arial" w:hAnsi="Arial" w:cs="Arial" w:eastAsia="Arial"/>
          <w:sz w:val="24"/>
          <w:szCs w:val="24"/>
          <w:color w:val="939598"/>
          <w:spacing w:val="-7"/>
          <w:w w:val="72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8"/>
        </w:rPr>
        <w:t>SPONSORSHIP)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3" w:after="0" w:line="240" w:lineRule="auto"/>
        <w:ind w:left="3652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23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" w:after="0" w:line="100" w:lineRule="exact"/>
        <w:jc w:val="left"/>
        <w:rPr>
          <w:sz w:val="10"/>
          <w:szCs w:val="10"/>
        </w:rPr>
      </w:pPr>
      <w:rPr/>
      <w:r>
        <w:rPr/>
        <w:br w:type="column"/>
      </w:r>
      <w:r>
        <w:rPr>
          <w:sz w:val="10"/>
          <w:szCs w:val="10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82"/>
          <w:position w:val="-1"/>
        </w:rPr>
        <w:t>£1,200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7039" w:space="2361"/>
            <w:col w:w="1120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319" w:lineRule="auto"/>
        <w:ind w:left="120" w:right="579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098pt;width:73.701pt;height:24.094pt;mso-position-horizontal-relative:page;mso-position-vertical-relative:paragraph;z-index:-8206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Branded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cube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pillar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wraps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placed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around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ertical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pillars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loca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throughout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enue.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Pillars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branded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logo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slogan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designa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pillars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throughout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enue.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*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10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pillars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choice.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8" w:lineRule="exact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Selling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3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quantities: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3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5/10.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b/>
          <w:bCs/>
          <w:position w:val="-1"/>
        </w:rPr>
        <w:t>Unit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8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  <w:b/>
          <w:bCs/>
          <w:position w:val="-1"/>
        </w:rPr>
        <w:t>pri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2"/>
          <w:b/>
          <w:bCs/>
          <w:position w:val="-1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  <w:b/>
          <w:bCs/>
          <w:position w:val="-1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4"/>
          <w:w w:val="112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  <w:b/>
          <w:bCs/>
          <w:position w:val="-1"/>
        </w:rPr>
        <w:t>£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3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1,200.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Please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5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see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floor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p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16"/>
          <w:b/>
          <w:bCs/>
          <w:position w:val="-1"/>
        </w:rPr>
        <w:t>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ans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"/>
          <w:w w:val="116"/>
          <w:b/>
          <w:bCs/>
          <w:position w:val="-1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  <w:b/>
          <w:bCs/>
          <w:position w:val="-1"/>
        </w:rPr>
        <w:t>or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6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5"/>
          <w:b/>
          <w:bCs/>
          <w:position w:val="-1"/>
        </w:rPr>
        <w:t>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5"/>
          <w:b/>
          <w:bCs/>
          <w:position w:val="-1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  <w:b/>
          <w:bCs/>
          <w:position w:val="-1"/>
        </w:rPr>
        <w:t>ails.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IN-HALL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76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-5"/>
          <w:w w:val="76"/>
          <w:position w:val="-1"/>
        </w:rPr>
        <w:t>B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ANNERS</w:t>
      </w:r>
      <w:r>
        <w:rPr>
          <w:rFonts w:ascii="Arial" w:hAnsi="Arial" w:cs="Arial" w:eastAsia="Arial"/>
          <w:sz w:val="36"/>
          <w:szCs w:val="36"/>
          <w:color w:val="4D4D4F"/>
          <w:spacing w:val="-14"/>
          <w:w w:val="76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right="-76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(SUBJECT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6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6"/>
          <w:w w:val="71"/>
        </w:rPr>
        <w:t>T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1"/>
        </w:rPr>
        <w:t>O</w:t>
      </w:r>
      <w:r>
        <w:rPr>
          <w:rFonts w:ascii="Arial" w:hAnsi="Arial" w:cs="Arial" w:eastAsia="Arial"/>
          <w:sz w:val="24"/>
          <w:szCs w:val="24"/>
          <w:color w:val="939598"/>
          <w:spacing w:val="-5"/>
          <w:w w:val="71"/>
        </w:rPr>
        <w:t> 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5"/>
        </w:rPr>
        <w:t>A</w:t>
      </w:r>
      <w:r>
        <w:rPr>
          <w:rFonts w:ascii="Arial" w:hAnsi="Arial" w:cs="Arial" w:eastAsia="Arial"/>
          <w:sz w:val="24"/>
          <w:szCs w:val="24"/>
          <w:color w:val="939598"/>
          <w:spacing w:val="-15"/>
          <w:w w:val="76"/>
        </w:rPr>
        <w:t>V</w:t>
      </w:r>
      <w:r>
        <w:rPr>
          <w:rFonts w:ascii="Arial" w:hAnsi="Arial" w:cs="Arial" w:eastAsia="Arial"/>
          <w:sz w:val="24"/>
          <w:szCs w:val="24"/>
          <w:color w:val="939598"/>
          <w:spacing w:val="0"/>
          <w:w w:val="79"/>
        </w:rPr>
        <w:t>AILABILITY)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9" w:after="0" w:line="240" w:lineRule="auto"/>
        <w:ind w:left="6" w:right="-20"/>
        <w:jc w:val="lef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24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spacing w:val="0"/>
          <w:w w:val="100"/>
          <w:position w:val="-1"/>
        </w:rPr>
        <w:t>£500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999" w:space="112"/>
            <w:col w:w="2483" w:space="2985"/>
            <w:col w:w="941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73.38501pt;margin-top:-32.010101pt;width:73.701pt;height:24.094pt;mso-position-horizontal-relative:page;mso-position-vertical-relative:paragraph;z-index:-8205" coordorigin="9468,-640" coordsize="1474,482">
            <v:shape style="position:absolute;left:9468;top:-640;width:1474;height:482" coordorigin="9468,-640" coordsize="1474,482" path="m10942,-640l9638,-640,9468,-404,9638,-158,10942,-158,10942,-640e" filled="t" fillcolor="#4D4D4F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Large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landscape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banners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situa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ab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exhibition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stand.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erfect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directing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people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booth.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14"/>
          <w:position w:val="-1"/>
        </w:rPr>
        <w:t>entitled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4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buy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in-hall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banner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only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ab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their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position w:val="-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position w:val="-1"/>
        </w:rPr>
        <w:t>stand.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412" w:lineRule="exact"/>
        <w:ind w:left="120" w:right="-94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FO</w:t>
      </w:r>
      <w:r>
        <w:rPr>
          <w:rFonts w:ascii="Arial" w:hAnsi="Arial" w:cs="Arial" w:eastAsia="Arial"/>
          <w:sz w:val="36"/>
          <w:szCs w:val="36"/>
          <w:color w:val="4D4D4F"/>
          <w:spacing w:val="-6"/>
          <w:w w:val="72"/>
          <w:position w:val="-1"/>
        </w:rPr>
        <w:t>O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2"/>
          <w:position w:val="-1"/>
        </w:rPr>
        <w:t>TSTEPS</w:t>
      </w:r>
      <w:r>
        <w:rPr>
          <w:rFonts w:ascii="Arial" w:hAnsi="Arial" w:cs="Arial" w:eastAsia="Arial"/>
          <w:sz w:val="36"/>
          <w:szCs w:val="36"/>
          <w:color w:val="4D4D4F"/>
          <w:spacing w:val="-7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4D4D4F"/>
          <w:spacing w:val="0"/>
          <w:w w:val="76"/>
          <w:position w:val="-1"/>
        </w:rPr>
        <w:t>SPONSOR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25" w:after="0" w:line="240" w:lineRule="auto"/>
        <w:ind w:left="263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br w:type="column"/>
      </w:r>
      <w:r>
        <w:rPr>
          <w:rFonts w:ascii="Arial" w:hAnsi="Arial" w:cs="Arial" w:eastAsia="Arial"/>
          <w:sz w:val="24"/>
          <w:szCs w:val="24"/>
          <w:color w:val="3C9CD7"/>
          <w:w w:val="72"/>
        </w:rPr>
        <w:t>EXC</w:t>
      </w:r>
      <w:r>
        <w:rPr>
          <w:rFonts w:ascii="Arial" w:hAnsi="Arial" w:cs="Arial" w:eastAsia="Arial"/>
          <w:sz w:val="24"/>
          <w:szCs w:val="24"/>
          <w:color w:val="3C9CD7"/>
          <w:spacing w:val="-6"/>
          <w:w w:val="72"/>
        </w:rPr>
        <w:t>L</w:t>
      </w:r>
      <w:r>
        <w:rPr>
          <w:rFonts w:ascii="Arial" w:hAnsi="Arial" w:cs="Arial" w:eastAsia="Arial"/>
          <w:sz w:val="24"/>
          <w:szCs w:val="24"/>
          <w:color w:val="3C9CD7"/>
          <w:spacing w:val="0"/>
          <w:w w:val="78"/>
        </w:rPr>
        <w:t>USIVE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</w:rPr>
      </w:r>
    </w:p>
    <w:p>
      <w:pPr>
        <w:spacing w:before="18" w:after="0" w:line="240" w:lineRule="auto"/>
        <w:ind w:right="-61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189.248001pt;margin-top:-13.07408pt;width:10.282pt;height:9.778pt;mso-position-horizontal-relative:page;mso-position-vertical-relative:paragraph;z-index:-8203" coordorigin="3785,-261" coordsize="206,196">
            <v:shape style="position:absolute;left:3785;top:-261;width:206;height:196" coordorigin="3785,-261" coordsize="206,196" path="m3888,-261l3856,-197,3785,-187,3836,-137,3824,-66,3888,-99,3946,-99,3939,-137,3991,-187,3920,-197,3888,-261e" filled="t" fillcolor="#3C9CD7" stroked="f">
              <v:path arrowok="t"/>
              <v:fill/>
            </v:shape>
            <v:shape style="position:absolute;left:3785;top:-261;width:206;height:196" coordorigin="3785,-261" coordsize="206,196" path="m3946,-99l3888,-99,3951,-66,3946,-99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*</w:t>
      </w:r>
      <w:r>
        <w:rPr>
          <w:rFonts w:ascii="Arial" w:hAnsi="Arial" w:cs="Arial" w:eastAsia="Arial"/>
          <w:sz w:val="14"/>
          <w:szCs w:val="14"/>
          <w:color w:val="4D4D4F"/>
          <w:spacing w:val="4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samp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96"/>
          <w:i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6"/>
          <w:i/>
        </w:rPr>
        <w:t>e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96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pho</w:t>
      </w:r>
      <w:r>
        <w:rPr>
          <w:rFonts w:ascii="Arial" w:hAnsi="Arial" w:cs="Arial" w:eastAsia="Arial"/>
          <w:sz w:val="14"/>
          <w:szCs w:val="14"/>
          <w:color w:val="4D4D4F"/>
          <w:spacing w:val="-1"/>
          <w:w w:val="100"/>
          <w:i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o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-</w:t>
      </w:r>
      <w:r>
        <w:rPr>
          <w:rFonts w:ascii="Arial" w:hAnsi="Arial" w:cs="Arial" w:eastAsia="Arial"/>
          <w:sz w:val="14"/>
          <w:szCs w:val="14"/>
          <w:color w:val="4D4D4F"/>
          <w:spacing w:val="-13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i/>
        </w:rPr>
        <w:t>page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20,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i/>
        </w:rPr>
        <w:t>#</w:t>
      </w:r>
      <w:r>
        <w:rPr>
          <w:rFonts w:ascii="Arial" w:hAnsi="Arial" w:cs="Arial" w:eastAsia="Arial"/>
          <w:sz w:val="14"/>
          <w:szCs w:val="14"/>
          <w:color w:val="4D4D4F"/>
          <w:spacing w:val="6"/>
          <w:w w:val="100"/>
          <w:i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i/>
        </w:rPr>
        <w:t>25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FFFFFF"/>
          <w:w w:val="74"/>
          <w:position w:val="-1"/>
        </w:rPr>
        <w:t>PRICE</w:t>
      </w:r>
      <w:r>
        <w:rPr>
          <w:rFonts w:ascii="Arial" w:hAnsi="Arial" w:cs="Arial" w:eastAsia="Arial"/>
          <w:sz w:val="36"/>
          <w:szCs w:val="36"/>
          <w:color w:val="FFFFFF"/>
          <w:spacing w:val="-45"/>
          <w:w w:val="100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7"/>
          <w:position w:val="-1"/>
        </w:rPr>
        <w:t>UPO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7"/>
          <w:position w:val="-1"/>
        </w:rPr>
        <w:t>N</w:t>
      </w:r>
      <w:r>
        <w:rPr>
          <w:rFonts w:ascii="Arial" w:hAnsi="Arial" w:cs="Arial" w:eastAsia="Arial"/>
          <w:sz w:val="36"/>
          <w:szCs w:val="36"/>
          <w:color w:val="FFFFFF"/>
          <w:spacing w:val="-14"/>
          <w:w w:val="77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2"/>
          <w:position w:val="-1"/>
        </w:rPr>
        <w:t>REQUE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6"/>
          <w:position w:val="-1"/>
        </w:rPr>
        <w:t>ST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150" w:space="75"/>
            <w:col w:w="1877" w:space="2185"/>
            <w:col w:w="3233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13" coordorigin="680,850" coordsize="718,624">
            <v:shape style="position:absolute;left:680;top:850;width:718;height:448" type="#_x0000_t75">
              <v:imagedata r:id="rId502" o:title=""/>
            </v:shape>
            <v:shape style="position:absolute;left:690;top:861;width:699;height:613" type="#_x0000_t75">
              <v:imagedata r:id="rId503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6"/>
          <w:szCs w:val="16"/>
        </w:rPr>
      </w:r>
    </w:p>
    <w:p>
      <w:pPr>
        <w:spacing w:before="45" w:after="0" w:line="319" w:lineRule="auto"/>
        <w:ind w:left="120" w:right="734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72.38501pt;margin-top:-31.562101pt;width:174.701pt;height:24.094pt;mso-position-horizontal-relative:page;mso-position-vertical-relative:paragraph;z-index:-8204" coordorigin="7448,-631" coordsize="3494,482">
            <v:shape style="position:absolute;left:7448;top:-631;width:3494;height:482" coordorigin="7448,-631" coordsize="3494,482" path="m10942,-631l7618,-631,7448,-395,7618,-149,10942,-149,10942,-631e" filled="t" fillcolor="#3C9CD7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Bran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foots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ep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directin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19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mai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onferenc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building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fu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8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le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lastin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impressio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nam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endee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mind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befor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1"/>
        </w:rPr>
        <w:t>ent!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201" coordorigin="680,850" coordsize="718,624">
            <v:shape style="position:absolute;left:680;top:850;width:718;height:448" type="#_x0000_t75">
              <v:imagedata r:id="rId504" o:title=""/>
            </v:shape>
            <v:shape style="position:absolute;left:690;top:861;width:699;height:613" type="#_x0000_t75">
              <v:imagedata r:id="rId505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SPONSORSHIP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37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-34"/>
          <w:w w:val="74"/>
          <w:position w:val="-1"/>
        </w:rPr>
        <w:t>P</w:t>
      </w:r>
      <w:r>
        <w:rPr>
          <w:rFonts w:ascii="Arial" w:hAnsi="Arial" w:cs="Arial" w:eastAsia="Arial"/>
          <w:sz w:val="70"/>
          <w:szCs w:val="70"/>
          <w:color w:val="3C9CD7"/>
          <w:spacing w:val="-6"/>
          <w:w w:val="74"/>
          <w:position w:val="-1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CK</w:t>
      </w:r>
      <w:r>
        <w:rPr>
          <w:rFonts w:ascii="Arial" w:hAnsi="Arial" w:cs="Arial" w:eastAsia="Arial"/>
          <w:sz w:val="70"/>
          <w:szCs w:val="70"/>
          <w:color w:val="3C9CD7"/>
          <w:spacing w:val="-6"/>
          <w:w w:val="74"/>
          <w:position w:val="-1"/>
        </w:rPr>
        <w:t>A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4"/>
          <w:position w:val="-1"/>
        </w:rPr>
        <w:t>GES</w:t>
      </w:r>
      <w:r>
        <w:rPr>
          <w:rFonts w:ascii="Arial" w:hAnsi="Arial" w:cs="Arial" w:eastAsia="Arial"/>
          <w:sz w:val="70"/>
          <w:szCs w:val="70"/>
          <w:color w:val="3C9CD7"/>
          <w:spacing w:val="1"/>
          <w:w w:val="74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6"/>
          <w:position w:val="-1"/>
        </w:rPr>
        <w:t>SAMPLES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194" w:right="-20"/>
        <w:jc w:val="left"/>
        <w:tabs>
          <w:tab w:pos="2860" w:val="left"/>
          <w:tab w:pos="658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3.515999pt;margin-top:-2.039125pt;width:125.516pt;height:194.319pt;mso-position-horizontal-relative:page;mso-position-vertical-relative:paragraph;z-index:-8200" coordorigin="670,-41" coordsize="2510,3886">
            <v:shape style="position:absolute;left:680;top:-31;width:2500;height:3876" type="#_x0000_t75">
              <v:imagedata r:id="rId506" o:title=""/>
            </v:shape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167.035004pt;margin-top:-2.039125pt;width:178.359pt;height:109.683pt;mso-position-horizontal-relative:page;mso-position-vertical-relative:paragraph;z-index:-8199" coordorigin="3341,-41" coordsize="3567,2194">
            <v:shape style="position:absolute;left:3351;top:-31;width:3557;height:2184" type="#_x0000_t75">
              <v:imagedata r:id="rId507" o:title=""/>
            </v:shape>
            <v:group style="position:absolute;left:3351;top:-31;width:359;height:357" coordorigin="3351,-31" coordsize="359,357">
              <v:shape style="position:absolute;left:3351;top:-31;width:359;height:357" coordorigin="3351,-31" coordsize="359,357" path="m3351,326l3710,326,3710,-31,3351,-31,3351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3.39801pt;margin-top:-2.039125pt;width:194.229pt;height:109.683pt;mso-position-horizontal-relative:page;mso-position-vertical-relative:paragraph;z-index:-8197" coordorigin="7068,-41" coordsize="3885,2194">
            <v:shape style="position:absolute;left:7078;top:-31;width:3875;height:2184" type="#_x0000_t75">
              <v:imagedata r:id="rId508" o:title=""/>
            </v:shape>
            <v:group style="position:absolute;left:7078;top:-31;width:359;height:357" coordorigin="7078,-31" coordsize="359,357">
              <v:shape style="position:absolute;left:7078;top:-31;width:359;height:357" coordorigin="7078,-31" coordsize="359,357" path="m7078,326l7437,326,7437,-31,7078,-31,7078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4"/>
          <w:position w:val="-1"/>
        </w:rPr>
        <w:t>12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4"/>
          <w:position w:val="-1"/>
        </w:rPr>
        <w:t>13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4"/>
          <w:position w:val="-1"/>
        </w:rPr>
        <w:t>15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22" w:after="0" w:line="298" w:lineRule="exact"/>
        <w:ind w:left="2861" w:right="-20"/>
        <w:jc w:val="left"/>
        <w:tabs>
          <w:tab w:pos="6440" w:val="left"/>
          <w:tab w:pos="802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167.035004pt;margin-top:-2.038137pt;width:171.454pt;height:76.631pt;mso-position-horizontal-relative:page;mso-position-vertical-relative:paragraph;z-index:-8198" coordorigin="3341,-41" coordsize="3429,1533">
            <v:shape style="position:absolute;left:3351;top:-31;width:3419;height:1523" type="#_x0000_t75">
              <v:imagedata r:id="rId509" o:title=""/>
            </v:shape>
            <v:group style="position:absolute;left:3351;top:-31;width:359;height:357" coordorigin="3351,-31" coordsize="359,357">
              <v:shape style="position:absolute;left:3351;top:-31;width:359;height:357" coordorigin="3351,-31" coordsize="359,357" path="m3351,326l3710,326,3710,-31,3351,-31,3351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46.460999pt;margin-top:-2.040137pt;width:70.297pt;height:77.133pt;mso-position-horizontal-relative:page;mso-position-vertical-relative:paragraph;z-index:-8196" coordorigin="6929,-41" coordsize="1406,1543">
            <v:group style="position:absolute;left:6942;top:-31;width:1383;height:1523" coordorigin="6942,-31" coordsize="1383,1523">
              <v:shape style="position:absolute;left:6942;top:-31;width:1383;height:1523" coordorigin="6942,-31" coordsize="1383,1523" path="m6942,1492l8325,1492,8325,-31,6942,-31,6942,1492e" filled="t" fillcolor="#3C9CD7" stroked="f">
                <v:path arrowok="t"/>
                <v:fill/>
              </v:shape>
              <v:shape style="position:absolute;left:6942;top:-31;width:1383;height:1523" type="#_x0000_t75">
                <v:imagedata r:id="rId510" o:title=""/>
              </v:shape>
            </v:group>
            <v:group style="position:absolute;left:6939;top:-31;width:359;height:357" coordorigin="6939,-31" coordsize="359,357">
              <v:shape style="position:absolute;left:6939;top:-31;width:359;height:357" coordorigin="6939,-31" coordsize="359,357" path="m6939,326l7298,326,7298,-31,6939,-31,6939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24.261993pt;margin-top:-2.040137pt;width:123.324pt;height:77.133pt;mso-position-horizontal-relative:page;mso-position-vertical-relative:paragraph;z-index:-8193" coordorigin="8485,-41" coordsize="2466,1543">
            <v:group style="position:absolute;left:8495;top:-31;width:2446;height:1523" coordorigin="8495,-31" coordsize="2446,1523">
              <v:shape style="position:absolute;left:8495;top:-31;width:2446;height:1523" coordorigin="8495,-31" coordsize="2446,1523" path="m8495,1492l10942,1492,10942,-31,8495,-31,8495,1492e" filled="t" fillcolor="#3C9CD7" stroked="f">
                <v:path arrowok="t"/>
                <v:fill/>
              </v:shape>
              <v:shape style="position:absolute;left:8495;top:-31;width:2446;height:1523" type="#_x0000_t75">
                <v:imagedata r:id="rId511" o:title=""/>
              </v:shape>
            </v:group>
            <v:group style="position:absolute;left:8495;top:-31;width:359;height:357" coordorigin="8495,-31" coordsize="359,357">
              <v:shape style="position:absolute;left:8495;top:-31;width:359;height:357" coordorigin="8495,-31" coordsize="359,357" path="m8495,326l8854,326,8854,-31,8495,-31,8495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1"/>
          <w:position w:val="-1"/>
        </w:rPr>
        <w:t>14</w:t>
      </w:r>
      <w:r>
        <w:rPr>
          <w:rFonts w:ascii="Arial" w:hAnsi="Arial" w:cs="Arial" w:eastAsia="Arial"/>
          <w:sz w:val="26"/>
          <w:szCs w:val="26"/>
          <w:color w:val="3C9CD7"/>
          <w:spacing w:val="-40"/>
          <w:w w:val="71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1"/>
          <w:position w:val="-1"/>
        </w:rPr>
        <w:t>16</w:t>
      </w:r>
      <w:r>
        <w:rPr>
          <w:rFonts w:ascii="Arial" w:hAnsi="Arial" w:cs="Arial" w:eastAsia="Arial"/>
          <w:sz w:val="26"/>
          <w:szCs w:val="26"/>
          <w:color w:val="3C9CD7"/>
          <w:spacing w:val="-40"/>
          <w:w w:val="71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1"/>
          <w:position w:val="-1"/>
        </w:rPr>
        <w:t>17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194" w:right="-20"/>
        <w:jc w:val="left"/>
        <w:tabs>
          <w:tab w:pos="5180" w:val="left"/>
          <w:tab w:pos="738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33.515999pt;margin-top:-2.039161pt;width:241.729pt;height:157.625pt;mso-position-horizontal-relative:page;mso-position-vertical-relative:paragraph;z-index:-8192" coordorigin="670,-41" coordsize="4835,3153">
            <v:shape style="position:absolute;left:680;top:-31;width:4825;height:3142" type="#_x0000_t75">
              <v:imagedata r:id="rId512" o:title=""/>
            </v:shape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83.247986pt;margin-top:-2.039161pt;width:103.114pt;height:157.625pt;mso-position-horizontal-relative:page;mso-position-vertical-relative:paragraph;z-index:-8191" coordorigin="5665,-41" coordsize="2062,3153">
            <v:shape style="position:absolute;left:5675;top:-31;width:2052;height:3142" type="#_x0000_t75">
              <v:imagedata r:id="rId513" o:title=""/>
            </v:shape>
            <v:group style="position:absolute;left:5675;top:-31;width:359;height:357" coordorigin="5675,-31" coordsize="359,357">
              <v:shape style="position:absolute;left:5675;top:-31;width:359;height:357" coordorigin="5675,-31" coordsize="359,357" path="m5675,326l6034,326,6034,-31,5675,-31,5675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94.365997pt;margin-top:-2.039161pt;width:152.721pt;height:157.403pt;mso-position-horizontal-relative:page;mso-position-vertical-relative:paragraph;z-index:-8190" coordorigin="7887,-41" coordsize="3054,3148">
            <v:shape style="position:absolute;left:7897;top:-31;width:3044;height:3138" type="#_x0000_t75">
              <v:imagedata r:id="rId514" o:title=""/>
            </v:shape>
            <v:group style="position:absolute;left:7897;top:-31;width:359;height:357" coordorigin="7897,-31" coordsize="359,357">
              <v:shape style="position:absolute;left:7897;top:-31;width:359;height:357" coordorigin="7897,-31" coordsize="359,357" path="m7897,326l8256,326,8256,-31,7897,-31,7897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4"/>
          <w:position w:val="-1"/>
        </w:rPr>
        <w:t>18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4"/>
          <w:position w:val="-1"/>
        </w:rPr>
        <w:t>19</w:t>
      </w:r>
      <w:r>
        <w:rPr>
          <w:rFonts w:ascii="Arial" w:hAnsi="Arial" w:cs="Arial" w:eastAsia="Arial"/>
          <w:sz w:val="26"/>
          <w:szCs w:val="26"/>
          <w:color w:val="3C9CD7"/>
          <w:spacing w:val="-51"/>
          <w:w w:val="74"/>
          <w:position w:val="-1"/>
        </w:rPr>
        <w:t> 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20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8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98" w:lineRule="exact"/>
        <w:ind w:left="194" w:right="-20"/>
        <w:jc w:val="left"/>
        <w:tabs>
          <w:tab w:pos="3880" w:val="left"/>
          <w:tab w:pos="838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219.184998pt;margin-top:-2.039153pt;width:217.85pt;height:106.449pt;mso-position-horizontal-relative:page;mso-position-vertical-relative:paragraph;z-index:-8195" coordorigin="4384,-41" coordsize="4357,2129">
            <v:group style="position:absolute;left:4394;top:-31;width:4337;height:2109" coordorigin="4394,-31" coordsize="4337,2109">
              <v:shape style="position:absolute;left:4394;top:-31;width:4337;height:2109" coordorigin="4394,-31" coordsize="4337,2109" path="m4394,2078l8731,2078,8731,-31,4394,-31,4394,2078e" filled="t" fillcolor="#3C9CD7" stroked="f">
                <v:path arrowok="t"/>
                <v:fill/>
              </v:shape>
              <v:shape style="position:absolute;left:4394;top:-31;width:4337;height:2109" type="#_x0000_t75">
                <v:imagedata r:id="rId515" o:title=""/>
              </v:shape>
            </v:group>
            <v:group style="position:absolute;left:4394;top:-31;width:359;height:357" coordorigin="4394,-31" coordsize="359,357">
              <v:shape style="position:absolute;left:4394;top:-31;width:359;height:357" coordorigin="4394,-31" coordsize="359,357" path="m4394,326l4753,326,4753,-31,4394,-31,4394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890999pt;margin-top:-1.665153pt;width:177.415pt;height:105.699pt;mso-position-horizontal-relative:page;mso-position-vertical-relative:paragraph;z-index:-8189" coordorigin="678,-33" coordsize="3548,2114">
            <v:shape style="position:absolute;left:680;top:-31;width:3543;height:2109" type="#_x0000_t75">
              <v:imagedata r:id="rId516" o:title=""/>
            </v:shape>
            <v:group style="position:absolute;left:680;top:-31;width:3543;height:2109" coordorigin="680,-31" coordsize="3543,2109">
              <v:shape style="position:absolute;left:680;top:-31;width:3543;height:2109" coordorigin="680,-31" coordsize="3543,2109" path="m680,2078l4224,2078,4224,-31,680,-31,680,2078xe" filled="f" stroked="t" strokeweight=".25pt" strokecolor="#939598">
                <v:path arrowok="t"/>
              </v:shape>
            </v:group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44.55899pt;margin-top:-1.663153pt;width:102.527pt;height:213.8558pt;mso-position-horizontal-relative:page;mso-position-vertical-relative:paragraph;z-index:-8188" coordorigin="8891,-33" coordsize="2051,4277">
            <v:shape style="position:absolute;left:8894;top:-31;width:2048;height:4275" type="#_x0000_t75">
              <v:imagedata r:id="rId517" o:title=""/>
            </v:shape>
            <v:group style="position:absolute;left:8894;top:-31;width:359;height:357" coordorigin="8894,-31" coordsize="359,357">
              <v:shape style="position:absolute;left:8894;top:-31;width:359;height:357" coordorigin="8894,-31" coordsize="359,357" path="m8894,326l9253,326,9253,-31,8894,-31,8894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72"/>
          <w:position w:val="-1"/>
        </w:rPr>
        <w:t>21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22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  <w:position w:val="-1"/>
        </w:rPr>
        <w:t>23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  <w:position w:val="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2" w:after="0" w:line="240" w:lineRule="auto"/>
        <w:ind w:left="166" w:right="-20"/>
        <w:jc w:val="left"/>
        <w:tabs>
          <w:tab w:pos="3460" w:val="left"/>
        </w:tabs>
        <w:rPr>
          <w:rFonts w:ascii="Arial" w:hAnsi="Arial" w:cs="Arial" w:eastAsia="Arial"/>
          <w:sz w:val="26"/>
          <w:szCs w:val="26"/>
        </w:rPr>
      </w:pPr>
      <w:rPr/>
      <w:r>
        <w:rPr/>
        <w:pict>
          <v:group style="position:absolute;margin-left:198.492004pt;margin-top:-2.039156pt;width:238.543pt;height:100.779pt;mso-position-horizontal-relative:page;mso-position-vertical-relative:paragraph;z-index:-8194" coordorigin="3970,-41" coordsize="4771,2016">
            <v:group style="position:absolute;left:3980;top:-31;width:4751;height:1996" coordorigin="3980,-31" coordsize="4751,1996">
              <v:shape style="position:absolute;left:3980;top:-31;width:4751;height:1996" coordorigin="3980,-31" coordsize="4751,1996" path="m3980,1965l8731,1965,8731,-31,3980,-31,3980,1965e" filled="t" fillcolor="#3C9CD7" stroked="f">
                <v:path arrowok="t"/>
                <v:fill/>
              </v:shape>
              <v:shape style="position:absolute;left:3980;top:-31;width:4751;height:1996" type="#_x0000_t75">
                <v:imagedata r:id="rId518" o:title=""/>
              </v:shape>
            </v:group>
            <v:group style="position:absolute;left:3980;top:-31;width:359;height:357" coordorigin="3980,-31" coordsize="359,357">
              <v:shape style="position:absolute;left:3980;top:-31;width:359;height:357" coordorigin="3980,-31" coordsize="359,357" path="m3980,326l4339,326,4339,-31,3980,-31,3980,326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890999pt;margin-top:-1.664156pt;width:156.597pt;height:99.904pt;mso-position-horizontal-relative:page;mso-position-vertical-relative:paragraph;z-index:-8187" coordorigin="678,-33" coordsize="3132,1998">
            <v:shape style="position:absolute;left:686;top:-31;width:3124;height:1996" type="#_x0000_t75">
              <v:imagedata r:id="rId519" o:title=""/>
            </v:shape>
            <v:group style="position:absolute;left:680;top:-31;width:359;height:357" coordorigin="680,-31" coordsize="359,357">
              <v:shape style="position:absolute;left:680;top:-31;width:359;height:357" coordorigin="680,-31" coordsize="359,357" path="m680,326l1039,326,1039,-31,680,-31,680,326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</w:rPr>
        <w:t>24</w:t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</w:rPr>
        <w:tab/>
      </w:r>
      <w:r>
        <w:rPr>
          <w:rFonts w:ascii="Arial" w:hAnsi="Arial" w:cs="Arial" w:eastAsia="Arial"/>
          <w:sz w:val="26"/>
          <w:szCs w:val="26"/>
          <w:color w:val="3C9CD7"/>
          <w:spacing w:val="0"/>
          <w:w w:val="100"/>
        </w:rPr>
        <w:t>25</w:t>
      </w:r>
      <w:r>
        <w:rPr>
          <w:rFonts w:ascii="Arial" w:hAnsi="Arial" w:cs="Arial" w:eastAsia="Arial"/>
          <w:sz w:val="26"/>
          <w:szCs w:val="26"/>
          <w:color w:val="000000"/>
          <w:spacing w:val="0"/>
          <w:w w:val="100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7"/>
          <w:position w:val="-1"/>
        </w:rPr>
        <w:t>TESTIMONIALS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jc w:val="left"/>
        <w:spacing w:after="0"/>
        <w:sectPr>
          <w:pgMar w:header="679" w:footer="275" w:top="1480" w:bottom="460" w:left="560" w:right="840"/>
          <w:pgSz w:w="11920" w:h="16840"/>
        </w:sectPr>
      </w:pPr>
      <w:rPr/>
    </w:p>
    <w:p>
      <w:pPr>
        <w:spacing w:before="45" w:after="0" w:line="155" w:lineRule="exact"/>
        <w:ind w:left="336" w:right="-61"/>
        <w:jc w:val="left"/>
        <w:tabs>
          <w:tab w:pos="178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701pt;margin-top:-4.173060pt;width:158.645pt;height:.1pt;mso-position-horizontal-relative:page;mso-position-vertical-relative:paragraph;z-index:-8185" coordorigin="680,-83" coordsize="3173,2">
            <v:shape style="position:absolute;left:680;top:-83;width:3173;height:2" coordorigin="680,-83" coordsize="3173,0" path="m680,-83l3853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5701pt;margin-top:16.954939pt;width:158.645pt;height:.1pt;mso-position-horizontal-relative:page;mso-position-vertical-relative:paragraph;z-index:-8184" coordorigin="680,339" coordsize="3173,2">
            <v:shape style="position:absolute;left:680;top:339;width:3173;height:2" coordorigin="680,339" coordsize="3173,0" path="m680,339l3853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2402pt;margin-top:1.868939pt;width:8.65pt;height:9.043pt;mso-position-horizontal-relative:page;mso-position-vertical-relative:paragraph;z-index:-8181" coordorigin="680,37" coordsize="173,181">
            <v:shape style="position:absolute;left:680;top:37;width:173;height:181" coordorigin="680,37" coordsize="173,181" path="m795,189l737,189,739,190,741,191,746,192,748,194,748,203,749,208,750,216,752,218,781,218,783,217,784,209,785,203,786,195,787,193,795,189e" filled="t" fillcolor="#4D4D4F" stroked="f">
              <v:path arrowok="t"/>
              <v:fill/>
            </v:shape>
            <v:shape style="position:absolute;left:680;top:37;width:173;height:181" coordorigin="680,37" coordsize="173,181" path="m830,189l795,189,799,189,806,196,809,198,814,203,817,203,825,194,830,189e" filled="t" fillcolor="#4D4D4F" stroked="f">
              <v:path arrowok="t"/>
              <v:fill/>
            </v:shape>
            <v:shape style="position:absolute;left:680;top:37;width:173;height:181" coordorigin="680,37" coordsize="173,181" path="m717,53l709,61,703,67,695,76,695,78,700,83,702,87,708,94,709,97,704,106,703,108,695,108,690,109,682,110,680,112,680,131,680,143,682,145,691,146,696,147,702,148,704,149,709,160,701,170,700,173,696,177,696,180,704,189,709,194,717,203,719,203,726,197,730,194,735,190,737,189,795,189,795,189,830,189,839,180,838,177,834,173,833,169,825,162,825,158,767,158,761,157,745,146,738,123,749,105,770,98,826,98,826,95,830,89,833,85,838,78,838,75,830,67,795,67,794,66,736,66,730,61,726,59,720,53,717,53e" filled="t" fillcolor="#4D4D4F" stroked="f">
              <v:path arrowok="t"/>
              <v:fill/>
            </v:shape>
            <v:shape style="position:absolute;left:680;top:37;width:173;height:181" coordorigin="680,37" coordsize="173,181" path="m826,98l770,98,788,108,796,130,787,150,767,158,825,158,852,145,853,143,853,113,852,111,846,110,843,109,832,109,827,106,826,98e" filled="t" fillcolor="#4D4D4F" stroked="f">
              <v:path arrowok="t"/>
              <v:fill/>
            </v:shape>
            <v:shape style="position:absolute;left:680;top:37;width:173;height:181" coordorigin="680,37" coordsize="173,181" path="m842,109l832,109,843,109,842,109e" filled="t" fillcolor="#4D4D4F" stroked="f">
              <v:path arrowok="t"/>
              <v:fill/>
            </v:shape>
            <v:shape style="position:absolute;left:680;top:37;width:173;height:181" coordorigin="680,37" coordsize="173,181" path="m814,53l809,57,806,59,799,66,795,67,830,67,817,53,814,53e" filled="t" fillcolor="#4D4D4F" stroked="f">
              <v:path arrowok="t"/>
              <v:fill/>
            </v:shape>
            <v:shape style="position:absolute;left:680;top:37;width:173;height:181" coordorigin="680,37" coordsize="173,181" path="m752,37l750,39,749,46,749,50,748,60,746,64,737,66,736,66,794,66,787,62,786,61,785,53,784,48,783,39,782,37,752,37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108.340736pt;margin-top:1.728254pt;width:7.710266pt;height:9.432685pt;mso-position-horizontal-relative:page;mso-position-vertical-relative:paragraph;z-index:-8180" coordorigin="2167,35" coordsize="154,189">
            <v:group style="position:absolute;left:2172;top:131;width:144;height:87" coordorigin="2172,131" coordsize="144,87">
              <v:shape style="position:absolute;left:2172;top:131;width:144;height:87" coordorigin="2172,131" coordsize="144,87" path="m2212,131l2183,136,2172,149,2172,172,2172,210,2316,218,2316,138,2309,131,2212,131e" filled="t" fillcolor="#4D4D4F" stroked="f">
                <v:path arrowok="t"/>
                <v:fill/>
              </v:shape>
            </v:group>
            <v:group style="position:absolute;left:2206;top:40;width:81;height:75" coordorigin="2206,40" coordsize="81,75">
              <v:shape style="position:absolute;left:2206;top:40;width:81;height:75" coordorigin="2206,40" coordsize="81,75" path="m2232,40l2217,50,2208,69,2206,95,2217,108,2237,115,2266,115,2282,100,2287,79,2286,70,2277,53,2258,43,2232,40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11.227997pt;margin-top:-4.173060pt;width:158.645pt;height:.1pt;mso-position-horizontal-relative:page;mso-position-vertical-relative:paragraph;z-index:-8179" coordorigin="4225,-83" coordsize="3173,2">
            <v:shape style="position:absolute;left:4225;top:-83;width:3173;height:2" coordorigin="4225,-83" coordsize="3173,0" path="m4225,-83l7397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211.227997pt;margin-top:16.954939pt;width:158.645pt;height:.1pt;mso-position-horizontal-relative:page;mso-position-vertical-relative:paragraph;z-index:-8178" coordorigin="4225,339" coordsize="3173,2">
            <v:shape style="position:absolute;left:4225;top:339;width:3173;height:2" coordorigin="4225,339" coordsize="3173,0" path="m4225,339l7397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88.44101pt;margin-top:-4.173060pt;width:158.645pt;height:.1pt;mso-position-horizontal-relative:page;mso-position-vertical-relative:paragraph;z-index:-8173" coordorigin="7769,-83" coordsize="3173,2">
            <v:shape style="position:absolute;left:7769;top:-83;width:3173;height:2" coordorigin="7769,-83" coordsize="3173,0" path="m7769,-83l10942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88.44101pt;margin-top:16.954939pt;width:158.645pt;height:.1pt;mso-position-horizontal-relative:page;mso-position-vertical-relative:paragraph;z-index:-8172" coordorigin="7769,339" coordsize="3173,2">
            <v:shape style="position:absolute;left:7769;top:339;width:3173;height:2" coordorigin="7769,339" coordsize="3173,0" path="m7769,339l10942,339e" filled="f" stroked="t" strokeweight=".5pt" strokecolor="#BCBEC0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7"/>
          <w:position w:val="-1"/>
        </w:rPr>
        <w:t>Business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97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Se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0"/>
          <w:position w:val="-1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vices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620,000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5" w:lineRule="exact"/>
        <w:ind w:right="-61"/>
        <w:jc w:val="left"/>
        <w:tabs>
          <w:tab w:pos="70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Media</w:t>
      </w:r>
      <w:r>
        <w:rPr>
          <w:rFonts w:ascii="Arial" w:hAnsi="Arial" w:cs="Arial" w:eastAsia="Arial"/>
          <w:sz w:val="14"/>
          <w:szCs w:val="14"/>
          <w:color w:val="4D4D4F"/>
          <w:spacing w:val="-31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34,000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5" w:lineRule="exact"/>
        <w:ind w:right="-20"/>
        <w:jc w:val="left"/>
        <w:tabs>
          <w:tab w:pos="158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-8"/>
          <w:w w:val="100"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ele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ommunications</w:t>
      </w:r>
      <w:r>
        <w:rPr>
          <w:rFonts w:ascii="Arial" w:hAnsi="Arial" w:cs="Arial" w:eastAsia="Arial"/>
          <w:sz w:val="14"/>
          <w:szCs w:val="14"/>
          <w:color w:val="4D4D4F"/>
          <w:spacing w:val="-1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52,700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306" w:space="1575"/>
            <w:col w:w="1144" w:space="2400"/>
            <w:col w:w="3095"/>
          </w:cols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319" w:lineRule="auto"/>
        <w:ind w:left="120" w:right="47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173.944pt;margin-top:-25.899099pt;width:18.968pt;height:11.302pt;mso-position-horizontal-relative:page;mso-position-vertical-relative:paragraph;z-index:-8182" coordorigin="3479,-518" coordsize="379,226">
            <v:group style="position:absolute;left:3707;top:-513;width:146;height:78" coordorigin="3707,-513" coordsize="146,78">
              <v:shape style="position:absolute;left:3707;top:-513;width:146;height:78" coordorigin="3707,-513" coordsize="146,78" path="m3853,-513l3847,-513,3707,-435,3733,-435,3853,-502,3853,-513e" filled="t" fillcolor="#BD0033" stroked="f">
                <v:path arrowok="t"/>
                <v:fill/>
              </v:shape>
            </v:group>
            <v:group style="position:absolute;left:3727;top:-370;width:126;height:71" coordorigin="3727,-370" coordsize="126,71">
              <v:shape style="position:absolute;left:3727;top:-370;width:126;height:71" coordorigin="3727,-370" coordsize="126,71" path="m3753,-370l3727,-370,3853,-300,3853,-314,3753,-370e" filled="t" fillcolor="#BD0033" stroked="f">
                <v:path arrowok="t"/>
                <v:fill/>
              </v:shape>
            </v:group>
            <v:group style="position:absolute;left:3700;top:-513;width:130;height:73" coordorigin="3700,-513" coordsize="130,73">
              <v:shape style="position:absolute;left:3700;top:-513;width:130;height:73" coordorigin="3700,-513" coordsize="130,73" path="m3830,-513l3700,-513,3700,-440,3830,-513e" filled="t" fillcolor="#19247A" stroked="f">
                <v:path arrowok="t"/>
                <v:fill/>
              </v:shape>
            </v:group>
            <v:group style="position:absolute;left:3484;top:-511;width:136;height:76" coordorigin="3484,-511" coordsize="136,76">
              <v:shape style="position:absolute;left:3484;top:-511;width:136;height:76" coordorigin="3484,-511" coordsize="136,76" path="m3484,-511l3484,-496,3594,-435,3620,-435,3484,-511e" filled="t" fillcolor="#BD0033" stroked="f">
                <v:path arrowok="t"/>
                <v:fill/>
              </v:shape>
            </v:group>
            <v:group style="position:absolute;left:3484;top:-370;width:156;height:73" coordorigin="3484,-370" coordsize="156,73">
              <v:shape style="position:absolute;left:3484;top:-370;width:156;height:73" coordorigin="3484,-370" coordsize="156,73" path="m3640,-370l3614,-370,3484,-297,3484,-297,3509,-297,3640,-370e" filled="t" fillcolor="#BD0033" stroked="f">
                <v:path arrowok="t"/>
                <v:fill/>
              </v:shape>
            </v:group>
            <v:group style="position:absolute;left:3513;top:-513;width:130;height:73" coordorigin="3513,-513" coordsize="130,73">
              <v:shape style="position:absolute;left:3513;top:-513;width:130;height:73" coordorigin="3513,-513" coordsize="130,73" path="m3643,-513l3513,-513,3643,-440,3643,-513e" filled="t" fillcolor="#19247A" stroked="f">
                <v:path arrowok="t"/>
                <v:fill/>
              </v:shape>
            </v:group>
            <v:group style="position:absolute;left:3768;top:-483;width:86;height:48" coordorigin="3768,-483" coordsize="86,48">
              <v:shape style="position:absolute;left:3768;top:-483;width:86;height:48" coordorigin="3768,-483" coordsize="86,48" path="m3853,-483l3768,-435,3853,-435,3853,-483e" filled="t" fillcolor="#19247A" stroked="f">
                <v:path arrowok="t"/>
                <v:fill/>
              </v:shape>
            </v:group>
            <v:group style="position:absolute;left:3768;top:-370;width:86;height:48" coordorigin="3768,-370" coordsize="86,48">
              <v:shape style="position:absolute;left:3768;top:-370;width:86;height:48" coordorigin="3768,-370" coordsize="86,48" path="m3853,-370l3768,-370,3853,-322,3853,-370e" filled="t" fillcolor="#19247A" stroked="f">
                <v:path arrowok="t"/>
                <v:fill/>
              </v:shape>
            </v:group>
            <v:group style="position:absolute;left:3522;top:-365;width:121;height:68" coordorigin="3522,-365" coordsize="121,68">
              <v:shape style="position:absolute;left:3522;top:-365;width:121;height:68" coordorigin="3522,-365" coordsize="121,68" path="m3643,-365l3522,-297,3643,-297,3643,-365e" filled="t" fillcolor="#19247A" stroked="f">
                <v:path arrowok="t"/>
                <v:fill/>
              </v:shape>
            </v:group>
            <v:group style="position:absolute;left:3700;top:-365;width:121;height:68" coordorigin="3700,-365" coordsize="121,68">
              <v:shape style="position:absolute;left:3700;top:-365;width:121;height:68" coordorigin="3700,-365" coordsize="121,68" path="m3700,-365l3700,-297,3821,-297,3700,-365e" filled="t" fillcolor="#19247A" stroked="f">
                <v:path arrowok="t"/>
                <v:fill/>
              </v:shape>
            </v:group>
            <v:group style="position:absolute;left:3484;top:-370;width:91;height:51" coordorigin="3484,-370" coordsize="91,51">
              <v:shape style="position:absolute;left:3484;top:-370;width:91;height:51" coordorigin="3484,-370" coordsize="91,51" path="m3575,-370l3484,-370,3484,-319,3575,-370e" filled="t" fillcolor="#19247A" stroked="f">
                <v:path arrowok="t"/>
                <v:fill/>
              </v:shape>
            </v:group>
            <v:group style="position:absolute;left:3484;top:-486;width:91;height:52" coordorigin="3484,-486" coordsize="91,52">
              <v:shape style="position:absolute;left:3484;top:-486;width:91;height:52" coordorigin="3484,-486" coordsize="91,52" path="m3484,-486l3484,-435,3575,-435,3484,-486e" filled="t" fillcolor="#19247A" stroked="f">
                <v:path arrowok="t"/>
                <v:fill/>
              </v:shape>
            </v:group>
            <v:group style="position:absolute;left:3484;top:-513;width:205;height:216" coordorigin="3484,-513" coordsize="205,216">
              <v:shape style="position:absolute;left:3484;top:-513;width:205;height:216" coordorigin="3484,-513" coordsize="205,216" path="m3689,-383l3654,-383,3654,-297,3689,-297,3689,-383e" filled="t" fillcolor="#BD0033" stroked="f">
                <v:path arrowok="t"/>
                <v:fill/>
              </v:shape>
              <v:shape style="position:absolute;left:3484;top:-513;width:205;height:216" coordorigin="3484,-513" coordsize="205,216" path="m3853,-422l3484,-422,3484,-383,3853,-383,3853,-422e" filled="t" fillcolor="#BD0033" stroked="f">
                <v:path arrowok="t"/>
                <v:fill/>
              </v:shape>
              <v:shape style="position:absolute;left:3484;top:-513;width:205;height:216" coordorigin="3484,-513" coordsize="205,216" path="m3689,-513l3654,-513,3654,-422,3689,-422,3689,-513e" filled="t" fillcolor="#BD003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1.156006pt;margin-top:-25.899099pt;width:18.968pt;height:11.302pt;mso-position-horizontal-relative:page;mso-position-vertical-relative:paragraph;z-index:-8177" coordorigin="7023,-518" coordsize="379,226">
            <v:group style="position:absolute;left:7251;top:-513;width:146;height:78" coordorigin="7251,-513" coordsize="146,78">
              <v:shape style="position:absolute;left:7251;top:-513;width:146;height:78" coordorigin="7251,-513" coordsize="146,78" path="m7397,-513l7392,-513,7251,-435,7277,-435,7397,-502,7397,-513e" filled="t" fillcolor="#BD0033" stroked="f">
                <v:path arrowok="t"/>
                <v:fill/>
              </v:shape>
            </v:group>
            <v:group style="position:absolute;left:7271;top:-370;width:126;height:71" coordorigin="7271,-370" coordsize="126,71">
              <v:shape style="position:absolute;left:7271;top:-370;width:126;height:71" coordorigin="7271,-370" coordsize="126,71" path="m7297,-370l7271,-370,7397,-300,7397,-314,7297,-370e" filled="t" fillcolor="#BD0033" stroked="f">
                <v:path arrowok="t"/>
                <v:fill/>
              </v:shape>
            </v:group>
            <v:group style="position:absolute;left:7244;top:-513;width:130;height:73" coordorigin="7244,-513" coordsize="130,73">
              <v:shape style="position:absolute;left:7244;top:-513;width:130;height:73" coordorigin="7244,-513" coordsize="130,73" path="m7375,-513l7244,-513,7244,-440,7375,-513e" filled="t" fillcolor="#19247A" stroked="f">
                <v:path arrowok="t"/>
                <v:fill/>
              </v:shape>
            </v:group>
            <v:group style="position:absolute;left:7028;top:-511;width:136;height:76" coordorigin="7028,-511" coordsize="136,76">
              <v:shape style="position:absolute;left:7028;top:-511;width:136;height:76" coordorigin="7028,-511" coordsize="136,76" path="m7028,-511l7028,-496,7138,-435,7164,-435,7028,-511e" filled="t" fillcolor="#BD0033" stroked="f">
                <v:path arrowok="t"/>
                <v:fill/>
              </v:shape>
            </v:group>
            <v:group style="position:absolute;left:7028;top:-370;width:156;height:73" coordorigin="7028,-370" coordsize="156,73">
              <v:shape style="position:absolute;left:7028;top:-370;width:156;height:73" coordorigin="7028,-370" coordsize="156,73" path="m7184,-370l7158,-370,7028,-297,7028,-297,7053,-297,7184,-370e" filled="t" fillcolor="#BD0033" stroked="f">
                <v:path arrowok="t"/>
                <v:fill/>
              </v:shape>
            </v:group>
            <v:group style="position:absolute;left:7057;top:-513;width:130;height:73" coordorigin="7057,-513" coordsize="130,73">
              <v:shape style="position:absolute;left:7057;top:-513;width:130;height:73" coordorigin="7057,-513" coordsize="130,73" path="m7187,-513l7057,-513,7187,-440,7187,-513e" filled="t" fillcolor="#19247A" stroked="f">
                <v:path arrowok="t"/>
                <v:fill/>
              </v:shape>
            </v:group>
            <v:group style="position:absolute;left:7312;top:-483;width:86;height:48" coordorigin="7312,-483" coordsize="86,48">
              <v:shape style="position:absolute;left:7312;top:-483;width:86;height:48" coordorigin="7312,-483" coordsize="86,48" path="m7397,-483l7312,-435,7397,-435,7397,-483e" filled="t" fillcolor="#19247A" stroked="f">
                <v:path arrowok="t"/>
                <v:fill/>
              </v:shape>
            </v:group>
            <v:group style="position:absolute;left:7312;top:-370;width:86;height:48" coordorigin="7312,-370" coordsize="86,48">
              <v:shape style="position:absolute;left:7312;top:-370;width:86;height:48" coordorigin="7312,-370" coordsize="86,48" path="m7397,-370l7312,-370,7397,-322,7397,-370e" filled="t" fillcolor="#19247A" stroked="f">
                <v:path arrowok="t"/>
                <v:fill/>
              </v:shape>
            </v:group>
            <v:group style="position:absolute;left:7066;top:-365;width:121;height:68" coordorigin="7066,-365" coordsize="121,68">
              <v:shape style="position:absolute;left:7066;top:-365;width:121;height:68" coordorigin="7066,-365" coordsize="121,68" path="m7187,-365l7066,-297,7187,-297,7187,-365e" filled="t" fillcolor="#19247A" stroked="f">
                <v:path arrowok="t"/>
                <v:fill/>
              </v:shape>
            </v:group>
            <v:group style="position:absolute;left:7244;top:-365;width:121;height:68" coordorigin="7244,-365" coordsize="121,68">
              <v:shape style="position:absolute;left:7244;top:-365;width:121;height:68" coordorigin="7244,-365" coordsize="121,68" path="m7244,-365l7244,-297,7365,-297,7244,-365e" filled="t" fillcolor="#19247A" stroked="f">
                <v:path arrowok="t"/>
                <v:fill/>
              </v:shape>
            </v:group>
            <v:group style="position:absolute;left:7028;top:-370;width:91;height:51" coordorigin="7028,-370" coordsize="91,51">
              <v:shape style="position:absolute;left:7028;top:-370;width:91;height:51" coordorigin="7028,-370" coordsize="91,51" path="m7120,-370l7028,-370,7028,-319,7120,-370e" filled="t" fillcolor="#19247A" stroked="f">
                <v:path arrowok="t"/>
                <v:fill/>
              </v:shape>
            </v:group>
            <v:group style="position:absolute;left:7028;top:-486;width:91;height:52" coordorigin="7028,-486" coordsize="91,52">
              <v:shape style="position:absolute;left:7028;top:-486;width:91;height:52" coordorigin="7028,-486" coordsize="91,52" path="m7028,-486l7028,-435,7120,-435,7028,-486e" filled="t" fillcolor="#19247A" stroked="f">
                <v:path arrowok="t"/>
                <v:fill/>
              </v:shape>
            </v:group>
            <v:group style="position:absolute;left:7028;top:-513;width:205;height:216" coordorigin="7028,-513" coordsize="205,216">
              <v:shape style="position:absolute;left:7028;top:-513;width:205;height:216" coordorigin="7028,-513" coordsize="205,216" path="m7233,-383l7198,-383,7198,-297,7233,-297,7233,-383e" filled="t" fillcolor="#BD0033" stroked="f">
                <v:path arrowok="t"/>
                <v:fill/>
              </v:shape>
              <v:shape style="position:absolute;left:7028;top:-513;width:205;height:216" coordorigin="7028,-513" coordsize="205,216" path="m7397,-422l7028,-422,7028,-383,7397,-383,7397,-422e" filled="t" fillcolor="#BD0033" stroked="f">
                <v:path arrowok="t"/>
                <v:fill/>
              </v:shape>
              <v:shape style="position:absolute;left:7028;top:-513;width:205;height:216" coordorigin="7028,-513" coordsize="205,216" path="m7233,-513l7198,-513,7198,-422,7233,-422,7233,-513e" filled="t" fillcolor="#BD0033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11.225006pt;margin-top:-24.770098pt;width:8.65pt;height:9.043pt;mso-position-horizontal-relative:page;mso-position-vertical-relative:paragraph;z-index:-8176" coordorigin="4225,-495" coordsize="173,181">
            <v:shape style="position:absolute;left:4225;top:-495;width:173;height:181" coordorigin="4225,-495" coordsize="173,181" path="m4339,-344l4281,-344,4283,-343,4285,-342,4290,-341,4292,-339,4293,-330,4294,-325,4295,-316,4296,-315,4326,-315,4327,-316,4328,-324,4330,-330,4330,-338,4332,-340,4339,-344e" filled="t" fillcolor="#4D4D4F" stroked="f">
              <v:path arrowok="t"/>
              <v:fill/>
            </v:shape>
            <v:shape style="position:absolute;left:4225;top:-495;width:173;height:181" coordorigin="4225,-495" coordsize="173,181" path="m4375,-344l4340,-344,4344,-343,4350,-336,4353,-335,4358,-330,4361,-330,4369,-339,4375,-344e" filled="t" fillcolor="#4D4D4F" stroked="f">
              <v:path arrowok="t"/>
              <v:fill/>
            </v:shape>
            <v:shape style="position:absolute;left:4225;top:-495;width:173;height:181" coordorigin="4225,-495" coordsize="173,181" path="m4261,-480l4253,-471,4247,-466,4239,-457,4239,-455,4244,-449,4246,-446,4252,-439,4253,-435,4249,-427,4247,-425,4239,-424,4235,-423,4226,-422,4225,-420,4225,-401,4225,-390,4226,-388,4235,-387,4240,-386,4247,-385,4249,-384,4253,-373,4245,-363,4244,-360,4240,-355,4240,-352,4248,-344,4253,-338,4261,-330,4264,-330,4270,-335,4274,-339,4279,-343,4281,-344,4339,-344,4340,-344,4375,-344,4383,-353,4383,-355,4379,-360,4377,-363,4369,-371,4369,-375,4311,-375,4305,-375,4289,-387,4282,-410,4293,-428,4315,-435,4370,-435,4370,-438,4374,-444,4377,-448,4382,-455,4382,-457,4374,-466,4339,-466,4338,-466,4280,-466,4274,-471,4270,-474,4264,-480,4261,-480e" filled="t" fillcolor="#4D4D4F" stroked="f">
              <v:path arrowok="t"/>
              <v:fill/>
            </v:shape>
            <v:shape style="position:absolute;left:4225;top:-495;width:173;height:181" coordorigin="4225,-495" coordsize="173,181" path="m4370,-435l4315,-435,4333,-425,4340,-403,4331,-383,4311,-375,4369,-375,4396,-388,4398,-389,4397,-420,4396,-422,4390,-423,4387,-424,4376,-424,4372,-427,4370,-435e" filled="t" fillcolor="#4D4D4F" stroked="f">
              <v:path arrowok="t"/>
              <v:fill/>
            </v:shape>
            <v:shape style="position:absolute;left:4225;top:-495;width:173;height:181" coordorigin="4225,-495" coordsize="173,181" path="m4387,-424l4376,-424,4387,-424,4387,-424e" filled="t" fillcolor="#4D4D4F" stroked="f">
              <v:path arrowok="t"/>
              <v:fill/>
            </v:shape>
            <v:shape style="position:absolute;left:4225;top:-495;width:173;height:181" coordorigin="4225,-495" coordsize="173,181" path="m4359,-480l4353,-476,4350,-474,4343,-466,4339,-466,4374,-466,4361,-480,4359,-480e" filled="t" fillcolor="#4D4D4F" stroked="f">
              <v:path arrowok="t"/>
              <v:fill/>
            </v:shape>
            <v:shape style="position:absolute;left:4225;top:-495;width:173;height:181" coordorigin="4225,-495" coordsize="173,181" path="m4296,-495l4295,-494,4294,-487,4293,-483,4292,-473,4291,-469,4282,-467,4280,-466,4338,-466,4331,-470,4330,-471,4330,-480,4328,-485,4327,-494,4326,-495,4296,-495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47.553726pt;margin-top:-24.910784pt;width:7.710266pt;height:9.432685pt;mso-position-horizontal-relative:page;mso-position-vertical-relative:paragraph;z-index:-8175" coordorigin="4951,-498" coordsize="154,189">
            <v:group style="position:absolute;left:4956;top:-402;width:144;height:87" coordorigin="4956,-402" coordsize="144,87">
              <v:shape style="position:absolute;left:4956;top:-402;width:144;height:87" coordorigin="4956,-402" coordsize="144,87" path="m4996,-402l4967,-397,4957,-384,4956,-361,4956,-323,5100,-315,5100,-395,5093,-402,4996,-402e" filled="t" fillcolor="#4D4D4F" stroked="f">
                <v:path arrowok="t"/>
                <v:fill/>
              </v:shape>
            </v:group>
            <v:group style="position:absolute;left:4990;top:-493;width:81;height:75" coordorigin="4990,-493" coordsize="81,75">
              <v:shape style="position:absolute;left:4990;top:-493;width:81;height:75" coordorigin="4990,-493" coordsize="81,75" path="m5016,-493l5002,-483,4992,-464,4990,-438,5002,-425,5022,-418,5050,-418,5066,-433,5071,-454,5070,-463,5061,-480,5042,-490,5016,-493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88.437988pt;margin-top:-24.770098pt;width:8.65pt;height:9.043pt;mso-position-horizontal-relative:page;mso-position-vertical-relative:paragraph;z-index:-8171" coordorigin="7769,-495" coordsize="173,181">
            <v:shape style="position:absolute;left:7769;top:-495;width:173;height:181" coordorigin="7769,-495" coordsize="173,181" path="m7883,-344l7826,-344,7828,-343,7829,-342,7835,-341,7836,-339,7837,-330,7838,-325,7839,-316,7840,-315,7870,-315,7872,-316,7873,-324,7874,-330,7875,-338,7876,-340,7883,-344e" filled="t" fillcolor="#4D4D4F" stroked="f">
              <v:path arrowok="t"/>
              <v:fill/>
            </v:shape>
            <v:shape style="position:absolute;left:7769;top:-495;width:173;height:181" coordorigin="7769,-495" coordsize="173,181" path="m7806,-480l7797,-471,7792,-466,7784,-457,7784,-455,7788,-449,7790,-446,7796,-439,7797,-435,7793,-427,7791,-425,7783,-424,7779,-423,7770,-422,7769,-420,7769,-401,7769,-390,7771,-388,7779,-387,7784,-386,7791,-385,7793,-384,7798,-373,7790,-363,7788,-360,7784,-355,7784,-352,7792,-344,7798,-338,7806,-330,7808,-330,7815,-335,7819,-339,7824,-343,7826,-344,7883,-344,7884,-344,7919,-344,7927,-353,7927,-355,7923,-360,7921,-363,7913,-371,7913,-375,7856,-375,7850,-375,7833,-387,7827,-410,7837,-428,7859,-435,7915,-435,7914,-438,7918,-444,7921,-448,7926,-455,7926,-457,7918,-466,7883,-466,7882,-466,7824,-466,7818,-471,7815,-474,7808,-480,7806,-480e" filled="t" fillcolor="#4D4D4F" stroked="f">
              <v:path arrowok="t"/>
              <v:fill/>
            </v:shape>
            <v:shape style="position:absolute;left:7769;top:-495;width:173;height:181" coordorigin="7769,-495" coordsize="173,181" path="m7919,-344l7884,-344,7888,-343,7894,-336,7897,-335,7902,-330,7905,-330,7914,-339,7919,-344e" filled="t" fillcolor="#4D4D4F" stroked="f">
              <v:path arrowok="t"/>
              <v:fill/>
            </v:shape>
            <v:shape style="position:absolute;left:7769;top:-495;width:173;height:181" coordorigin="7769,-495" coordsize="173,181" path="m7915,-435l7859,-435,7877,-425,7884,-403,7875,-383,7856,-375,7913,-375,7940,-388,7942,-389,7942,-420,7941,-422,7934,-423,7931,-424,7920,-424,7916,-427,7915,-435e" filled="t" fillcolor="#4D4D4F" stroked="f">
              <v:path arrowok="t"/>
              <v:fill/>
            </v:shape>
            <v:shape style="position:absolute;left:7769;top:-495;width:173;height:181" coordorigin="7769,-495" coordsize="173,181" path="m7931,-424l7920,-424,7931,-424,7931,-424e" filled="t" fillcolor="#4D4D4F" stroked="f">
              <v:path arrowok="t"/>
              <v:fill/>
            </v:shape>
            <v:shape style="position:absolute;left:7769;top:-495;width:173;height:181" coordorigin="7769,-495" coordsize="173,181" path="m7903,-480l7898,-476,7894,-474,7887,-466,7883,-466,7918,-466,7905,-480,7903,-480e" filled="t" fillcolor="#4D4D4F" stroked="f">
              <v:path arrowok="t"/>
              <v:fill/>
            </v:shape>
            <v:shape style="position:absolute;left:7769;top:-495;width:173;height:181" coordorigin="7769,-495" coordsize="173,181" path="m7841,-495l7839,-494,7838,-487,7837,-483,7836,-473,7835,-469,7826,-467,7824,-466,7882,-466,7876,-470,7875,-471,7874,-480,7873,-485,7872,-494,7870,-495,7841,-495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68.766724pt;margin-top:-24.910784pt;width:7.710266pt;height:9.432685pt;mso-position-horizontal-relative:page;mso-position-vertical-relative:paragraph;z-index:-8170" coordorigin="9375,-498" coordsize="154,189">
            <v:group style="position:absolute;left:9380;top:-402;width:144;height:87" coordorigin="9380,-402" coordsize="144,87">
              <v:shape style="position:absolute;left:9380;top:-402;width:144;height:87" coordorigin="9380,-402" coordsize="144,87" path="m9420,-402l9392,-397,9381,-384,9381,-361,9380,-323,9525,-315,9524,-395,9517,-402,9420,-402e" filled="t" fillcolor="#4D4D4F" stroked="f">
                <v:path arrowok="t"/>
                <v:fill/>
              </v:shape>
            </v:group>
            <v:group style="position:absolute;left:9415;top:-493;width:81;height:75" coordorigin="9415,-493" coordsize="81,75">
              <v:shape style="position:absolute;left:9415;top:-493;width:81;height:75" coordorigin="9415,-493" coordsize="81,75" path="m9440,-493l9426,-483,9417,-464,9415,-438,9426,-425,9446,-418,9475,-418,9490,-433,9496,-454,9495,-463,9485,-480,9467,-490,9440,-493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26.896973pt;margin-top:-25.699099pt;width:22.025pt;height:11.009pt;mso-position-horizontal-relative:page;mso-position-vertical-relative:paragraph;z-index:-8167" coordorigin="10538,-514" coordsize="441,220">
            <v:group style="position:absolute;left:10575;top:-370;width:367;height:71" coordorigin="10575,-370" coordsize="367,71">
              <v:shape style="position:absolute;left:10575;top:-370;width:367;height:71" coordorigin="10575,-370" coordsize="367,71" path="m10575,-299l10942,-299,10942,-370,10575,-370,10575,-299xe" filled="t" fillcolor="#304587" stroked="f">
                <v:path arrowok="t"/>
                <v:fill/>
              </v:shape>
            </v:group>
            <v:group style="position:absolute;left:10575;top:-477;width:367;height:2" coordorigin="10575,-477" coordsize="367,2">
              <v:shape style="position:absolute;left:10575;top:-477;width:367;height:2" coordorigin="10575,-477" coordsize="367,0" path="m10575,-477l10942,-477e" filled="f" stroked="t" strokeweight="3.67pt" strokecolor="#9E1230">
                <v:path arrowok="t"/>
              </v:shape>
            </v:group>
            <v:group style="position:absolute;left:10573;top:-512;width:367;height:215" coordorigin="10573,-512" coordsize="367,215">
              <v:shape style="position:absolute;left:10573;top:-512;width:367;height:215" coordorigin="10573,-512" coordsize="367,215" path="m10573,-297l10941,-297,10941,-512,10573,-512,10573,-297xe" filled="f" stroked="t" strokeweight=".107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“HR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years.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place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view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new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Sys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echnologies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new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possibilities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6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that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7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offered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6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them.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good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presentations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319" w:lineRule="auto"/>
        <w:ind w:left="120" w:right="-49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155.709427pt;margin-top:42.682877pt;width:37.14611pt;height:22.118704pt;mso-position-horizontal-relative:page;mso-position-vertical-relative:paragraph;z-index:-8183" coordorigin="3114,854" coordsize="743,442">
            <v:group style="position:absolute;left:3517;top:1004;width:55;height:97" coordorigin="3517,1004" coordsize="55,97">
              <v:shape style="position:absolute;left:3517;top:1004;width:55;height:97" coordorigin="3517,1004" coordsize="55,97" path="m3572,1004l3517,1101,3572,1101,3572,1004e" filled="t" fillcolor="#ED1D24" stroked="f">
                <v:path arrowok="t"/>
                <v:fill/>
              </v:shape>
            </v:group>
            <v:group style="position:absolute;left:3119;top:915;width:315;height:327" coordorigin="3119,915" coordsize="315,327">
              <v:shape style="position:absolute;left:3119;top:915;width:315;height:327" coordorigin="3119,915" coordsize="315,327" path="m3290,915l3220,929,3165,965,3130,1018,3119,1060,3120,1086,3140,1153,3179,1205,3233,1235,3275,1242,3299,1240,3362,1218,3408,1175,3414,1165,3292,1165,3267,1163,3214,1128,3201,1087,3203,1062,3234,1006,3285,991,3289,991,3370,991,3328,916,3290,915e" filled="t" fillcolor="#000000" stroked="f">
                <v:path arrowok="t"/>
                <v:fill/>
              </v:shape>
              <v:shape style="position:absolute;left:3119;top:915;width:315;height:327" coordorigin="3119,915" coordsize="315,327" path="m3398,1041l3349,1041,3317,1099,3358,1099,3354,1112,3344,1132,3329,1148,3311,1159,3292,1165,3414,1165,3419,1158,3428,1139,3435,1119,3398,1041e" filled="t" fillcolor="#000000" stroked="f">
                <v:path arrowok="t"/>
                <v:fill/>
              </v:shape>
              <v:shape style="position:absolute;left:3119;top:915;width:315;height:327" coordorigin="3119,915" coordsize="315,327" path="m3289,991l3285,991,3289,991e" filled="t" fillcolor="#000000" stroked="f">
                <v:path arrowok="t"/>
                <v:fill/>
              </v:shape>
            </v:group>
            <v:group style="position:absolute;left:3673;top:916;width:179;height:324" coordorigin="3673,916" coordsize="179,324">
              <v:shape style="position:absolute;left:3673;top:916;width:179;height:324" coordorigin="3673,916" coordsize="179,324" path="m3793,916l3767,916,3745,918,3690,953,3674,993,3677,1016,3686,1037,3699,1057,3714,1075,3743,1106,3754,1119,3760,1131,3753,1154,3734,1162,3673,1163,3676,1163,3712,1226,3719,1240,3760,1240,3820,1217,3852,1160,3849,1132,3813,1069,3783,1040,3771,1029,3763,1018,3760,1011,3760,997,3769,992,3836,992,3793,916e" filled="t" fillcolor="#000000" stroked="f">
                <v:path arrowok="t"/>
                <v:fill/>
              </v:shape>
            </v:group>
            <v:group style="position:absolute;left:3463;top:1163;width:284;height:129" coordorigin="3463,1163" coordsize="284,129">
              <v:shape style="position:absolute;left:3463;top:1163;width:284;height:129" coordorigin="3463,1163" coordsize="284,129" path="m3572,1163l3463,1163,3506,1239,3518,1262,3529,1277,3541,1285,3558,1290,3582,1291,3747,1291,3717,1236,3572,1236,3572,1163e" filled="t" fillcolor="#ED1D24" stroked="f">
                <v:path arrowok="t"/>
                <v:fill/>
              </v:shape>
              <v:shape style="position:absolute;left:3463;top:1163;width:284;height:129" coordorigin="3463,1163" coordsize="284,129" path="m3676,1163l3642,1163,3642,1236,3717,1236,3712,1226,3676,1163e" filled="t" fillcolor="#ED1D24" stroked="f">
                <v:path arrowok="t"/>
                <v:fill/>
              </v:shape>
            </v:group>
            <v:group style="position:absolute;left:3297;top:859;width:240;height:253" coordorigin="3297,859" coordsize="240,253">
              <v:shape style="position:absolute;left:3297;top:859;width:240;height:253" coordorigin="3297,859" coordsize="240,253" path="m3297,859l3437,1112,3488,1025,3498,1008,3528,954,3536,928,3534,907,3489,860,3297,859e" filled="t" fillcolor="#ED1D24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well-kn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-17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authorities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field.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82"/>
        </w:rPr>
        <w:t>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8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was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much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inspired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1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this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5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2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05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5"/>
        </w:rPr>
        <w:t>errific!”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189" w:lineRule="exact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Head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HR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319" w:lineRule="auto"/>
        <w:ind w:right="-49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“HR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vides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omprehensi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view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what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goes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across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globe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regards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role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echnology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pl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4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people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ork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4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y’s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organizations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managed.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8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motivating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inspiring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hear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about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elopments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insights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from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7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experts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5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their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7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fields.“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06.917999pt;margin-top:.199909pt;width:62.567pt;height:9.488pt;mso-position-horizontal-relative:page;mso-position-vertical-relative:paragraph;z-index:-8174" coordorigin="6138,4" coordsize="1251,190">
            <v:group style="position:absolute;left:6611;top:9;width:258;height:180" coordorigin="6611,9" coordsize="258,180">
              <v:shape style="position:absolute;left:6611;top:9;width:258;height:180" coordorigin="6611,9" coordsize="258,180" path="m6668,12l6632,12,6692,189,6699,189,6716,140,6712,140,6668,12e" filled="t" fillcolor="#4F497A" stroked="f">
                <v:path arrowok="t"/>
                <v:fill/>
              </v:shape>
              <v:shape style="position:absolute;left:6611;top:9;width:258;height:180" coordorigin="6611,9" coordsize="258,180" path="m6777,74l6740,74,6780,189,6787,189,6804,141,6800,141,6777,74e" filled="t" fillcolor="#4F497A" stroked="f">
                <v:path arrowok="t"/>
                <v:fill/>
              </v:shape>
              <v:shape style="position:absolute;left:6611;top:9;width:258;height:180" coordorigin="6611,9" coordsize="258,180" path="m6849,12l6845,12,6800,141,6804,141,6849,12e" filled="t" fillcolor="#4F497A" stroked="f">
                <v:path arrowok="t"/>
                <v:fill/>
              </v:shape>
              <v:shape style="position:absolute;left:6611;top:9;width:258;height:180" coordorigin="6611,9" coordsize="258,180" path="m6756,12l6719,12,6738,68,6712,140,6716,140,6740,74,6777,74,6756,12e" filled="t" fillcolor="#4F497A" stroked="f">
                <v:path arrowok="t"/>
                <v:fill/>
              </v:shape>
              <v:shape style="position:absolute;left:6611;top:9;width:258;height:180" coordorigin="6611,9" coordsize="258,180" path="m6686,9l6611,9,6611,12,6686,12,6686,9e" filled="t" fillcolor="#4F497A" stroked="f">
                <v:path arrowok="t"/>
                <v:fill/>
              </v:shape>
              <v:shape style="position:absolute;left:6611;top:9;width:258;height:180" coordorigin="6611,9" coordsize="258,180" path="m6779,9l6706,9,6706,12,6779,12,6779,9e" filled="t" fillcolor="#4F497A" stroked="f">
                <v:path arrowok="t"/>
                <v:fill/>
              </v:shape>
              <v:shape style="position:absolute;left:6611;top:9;width:258;height:180" coordorigin="6611,9" coordsize="258,180" path="m6869,9l6825,9,6825,12,6869,12,6869,9e" filled="t" fillcolor="#4F497A" stroked="f">
                <v:path arrowok="t"/>
                <v:fill/>
              </v:shape>
            </v:group>
            <v:group style="position:absolute;left:6143;top:9;width:152;height:173" coordorigin="6143,9" coordsize="152,173">
              <v:shape style="position:absolute;left:6143;top:9;width:152;height:173" coordorigin="6143,9" coordsize="152,173" path="m6259,179l6180,179,6180,182,6259,182,6259,179e" filled="t" fillcolor="#4F497A" stroked="f">
                <v:path arrowok="t"/>
                <v:fill/>
              </v:shape>
              <v:shape style="position:absolute;left:6143;top:9;width:152;height:173" coordorigin="6143,9" coordsize="152,173" path="m6237,12l6202,12,6202,179,6237,179,6237,12e" filled="t" fillcolor="#4F497A" stroked="f">
                <v:path arrowok="t"/>
                <v:fill/>
              </v:shape>
              <v:shape style="position:absolute;left:6143;top:9;width:152;height:173" coordorigin="6143,9" coordsize="152,173" path="m6296,9l6143,9,6143,54,6146,54,6151,38,6157,26,6165,21,6171,15,6181,12,6296,12,6296,9e" filled="t" fillcolor="#4F497A" stroked="f">
                <v:path arrowok="t"/>
                <v:fill/>
              </v:shape>
              <v:shape style="position:absolute;left:6143;top:9;width:152;height:173" coordorigin="6143,9" coordsize="152,173" path="m6296,12l6259,12,6268,15,6275,21,6282,26,6288,38,6292,54,6296,54,6296,12e" filled="t" fillcolor="#4F497A" stroked="f">
                <v:path arrowok="t"/>
                <v:fill/>
              </v:shape>
            </v:group>
            <v:group style="position:absolute;left:6331;top:76;width:199;height:106" coordorigin="6331,76" coordsize="199,106">
              <v:shape style="position:absolute;left:6331;top:76;width:199;height:106" coordorigin="6331,76" coordsize="199,106" path="m6391,179l6331,179,6331,182,6391,182,6391,179e" filled="t" fillcolor="#4F497A" stroked="f">
                <v:path arrowok="t"/>
                <v:fill/>
              </v:shape>
              <v:shape style="position:absolute;left:6331;top:76;width:199;height:106" coordorigin="6331,76" coordsize="199,106" path="m6460,179l6402,179,6402,182,6460,182,6460,179e" filled="t" fillcolor="#4F497A" stroked="f">
                <v:path arrowok="t"/>
                <v:fill/>
              </v:shape>
              <v:shape style="position:absolute;left:6331;top:76;width:199;height:106" coordorigin="6331,76" coordsize="199,106" path="m6530,179l6471,179,6471,182,6530,182,6530,179e" filled="t" fillcolor="#4F497A" stroked="f">
                <v:path arrowok="t"/>
                <v:fill/>
              </v:shape>
              <v:shape style="position:absolute;left:6331;top:76;width:199;height:106" coordorigin="6331,76" coordsize="199,106" path="m6376,78l6331,78,6331,81,6347,81,6347,179,6377,179,6377,106,6379,96,6380,95,6376,95,6376,78e" filled="t" fillcolor="#4F497A" stroked="f">
                <v:path arrowok="t"/>
                <v:fill/>
              </v:shape>
              <v:shape style="position:absolute;left:6331;top:76;width:199;height:106" coordorigin="6331,76" coordsize="199,106" path="m6435,82l6411,82,6416,88,6416,179,6446,179,6446,99,6447,95,6445,95,6441,89,6438,84,6435,82e" filled="t" fillcolor="#4F497A" stroked="f">
                <v:path arrowok="t"/>
                <v:fill/>
              </v:shape>
              <v:shape style="position:absolute;left:6331;top:76;width:199;height:106" coordorigin="6331,76" coordsize="199,106" path="m6505,82l6479,82,6484,89,6484,179,6514,179,6514,102,6513,95,6510,89,6505,82e" filled="t" fillcolor="#4F497A" stroked="f">
                <v:path arrowok="t"/>
                <v:fill/>
              </v:shape>
              <v:shape style="position:absolute;left:6331;top:76;width:199;height:106" coordorigin="6331,76" coordsize="199,106" path="m6421,76l6396,76,6385,82,6377,95,6380,95,6384,91,6389,85,6395,82,6435,82,6429,78,6421,76e" filled="t" fillcolor="#4F497A" stroked="f">
                <v:path arrowok="t"/>
                <v:fill/>
              </v:shape>
              <v:shape style="position:absolute;left:6331;top:76;width:199;height:106" coordorigin="6331,76" coordsize="199,106" path="m6493,76l6463,76,6452,82,6445,95,6447,95,6448,93,6454,88,6459,84,6464,82,6505,82,6504,80,6493,76e" filled="t" fillcolor="#4F497A" stroked="f">
                <v:path arrowok="t"/>
                <v:fill/>
              </v:shape>
            </v:group>
            <v:group style="position:absolute;left:6265;top:78;width:62;height:104" coordorigin="6265,78" coordsize="62,104">
              <v:shape style="position:absolute;left:6265;top:78;width:62;height:104" coordorigin="6265,78" coordsize="62,104" path="m6328,179l6265,179,6265,182,6328,182,6328,179e" filled="t" fillcolor="#4F497A" stroked="f">
                <v:path arrowok="t"/>
                <v:fill/>
              </v:shape>
              <v:shape style="position:absolute;left:6265;top:78;width:62;height:104" coordorigin="6265,78" coordsize="62,104" path="m6312,78l6265,78,6265,81,6282,81,6282,179,6312,179,6312,78e" filled="t" fillcolor="#4F497A" stroked="f">
                <v:path arrowok="t"/>
                <v:fill/>
              </v:shape>
            </v:group>
            <v:group style="position:absolute;left:6533;top:74;width:104;height:110" coordorigin="6533,74" coordsize="104,110">
              <v:shape style="position:absolute;left:6533;top:74;width:104;height:110" coordorigin="6533,74" coordsize="104,110" path="m6602,74l6590,74,6570,78,6552,89,6539,107,6533,125,6536,148,6545,164,6563,178,6581,184,6606,183,6609,182,6584,182,6575,176,6570,166,6567,158,6566,148,6566,121,6637,121,6637,117,6566,117,6566,105,6567,96,6569,92,6573,82,6579,78,6613,78,6602,74e" filled="t" fillcolor="#4F497A" stroked="f">
                <v:path arrowok="t"/>
                <v:fill/>
              </v:shape>
              <v:shape style="position:absolute;left:6533;top:74;width:104;height:110" coordorigin="6533,74" coordsize="104,110" path="m6633,154l6608,182,6609,182,6621,177,6630,169,6634,163,6636,155,6633,154e" filled="t" fillcolor="#4F497A" stroked="f">
                <v:path arrowok="t"/>
                <v:fill/>
              </v:shape>
              <v:shape style="position:absolute;left:6533;top:74;width:104;height:110" coordorigin="6533,74" coordsize="104,110" path="m6613,78l6599,78,6605,85,6605,117,6637,117,6637,106,6632,94,6622,85,6613,78e" filled="t" fillcolor="#4F497A" stroked="f">
                <v:path arrowok="t"/>
                <v:fill/>
              </v:shape>
            </v:group>
            <v:group style="position:absolute;left:6940;top:76;width:100;height:106" coordorigin="6940,76" coordsize="100,106">
              <v:shape style="position:absolute;left:6940;top:76;width:100;height:106" coordorigin="6940,76" coordsize="100,106" path="m7005,179l6940,179,6940,182,7005,182,7005,179e" filled="t" fillcolor="#4F497A" stroked="f">
                <v:path arrowok="t"/>
                <v:fill/>
              </v:shape>
              <v:shape style="position:absolute;left:6940;top:76;width:100;height:106" coordorigin="6940,76" coordsize="100,106" path="m6985,78l6940,78,6940,81,6956,81,6956,179,6986,179,6986,107,6988,99,6989,98,6985,98,6985,78e" filled="t" fillcolor="#4F497A" stroked="f">
                <v:path arrowok="t"/>
                <v:fill/>
              </v:shape>
              <v:shape style="position:absolute;left:6940;top:76;width:100;height:106" coordorigin="6940,76" coordsize="100,106" path="m7036,83l7010,83,7012,85,7012,90,7011,101,7011,108,7015,112,7035,112,7040,107,7040,90,7038,85,7036,83e" filled="t" fillcolor="#4F497A" stroked="f">
                <v:path arrowok="t"/>
                <v:fill/>
              </v:shape>
              <v:shape style="position:absolute;left:6940;top:76;width:100;height:106" coordorigin="6940,76" coordsize="100,106" path="m7024,76l7003,76,6993,83,6986,98,6989,98,6993,92,6998,86,7002,83,7036,83,7034,81,7029,78,7024,76e" filled="t" fillcolor="#4F497A" stroked="f">
                <v:path arrowok="t"/>
                <v:fill/>
              </v:shape>
            </v:group>
            <v:group style="position:absolute;left:7036;top:76;width:136;height:106" coordorigin="7036,76" coordsize="136,106">
              <v:shape style="position:absolute;left:7036;top:76;width:136;height:106" coordorigin="7036,76" coordsize="136,106" path="m7097,179l7036,179,7036,182,7097,182,7097,179e" filled="t" fillcolor="#4F497A" stroked="f">
                <v:path arrowok="t"/>
                <v:fill/>
              </v:shape>
              <v:shape style="position:absolute;left:7036;top:76;width:136;height:106" coordorigin="7036,76" coordsize="136,106" path="m7172,179l7111,179,7111,182,7172,182,7172,179e" filled="t" fillcolor="#4F497A" stroked="f">
                <v:path arrowok="t"/>
                <v:fill/>
              </v:shape>
              <v:shape style="position:absolute;left:7036;top:76;width:136;height:106" coordorigin="7036,76" coordsize="136,106" path="m7081,78l7036,78,7036,81,7052,81,7052,179,7081,179,7081,112,7084,102,7081,102,7081,78e" filled="t" fillcolor="#4F497A" stroked="f">
                <v:path arrowok="t"/>
                <v:fill/>
              </v:shape>
              <v:shape style="position:absolute;left:7036;top:76;width:136;height:106" coordorigin="7036,76" coordsize="136,106" path="m7144,82l7121,82,7126,88,7126,179,7156,179,7156,99,7153,91,7144,82e" filled="t" fillcolor="#4F497A" stroked="f">
                <v:path arrowok="t"/>
                <v:fill/>
              </v:shape>
              <v:shape style="position:absolute;left:7036;top:76;width:136;height:106" coordorigin="7036,76" coordsize="136,106" path="m7133,76l7122,76,7101,80,7086,94,7081,102,7084,102,7085,101,7090,93,7096,86,7103,82,7144,82,7141,79,7133,76e" filled="t" fillcolor="#4F497A" stroked="f">
                <v:path arrowok="t"/>
                <v:fill/>
              </v:shape>
            </v:group>
            <v:group style="position:absolute;left:7175;top:74;width:104;height:110" coordorigin="7175,74" coordsize="104,110">
              <v:shape style="position:absolute;left:7175;top:74;width:104;height:110" coordorigin="7175,74" coordsize="104,110" path="m7244,74l7231,74,7211,78,7194,89,7180,107,7175,125,7178,148,7186,164,7205,178,7223,184,7248,183,7251,182,7225,182,7217,176,7212,166,7209,158,7207,148,7207,121,7279,121,7279,117,7207,117,7208,105,7209,96,7211,92,7214,82,7221,78,7255,78,7244,74e" filled="t" fillcolor="#4F497A" stroked="f">
                <v:path arrowok="t"/>
                <v:fill/>
              </v:shape>
              <v:shape style="position:absolute;left:7175;top:74;width:104;height:110" coordorigin="7175,74" coordsize="104,110" path="m7274,154l7250,182,7251,182,7263,177,7271,169,7276,163,7278,155,7274,154e" filled="t" fillcolor="#4F497A" stroked="f">
                <v:path arrowok="t"/>
                <v:fill/>
              </v:shape>
              <v:shape style="position:absolute;left:7175;top:74;width:104;height:110" coordorigin="7175,74" coordsize="104,110" path="m7255,78l7241,78,7247,85,7247,117,7279,117,7279,106,7274,94,7264,85,7255,78e" filled="t" fillcolor="#4F497A" stroked="f">
                <v:path arrowok="t"/>
                <v:fill/>
              </v:shape>
            </v:group>
            <v:group style="position:absolute;left:7285;top:76;width:100;height:106" coordorigin="7285,76" coordsize="100,106">
              <v:shape style="position:absolute;left:7285;top:76;width:100;height:106" coordorigin="7285,76" coordsize="100,106" path="m7350,179l7285,179,7285,182,7350,182,7350,179e" filled="t" fillcolor="#4F497A" stroked="f">
                <v:path arrowok="t"/>
                <v:fill/>
              </v:shape>
              <v:shape style="position:absolute;left:7285;top:76;width:100;height:106" coordorigin="7285,76" coordsize="100,106" path="m7330,78l7285,78,7285,81,7301,81,7301,179,7330,179,7330,107,7333,99,7334,98,7330,98,7330,78e" filled="t" fillcolor="#4F497A" stroked="f">
                <v:path arrowok="t"/>
                <v:fill/>
              </v:shape>
              <v:shape style="position:absolute;left:7285;top:76;width:100;height:106" coordorigin="7285,76" coordsize="100,106" path="m7380,83l7355,83,7357,85,7357,90,7355,101,7355,108,7360,112,7380,112,7385,107,7385,90,7383,85,7380,83e" filled="t" fillcolor="#4F497A" stroked="f">
                <v:path arrowok="t"/>
                <v:fill/>
              </v:shape>
              <v:shape style="position:absolute;left:7285;top:76;width:100;height:106" coordorigin="7285,76" coordsize="100,106" path="m7369,76l7348,76,7338,83,7330,98,7334,98,7338,92,7342,86,7347,83,7380,83,7374,78,7369,76e" filled="t" fillcolor="#4F497A" stroked="f">
                <v:path arrowok="t"/>
                <v:fill/>
              </v:shape>
            </v:group>
            <v:group style="position:absolute;left:6827;top:74;width:113;height:111" coordorigin="6827,74" coordsize="113,111">
              <v:shape style="position:absolute;left:6827;top:74;width:113;height:111" coordorigin="6827,74" coordsize="113,111" path="m6899,78l6886,78,6891,83,6891,116,6889,120,6882,125,6873,128,6859,132,6848,135,6841,138,6837,141,6830,146,6827,153,6827,170,6831,176,6838,180,6844,184,6852,185,6870,185,6876,184,6881,182,6884,180,6863,180,6858,172,6858,148,6861,142,6888,126,6890,124,6890,122,6920,122,6920,109,6915,89,6899,78e" filled="t" fillcolor="#4F497A" stroked="f">
                <v:path arrowok="t"/>
                <v:fill/>
              </v:shape>
              <v:shape style="position:absolute;left:6827;top:74;width:113;height:111" coordorigin="6827,74" coordsize="113,111" path="m6920,168l6892,168,6894,180,6903,185,6929,185,6937,183,6938,181,6923,181,6920,176,6920,168e" filled="t" fillcolor="#4F497A" stroked="f">
                <v:path arrowok="t"/>
                <v:fill/>
              </v:shape>
              <v:shape style="position:absolute;left:6827;top:74;width:113;height:111" coordorigin="6827,74" coordsize="113,111" path="m6937,176l6935,179,6932,181,6938,181,6940,178,6937,176e" filled="t" fillcolor="#4F497A" stroked="f">
                <v:path arrowok="t"/>
                <v:fill/>
              </v:shape>
              <v:shape style="position:absolute;left:6827;top:74;width:113;height:111" coordorigin="6827,74" coordsize="113,111" path="m6920,122l6891,122,6891,162,6889,169,6885,174,6882,178,6878,180,6884,180,6886,179,6889,175,6892,168,6920,168,6920,122e" filled="t" fillcolor="#4F497A" stroked="f">
                <v:path arrowok="t"/>
                <v:fill/>
              </v:shape>
              <v:shape style="position:absolute;left:6827;top:74;width:113;height:111" coordorigin="6827,74" coordsize="113,111" path="m6876,74l6865,74,6855,77,6847,81,6839,86,6834,93,6834,109,6839,113,6858,113,6863,110,6863,103,6862,89,6862,82,6866,78,6899,78,6898,77,6876,74e" filled="t" fillcolor="#4F497A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Global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  <w:b/>
          <w:bCs/>
          <w:position w:val="-1"/>
        </w:rPr>
        <w:t>Di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  <w:b/>
          <w:bCs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  <w:b/>
          <w:bCs/>
          <w:position w:val="-1"/>
        </w:rPr>
        <w:t>ec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8"/>
          <w:b/>
          <w:bCs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  <w:b/>
          <w:bCs/>
          <w:position w:val="-1"/>
        </w:rPr>
        <w:t>or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319" w:lineRule="auto"/>
        <w:ind w:right="213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“It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fast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wn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less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than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3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years;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huge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rise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delega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relevant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suppliers.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eyno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made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really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while.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When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expect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get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insights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inspiration;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those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expectations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deli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ered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surpassed.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ooking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1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ward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2014!”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99.108002pt;margin-top:-6.622091pt;width:17.672303pt;height:19.437pt;mso-position-horizontal-relative:page;mso-position-vertical-relative:paragraph;z-index:-8169" coordorigin="9982,-132" coordsize="353,389">
            <v:group style="position:absolute;left:10152;top:61;width:84;height:146" coordorigin="10152,61" coordsize="84,146">
              <v:shape style="position:absolute;left:10152;top:61;width:84;height:146" coordorigin="10152,61" coordsize="84,146" path="m10218,61l10202,74,10184,84,10165,91,10155,111,10152,129,10153,154,10157,175,10163,193,10170,208,10198,203,10235,132,10236,112,10234,94,10227,73,10223,67,10218,61e" filled="t" fillcolor="#62BB46" stroked="f">
                <v:path arrowok="t"/>
                <v:fill/>
              </v:shape>
            </v:group>
            <v:group style="position:absolute;left:10040;top:22;width:137;height:73" coordorigin="10040,22" coordsize="137,73">
              <v:shape style="position:absolute;left:10040;top:22;width:137;height:73" coordorigin="10040,22" coordsize="137,73" path="m10123,22l10098,23,10076,25,10057,30,10040,35,10046,56,10119,95,10140,95,10148,94,10156,93,10161,73,10168,54,10178,37,10174,33,10168,31,10163,30,10143,25,10123,22e" filled="t" fillcolor="#378467" stroked="f">
                <v:path arrowok="t"/>
                <v:fill/>
              </v:shape>
            </v:group>
            <v:group style="position:absolute;left:10156;top:38;width:55;height:55" coordorigin="10156,38" coordsize="55,55">
              <v:shape style="position:absolute;left:10156;top:38;width:55;height:55" coordorigin="10156,38" coordsize="55,55" path="m10185,38l10171,53,10162,71,10157,91,10156,93,10175,88,10194,79,10211,68,10202,49,10185,38e" filled="t" fillcolor="#67AB53" stroked="f">
                <v:path arrowok="t"/>
                <v:fill/>
              </v:shape>
            </v:group>
            <v:group style="position:absolute;left:10179;top:3;width:66;height:59" coordorigin="10179,3" coordsize="66,59">
              <v:shape style="position:absolute;left:10179;top:3;width:66;height:59" coordorigin="10179,3" coordsize="66,59" path="m10227,3l10179,35,10197,44,10213,56,10218,61,10231,47,10240,29,10245,9,10227,3e" filled="t" fillcolor="#ACAD2C" stroked="f">
                <v:path arrowok="t"/>
                <v:fill/>
              </v:shape>
            </v:group>
            <v:group style="position:absolute;left:10108;top:5;width:56;height:105" coordorigin="10108,5" coordsize="56,105">
              <v:shape style="position:absolute;left:10108;top:5;width:56;height:105" coordorigin="10108,5" coordsize="56,105" path="m10151,5l10145,5,10121,11,10108,27,10108,46,10111,63,10118,80,10129,100,10145,109,10155,108,10164,108,10149,80,10142,62,10139,50,10138,35,10145,29,10163,29,10163,7,10158,5,10151,5e" filled="t" fillcolor="#FFFFFF" stroked="f">
                <v:path arrowok="t"/>
                <v:fill/>
              </v:shape>
              <v:shape style="position:absolute;left:10108;top:5;width:56;height:105" coordorigin="10108,5" coordsize="56,105" path="m10163,29l10145,29,10163,30e" filled="t" fillcolor="#FFFFFF" stroked="f">
                <v:path arrowok="t"/>
                <v:fill/>
              </v:shape>
            </v:group>
            <v:group style="position:absolute;left:10052;top:43;width:60;height:76" coordorigin="10052,43" coordsize="60,76">
              <v:shape style="position:absolute;left:10052;top:43;width:60;height:76" coordorigin="10052,43" coordsize="60,76" path="m10088,43l10064,49,10052,64,10053,81,10061,96,10077,113,10094,119,10104,117,10112,115,10089,92,10081,79,10080,68,10084,64,10091,63,10089,58,10088,49,10088,43e" filled="t" fillcolor="#FFFFFF" stroked="f">
                <v:path arrowok="t"/>
                <v:fill/>
              </v:shape>
            </v:group>
            <v:group style="position:absolute;left:10181;top:5;width:56;height:105" coordorigin="10181,5" coordsize="56,105">
              <v:shape style="position:absolute;left:10181;top:5;width:56;height:105" coordorigin="10181,5" coordsize="56,105" path="m10238,29l10201,29,10207,35,10207,50,10204,62,10196,80,10181,108,10191,108,10235,63,10238,46,10238,29e" filled="t" fillcolor="#FFFFFF" stroked="f">
                <v:path arrowok="t"/>
                <v:fill/>
              </v:shape>
              <v:shape style="position:absolute;left:10181;top:5;width:56;height:105" coordorigin="10181,5" coordsize="56,105" path="m10201,5l10194,5,10188,5,10182,7,10182,30,10238,29,10238,27,10225,11,10201,5e" filled="t" fillcolor="#FFFFFF" stroked="f">
                <v:path arrowok="t"/>
                <v:fill/>
              </v:shape>
            </v:group>
            <v:group style="position:absolute;left:10233;top:43;width:60;height:76" coordorigin="10233,43" coordsize="60,76">
              <v:shape style="position:absolute;left:10233;top:43;width:60;height:76" coordorigin="10233,43" coordsize="60,76" path="m10258,43l10258,49,10256,58,10254,63,10262,64,10266,68,10265,79,10256,92,10233,115,10242,117,10292,81,10294,64,10281,49,10258,43e" filled="t" fillcolor="#FFFFFF" stroked="f">
                <v:path arrowok="t"/>
                <v:fill/>
              </v:shape>
            </v:group>
            <v:group style="position:absolute;left:10106;top:130;width:140;height:35" coordorigin="10106,130" coordsize="140,35">
              <v:shape style="position:absolute;left:10106;top:130;width:140;height:35" coordorigin="10106,130" coordsize="140,35" path="m10186,130l10162,131,10142,132,10123,135,10106,139,10108,166,10128,161,10148,158,10167,156,10173,156,10237,156,10246,140,10225,135,10205,132,10186,130e" filled="t" fillcolor="#FFFFFF" stroked="f">
                <v:path arrowok="t"/>
                <v:fill/>
              </v:shape>
              <v:shape style="position:absolute;left:10106;top:130;width:140;height:35" coordorigin="10106,130" coordsize="140,35" path="m10237,156l10173,156,10192,157,10212,160,10232,164,10237,156e" filled="t" fillcolor="#FFFFFF" stroked="f">
                <v:path arrowok="t"/>
                <v:fill/>
              </v:shape>
            </v:group>
            <v:group style="position:absolute;left:10149;top:-54;width:47;height:47" coordorigin="10149,-54" coordsize="47,47">
              <v:shape style="position:absolute;left:10149;top:-54;width:47;height:47" coordorigin="10149,-54" coordsize="47,47" path="m10173,-54l10149,-31,10173,-8,10196,-31,10173,-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19.861023pt;margin-top:-3.108591pt;width:25.873pt;height:14.2055pt;mso-position-horizontal-relative:page;mso-position-vertical-relative:paragraph;z-index:-8168" coordorigin="10397,-62" coordsize="517,284">
            <v:group style="position:absolute;left:10766;top:12;width:144;height:149" coordorigin="10766,12" coordsize="144,149">
              <v:shape style="position:absolute;left:10766;top:12;width:144;height:149" coordorigin="10766,12" coordsize="144,149" path="m10836,12l10814,13,10794,17,10776,22,10766,161,10811,161,10811,52,10818,49,10826,47,10904,47,10901,41,10889,26,10869,16,10840,12,10836,12e" filled="t" fillcolor="#192F7B" stroked="f">
                <v:path arrowok="t"/>
                <v:fill/>
              </v:shape>
              <v:shape style="position:absolute;left:10766;top:12;width:144;height:149" coordorigin="10766,12" coordsize="144,149" path="m10904,47l10835,47,10855,54,10863,73,10864,161,10910,161,10910,83,10908,60,10904,47e" filled="t" fillcolor="#192F7B" stroked="f">
                <v:path arrowok="t"/>
                <v:fill/>
              </v:shape>
            </v:group>
            <v:group style="position:absolute;left:10421;top:-38;width:2;height:200" coordorigin="10421,-38" coordsize="2,200">
              <v:shape style="position:absolute;left:10421;top:-38;width:2;height:200" coordorigin="10421,-38" coordsize="0,200" path="m10421,-38l10421,161e" filled="f" stroked="t" strokeweight="2.373pt" strokecolor="#192F7B">
                <v:path arrowok="t"/>
              </v:shape>
            </v:group>
            <v:group style="position:absolute;left:10444;top:17;width:106;height:144" coordorigin="10444,17" coordsize="106,144">
              <v:shape style="position:absolute;left:10444;top:17;width:106;height:144" coordorigin="10444,17" coordsize="106,144" path="m10545,17l10493,17,10444,83,10496,161,10550,161,10493,81,10545,17e" filled="t" fillcolor="#192F7B" stroked="f">
                <v:path arrowok="t"/>
                <v:fill/>
              </v:shape>
            </v:group>
            <v:group style="position:absolute;left:10579;top:14;width:147;height:203" coordorigin="10579,14" coordsize="147,203">
              <v:shape style="position:absolute;left:10579;top:14;width:147;height:203" coordorigin="10579,14" coordsize="147,203" path="m10642,14l10620,15,10601,18,10586,22,10579,25,10579,217,10624,217,10624,162,10669,162,10676,162,10696,153,10711,140,10716,131,10638,131,10629,129,10624,128,10624,51,10631,48,10639,47,10716,47,10706,32,10690,21,10669,14,10642,14e" filled="t" fillcolor="#192F7B" stroked="f">
                <v:path arrowok="t"/>
                <v:fill/>
              </v:shape>
              <v:shape style="position:absolute;left:10579;top:14;width:147;height:203" coordorigin="10579,14" coordsize="147,203" path="m10669,162l10624,162,10634,164,10642,164,10650,164,10669,162e" filled="t" fillcolor="#192F7B" stroked="f">
                <v:path arrowok="t"/>
                <v:fill/>
              </v:shape>
              <v:shape style="position:absolute;left:10579;top:14;width:147;height:203" coordorigin="10579,14" coordsize="147,203" path="m10716,47l10647,47,10666,53,10678,70,10676,102,10669,121,10655,130,10638,131,10716,131,10721,121,10726,98,10724,71,10717,49,10716,47e" filled="t" fillcolor="#192F7B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88.437988pt;margin-top:56.42791pt;width:8.65pt;height:9.043pt;mso-position-horizontal-relative:page;mso-position-vertical-relative:paragraph;z-index:-8152" coordorigin="7769,1129" coordsize="173,181">
            <v:shape style="position:absolute;left:7769;top:1129;width:173;height:181" coordorigin="7769,1129" coordsize="173,181" path="m7883,1280l7826,1280,7828,1281,7829,1282,7835,1283,7836,1285,7837,1294,7838,1299,7839,1308,7840,1309,7870,1309,7872,1308,7873,1300,7874,1294,7875,1286,7876,1284,7883,1280e" filled="t" fillcolor="#4D4D4F" stroked="f">
              <v:path arrowok="t"/>
              <v:fill/>
            </v:shape>
            <v:shape style="position:absolute;left:7769;top:1129;width:173;height:181" coordorigin="7769,1129" coordsize="173,181" path="m7806,1144l7797,1153,7792,1158,7784,1167,7784,1169,7788,1175,7790,1178,7796,1185,7797,1189,7793,1197,7791,1199,7783,1200,7779,1200,7770,1201,7769,1204,7769,1223,7769,1234,7771,1236,7779,1237,7784,1238,7791,1239,7793,1240,7798,1251,7790,1261,7788,1264,7784,1269,7784,1272,7792,1280,7798,1286,7806,1294,7808,1294,7815,1288,7819,1285,7824,1281,7826,1280,7883,1280,7884,1280,7919,1280,7927,1271,7927,1269,7923,1264,7921,1261,7913,1253,7913,1249,7856,1249,7850,1249,7833,1237,7827,1214,7837,1196,7859,1189,7915,1189,7914,1186,7918,1180,7921,1176,7926,1169,7926,1167,7918,1158,7883,1158,7882,1158,7824,1158,7818,1152,7815,1150,7808,1144,7806,1144e" filled="t" fillcolor="#4D4D4F" stroked="f">
              <v:path arrowok="t"/>
              <v:fill/>
            </v:shape>
            <v:shape style="position:absolute;left:7769;top:1129;width:173;height:181" coordorigin="7769,1129" coordsize="173,181" path="m7919,1280l7884,1280,7888,1281,7894,1288,7897,1289,7902,1294,7905,1294,7914,1285,7919,1280e" filled="t" fillcolor="#4D4D4F" stroked="f">
              <v:path arrowok="t"/>
              <v:fill/>
            </v:shape>
            <v:shape style="position:absolute;left:7769;top:1129;width:173;height:181" coordorigin="7769,1129" coordsize="173,181" path="m7915,1189l7859,1189,7877,1199,7884,1221,7875,1241,7856,1249,7913,1249,7940,1236,7942,1235,7942,1204,7941,1202,7934,1201,7931,1200,7920,1200,7916,1197,7915,1189e" filled="t" fillcolor="#4D4D4F" stroked="f">
              <v:path arrowok="t"/>
              <v:fill/>
            </v:shape>
            <v:shape style="position:absolute;left:7769;top:1129;width:173;height:181" coordorigin="7769,1129" coordsize="173,181" path="m7931,1200l7920,1200,7931,1200,7931,1200e" filled="t" fillcolor="#4D4D4F" stroked="f">
              <v:path arrowok="t"/>
              <v:fill/>
            </v:shape>
            <v:shape style="position:absolute;left:7769;top:1129;width:173;height:181" coordorigin="7769,1129" coordsize="173,181" path="m7903,1144l7898,1148,7894,1150,7887,1157,7883,1158,7918,1158,7905,1144,7903,1144e" filled="t" fillcolor="#4D4D4F" stroked="f">
              <v:path arrowok="t"/>
              <v:fill/>
            </v:shape>
            <v:shape style="position:absolute;left:7769;top:1129;width:173;height:181" coordorigin="7769,1129" coordsize="173,181" path="m7841,1129l7839,1130,7838,1137,7837,1141,7836,1151,7835,1155,7826,1157,7824,1158,7882,1158,7876,1154,7875,1152,7874,1144,7873,1139,7872,1130,7870,1129,7841,1129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75.766724pt;margin-top:56.287224pt;width:7.710266pt;height:9.432685pt;mso-position-horizontal-relative:page;mso-position-vertical-relative:paragraph;z-index:-8151" coordorigin="9515,1126" coordsize="154,189">
            <v:group style="position:absolute;left:9520;top:1222;width:144;height:87" coordorigin="9520,1222" coordsize="144,87">
              <v:shape style="position:absolute;left:9520;top:1222;width:144;height:87" coordorigin="9520,1222" coordsize="144,87" path="m9560,1222l9532,1227,9521,1240,9521,1263,9520,1301,9665,1309,9664,1229,9657,1222,9560,1222e" filled="t" fillcolor="#4D4D4F" stroked="f">
                <v:path arrowok="t"/>
                <v:fill/>
              </v:shape>
            </v:group>
            <v:group style="position:absolute;left:9555;top:1131;width:81;height:75" coordorigin="9555,1131" coordsize="81,75">
              <v:shape style="position:absolute;left:9555;top:1131;width:81;height:75" coordorigin="9555,1131" coordsize="81,75" path="m9580,1131l9566,1141,9557,1160,9555,1186,9566,1199,9586,1206,9615,1206,9630,1191,9636,1170,9635,1161,9625,1144,9607,1134,9580,1131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28.419006pt;margin-top:55.391911pt;width:18.917pt;height:11.237pt;mso-position-horizontal-relative:page;mso-position-vertical-relative:paragraph;z-index:-8149" coordorigin="10568,1108" coordsize="378,225">
            <v:group style="position:absolute;left:10573;top:1113;width:123;height:215" coordorigin="10573,1113" coordsize="123,215">
              <v:shape style="position:absolute;left:10573;top:1113;width:123;height:215" coordorigin="10573,1113" coordsize="123,215" path="m10573,1328l10696,1328,10696,1113,10573,1113,10573,1328e" filled="t" fillcolor="#333D94" stroked="f">
                <v:path arrowok="t"/>
                <v:fill/>
              </v:shape>
            </v:group>
            <v:group style="position:absolute;left:10696;top:1113;width:123;height:215" coordorigin="10696,1113" coordsize="123,215">
              <v:shape style="position:absolute;left:10696;top:1113;width:123;height:215" coordorigin="10696,1113" coordsize="123,215" path="m10696,1328l10819,1328,10819,1113,10696,1113,10696,1328e" filled="t" fillcolor="#F5F5F5" stroked="f">
                <v:path arrowok="t"/>
                <v:fill/>
              </v:shape>
            </v:group>
            <v:group style="position:absolute;left:10819;top:1113;width:123;height:215" coordorigin="10819,1113" coordsize="123,215">
              <v:shape style="position:absolute;left:10819;top:1113;width:123;height:215" coordorigin="10819,1113" coordsize="123,215" path="m10819,1328l10942,1328,10942,1113,10819,1113,10819,1328e" filled="t" fillcolor="#D90030" stroked="f">
                <v:path arrowok="t"/>
                <v:fill/>
              </v:shape>
            </v:group>
            <v:group style="position:absolute;left:10573;top:1112;width:367;height:216" coordorigin="10573,1112" coordsize="367,216">
              <v:shape style="position:absolute;left:10573;top:1112;width:367;height:216" coordorigin="10573,1112" coordsize="367,216" path="m10573,1328l10941,1328,10941,1112,10573,1112,10573,1328xe" filled="f" stroked="t" strokeweight=".108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  <w:position w:val="-1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oup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Manager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  <w:b/>
          <w:bCs/>
          <w:position w:val="-1"/>
        </w:rPr>
        <w:t>IT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191" w:space="474"/>
            <w:col w:w="3135" w:space="410"/>
            <w:col w:w="3310"/>
          </w:cols>
        </w:sectPr>
      </w:pPr>
      <w:rPr/>
    </w:p>
    <w:p>
      <w:pPr>
        <w:spacing w:before="2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155" w:lineRule="exact"/>
        <w:ind w:left="336" w:right="-61"/>
        <w:jc w:val="left"/>
        <w:tabs>
          <w:tab w:pos="204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211.227997pt;margin-top:-4.173081pt;width:158.645pt;height:.1pt;mso-position-horizontal-relative:page;mso-position-vertical-relative:paragraph;z-index:-8166" coordorigin="4225,-83" coordsize="3173,2">
            <v:shape style="position:absolute;left:4225;top:-83;width:3173;height:2" coordorigin="4225,-83" coordsize="3173,0" path="m4225,-83l7397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211.227997pt;margin-top:16.954918pt;width:158.645pt;height:.1pt;mso-position-horizontal-relative:page;mso-position-vertical-relative:paragraph;z-index:-8165" coordorigin="4225,339" coordsize="3173,2">
            <v:shape style="position:absolute;left:4225;top:339;width:3173;height:2" coordorigin="4225,339" coordsize="3173,0" path="m4225,339l7397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5701pt;margin-top:-4.173081pt;width:158.645pt;height:.1pt;mso-position-horizontal-relative:page;mso-position-vertical-relative:paragraph;z-index:-8160" coordorigin="680,-83" coordsize="3173,2">
            <v:shape style="position:absolute;left:680;top:-83;width:3173;height:2" coordorigin="680,-83" coordsize="3173,0" path="m680,-83l3853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5701pt;margin-top:16.954918pt;width:158.645pt;height:.1pt;mso-position-horizontal-relative:page;mso-position-vertical-relative:paragraph;z-index:-8159" coordorigin="680,339" coordsize="3173,2">
            <v:shape style="position:absolute;left:680;top:339;width:3173;height:2" coordorigin="680,339" coordsize="3173,0" path="m680,339l3853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2402pt;margin-top:1.868918pt;width:8.65pt;height:9.043pt;mso-position-horizontal-relative:page;mso-position-vertical-relative:paragraph;z-index:-8158" coordorigin="680,37" coordsize="173,181">
            <v:shape style="position:absolute;left:680;top:37;width:173;height:181" coordorigin="680,37" coordsize="173,181" path="m795,189l737,189,739,190,741,191,746,192,748,194,748,203,749,208,750,216,752,218,781,218,783,217,784,209,785,203,786,195,787,193,795,189e" filled="t" fillcolor="#4D4D4F" stroked="f">
              <v:path arrowok="t"/>
              <v:fill/>
            </v:shape>
            <v:shape style="position:absolute;left:680;top:37;width:173;height:181" coordorigin="680,37" coordsize="173,181" path="m717,53l709,61,703,67,695,76,695,78,700,83,702,87,708,94,709,97,704,106,703,108,695,108,690,109,682,110,680,112,680,131,680,143,682,145,691,146,696,147,702,148,704,149,709,160,701,170,700,173,696,177,696,180,704,189,709,194,717,203,719,203,726,197,730,194,735,190,737,189,795,189,795,189,830,189,839,180,838,177,834,173,833,169,825,162,825,158,767,158,761,157,745,146,738,123,749,105,770,98,826,98,826,95,830,89,833,85,838,78,838,75,830,67,795,67,794,66,736,66,730,61,726,59,720,53,717,53e" filled="t" fillcolor="#4D4D4F" stroked="f">
              <v:path arrowok="t"/>
              <v:fill/>
            </v:shape>
            <v:shape style="position:absolute;left:680;top:37;width:173;height:181" coordorigin="680,37" coordsize="173,181" path="m830,189l795,189,799,189,806,196,809,198,814,203,817,203,825,194,830,189e" filled="t" fillcolor="#4D4D4F" stroked="f">
              <v:path arrowok="t"/>
              <v:fill/>
            </v:shape>
            <v:shape style="position:absolute;left:680;top:37;width:173;height:181" coordorigin="680,37" coordsize="173,181" path="m826,98l770,98,788,108,796,130,787,150,767,158,825,158,852,145,853,143,853,113,852,111,846,110,843,109,832,109,827,106,826,98e" filled="t" fillcolor="#4D4D4F" stroked="f">
              <v:path arrowok="t"/>
              <v:fill/>
            </v:shape>
            <v:shape style="position:absolute;left:680;top:37;width:173;height:181" coordorigin="680,37" coordsize="173,181" path="m842,109l832,109,843,109,842,109e" filled="t" fillcolor="#4D4D4F" stroked="f">
              <v:path arrowok="t"/>
              <v:fill/>
            </v:shape>
            <v:shape style="position:absolute;left:680;top:37;width:173;height:181" coordorigin="680,37" coordsize="173,181" path="m814,53l809,57,806,59,799,66,795,67,830,67,817,53,814,53e" filled="t" fillcolor="#4D4D4F" stroked="f">
              <v:path arrowok="t"/>
              <v:fill/>
            </v:shape>
            <v:shape style="position:absolute;left:680;top:37;width:173;height:181" coordorigin="680,37" coordsize="173,181" path="m752,37l750,39,749,46,749,50,748,60,746,64,737,66,736,66,794,66,787,62,786,61,785,53,784,48,783,39,782,37,752,37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120.340736pt;margin-top:1.728233pt;width:7.710266pt;height:9.432685pt;mso-position-horizontal-relative:page;mso-position-vertical-relative:paragraph;z-index:-8157" coordorigin="2407,35" coordsize="154,189">
            <v:group style="position:absolute;left:2412;top:131;width:144;height:87" coordorigin="2412,131" coordsize="144,87">
              <v:shape style="position:absolute;left:2412;top:131;width:144;height:87" coordorigin="2412,131" coordsize="144,87" path="m2452,131l2423,136,2412,149,2412,172,2412,210,2556,218,2556,138,2549,131,2452,131e" filled="t" fillcolor="#4D4D4F" stroked="f">
                <v:path arrowok="t"/>
                <v:fill/>
              </v:shape>
            </v:group>
            <v:group style="position:absolute;left:2446;top:40;width:81;height:75" coordorigin="2446,40" coordsize="81,75">
              <v:shape style="position:absolute;left:2446;top:40;width:81;height:75" coordorigin="2446,40" coordsize="81,75" path="m2472,40l2457,50,2448,69,2446,95,2457,108,2477,115,2506,115,2522,100,2527,79,2526,70,2517,53,2498,43,2472,40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88.44101pt;margin-top:-4.173081pt;width:158.645pt;height:.1pt;mso-position-horizontal-relative:page;mso-position-vertical-relative:paragraph;z-index:-8154" coordorigin="7769,-83" coordsize="3173,2">
            <v:shape style="position:absolute;left:7769;top:-83;width:3173;height:2" coordorigin="7769,-83" coordsize="3173,0" path="m7769,-83l10942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88.44101pt;margin-top:16.954918pt;width:158.645pt;height:.1pt;mso-position-horizontal-relative:page;mso-position-vertical-relative:paragraph;z-index:-8153" coordorigin="7769,339" coordsize="3173,2">
            <v:shape style="position:absolute;left:7769;top:339;width:3173;height:2" coordorigin="7769,339" coordsize="3173,0" path="m7769,339l10942,339e" filled="f" stroked="t" strokeweight=".5pt" strokecolor="#BCBEC0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I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94"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,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94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Business</w:t>
      </w:r>
      <w:r>
        <w:rPr>
          <w:rFonts w:ascii="Arial" w:hAnsi="Arial" w:cs="Arial" w:eastAsia="Arial"/>
          <w:sz w:val="14"/>
          <w:szCs w:val="14"/>
          <w:color w:val="4D4D4F"/>
          <w:spacing w:val="12"/>
          <w:w w:val="94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onsulting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52,700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5" w:lineRule="exact"/>
        <w:ind w:right="-61"/>
        <w:jc w:val="left"/>
        <w:tabs>
          <w:tab w:pos="68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Retail</w:t>
      </w:r>
      <w:r>
        <w:rPr>
          <w:rFonts w:ascii="Arial" w:hAnsi="Arial" w:cs="Arial" w:eastAsia="Arial"/>
          <w:sz w:val="14"/>
          <w:szCs w:val="14"/>
          <w:color w:val="4D4D4F"/>
          <w:spacing w:val="-28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121,000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5" w:lineRule="exact"/>
        <w:ind w:right="-20"/>
        <w:jc w:val="left"/>
        <w:tabs>
          <w:tab w:pos="172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I</w:t>
      </w:r>
      <w:r>
        <w:rPr>
          <w:rFonts w:ascii="Arial" w:hAnsi="Arial" w:cs="Arial" w:eastAsia="Arial"/>
          <w:sz w:val="14"/>
          <w:szCs w:val="14"/>
          <w:color w:val="4D4D4F"/>
          <w:spacing w:val="-10"/>
          <w:w w:val="94"/>
          <w:position w:val="-1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,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94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4"/>
          <w:position w:val="-1"/>
        </w:rPr>
        <w:t>Business</w:t>
      </w:r>
      <w:r>
        <w:rPr>
          <w:rFonts w:ascii="Arial" w:hAnsi="Arial" w:cs="Arial" w:eastAsia="Arial"/>
          <w:sz w:val="14"/>
          <w:szCs w:val="14"/>
          <w:color w:val="4D4D4F"/>
          <w:spacing w:val="12"/>
          <w:w w:val="94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onsulting</w:t>
      </w:r>
      <w:r>
        <w:rPr>
          <w:rFonts w:ascii="Arial" w:hAnsi="Arial" w:cs="Arial" w:eastAsia="Arial"/>
          <w:sz w:val="14"/>
          <w:szCs w:val="14"/>
          <w:color w:val="4D4D4F"/>
          <w:spacing w:val="-20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76,418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2475" w:space="1406"/>
            <w:col w:w="1201" w:space="2343"/>
            <w:col w:w="3095"/>
          </w:cols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319" w:lineRule="auto"/>
        <w:ind w:left="120" w:right="32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211.225006pt;margin-top:-24.769112pt;width:8.65pt;height:9.043pt;mso-position-horizontal-relative:page;mso-position-vertical-relative:paragraph;z-index:-8164" coordorigin="4225,-495" coordsize="173,181">
            <v:shape style="position:absolute;left:4225;top:-495;width:173;height:181" coordorigin="4225,-495" coordsize="173,181" path="m4339,-344l4281,-344,4283,-343,4285,-342,4290,-341,4292,-338,4293,-330,4294,-325,4295,-316,4296,-315,4326,-315,4327,-316,4328,-324,4330,-330,4330,-338,4332,-340,4339,-344e" filled="t" fillcolor="#4D4D4F" stroked="f">
              <v:path arrowok="t"/>
              <v:fill/>
            </v:shape>
            <v:shape style="position:absolute;left:4225;top:-495;width:173;height:181" coordorigin="4225,-495" coordsize="173,181" path="m4261,-480l4253,-471,4247,-466,4239,-457,4239,-455,4244,-449,4246,-446,4252,-439,4253,-435,4249,-427,4247,-425,4239,-424,4235,-423,4226,-422,4225,-420,4225,-401,4225,-390,4226,-388,4235,-387,4240,-386,4247,-385,4249,-384,4253,-373,4245,-363,4244,-360,4240,-355,4240,-352,4248,-344,4253,-338,4261,-330,4264,-330,4270,-335,4274,-339,4279,-343,4281,-344,4339,-344,4340,-344,4375,-344,4383,-353,4383,-355,4379,-360,4377,-363,4369,-371,4369,-375,4311,-375,4305,-375,4289,-387,4282,-410,4293,-427,4315,-435,4370,-435,4370,-438,4374,-444,4377,-448,4382,-455,4382,-457,4374,-466,4339,-466,4338,-466,4280,-466,4274,-471,4270,-474,4264,-480,4261,-480e" filled="t" fillcolor="#4D4D4F" stroked="f">
              <v:path arrowok="t"/>
              <v:fill/>
            </v:shape>
            <v:shape style="position:absolute;left:4225;top:-495;width:173;height:181" coordorigin="4225,-495" coordsize="173,181" path="m4375,-344l4340,-344,4344,-343,4350,-336,4353,-335,4358,-330,4361,-330,4369,-339,4375,-344e" filled="t" fillcolor="#4D4D4F" stroked="f">
              <v:path arrowok="t"/>
              <v:fill/>
            </v:shape>
            <v:shape style="position:absolute;left:4225;top:-495;width:173;height:181" coordorigin="4225,-495" coordsize="173,181" path="m4370,-435l4315,-435,4333,-425,4340,-403,4331,-383,4311,-375,4369,-375,4396,-388,4398,-389,4397,-420,4396,-422,4390,-422,4387,-424,4376,-424,4372,-427,4370,-435e" filled="t" fillcolor="#4D4D4F" stroked="f">
              <v:path arrowok="t"/>
              <v:fill/>
            </v:shape>
            <v:shape style="position:absolute;left:4225;top:-495;width:173;height:181" coordorigin="4225,-495" coordsize="173,181" path="m4387,-424l4376,-424,4387,-424,4387,-424e" filled="t" fillcolor="#4D4D4F" stroked="f">
              <v:path arrowok="t"/>
              <v:fill/>
            </v:shape>
            <v:shape style="position:absolute;left:4225;top:-495;width:173;height:181" coordorigin="4225,-495" coordsize="173,181" path="m4359,-480l4353,-476,4350,-474,4343,-466,4339,-466,4374,-466,4361,-480,4359,-480e" filled="t" fillcolor="#4D4D4F" stroked="f">
              <v:path arrowok="t"/>
              <v:fill/>
            </v:shape>
            <v:shape style="position:absolute;left:4225;top:-495;width:173;height:181" coordorigin="4225,-495" coordsize="173,181" path="m4296,-495l4295,-494,4294,-487,4293,-483,4292,-473,4291,-469,4282,-466,4280,-466,4338,-466,4331,-470,4330,-471,4330,-480,4328,-485,4327,-494,4326,-495,4296,-495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46.553726pt;margin-top:-24.909798pt;width:7.710266pt;height:9.432685pt;mso-position-horizontal-relative:page;mso-position-vertical-relative:paragraph;z-index:-8163" coordorigin="4931,-498" coordsize="154,189">
            <v:group style="position:absolute;left:4936;top:-402;width:144;height:87" coordorigin="4936,-402" coordsize="144,87">
              <v:shape style="position:absolute;left:4936;top:-402;width:144;height:87" coordorigin="4936,-402" coordsize="144,87" path="m4976,-402l4947,-397,4937,-384,4936,-361,4936,-323,5080,-315,5080,-395,5073,-402,4976,-402e" filled="t" fillcolor="#4D4D4F" stroked="f">
                <v:path arrowok="t"/>
                <v:fill/>
              </v:shape>
            </v:group>
            <v:group style="position:absolute;left:4970;top:-493;width:81;height:75" coordorigin="4970,-493" coordsize="81,75">
              <v:shape style="position:absolute;left:4970;top:-493;width:81;height:75" coordorigin="4970,-493" coordsize="81,75" path="m4996,-493l4982,-483,4972,-464,4970,-438,4982,-425,5001,-418,5030,-418,5046,-433,5051,-454,5050,-463,5041,-480,5022,-490,4996,-493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49.68399pt;margin-top:-25.725113pt;width:22.025pt;height:11.008pt;mso-position-horizontal-relative:page;mso-position-vertical-relative:paragraph;z-index:-8161" coordorigin="6994,-515" coordsize="440,220">
            <v:group style="position:absolute;left:7030;top:-371;width:367;height:71" coordorigin="7030,-371" coordsize="367,71">
              <v:shape style="position:absolute;left:7030;top:-371;width:367;height:71" coordorigin="7030,-371" coordsize="367,71" path="m7030,-299l7397,-299,7397,-371,7030,-371,7030,-299xe" filled="t" fillcolor="#304587" stroked="f">
                <v:path arrowok="t"/>
                <v:fill/>
              </v:shape>
            </v:group>
            <v:group style="position:absolute;left:7030;top:-478;width:367;height:2" coordorigin="7030,-478" coordsize="367,2">
              <v:shape style="position:absolute;left:7030;top:-478;width:367;height:2" coordorigin="7030,-478" coordsize="367,0" path="m7030,-478l7397,-478e" filled="f" stroked="t" strokeweight="3.67pt" strokecolor="#9E1230">
                <v:path arrowok="t"/>
              </v:shape>
            </v:group>
            <v:group style="position:absolute;left:7029;top:-512;width:367;height:215" coordorigin="7029,-512" coordsize="367,215">
              <v:shape style="position:absolute;left:7029;top:-512;width:367;height:215" coordorigin="7029,-512" coordsize="367,215" path="m7029,-297l7396,-297,7396,-512,7029,-512,7029,-297xe" filled="f" stroked="t" strokeweight=".107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72.591995pt;margin-top:-27.421112pt;width:21.783pt;height:14.319pt;mso-position-horizontal-relative:page;mso-position-vertical-relative:paragraph;z-index:-8155" coordorigin="3452,-548" coordsize="436,286">
            <v:group style="position:absolute;left:3488;top:-371;width:363;height:73" coordorigin="3488,-371" coordsize="363,73">
              <v:shape style="position:absolute;left:3488;top:-371;width:363;height:73" coordorigin="3488,-371" coordsize="363,73" path="m3488,-298l3851,-298,3851,-371,3488,-371,3488,-298xe" filled="t" fillcolor="#F5D929" stroked="f">
                <v:path arrowok="t"/>
                <v:fill/>
              </v:shape>
            </v:group>
            <v:group style="position:absolute;left:3488;top:-512;width:363;height:73" coordorigin="3488,-512" coordsize="363,73">
              <v:shape style="position:absolute;left:3488;top:-512;width:363;height:73" coordorigin="3488,-512" coordsize="363,73" path="m3488,-440l3851,-440,3851,-512,3488,-512,3488,-440xe" filled="t" fillcolor="#000000" stroked="f">
                <v:path arrowok="t"/>
                <v:fill/>
              </v:shape>
            </v:group>
            <v:group style="position:absolute;left:3488;top:-442;width:363;height:73" coordorigin="3488,-442" coordsize="363,73">
              <v:shape style="position:absolute;left:3488;top:-442;width:363;height:73" coordorigin="3488,-442" coordsize="363,73" path="m3488,-369l3851,-369,3851,-442,3488,-442,3488,-369xe" filled="t" fillcolor="#E0001F" stroked="f">
                <v:path arrowok="t"/>
                <v:fill/>
              </v:shape>
            </v:group>
            <v:group style="position:absolute;left:3488;top:-512;width:364;height:214" coordorigin="3488,-512" coordsize="364,214">
              <v:shape style="position:absolute;left:3488;top:-512;width:364;height:214" coordorigin="3488,-512" coordsize="364,214" path="m3488,-298l3852,-298,3852,-512,3488,-512,3488,-298xe" filled="f" stroked="t" strokeweight=".107pt" strokecolor="#93959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“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4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insight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sys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ems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echnologies.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suppliers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exhibition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super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enthusiastic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sh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wing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what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they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6"/>
        </w:rPr>
        <w:t>c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6"/>
        </w:rPr>
        <w:t>ould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5"/>
          <w:w w:val="11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offe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21"/>
        </w:rPr>
        <w:t>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1" w:after="0" w:line="319" w:lineRule="auto"/>
        <w:ind w:left="120" w:right="16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presentations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on,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ouching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critical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areas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data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sys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ems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landscape.”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60" w:lineRule="atLeast"/>
        <w:ind w:left="120" w:right="1808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shape style="position:absolute;margin-left:123.815369pt;margin-top:9.122938pt;width:68.880404pt;height:13.056386pt;mso-position-horizontal-relative:page;mso-position-vertical-relative:paragraph;z-index:-8156" type="#_x0000_t75">
            <v:imagedata r:id="rId520" o:title=""/>
          </v:shape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Head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Sha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vi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“Thank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much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arranging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2013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enj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yed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ending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9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different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9"/>
        </w:rPr>
        <w:t>sessions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1"/>
          <w:w w:val="119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12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2"/>
        </w:rPr>
        <w:t>ving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opportunity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discuss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elopments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echnology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other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li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7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eminded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Professionals”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right="1572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10.417999pt;margin-top:.019899pt;width:59.025pt;height:19.882pt;mso-position-horizontal-relative:page;mso-position-vertical-relative:paragraph;z-index:-8162" coordorigin="6208,0" coordsize="1181,398">
            <v:group style="position:absolute;left:6213;top:121;width:211;height:257" coordorigin="6213,121" coordsize="211,257">
              <v:shape style="position:absolute;left:6213;top:121;width:211;height:257" coordorigin="6213,121" coordsize="211,257" path="m6269,121l6247,127,6229,139,6218,158,6213,179,6214,329,6221,349,6235,364,6255,374,6280,378,6298,372,6315,359,6347,327,6267,327,6263,323,6263,177,6267,172,6345,172,6346,171,6307,133,6290,124,6269,121e" filled="t" fillcolor="#006BB3" stroked="f">
                <v:path arrowok="t"/>
                <v:fill/>
              </v:shape>
              <v:shape style="position:absolute;left:6213;top:121;width:211;height:257" coordorigin="6213,121" coordsize="211,257" path="m6389,215l6278,326,6276,327,6347,327,6424,250,6389,215e" filled="t" fillcolor="#006BB3" stroked="f">
                <v:path arrowok="t"/>
                <v:fill/>
              </v:shape>
              <v:shape style="position:absolute;left:6213;top:121;width:211;height:257" coordorigin="6213,121" coordsize="211,257" path="m6345,172l6276,172,6278,174,6280,175,6310,206,6345,172e" filled="t" fillcolor="#006BB3" stroked="f">
                <v:path arrowok="t"/>
                <v:fill/>
              </v:shape>
            </v:group>
            <v:group style="position:absolute;left:6276;top:121;width:211;height:257" coordorigin="6276,121" coordsize="211,257">
              <v:shape style="position:absolute;left:6276;top:121;width:211;height:257" coordorigin="6276,121" coordsize="211,257" path="m6389,293l6354,329,6385,359,6402,372,6420,378,6445,374,6465,364,6479,349,6486,329,6486,327,6424,327,6422,326,6389,293e" filled="t" fillcolor="#006BB3" stroked="f">
                <v:path arrowok="t"/>
                <v:fill/>
              </v:shape>
              <v:shape style="position:absolute;left:6276;top:121;width:211;height:257" coordorigin="6276,121" coordsize="211,257" path="m6485,172l6433,172,6437,177,6437,323,6433,327,6486,327,6487,179,6485,172e" filled="t" fillcolor="#006BB3" stroked="f">
                <v:path arrowok="t"/>
                <v:fill/>
              </v:shape>
              <v:shape style="position:absolute;left:6276;top:121;width:211;height:257" coordorigin="6276,121" coordsize="211,257" path="m6431,121l6410,124,6393,133,6276,250,6310,285,6420,175,6422,174,6424,172,6485,172,6482,158,6471,139,6453,127,6431,121e" filled="t" fillcolor="#006BB3" stroked="f">
                <v:path arrowok="t"/>
                <v:fill/>
              </v:shape>
            </v:group>
            <v:group style="position:absolute;left:6285;top:91;width:130;height:2" coordorigin="6285,91" coordsize="130,2">
              <v:shape style="position:absolute;left:6285;top:91;width:130;height:2" coordorigin="6285,91" coordsize="130,0" path="m6285,91l6415,91e" filled="f" stroked="t" strokeweight=".968pt" strokecolor="#E7A913">
                <v:path arrowok="t"/>
              </v:shape>
            </v:group>
            <v:group style="position:absolute;left:6341;top:30;width:17;height:46" coordorigin="6341,30" coordsize="17,46">
              <v:shape style="position:absolute;left:6341;top:30;width:17;height:46" coordorigin="6341,30" coordsize="17,46" path="m6341,53l6359,53e" filled="f" stroked="t" strokeweight="2.391pt" strokecolor="#E7A913">
                <v:path arrowok="t"/>
              </v:shape>
            </v:group>
            <v:group style="position:absolute;left:6339;top:5;width:22;height:22" coordorigin="6339,5" coordsize="22,22">
              <v:shape style="position:absolute;left:6339;top:5;width:22;height:22" coordorigin="6339,5" coordsize="22,22" path="m6356,5l6344,5,6339,11,6339,23,6344,28,6356,28,6361,23,6361,11,6356,5e" filled="t" fillcolor="#E7A913" stroked="f">
                <v:path arrowok="t"/>
                <v:fill/>
              </v:shape>
            </v:group>
            <v:group style="position:absolute;left:6294;top:30;width:42;height:46" coordorigin="6294,30" coordsize="42,46">
              <v:shape style="position:absolute;left:6294;top:30;width:42;height:46" coordorigin="6294,30" coordsize="42,46" path="m6336,30l6305,30,6294,40,6294,56,6297,61,6300,65,6312,76,6336,76,6313,52,6313,49,6314,48,6336,48,6336,30e" filled="t" fillcolor="#E7A913" stroked="f">
                <v:path arrowok="t"/>
                <v:fill/>
              </v:shape>
            </v:group>
            <v:group style="position:absolute;left:6262;top:30;width:42;height:46" coordorigin="6262,30" coordsize="42,46">
              <v:shape style="position:absolute;left:6262;top:30;width:42;height:46" coordorigin="6262,30" coordsize="42,46" path="m6302,30l6271,30,6262,40,6262,56,6264,61,6267,65,6279,76,6304,76,6281,53,6280,52,6280,49,6281,48,6289,48,6290,41,6294,33,6302,30e" filled="t" fillcolor="#E7A913" stroked="f">
                <v:path arrowok="t"/>
                <v:fill/>
              </v:shape>
            </v:group>
            <v:group style="position:absolute;left:6364;top:30;width:42;height:46" coordorigin="6364,30" coordsize="42,46">
              <v:shape style="position:absolute;left:6364;top:30;width:42;height:46" coordorigin="6364,30" coordsize="42,46" path="m6395,30l6364,30,6364,48,6386,48,6387,49,6387,52,6364,76,6388,76,6400,65,6403,61,6406,56,6406,40,6395,30e" filled="t" fillcolor="#E7A913" stroked="f">
                <v:path arrowok="t"/>
                <v:fill/>
              </v:shape>
            </v:group>
            <v:group style="position:absolute;left:6396;top:30;width:42;height:46" coordorigin="6396,30" coordsize="42,46">
              <v:shape style="position:absolute;left:6396;top:30;width:42;height:46" coordorigin="6396,30" coordsize="42,46" path="m6429,30l6398,30,6406,33,6410,41,6411,48,6419,48,6420,49,6420,52,6419,53,6396,76,6421,76,6433,65,6436,61,6438,56,6438,40,6429,30e" filled="t" fillcolor="#E7A913" stroked="f">
                <v:path arrowok="t"/>
                <v:fill/>
              </v:shape>
            </v:group>
            <v:group style="position:absolute;left:6775;top:132;width:160;height:243" coordorigin="6775,132" coordsize="160,243">
              <v:shape style="position:absolute;left:6775;top:132;width:160;height:243" coordorigin="6775,132" coordsize="160,243" path="m6822,132l6775,132,6775,374,6822,374,6823,266,6830,247,6845,236,6871,234,6931,234,6923,218,6822,218,6822,132e" filled="t" fillcolor="#006BB3" stroked="f">
                <v:path arrowok="t"/>
                <v:fill/>
              </v:shape>
              <v:shape style="position:absolute;left:6775;top:132;width:160;height:243" coordorigin="6775,132" coordsize="160,243" path="m6931,234l6871,234,6884,248,6888,275,6888,374,6935,374,6934,256,6931,235,6931,234e" filled="t" fillcolor="#006BB3" stroked="f">
                <v:path arrowok="t"/>
                <v:fill/>
              </v:shape>
              <v:shape style="position:absolute;left:6775;top:132;width:160;height:243" coordorigin="6775,132" coordsize="160,243" path="m6857,193l6838,201,6823,218,6923,218,6923,217,6909,204,6887,196,6857,193e" filled="t" fillcolor="#006BB3" stroked="f">
                <v:path arrowok="t"/>
                <v:fill/>
              </v:shape>
            </v:group>
            <v:group style="position:absolute;left:6545;top:132;width:224;height:243" coordorigin="6545,132" coordsize="224,243">
              <v:shape style="position:absolute;left:6545;top:132;width:224;height:243" coordorigin="6545,132" coordsize="224,243" path="m6683,132l6631,132,6545,374,6596,374,6612,323,6751,323,6738,287,6624,287,6656,184,6701,184,6683,132e" filled="t" fillcolor="#006BB3" stroked="f">
                <v:path arrowok="t"/>
                <v:fill/>
              </v:shape>
              <v:shape style="position:absolute;left:6545;top:132;width:224;height:243" coordorigin="6545,132" coordsize="224,243" path="m6751,323l6701,323,6717,374,6769,374,6751,323e" filled="t" fillcolor="#006BB3" stroked="f">
                <v:path arrowok="t"/>
                <v:fill/>
              </v:shape>
              <v:shape style="position:absolute;left:6545;top:132;width:224;height:243" coordorigin="6545,132" coordsize="224,243" path="m6701,184l6658,184,6689,287,6738,287,6701,184e" filled="t" fillcolor="#006BB3" stroked="f">
                <v:path arrowok="t"/>
                <v:fill/>
              </v:shape>
            </v:group>
            <v:group style="position:absolute;left:7170;top:132;width:2;height:243" coordorigin="7170,132" coordsize="2,243">
              <v:shape style="position:absolute;left:7170;top:132;width:2;height:243" coordorigin="7170,132" coordsize="0,243" path="m7170,132l7170,374e" filled="f" stroked="t" strokeweight="2.37pt" strokecolor="#006BB3">
                <v:path arrowok="t"/>
              </v:shape>
            </v:group>
            <v:group style="position:absolute;left:7211;top:132;width:173;height:246" coordorigin="7211,132" coordsize="173,246">
              <v:shape style="position:absolute;left:7211;top:132;width:173;height:246" coordorigin="7211,132" coordsize="173,246" path="m7275,194l7218,248,7211,298,7215,320,7253,368,7301,378,7321,370,7338,355,7384,355,7384,343,7297,343,7279,338,7266,323,7259,302,7257,274,7263,252,7276,236,7298,230,7384,230,7384,215,7338,215,7334,211,7319,202,7299,196,7275,194e" filled="t" fillcolor="#006BB3" stroked="f">
                <v:path arrowok="t"/>
                <v:fill/>
              </v:shape>
              <v:shape style="position:absolute;left:7211;top:132;width:173;height:246" coordorigin="7211,132" coordsize="173,246" path="m7384,355l7338,355,7339,374,7384,374,7384,355e" filled="t" fillcolor="#006BB3" stroked="f">
                <v:path arrowok="t"/>
                <v:fill/>
              </v:shape>
              <v:shape style="position:absolute;left:7211;top:132;width:173;height:246" coordorigin="7211,132" coordsize="173,246" path="m7384,230l7298,230,7300,230,7319,236,7331,250,7338,272,7340,300,7333,321,7319,337,7297,343,7384,343,7384,230e" filled="t" fillcolor="#006BB3" stroked="f">
                <v:path arrowok="t"/>
                <v:fill/>
              </v:shape>
              <v:shape style="position:absolute;left:7211;top:132;width:173;height:246" coordorigin="7211,132" coordsize="173,246" path="m7384,132l7339,132,7339,215,7384,215,7384,132e" filled="t" fillcolor="#006BB3" stroked="f">
                <v:path arrowok="t"/>
                <v:fill/>
              </v:shape>
            </v:group>
            <v:group style="position:absolute;left:6951;top:191;width:180;height:188" coordorigin="6951,191" coordsize="180,188">
              <v:shape style="position:absolute;left:6951;top:191;width:180;height:188" coordorigin="6951,191" coordsize="180,188" path="m7041,191l6981,212,6953,272,6951,300,6956,323,6997,369,7042,379,7065,377,7084,370,7100,359,7113,343,7041,343,7024,340,7007,328,6998,308,6996,285,6998,264,7006,245,7023,232,7050,227,7115,227,7103,213,7086,201,7065,194,7041,191e" filled="t" fillcolor="#006BB3" stroked="f">
                <v:path arrowok="t"/>
                <v:fill/>
              </v:shape>
              <v:shape style="position:absolute;left:6951;top:191;width:180;height:188" coordorigin="6951,191" coordsize="180,188" path="m7115,227l7050,227,7067,235,7078,251,7084,273,7085,301,7078,322,7064,338,7041,343,7113,343,7114,343,7123,323,7129,299,7131,272,7126,249,7117,229,7115,227e" filled="t" fillcolor="#006BB3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Di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St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oup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right="117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“In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eresting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discussions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about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importance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Human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Resource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Management</w:t>
      </w:r>
      <w:r>
        <w:rPr>
          <w:rFonts w:ascii="Arial" w:hAnsi="Arial" w:cs="Arial" w:eastAsia="Arial"/>
          <w:sz w:val="17"/>
          <w:szCs w:val="17"/>
          <w:color w:val="4D4D4F"/>
          <w:spacing w:val="4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eyes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echnologists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shared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professionals.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Information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gathering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trends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de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elopments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ontribu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319" w:lineRule="auto"/>
        <w:ind w:right="175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thought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leadership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absolu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must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Professionals!”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93.863007pt;margin-top:-6.013112pt;width:48.309491pt;height:17.104742pt;mso-position-horizontal-relative:page;mso-position-vertical-relative:paragraph;z-index:-8150" coordorigin="9877,-120" coordsize="966,342">
            <v:group style="position:absolute;left:10610;top:-95;width:228;height:312" coordorigin="10610,-95" coordsize="228,312">
              <v:shape style="position:absolute;left:10610;top:-95;width:228;height:312" coordorigin="10610,-95" coordsize="228,312" path="m10642,148l10624,159,10610,175,10624,190,10640,201,10658,209,10679,214,10700,216,10729,215,10797,195,10829,162,10725,162,10702,161,10680,158,10660,153,10642,148e" filled="t" fillcolor="#0073AE" stroked="f">
                <v:path arrowok="t"/>
                <v:fill/>
              </v:shape>
              <v:shape style="position:absolute;left:10610;top:-95;width:228;height:312" coordorigin="10610,-95" coordsize="228,312" path="m10744,-95l10669,-81,10625,-41,10618,-22,10620,3,10663,66,10741,97,10762,109,10771,119,10774,129,10768,146,10750,157,10725,162,10829,162,10834,151,10838,131,10837,108,10789,51,10745,33,10713,22,10693,10,10682,-1,10686,-22,10698,-36,10718,-43,10749,-44,10821,-44,10823,-84,10805,-87,10786,-91,10765,-94,10744,-95e" filled="t" fillcolor="#0073AE" stroked="f">
                <v:path arrowok="t"/>
                <v:fill/>
              </v:shape>
              <v:shape style="position:absolute;left:10610;top:-95;width:228;height:312" coordorigin="10610,-95" coordsize="228,312" path="m10821,-44l10749,-44,10765,-44,10772,-1,10819,0,10821,-44e" filled="t" fillcolor="#0073AE" stroked="f">
                <v:path arrowok="t"/>
                <v:fill/>
              </v:shape>
            </v:group>
            <v:group style="position:absolute;left:10375;top:188;width:183;height:29" coordorigin="10375,188" coordsize="183,29">
              <v:shape style="position:absolute;left:10375;top:188;width:183;height:29" coordorigin="10375,188" coordsize="183,29" path="m10558,188l10375,188,10394,196,10412,204,10431,210,10451,215,10471,217,10495,215,10517,210,10537,201,10556,190,10558,188e" filled="t" fillcolor="#0073AE" stroked="f">
                <v:path arrowok="t"/>
                <v:fill/>
              </v:shape>
            </v:group>
            <v:group style="position:absolute;left:9882;top:-94;width:323;height:305" coordorigin="9882,-94" coordsize="323,305">
              <v:shape style="position:absolute;left:9882;top:-94;width:323;height:305" coordorigin="9882,-94" coordsize="323,305" path="m9991,173l9882,173,9882,211,9991,211,9991,173e" filled="t" fillcolor="#0073AE" stroked="f">
                <v:path arrowok="t"/>
                <v:fill/>
              </v:shape>
              <v:shape style="position:absolute;left:9882;top:-94;width:323;height:305" coordorigin="9882,-94" coordsize="323,305" path="m10205,173l10089,173,10089,211,10205,211,10205,173e" filled="t" fillcolor="#0073AE" stroked="f">
                <v:path arrowok="t"/>
                <v:fill/>
              </v:shape>
              <v:shape style="position:absolute;left:9882;top:-94;width:323;height:305" coordorigin="9882,-94" coordsize="323,305" path="m10086,-94l9957,-94,9957,-56,9989,-56,9908,173,9965,173,9980,132,10166,132,10149,84,9997,84,10039,-35,10107,-35,10086,-94e" filled="t" fillcolor="#0073AE" stroked="f">
                <v:path arrowok="t"/>
                <v:fill/>
              </v:shape>
              <v:shape style="position:absolute;left:9882;top:-94;width:323;height:305" coordorigin="9882,-94" coordsize="323,305" path="m10166,132l10098,132,10113,173,10181,173,10166,132e" filled="t" fillcolor="#0073AE" stroked="f">
                <v:path arrowok="t"/>
                <v:fill/>
              </v:shape>
              <v:shape style="position:absolute;left:9882;top:-94;width:323;height:305" coordorigin="9882,-94" coordsize="323,305" path="m10107,-35l10039,-35,10081,84,10149,84,10107,-35e" filled="t" fillcolor="#0073AE" stroked="f">
                <v:path arrowok="t"/>
                <v:fill/>
              </v:shape>
            </v:group>
            <v:group style="position:absolute;left:10212;top:5;width:368;height:211" coordorigin="10212,5" coordsize="368,211">
              <v:shape style="position:absolute;left:10212;top:5;width:368;height:211" coordorigin="10212,5" coordsize="368,211" path="m10274,5l10212,5,10212,132,10238,197,10297,217,10321,214,10342,208,10360,199,10375,188,10558,188,10573,175,10579,167,10323,167,10297,163,10281,151,10274,132,10274,5e" filled="t" fillcolor="#0073AE" stroked="f">
                <v:path arrowok="t"/>
                <v:fill/>
              </v:shape>
            </v:group>
            <v:group style="position:absolute;left:10323;top:-42;width:258;height:209" coordorigin="10323,-42" coordsize="258,209">
              <v:shape style="position:absolute;left:10323;top:-42;width:258;height:209" coordorigin="10323,-42" coordsize="258,209" path="m10433,-42l10379,-10,10347,45,10343,67,10343,93,10346,114,10351,131,10358,146,10341,160,10323,167,10579,167,10581,165,10476,165,10454,162,10435,153,10419,138,10407,120,10400,98,10401,72,10405,52,10412,37,10415,17,10420,-5,10426,-25,10433,-42e" filled="t" fillcolor="#0073AE" stroked="f">
                <v:path arrowok="t"/>
                <v:fill/>
              </v:shape>
            </v:group>
            <v:group style="position:absolute;left:10436;top:-52;width:171;height:217" coordorigin="10436,-52" coordsize="171,217">
              <v:shape style="position:absolute;left:10436;top:-52;width:171;height:217" coordorigin="10436,-52" coordsize="171,217" path="m10471,-52l10438,4,10436,25,10438,47,10462,107,10508,147,10506,160,10492,165,10581,165,10586,159,10597,140,10605,120,10608,108,10550,108,10531,99,10515,86,10503,69,10495,48,10494,20,10496,6,10585,6,10577,-6,10563,-20,10548,-31,10531,-40,10528,-41,10510,-48,10490,-51,10471,-52e" filled="t" fillcolor="#0073AE" stroked="f">
                <v:path arrowok="t"/>
                <v:fill/>
              </v:shape>
            </v:group>
            <v:group style="position:absolute;left:10496;top:6;width:114;height:102" coordorigin="10496,6" coordsize="114,102">
              <v:shape style="position:absolute;left:10496;top:6;width:114;height:102" coordorigin="10496,6" coordsize="114,102" path="m10585,6l10496,6,10516,13,10532,26,10544,43,10552,64,10553,86,10553,93,10551,106,10550,108,10608,108,10610,98,10608,73,10604,50,10597,29,10588,11,10585,6e" filled="t" fillcolor="#0073AE" stroked="f">
                <v:path arrowok="t"/>
                <v:fill/>
              </v:shape>
            </v:group>
            <v:group style="position:absolute;left:10166;top:-18;width:177;height:2" coordorigin="10166,-18" coordsize="177,2">
              <v:shape style="position:absolute;left:10166;top:-18;width:177;height:2" coordorigin="10166,-18" coordsize="177,0" path="m10166,-18l10343,-18e" filled="f" stroked="t" strokeweight="2.479pt" strokecolor="#0073AE">
                <v:path arrowok="t"/>
              </v:shape>
            </v:group>
            <v:group style="position:absolute;left:10212;top:-94;width:62;height:51" coordorigin="10212,-94" coordsize="62,51">
              <v:shape style="position:absolute;left:10212;top:-94;width:62;height:51" coordorigin="10212,-94" coordsize="62,51" path="m10212,-68l10274,-68e" filled="f" stroked="t" strokeweight="2.668pt" strokecolor="#0073AE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  <w:position w:val="-1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  <w:b/>
          <w:bCs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  <w:b/>
          <w:bCs/>
          <w:position w:val="-1"/>
        </w:rPr>
        <w:t>Leader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294" w:space="370"/>
            <w:col w:w="3173" w:space="371"/>
            <w:col w:w="3312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155" w:lineRule="exact"/>
        <w:ind w:left="336" w:right="-20"/>
        <w:jc w:val="left"/>
        <w:tabs>
          <w:tab w:pos="196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4.015701pt;margin-top:-4.173087pt;width:158.645pt;height:.1pt;mso-position-horizontal-relative:page;mso-position-vertical-relative:paragraph;z-index:-8148" coordorigin="680,-83" coordsize="3173,2">
            <v:shape style="position:absolute;left:680;top:-83;width:3173;height:2" coordorigin="680,-83" coordsize="3173,0" path="m680,-83l3853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5701pt;margin-top:16.954912pt;width:158.645pt;height:.1pt;mso-position-horizontal-relative:page;mso-position-vertical-relative:paragraph;z-index:-8147" coordorigin="680,339" coordsize="3173,2">
            <v:shape style="position:absolute;left:680;top:339;width:3173;height:2" coordorigin="680,339" coordsize="3173,0" path="m680,339l3853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4.012402pt;margin-top:1.868913pt;width:8.65pt;height:9.043pt;mso-position-horizontal-relative:page;mso-position-vertical-relative:paragraph;z-index:-8146" coordorigin="680,37" coordsize="173,181">
            <v:shape style="position:absolute;left:680;top:37;width:173;height:181" coordorigin="680,37" coordsize="173,181" path="m795,189l737,189,739,190,741,191,746,192,748,194,748,203,749,208,750,216,752,218,781,218,783,217,784,209,785,203,786,195,787,193,795,189e" filled="t" fillcolor="#4D4D4F" stroked="f">
              <v:path arrowok="t"/>
              <v:fill/>
            </v:shape>
            <v:shape style="position:absolute;left:680;top:37;width:173;height:181" coordorigin="680,37" coordsize="173,181" path="m717,53l709,61,703,67,695,76,695,78,700,83,702,87,708,94,709,97,704,106,703,108,695,108,690,109,682,110,680,112,680,131,680,143,682,145,691,146,696,147,702,148,704,149,709,160,701,170,700,173,696,177,696,180,704,189,709,194,717,203,719,203,726,197,730,194,735,190,737,189,795,189,795,189,830,189,839,180,838,177,834,173,833,169,825,162,825,158,767,158,761,157,745,146,738,123,749,105,770,98,826,98,826,95,830,89,833,85,838,78,838,75,830,67,795,67,794,66,736,66,730,61,726,59,720,53,717,53e" filled="t" fillcolor="#4D4D4F" stroked="f">
              <v:path arrowok="t"/>
              <v:fill/>
            </v:shape>
            <v:shape style="position:absolute;left:680;top:37;width:173;height:181" coordorigin="680,37" coordsize="173,181" path="m830,189l795,189,799,189,806,196,809,198,814,203,817,203,825,194,830,189e" filled="t" fillcolor="#4D4D4F" stroked="f">
              <v:path arrowok="t"/>
              <v:fill/>
            </v:shape>
            <v:shape style="position:absolute;left:680;top:37;width:173;height:181" coordorigin="680,37" coordsize="173,181" path="m826,98l770,98,788,108,796,130,787,150,767,158,825,158,852,145,853,143,853,113,852,111,846,110,843,109,832,109,827,106,826,98e" filled="t" fillcolor="#4D4D4F" stroked="f">
              <v:path arrowok="t"/>
              <v:fill/>
            </v:shape>
            <v:shape style="position:absolute;left:680;top:37;width:173;height:181" coordorigin="680,37" coordsize="173,181" path="m842,109l832,109,843,109,842,109e" filled="t" fillcolor="#4D4D4F" stroked="f">
              <v:path arrowok="t"/>
              <v:fill/>
            </v:shape>
            <v:shape style="position:absolute;left:680;top:37;width:173;height:181" coordorigin="680,37" coordsize="173,181" path="m814,53l809,57,806,59,799,66,795,67,830,67,817,53,814,53e" filled="t" fillcolor="#4D4D4F" stroked="f">
              <v:path arrowok="t"/>
              <v:fill/>
            </v:shape>
            <v:shape style="position:absolute;left:680;top:37;width:173;height:181" coordorigin="680,37" coordsize="173,181" path="m752,37l750,39,749,46,749,50,748,60,746,64,737,66,736,66,794,66,787,62,786,61,785,53,784,48,783,39,782,37,752,37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118.340736pt;margin-top:1.728228pt;width:7.710266pt;height:9.431685pt;mso-position-horizontal-relative:page;mso-position-vertical-relative:paragraph;z-index:-8145" coordorigin="2367,35" coordsize="154,189">
            <v:group style="position:absolute;left:2372;top:131;width:144;height:87" coordorigin="2372,131" coordsize="144,87">
              <v:shape style="position:absolute;left:2372;top:131;width:144;height:87" coordorigin="2372,131" coordsize="144,87" path="m2412,131l2383,136,2372,149,2372,172,2372,210,2516,218,2516,138,2509,131,2412,131e" filled="t" fillcolor="#4D4D4F" stroked="f">
                <v:path arrowok="t"/>
                <v:fill/>
              </v:shape>
            </v:group>
            <v:group style="position:absolute;left:2406;top:40;width:81;height:75" coordorigin="2406,40" coordsize="81,75">
              <v:shape style="position:absolute;left:2406;top:40;width:81;height:75" coordorigin="2406,40" coordsize="81,75" path="m2432,40l2417,50,2408,69,2406,95,2417,108,2437,115,2466,115,2482,100,2487,79,2486,70,2477,53,2458,43,2432,40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shape style="position:absolute;margin-left:173.823502pt;margin-top:.646913pt;width:19.269pt;height:11.5745pt;mso-position-horizontal-relative:page;mso-position-vertical-relative:paragraph;z-index:-8143" type="#_x0000_t75">
            <v:imagedata r:id="rId521" o:title=""/>
          </v:shape>
        </w:pict>
      </w:r>
      <w:r>
        <w:rPr/>
        <w:pict>
          <v:group style="position:absolute;margin-left:211.227997pt;margin-top:-4.173087pt;width:158.645pt;height:.1pt;mso-position-horizontal-relative:page;mso-position-vertical-relative:paragraph;z-index:-8142" coordorigin="4225,-83" coordsize="3173,2">
            <v:shape style="position:absolute;left:4225;top:-83;width:3173;height:2" coordorigin="4225,-83" coordsize="3173,0" path="m4225,-83l7397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211.227997pt;margin-top:16.954912pt;width:158.645pt;height:.1pt;mso-position-horizontal-relative:page;mso-position-vertical-relative:paragraph;z-index:-8141" coordorigin="4225,339" coordsize="3173,2">
            <v:shape style="position:absolute;left:4225;top:339;width:3173;height:2" coordorigin="4225,339" coordsize="3173,0" path="m4225,339l7397,339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88.44101pt;margin-top:-4.173087pt;width:158.645pt;height:.1pt;mso-position-horizontal-relative:page;mso-position-vertical-relative:paragraph;z-index:-8136" coordorigin="7769,-83" coordsize="3173,2">
            <v:shape style="position:absolute;left:7769;top:-83;width:3173;height:2" coordorigin="7769,-83" coordsize="3173,0" path="m7769,-83l10942,-83e" filled="f" stroked="t" strokeweight=".5pt" strokecolor="#BCBEC0">
              <v:path arrowok="t"/>
            </v:shape>
          </v:group>
          <w10:wrap type="none"/>
        </w:pict>
      </w:r>
      <w:r>
        <w:rPr/>
        <w:pict>
          <v:group style="position:absolute;margin-left:388.44101pt;margin-top:16.954912pt;width:158.645pt;height:.1pt;mso-position-horizontal-relative:page;mso-position-vertical-relative:paragraph;z-index:-8135" coordorigin="7769,339" coordsize="3173,2">
            <v:shape style="position:absolute;left:7769;top:339;width:3173;height:2" coordorigin="7769,339" coordsize="3173,0" path="m7769,339l10942,339e" filled="f" stroked="t" strokeweight=".5pt" strokecolor="#BCBEC0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Electronic</w:t>
      </w:r>
      <w:r>
        <w:rPr>
          <w:rFonts w:ascii="Arial" w:hAnsi="Arial" w:cs="Arial" w:eastAsia="Arial"/>
          <w:sz w:val="14"/>
          <w:szCs w:val="14"/>
          <w:color w:val="4D4D4F"/>
          <w:spacing w:val="11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  <w:position w:val="-1"/>
        </w:rPr>
        <w:t>C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ommerce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11,471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4" w:lineRule="exact"/>
        <w:ind w:right="-61"/>
        <w:jc w:val="left"/>
        <w:tabs>
          <w:tab w:pos="1700" w:val="left"/>
        </w:tabs>
        <w:rPr>
          <w:rFonts w:ascii="Times New Roman" w:hAnsi="Times New Roman" w:cs="Times New Roman" w:eastAsia="Times New Roman"/>
          <w:sz w:val="14"/>
          <w:szCs w:val="1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8"/>
          <w:position w:val="-1"/>
        </w:rPr>
        <w:t>Di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2"/>
          <w:w w:val="108"/>
          <w:position w:val="-1"/>
        </w:rPr>
        <w:t>v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8"/>
          <w:position w:val="-1"/>
        </w:rPr>
        <w:t>ersified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4"/>
          <w:w w:val="108"/>
          <w:position w:val="-1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2"/>
          <w:position w:val="-1"/>
        </w:rPr>
        <w:t>Industries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-28"/>
          <w:w w:val="112"/>
          <w:position w:val="-1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Times New Roman" w:hAnsi="Times New Roman" w:cs="Times New Roman" w:eastAsia="Times New Roman"/>
          <w:sz w:val="14"/>
          <w:szCs w:val="14"/>
          <w:color w:val="4D4D4F"/>
          <w:spacing w:val="0"/>
          <w:w w:val="112"/>
          <w:position w:val="-1"/>
        </w:rPr>
        <w:t>26,242</w:t>
      </w:r>
      <w:r>
        <w:rPr>
          <w:rFonts w:ascii="Times New Roman" w:hAnsi="Times New Roman" w:cs="Times New Roman" w:eastAsia="Times New Roman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45" w:after="0" w:line="155" w:lineRule="exact"/>
        <w:ind w:right="-20"/>
        <w:jc w:val="left"/>
        <w:tabs>
          <w:tab w:pos="1740" w:val="left"/>
        </w:tabs>
        <w:rPr>
          <w:rFonts w:ascii="Arial" w:hAnsi="Arial" w:cs="Arial" w:eastAsia="Arial"/>
          <w:sz w:val="14"/>
          <w:szCs w:val="14"/>
        </w:rPr>
      </w:pPr>
      <w:rPr/>
      <w:r>
        <w:rPr/>
        <w:br w:type="column"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Industrial</w:t>
      </w:r>
      <w:r>
        <w:rPr>
          <w:rFonts w:ascii="Arial" w:hAnsi="Arial" w:cs="Arial" w:eastAsia="Arial"/>
          <w:sz w:val="14"/>
          <w:szCs w:val="14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Engineering</w:t>
      </w:r>
      <w:r>
        <w:rPr>
          <w:rFonts w:ascii="Arial" w:hAnsi="Arial" w:cs="Arial" w:eastAsia="Arial"/>
          <w:sz w:val="14"/>
          <w:szCs w:val="14"/>
          <w:color w:val="4D4D4F"/>
          <w:spacing w:val="-24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170,000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302" w:space="578"/>
            <w:col w:w="2132" w:space="1412"/>
            <w:col w:w="3096"/>
          </w:cols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240" w:lineRule="auto"/>
        <w:ind w:left="12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186" coordorigin="680,850" coordsize="718,624">
            <v:shape style="position:absolute;left:680;top:850;width:718;height:448" type="#_x0000_t75">
              <v:imagedata r:id="rId522" o:title=""/>
            </v:shape>
            <v:shape style="position:absolute;left:690;top:861;width:699;height:613" type="#_x0000_t75">
              <v:imagedata r:id="rId523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11.225006pt;margin-top:-24.769102pt;width:8.65pt;height:9.043pt;mso-position-horizontal-relative:page;mso-position-vertical-relative:paragraph;z-index:-8140" coordorigin="4225,-495" coordsize="173,181">
            <v:shape style="position:absolute;left:4225;top:-495;width:173;height:181" coordorigin="4225,-495" coordsize="173,181" path="m4339,-344l4281,-344,4283,-343,4285,-342,4290,-341,4292,-338,4293,-330,4294,-325,4295,-316,4296,-315,4326,-315,4327,-316,4328,-324,4330,-330,4330,-338,4332,-340,4339,-344e" filled="t" fillcolor="#4D4D4F" stroked="f">
              <v:path arrowok="t"/>
              <v:fill/>
            </v:shape>
            <v:shape style="position:absolute;left:4225;top:-495;width:173;height:181" coordorigin="4225,-495" coordsize="173,181" path="m4261,-480l4253,-471,4247,-466,4239,-457,4239,-455,4244,-449,4246,-446,4252,-439,4253,-435,4249,-427,4247,-425,4239,-424,4235,-423,4226,-422,4225,-420,4225,-401,4225,-390,4226,-388,4235,-387,4240,-386,4247,-385,4249,-384,4253,-373,4245,-363,4244,-360,4240,-355,4240,-352,4248,-344,4253,-338,4261,-330,4264,-330,4270,-335,4274,-339,4279,-343,4281,-344,4339,-344,4340,-344,4375,-344,4383,-353,4383,-355,4379,-360,4377,-363,4369,-371,4369,-375,4311,-375,4305,-375,4289,-387,4282,-410,4293,-427,4315,-435,4370,-435,4370,-438,4374,-444,4377,-448,4382,-455,4382,-457,4374,-466,4339,-466,4338,-466,4280,-466,4274,-471,4270,-474,4264,-480,4261,-480e" filled="t" fillcolor="#4D4D4F" stroked="f">
              <v:path arrowok="t"/>
              <v:fill/>
            </v:shape>
            <v:shape style="position:absolute;left:4225;top:-495;width:173;height:181" coordorigin="4225,-495" coordsize="173,181" path="m4375,-344l4340,-344,4344,-343,4350,-336,4353,-335,4358,-330,4361,-330,4369,-339,4375,-344e" filled="t" fillcolor="#4D4D4F" stroked="f">
              <v:path arrowok="t"/>
              <v:fill/>
            </v:shape>
            <v:shape style="position:absolute;left:4225;top:-495;width:173;height:181" coordorigin="4225,-495" coordsize="173,181" path="m4370,-435l4315,-435,4333,-425,4340,-403,4331,-383,4311,-375,4369,-375,4396,-388,4398,-389,4397,-420,4396,-422,4390,-422,4387,-424,4376,-424,4372,-427,4370,-435e" filled="t" fillcolor="#4D4D4F" stroked="f">
              <v:path arrowok="t"/>
              <v:fill/>
            </v:shape>
            <v:shape style="position:absolute;left:4225;top:-495;width:173;height:181" coordorigin="4225,-495" coordsize="173,181" path="m4387,-424l4376,-424,4387,-424,4387,-424e" filled="t" fillcolor="#4D4D4F" stroked="f">
              <v:path arrowok="t"/>
              <v:fill/>
            </v:shape>
            <v:shape style="position:absolute;left:4225;top:-495;width:173;height:181" coordorigin="4225,-495" coordsize="173,181" path="m4359,-480l4353,-476,4350,-474,4343,-466,4339,-466,4374,-466,4361,-480,4359,-480e" filled="t" fillcolor="#4D4D4F" stroked="f">
              <v:path arrowok="t"/>
              <v:fill/>
            </v:shape>
            <v:shape style="position:absolute;left:4225;top:-495;width:173;height:181" coordorigin="4225,-495" coordsize="173,181" path="m4296,-495l4295,-494,4294,-487,4293,-483,4292,-473,4291,-469,4282,-466,4280,-466,4338,-466,4331,-470,4330,-471,4330,-480,4328,-485,4327,-494,4326,-495,4296,-495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296.553741pt;margin-top:-24.909788pt;width:7.710266pt;height:9.431685pt;mso-position-horizontal-relative:page;mso-position-vertical-relative:paragraph;z-index:-8139" coordorigin="5931,-498" coordsize="154,189">
            <v:group style="position:absolute;left:5936;top:-402;width:144;height:87" coordorigin="5936,-402" coordsize="144,87">
              <v:shape style="position:absolute;left:5936;top:-402;width:144;height:87" coordorigin="5936,-402" coordsize="144,87" path="m5976,-402l5947,-397,5937,-384,5936,-361,5936,-323,6080,-315,6080,-395,6073,-402,5976,-402e" filled="t" fillcolor="#4D4D4F" stroked="f">
                <v:path arrowok="t"/>
                <v:fill/>
              </v:shape>
            </v:group>
            <v:group style="position:absolute;left:5970;top:-493;width:81;height:75" coordorigin="5970,-493" coordsize="81,75">
              <v:shape style="position:absolute;left:5970;top:-493;width:81;height:75" coordorigin="5970,-493" coordsize="81,75" path="m5996,-493l5982,-483,5972,-464,5970,-438,5982,-425,6001,-418,6030,-418,6046,-433,6051,-454,6050,-463,6041,-480,6022,-490,5996,-493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51.406494pt;margin-top:-25.647602pt;width:18.467pt;height:10.866pt;mso-position-horizontal-relative:page;mso-position-vertical-relative:paragraph;z-index:-8137" coordorigin="7028,-513" coordsize="369,217">
            <v:group style="position:absolute;left:7151;top:-470;width:126;height:128" coordorigin="7151,-470" coordsize="126,128">
              <v:shape style="position:absolute;left:7151;top:-470;width:126;height:128" coordorigin="7151,-470" coordsize="126,128" path="m7214,-470l7154,-420,7151,-394,7159,-373,7173,-357,7192,-346,7214,-342,7234,-345,7252,-355,7265,-371,7274,-392,7277,-418,7269,-438,7255,-455,7236,-466,7214,-470e" filled="t" fillcolor="#AD0017" stroked="f">
                <v:path arrowok="t"/>
                <v:fill/>
              </v:shape>
            </v:group>
            <v:group style="position:absolute;left:7029;top:-512;width:367;height:215" coordorigin="7029,-512" coordsize="367,215">
              <v:shape style="position:absolute;left:7029;top:-512;width:367;height:215" coordorigin="7029,-512" coordsize="367,215" path="m7029,-297l7396,-297,7396,-512,7029,-512,7029,-297xe" filled="f" stroked="t" strokeweight=".107pt" strokecolor="#93959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8.437988pt;margin-top:-24.769102pt;width:8.65pt;height:9.043pt;mso-position-horizontal-relative:page;mso-position-vertical-relative:paragraph;z-index:-8134" coordorigin="7769,-495" coordsize="173,181">
            <v:shape style="position:absolute;left:7769;top:-495;width:173;height:181" coordorigin="7769,-495" coordsize="173,181" path="m7883,-344l7826,-344,7828,-343,7829,-342,7835,-341,7836,-338,7837,-330,7838,-325,7839,-316,7840,-315,7870,-315,7872,-316,7873,-324,7874,-330,7875,-338,7876,-340,7883,-344e" filled="t" fillcolor="#4D4D4F" stroked="f">
              <v:path arrowok="t"/>
              <v:fill/>
            </v:shape>
            <v:shape style="position:absolute;left:7769;top:-495;width:173;height:181" coordorigin="7769,-495" coordsize="173,181" path="m7806,-480l7797,-471,7792,-466,7784,-457,7784,-455,7788,-449,7790,-446,7796,-439,7797,-435,7793,-427,7791,-425,7783,-424,7779,-423,7770,-422,7769,-420,7769,-401,7769,-390,7771,-388,7779,-387,7784,-386,7791,-385,7793,-384,7798,-373,7790,-363,7788,-360,7784,-355,7784,-352,7792,-344,7798,-338,7806,-330,7808,-330,7815,-335,7819,-339,7824,-343,7826,-344,7883,-344,7884,-344,7919,-344,7927,-353,7927,-355,7923,-360,7921,-363,7913,-371,7913,-375,7856,-375,7850,-375,7833,-387,7827,-410,7837,-427,7859,-435,7915,-435,7914,-438,7918,-444,7921,-448,7926,-455,7926,-457,7918,-466,7883,-466,7882,-466,7824,-466,7818,-471,7815,-474,7808,-480,7806,-480e" filled="t" fillcolor="#4D4D4F" stroked="f">
              <v:path arrowok="t"/>
              <v:fill/>
            </v:shape>
            <v:shape style="position:absolute;left:7769;top:-495;width:173;height:181" coordorigin="7769,-495" coordsize="173,181" path="m7919,-344l7884,-344,7888,-343,7894,-336,7897,-335,7902,-330,7905,-330,7914,-339,7919,-344e" filled="t" fillcolor="#4D4D4F" stroked="f">
              <v:path arrowok="t"/>
              <v:fill/>
            </v:shape>
            <v:shape style="position:absolute;left:7769;top:-495;width:173;height:181" coordorigin="7769,-495" coordsize="173,181" path="m7915,-435l7859,-435,7877,-425,7884,-403,7875,-383,7856,-375,7913,-375,7940,-388,7942,-389,7942,-420,7941,-422,7934,-422,7931,-424,7920,-424,7916,-427,7915,-435e" filled="t" fillcolor="#4D4D4F" stroked="f">
              <v:path arrowok="t"/>
              <v:fill/>
            </v:shape>
            <v:shape style="position:absolute;left:7769;top:-495;width:173;height:181" coordorigin="7769,-495" coordsize="173,181" path="m7931,-424l7920,-424,7931,-424,7931,-424e" filled="t" fillcolor="#4D4D4F" stroked="f">
              <v:path arrowok="t"/>
              <v:fill/>
            </v:shape>
            <v:shape style="position:absolute;left:7769;top:-495;width:173;height:181" coordorigin="7769,-495" coordsize="173,181" path="m7903,-480l7898,-476,7894,-474,7887,-466,7883,-466,7918,-466,7905,-480,7903,-480e" filled="t" fillcolor="#4D4D4F" stroked="f">
              <v:path arrowok="t"/>
              <v:fill/>
            </v:shape>
            <v:shape style="position:absolute;left:7769;top:-495;width:173;height:181" coordorigin="7769,-495" coordsize="173,181" path="m7841,-495l7839,-494,7838,-487,7837,-483,7836,-473,7835,-469,7826,-466,7824,-466,7882,-466,7876,-470,7875,-471,7874,-480,7873,-485,7872,-494,7870,-495,7841,-495e" filled="t" fillcolor="#4D4D4F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76.766724pt;margin-top:-24.909788pt;width:7.710266pt;height:9.431685pt;mso-position-horizontal-relative:page;mso-position-vertical-relative:paragraph;z-index:-8133" coordorigin="9535,-498" coordsize="154,189">
            <v:group style="position:absolute;left:9540;top:-402;width:144;height:87" coordorigin="9540,-402" coordsize="144,87">
              <v:shape style="position:absolute;left:9540;top:-402;width:144;height:87" coordorigin="9540,-402" coordsize="144,87" path="m9580,-402l9552,-397,9541,-384,9541,-361,9540,-323,9685,-315,9684,-395,9677,-402,9580,-402e" filled="t" fillcolor="#4D4D4F" stroked="f">
                <v:path arrowok="t"/>
                <v:fill/>
              </v:shape>
            </v:group>
            <v:group style="position:absolute;left:9575;top:-493;width:81;height:75" coordorigin="9575,-493" coordsize="81,75">
              <v:shape style="position:absolute;left:9575;top:-493;width:81;height:75" coordorigin="9575,-493" coordsize="81,75" path="m9600,-493l9586,-483,9577,-464,9575,-438,9586,-425,9606,-418,9635,-418,9650,-433,9656,-454,9655,-463,9645,-480,9627,-490,9600,-493e" filled="t" fillcolor="#4D4D4F" stroked="f">
                <v:path arrowok="t"/>
                <v:fill/>
              </v:shape>
            </v:group>
            <w10:wrap type="none"/>
          </v:group>
        </w:pict>
      </w:r>
      <w:r>
        <w:rPr/>
        <w:pict>
          <v:shape style="position:absolute;margin-left:528.249512pt;margin-top:-25.874104pt;width:19.269pt;height:11.5745pt;mso-position-horizontal-relative:page;mso-position-vertical-relative:paragraph;z-index:-8132" type="#_x0000_t75">
            <v:imagedata r:id="rId524" o:title=""/>
          </v:shape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“HR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definiti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3"/>
        </w:rPr>
        <w:t>v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ely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3"/>
        </w:rPr>
        <w:t>orth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visiting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those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CH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7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7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’s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97"/>
        </w:rPr>
        <w:t>/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VP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9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left="120" w:right="14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131.389023pt;margin-top:100.304352pt;width:61.316318pt;height:30.853315pt;mso-position-horizontal-relative:page;mso-position-vertical-relative:paragraph;z-index:-8144" coordorigin="2628,2006" coordsize="1226,617">
            <v:group style="position:absolute;left:2632;top:2010;width:1218;height:610" coordorigin="2632,2010" coordsize="1218,610">
              <v:shape style="position:absolute;left:2632;top:2010;width:1218;height:610" coordorigin="2632,2010" coordsize="1218,610" path="m3851,2011l3068,2011,2884,2010,3851,2010,3851,2011e" filled="t" fillcolor="#EFEFF0" stroked="f">
                <v:path arrowok="t"/>
                <v:fill/>
              </v:shape>
              <v:shape style="position:absolute;left:2632;top:2010;width:1218;height:610" coordorigin="2632,2010" coordsize="1218,610" path="m2723,2341l2688,2341,2632,2010,3851,2011,3851,2042,2674,2042,2723,2341e" filled="t" fillcolor="#EFEFF0" stroked="f">
                <v:path arrowok="t"/>
                <v:fill/>
              </v:shape>
              <v:shape style="position:absolute;left:2632;top:2010;width:1218;height:610" coordorigin="2632,2010" coordsize="1218,610" path="m3093,2580l2761,2580,3818,2465,3818,2042,3851,2042,3850,2497,3093,2580e" filled="t" fillcolor="#EFEFF0" stroked="f">
                <v:path arrowok="t"/>
                <v:fill/>
              </v:shape>
              <v:shape style="position:absolute;left:2632;top:2010;width:1218;height:610" coordorigin="2632,2010" coordsize="1218,610" path="m2734,2619l2663,2199,2688,2341,2723,2341,2761,2580,3093,2580,2734,2619e" filled="t" fillcolor="#EFEFF0" stroked="f">
                <v:path arrowok="t"/>
                <v:fill/>
              </v:shape>
            </v:group>
            <v:group style="position:absolute;left:2629;top:2007;width:1225;height:615" coordorigin="2629,2007" coordsize="1225,615">
              <v:shape style="position:absolute;left:2629;top:2007;width:1225;height:615" coordorigin="2629,2007" coordsize="1225,615" path="m2731,2622l2629,2007,3853,2007,3853,2008,2630,2008,2663,2199,2734,2619,2758,2619,2731,2622e" filled="t" fillcolor="#DCDDDE" stroked="f">
                <v:path arrowok="t"/>
                <v:fill/>
              </v:shape>
              <v:shape style="position:absolute;left:2629;top:2007;width:1225;height:615" coordorigin="2629,2007" coordsize="1225,615" path="m2758,2619l2734,2619,3850,2497,3851,2010,2630,2008,3853,2008,3853,2500,2758,2619e" filled="t" fillcolor="#DCDDDE" stroked="f">
                <v:path arrowok="t"/>
                <v:fill/>
              </v:shape>
              <v:shape style="position:absolute;left:2674;top:2042;width:1143;height:538" type="#_x0000_t75">
                <v:imagedata r:id="rId525" o:title=""/>
              </v:shape>
            </v:group>
            <v:group style="position:absolute;left:3764;top:2175;width:12;height:16" coordorigin="3764,2175" coordsize="12,16">
              <v:shape style="position:absolute;left:3764;top:2175;width:12;height:16" coordorigin="3764,2175" coordsize="12,16" path="m3776,2177l3764,2177,3764,2175,3776,2175,3776,2177e" filled="t" fillcolor="#B7B7B7" stroked="f">
                <v:path arrowok="t"/>
                <v:fill/>
              </v:shape>
              <v:shape style="position:absolute;left:3764;top:2175;width:12;height:16" coordorigin="3764,2175" coordsize="12,16" path="m3771,2190l3769,2190,3769,2177,3771,2177,3771,2190e" filled="t" fillcolor="#B7B7B7" stroked="f">
                <v:path arrowok="t"/>
                <v:fill/>
              </v:shape>
            </v:group>
            <v:group style="position:absolute;left:3778;top:2175;width:15;height:16" coordorigin="3778,2175" coordsize="15,16">
              <v:shape style="position:absolute;left:3778;top:2175;width:15;height:16" coordorigin="3778,2175" coordsize="15,16" path="m3780,2190l3778,2190,3778,2175,3781,2175,3781,2177,3780,2177,3780,2179,3780,2179,3780,2190e" filled="t" fillcolor="#B7B7B7" stroked="f">
                <v:path arrowok="t"/>
                <v:fill/>
              </v:shape>
              <v:shape style="position:absolute;left:3778;top:2175;width:15;height:16" coordorigin="3778,2175" coordsize="15,16" path="m3787,2188l3785,2188,3789,2175,3792,2175,3792,2177,3790,2177,3787,2188e" filled="t" fillcolor="#B7B7B7" stroked="f">
                <v:path arrowok="t"/>
                <v:fill/>
              </v:shape>
              <v:shape style="position:absolute;left:3778;top:2175;width:15;height:16" coordorigin="3778,2175" coordsize="15,16" path="m3786,2190l3784,2190,3780,2177,3781,2177,3785,2188,3787,2188,3786,2190e" filled="t" fillcolor="#B7B7B7" stroked="f">
                <v:path arrowok="t"/>
                <v:fill/>
              </v:shape>
              <v:shape style="position:absolute;left:3778;top:2175;width:15;height:16" coordorigin="3778,2175" coordsize="15,16" path="m3792,2190l3790,2190,3790,2179,3790,2177,3792,2177,3792,2190e" filled="t" fillcolor="#B7B7B7" stroked="f">
                <v:path arrowok="t"/>
                <v:fill/>
              </v:shape>
              <v:shape style="position:absolute;left:2744;top:2183;width:1019;height:190" type="#_x0000_t75">
                <v:imagedata r:id="rId526" o:title=""/>
              </v:shape>
              <v:shape style="position:absolute;left:2752;top:2190;width:159;height:167" type="#_x0000_t75">
                <v:imagedata r:id="rId527" o:title=""/>
              </v:shape>
            </v:group>
            <v:group style="position:absolute;left:2752;top:2190;width:90;height:144" coordorigin="2752,2190" coordsize="90,144">
              <v:shape style="position:absolute;left:2752;top:2190;width:90;height:144" coordorigin="2752,2190" coordsize="90,144" path="m2776,2333l2768,2326,2759,2310,2753,2290,2752,2267,2755,2248,2793,2200,2832,2190,2842,2191,2832,2191,2823,2191,2770,2221,2753,2280,2756,2299,2764,2318,2776,2333e" filled="t" fillcolor="#FFFFFF" stroked="f">
                <v:path arrowok="t"/>
                <v:fill/>
              </v:shape>
            </v:group>
            <v:group style="position:absolute;left:2832;top:2191;width:75;height:54" coordorigin="2832,2191" coordsize="75,54">
              <v:shape style="position:absolute;left:2832;top:2191;width:75;height:54" coordorigin="2832,2191" coordsize="75,54" path="m2906,2245l2864,2245,2900,2233,2888,2215,2872,2202,2853,2194,2832,2191,2842,2191,2846,2191,2865,2198,2883,2209,2897,2225,2906,2245e" filled="t" fillcolor="#FFFFFF" stroked="f">
                <v:path arrowok="t"/>
                <v:fill/>
              </v:shape>
            </v:group>
            <v:group style="position:absolute;left:2790;top:2229;width:56;height:90" coordorigin="2790,2229" coordsize="56,90">
              <v:shape style="position:absolute;left:2790;top:2229;width:56;height:90" coordorigin="2790,2229" coordsize="56,90" path="m2829,2319l2809,2311,2795,2295,2790,2272,2796,2250,2810,2235,2831,2229,2844,2229,2845,2230,2831,2230,2810,2236,2796,2252,2791,2275,2797,2297,2812,2312,2833,2318,2829,2319e" filled="t" fillcolor="#FFFFFF" stroked="f">
                <v:path arrowok="t"/>
                <v:fill/>
              </v:shape>
            </v:group>
            <v:group style="position:absolute;left:2844;top:2230;width:63;height:16" coordorigin="2844,2230" coordsize="63,16">
              <v:shape style="position:absolute;left:2844;top:2230;width:63;height:16" coordorigin="2844,2230" coordsize="63,16" path="m2907,2245l2863,2245,2854,2235,2844,2230,2845,2230,2854,2234,2864,2245,2906,2245,2907,2245e" filled="t" fillcolor="#FFFFFF" stroked="f">
                <v:path arrowok="t"/>
                <v:fill/>
              </v:shape>
            </v:group>
            <v:group style="position:absolute;left:2822;top:2264;width:89;height:54" coordorigin="2822,2264" coordsize="89,54">
              <v:shape style="position:absolute;left:2822;top:2264;width:89;height:54" coordorigin="2822,2264" coordsize="89,54" path="m2834,2318l2852,2312,2866,2296,2822,2296,2822,2264,2911,2264,2911,2265,2823,2265,2823,2295,2868,2295,2865,2301,2850,2314,2834,2318e" filled="t" fillcolor="#FFFFFF" stroked="f">
                <v:path arrowok="t"/>
                <v:fill/>
              </v:shape>
            </v:group>
            <v:group style="position:absolute;left:2901;top:2265;width:10;height:49" coordorigin="2901,2265" coordsize="10,49">
              <v:shape style="position:absolute;left:2901;top:2265;width:10;height:49" coordorigin="2901,2265" coordsize="10,49" path="m2901,2314l2908,2295,2910,2275,2910,2271,2910,2267,2910,2265,2911,2265,2911,2271,2910,2288,2905,2307,2901,2314e" filled="t" fillcolor="#FFFFFF" stroked="f">
                <v:path arrowok="t"/>
                <v:fill/>
              </v:shape>
            </v:group>
            <v:group style="position:absolute;left:2901;top:2314;width:2;height:2" coordorigin="2901,2314" coordsize="2,2">
              <v:shape style="position:absolute;left:2901;top:2314;width:2;height:2" coordorigin="2901,2314" coordsize="0,0" path="m2901,2314e" filled="t" fillcolor="#FFFFFF" stroked="f">
                <v:path arrowok="t"/>
                <v:fill/>
              </v:shape>
            </v:group>
            <v:group style="position:absolute;left:2858;top:2314;width:44;height:38" coordorigin="2858,2314" coordsize="44,38">
              <v:shape style="position:absolute;left:2858;top:2314;width:44;height:38" coordorigin="2858,2314" coordsize="44,38" path="m2858,2352l2870,2346,2887,2333,2901,2314,2895,2326,2882,2339,2865,2349,2858,2352e" filled="t" fillcolor="#FFFFFF" stroked="f">
                <v:path arrowok="t"/>
                <v:fill/>
              </v:shape>
            </v:group>
            <v:group style="position:absolute;left:2833;top:2318;width:2;height:2" coordorigin="2833,2318" coordsize="2,2">
              <v:shape style="position:absolute;left:2833;top:2318;width:2;height:2" coordorigin="2833,2318" coordsize="1,0" path="m2833,2318l2834,2318,2833,2318e" filled="t" fillcolor="#FFFFFF" stroked="f">
                <v:path arrowok="t"/>
                <v:fill/>
              </v:shape>
            </v:group>
            <v:group style="position:absolute;left:2776;top:2333;width:4;height:4" coordorigin="2776,2333" coordsize="4,4">
              <v:shape style="position:absolute;left:2776;top:2333;width:4;height:4" coordorigin="2776,2333" coordsize="4,4" path="m2780,2337l2778,2335,2776,2333,2780,2337e" filled="t" fillcolor="#FFFFFF" stroked="f">
                <v:path arrowok="t"/>
                <v:fill/>
              </v:shape>
            </v:group>
            <v:group style="position:absolute;left:2780;top:2337;width:11;height:9" coordorigin="2780,2337" coordsize="11,9">
              <v:shape style="position:absolute;left:2780;top:2337;width:11;height:9" coordorigin="2780,2337" coordsize="11,9" path="m2791,2346l2786,2342,2780,2337,2791,2346e" filled="t" fillcolor="#FFFFFF" stroked="f">
                <v:path arrowok="t"/>
                <v:fill/>
              </v:shape>
            </v:group>
            <v:group style="position:absolute;left:2791;top:2346;width:4;height:2" coordorigin="2791,2346" coordsize="4,2">
              <v:shape style="position:absolute;left:2791;top:2346;width:4;height:2" coordorigin="2791,2346" coordsize="4,2" path="m2795,2348l2794,2347,2791,2346,2795,2348e" filled="t" fillcolor="#FFFFFF" stroked="f">
                <v:path arrowok="t"/>
                <v:fill/>
              </v:shape>
            </v:group>
            <v:group style="position:absolute;left:2795;top:2348;width:35;height:9" coordorigin="2795,2348" coordsize="35,9">
              <v:shape style="position:absolute;left:2795;top:2348;width:35;height:9" coordorigin="2795,2348" coordsize="35,9" path="m2821,2357l2803,2352,2795,2348,2812,2354,2830,2356,2821,2357e" filled="t" fillcolor="#FFFFFF" stroked="f">
                <v:path arrowok="t"/>
                <v:fill/>
              </v:shape>
            </v:group>
            <v:group style="position:absolute;left:2847;top:2352;width:10;height:3" coordorigin="2847,2352" coordsize="10,3">
              <v:shape style="position:absolute;left:2847;top:2352;width:10;height:3" coordorigin="2847,2352" coordsize="10,3" path="m2847,2355l2858,2352,2852,2354,2847,2355e" filled="t" fillcolor="#FFFFFF" stroked="f">
                <v:path arrowok="t"/>
                <v:fill/>
              </v:shape>
            </v:group>
            <v:group style="position:absolute;left:2842;top:2355;width:6;height:2" coordorigin="2842,2355" coordsize="6,2">
              <v:shape style="position:absolute;left:2842;top:2355;width:6;height:2" coordorigin="2842,2355" coordsize="6,1" path="m2842,2356l2847,2355,2845,2355,2842,2356e" filled="t" fillcolor="#FFFFFF" stroked="f">
                <v:path arrowok="t"/>
                <v:fill/>
              </v:shape>
            </v:group>
            <v:group style="position:absolute;left:2830;top:2356;width:12;height:2" coordorigin="2830,2356" coordsize="12,2">
              <v:shape style="position:absolute;left:2830;top:2356;width:12;height:2" coordorigin="2830,2356" coordsize="12,1" path="m2834,2357l2830,2356,2842,2356,2834,2357e" filled="t" fillcolor="#FFFFFF" stroked="f">
                <v:path arrowok="t"/>
                <v:fill/>
              </v:shape>
              <v:shape style="position:absolute;left:2921;top:2193;width:114;height:161" type="#_x0000_t75">
                <v:imagedata r:id="rId528" o:title=""/>
              </v:shape>
            </v:group>
            <v:group style="position:absolute;left:2921;top:2193;width:115;height:162" coordorigin="2921,2193" coordsize="115,162">
              <v:shape style="position:absolute;left:2921;top:2193;width:115;height:162" coordorigin="2921,2193" coordsize="115,162" path="m2959,2355l2921,2355,2921,2193,2973,2193,2983,2193,2986,2194,2922,2194,2922,2354,2959,2354,2959,2355e" filled="t" fillcolor="#FFFFFF" stroked="f">
                <v:path arrowok="t"/>
                <v:fill/>
              </v:shape>
              <v:shape style="position:absolute;left:2921;top:2193;width:115;height:162" coordorigin="2921,2193" coordsize="115,162" path="m3015,2207l3001,2197,2986,2194,2990,2194,3002,2195,3012,2203,3015,2207e" filled="t" fillcolor="#FFFFFF" stroked="f">
                <v:path arrowok="t"/>
                <v:fill/>
              </v:shape>
              <v:shape style="position:absolute;left:2921;top:2193;width:115;height:162" coordorigin="2921,2193" coordsize="115,162" path="m3024,2217l3015,2207,3021,2210,3024,2217e" filled="t" fillcolor="#FFFFFF" stroked="f">
                <v:path arrowok="t"/>
                <v:fill/>
              </v:shape>
              <v:shape style="position:absolute;left:2921;top:2193;width:115;height:162" coordorigin="2921,2193" coordsize="115,162" path="m3025,2219l3024,2217,3025,2217,3025,2219e" filled="t" fillcolor="#FFFFFF" stroked="f">
                <v:path arrowok="t"/>
                <v:fill/>
              </v:shape>
              <v:shape style="position:absolute;left:2921;top:2193;width:115;height:162" coordorigin="2921,2193" coordsize="115,162" path="m3031,2235l3025,2219,3030,2227,3031,2235e" filled="t" fillcolor="#FFFFFF" stroked="f">
                <v:path arrowok="t"/>
                <v:fill/>
              </v:shape>
              <v:shape style="position:absolute;left:2921;top:2193;width:115;height:162" coordorigin="2921,2193" coordsize="115,162" path="m2987,2268l2958,2268,2958,2228,2987,2228,2989,2229,2959,2229,2959,2268,2988,2268,2987,2268e" filled="t" fillcolor="#FFFFFF" stroked="f">
                <v:path arrowok="t"/>
                <v:fill/>
              </v:shape>
              <v:shape style="position:absolute;left:2921;top:2193;width:115;height:162" coordorigin="2921,2193" coordsize="115,162" path="m2988,2268l2985,2268,2995,2263,2995,2235,2986,2229,2989,2229,2995,2234,2995,2262,2988,2268e" filled="t" fillcolor="#FFFFFF" stroked="f">
                <v:path arrowok="t"/>
                <v:fill/>
              </v:shape>
              <v:shape style="position:absolute;left:2921;top:2193;width:115;height:162" coordorigin="2921,2193" coordsize="115,162" path="m3031,2238l3031,2235,3032,2237,3031,2238e" filled="t" fillcolor="#FFFFFF" stroked="f">
                <v:path arrowok="t"/>
                <v:fill/>
              </v:shape>
              <v:shape style="position:absolute;left:2921;top:2193;width:115;height:162" coordorigin="2921,2193" coordsize="115,162" path="m3008,2294l3021,2282,3029,2263,3031,2238,3033,2251,3028,2273,3016,2289,3008,2294e" filled="t" fillcolor="#FFFFFF" stroked="f">
                <v:path arrowok="t"/>
                <v:fill/>
              </v:shape>
              <v:shape style="position:absolute;left:2921;top:2193;width:115;height:162" coordorigin="2921,2193" coordsize="115,162" path="m3005,2295l3008,2294,3007,2294,3005,2295e" filled="t" fillcolor="#FFFFFF" stroked="f">
                <v:path arrowok="t"/>
                <v:fill/>
              </v:shape>
              <v:shape style="position:absolute;left:2921;top:2193;width:115;height:162" coordorigin="2921,2193" coordsize="115,162" path="m3035,2354l3034,2354,2996,2299,3005,2295,2998,2299,3035,2354e" filled="t" fillcolor="#FFFFFF" stroked="f">
                <v:path arrowok="t"/>
                <v:fill/>
              </v:shape>
              <v:shape style="position:absolute;left:2921;top:2193;width:115;height:162" coordorigin="2921,2193" coordsize="115,162" path="m2959,2354l2958,2354,2958,2299,2960,2303,2959,2303,2959,2354e" filled="t" fillcolor="#FFFFFF" stroked="f">
                <v:path arrowok="t"/>
                <v:fill/>
              </v:shape>
              <v:shape style="position:absolute;left:2921;top:2193;width:115;height:162" coordorigin="2921,2193" coordsize="115,162" path="m3036,2355l2989,2355,2959,2303,2960,2303,2989,2354,3035,2354,3036,2355e" filled="t" fillcolor="#FFFFFF" stroked="f">
                <v:path arrowok="t"/>
                <v:fill/>
              </v:shape>
              <v:shape style="position:absolute;left:3040;top:2190;width:159;height:167" type="#_x0000_t75">
                <v:imagedata r:id="rId529" o:title=""/>
              </v:shape>
            </v:group>
            <v:group style="position:absolute;left:3039;top:2190;width:92;height:145" coordorigin="3039,2190" coordsize="92,145">
              <v:shape style="position:absolute;left:3039;top:2190;width:92;height:145" coordorigin="3039,2190" coordsize="92,145" path="m3066,2335l3056,2326,3047,2310,3041,2290,3039,2267,3043,2248,3080,2200,3120,2190,3131,2191,3120,2191,3110,2192,3056,2223,3040,2283,3045,2301,3053,2319,3066,2335e" filled="t" fillcolor="#FFFFFF" stroked="f">
                <v:path arrowok="t"/>
                <v:fill/>
              </v:shape>
            </v:group>
            <v:group style="position:absolute;left:3120;top:2191;width:33;height:8" coordorigin="3120,2191" coordsize="33,8">
              <v:shape style="position:absolute;left:3120;top:2191;width:33;height:8" coordorigin="3120,2191" coordsize="33,8" path="m3153,2199l3140,2194,3120,2191,3131,2191,3148,2196,3153,2199e" filled="t" fillcolor="#FFFFFF" stroked="f">
                <v:path arrowok="t"/>
                <v:fill/>
              </v:shape>
            </v:group>
            <v:group style="position:absolute;left:3153;top:2199;width:8;height:5" coordorigin="3153,2199" coordsize="8,5">
              <v:shape style="position:absolute;left:3153;top:2199;width:8;height:5" coordorigin="3153,2199" coordsize="8,5" path="m3161,2204l3153,2199,3158,2202,3161,2204e" filled="t" fillcolor="#FFFFFF" stroked="f">
                <v:path arrowok="t"/>
                <v:fill/>
              </v:shape>
            </v:group>
            <v:group style="position:absolute;left:3161;top:2204;width:34;height:48" coordorigin="3161,2204" coordsize="34,48">
              <v:shape style="position:absolute;left:3161;top:2204;width:34;height:48" coordorigin="3161,2204" coordsize="34,48" path="m3195,2252l3190,2239,3178,2221,3161,2204,3165,2207,3184,2225,3192,2241,3195,2252e" filled="t" fillcolor="#FFFFFF" stroked="f">
                <v:path arrowok="t"/>
                <v:fill/>
              </v:shape>
            </v:group>
            <v:group style="position:absolute;left:3077;top:2229;width:46;height:67" coordorigin="3077,2229" coordsize="46,67">
              <v:shape style="position:absolute;left:3077;top:2229;width:46;height:67" coordorigin="3077,2229" coordsize="46,67" path="m3084,2296l3083,2294,3077,2270,3084,2249,3099,2235,3121,2229,3124,2230,3120,2230,3099,2236,3084,2251,3078,2274,3084,2296e" filled="t" fillcolor="#FFFFFF" stroked="f">
                <v:path arrowok="t"/>
                <v:fill/>
              </v:shape>
            </v:group>
            <v:group style="position:absolute;left:3119;top:2230;width:41;height:88" coordorigin="3119,2230" coordsize="41,88">
              <v:shape style="position:absolute;left:3119;top:2230;width:41;height:88" coordorigin="3119,2230" coordsize="41,88" path="m3123,2318l3119,2318,3135,2314,3147,2302,3155,2282,3155,2252,3140,2236,3120,2230,3124,2230,3141,2236,3155,2252,3161,2275,3155,2297,3140,2313,3123,2318e" filled="t" fillcolor="#FFFFFF" stroked="f">
                <v:path arrowok="t"/>
                <v:fill/>
              </v:shape>
            </v:group>
            <v:group style="position:absolute;left:3195;top:2252;width:2;height:8" coordorigin="3195,2252" coordsize="2,8">
              <v:shape style="position:absolute;left:3195;top:2252;width:2;height:8" coordorigin="3195,2252" coordsize="2,8" path="m3197,2260l3195,2252,3196,2255,3197,2260e" filled="t" fillcolor="#FFFFFF" stroked="f">
                <v:path arrowok="t"/>
                <v:fill/>
              </v:shape>
            </v:group>
            <v:group style="position:absolute;left:3197;top:2260;width:2;height:3" coordorigin="3197,2260" coordsize="2,3">
              <v:shape style="position:absolute;left:3197;top:2260;width:2;height:3" coordorigin="3197,2260" coordsize="0,3" path="m3197,2262l3197,2260,3197,2261,3197,2262e" filled="t" fillcolor="#FFFFFF" stroked="f">
                <v:path arrowok="t"/>
                <v:fill/>
              </v:shape>
            </v:group>
            <v:group style="position:absolute;left:3197;top:2262;width:2;height:14" coordorigin="3197,2262" coordsize="2,14">
              <v:shape style="position:absolute;left:3197;top:2262;width:2;height:14" coordorigin="3197,2262" coordsize="1,14" path="m3198,2276l3197,2262,3198,2271,3198,2276e" filled="t" fillcolor="#FFFFFF" stroked="f">
                <v:path arrowok="t"/>
                <v:fill/>
              </v:shape>
            </v:group>
            <v:group style="position:absolute;left:3191;top:2276;width:8;height:33" coordorigin="3191,2276" coordsize="8,33">
              <v:shape style="position:absolute;left:3191;top:2276;width:8;height:33" coordorigin="3191,2276" coordsize="8,33" path="m3191,2309l3196,2293,3198,2276,3198,2286,3194,2304,3191,2309e" filled="t" fillcolor="#FFFFFF" stroked="f">
                <v:path arrowok="t"/>
                <v:fill/>
              </v:shape>
            </v:group>
            <v:group style="position:absolute;left:3084;top:2296;width:2;height:2" coordorigin="3084,2296" coordsize="2,2">
              <v:shape style="position:absolute;left:3084;top:2296;width:2;height:2" coordorigin="3084,2296" coordsize="1,1" path="m3085,2297l3084,2296,3084,2296,3085,2297e" filled="t" fillcolor="#FFFFFF" stroked="f">
                <v:path arrowok="t"/>
                <v:fill/>
              </v:shape>
            </v:group>
            <v:group style="position:absolute;left:3085;top:2297;width:37;height:21" coordorigin="3085,2297" coordsize="37,21">
              <v:shape style="position:absolute;left:3085;top:2297;width:37;height:21" coordorigin="3085,2297" coordsize="37,21" path="m3119,2318l3115,2318,3096,2311,3085,2297,3099,2312,3119,2318,3123,2318,3119,2318e" filled="t" fillcolor="#FFFFFF" stroked="f">
                <v:path arrowok="t"/>
                <v:fill/>
              </v:shape>
            </v:group>
            <v:group style="position:absolute;left:3186;top:2309;width:5;height:8" coordorigin="3186,2309" coordsize="5,8">
              <v:shape style="position:absolute;left:3186;top:2309;width:5;height:8" coordorigin="3186,2309" coordsize="5,8" path="m3186,2318l3191,2309,3190,2312,3186,2318e" filled="t" fillcolor="#FFFFFF" stroked="f">
                <v:path arrowok="t"/>
                <v:fill/>
              </v:shape>
            </v:group>
            <v:group style="position:absolute;left:3182;top:2318;width:4;height:6" coordorigin="3182,2318" coordsize="4,6">
              <v:shape style="position:absolute;left:3182;top:2318;width:4;height:6" coordorigin="3182,2318" coordsize="4,6" path="m3182,2324l3186,2318,3184,2322,3182,2324e" filled="t" fillcolor="#FFFFFF" stroked="f">
                <v:path arrowok="t"/>
                <v:fill/>
              </v:shape>
            </v:group>
            <v:group style="position:absolute;left:3176;top:2324;width:6;height:7" coordorigin="3176,2324" coordsize="6,7">
              <v:shape style="position:absolute;left:3176;top:2324;width:6;height:7" coordorigin="3176,2324" coordsize="6,7" path="m3176,2331l3182,2324,3179,2329,3176,2331e" filled="t" fillcolor="#FFFFFF" stroked="f">
                <v:path arrowok="t"/>
                <v:fill/>
              </v:shape>
            </v:group>
            <v:group style="position:absolute;left:3146;top:2331;width:30;height:20" coordorigin="3146,2331" coordsize="30,20">
              <v:shape style="position:absolute;left:3146;top:2331;width:30;height:20" coordorigin="3146,2331" coordsize="30,20" path="m3146,2352l3162,2343,3176,2331,3168,2340,3153,2350,3146,2352e" filled="t" fillcolor="#FFFFFF" stroked="f">
                <v:path arrowok="t"/>
                <v:fill/>
              </v:shape>
            </v:group>
            <v:group style="position:absolute;left:3066;top:2335;width:4;height:3" coordorigin="3066,2335" coordsize="4,3">
              <v:shape style="position:absolute;left:3066;top:2335;width:4;height:3" coordorigin="3066,2335" coordsize="4,3" path="m3070,2339l3068,2337,3066,2335,3070,2339e" filled="t" fillcolor="#FFFFFF" stroked="f">
                <v:path arrowok="t"/>
                <v:fill/>
              </v:shape>
            </v:group>
            <v:group style="position:absolute;left:3070;top:2339;width:12;height:8" coordorigin="3070,2339" coordsize="12,8">
              <v:shape style="position:absolute;left:3070;top:2339;width:12;height:8" coordorigin="3070,2339" coordsize="12,8" path="m3082,2347l3073,2342,3070,2339,3082,2347e" filled="t" fillcolor="#FFFFFF" stroked="f">
                <v:path arrowok="t"/>
                <v:fill/>
              </v:shape>
            </v:group>
            <v:group style="position:absolute;left:3082;top:2347;width:2;height:2" coordorigin="3082,2347" coordsize="2,2">
              <v:shape style="position:absolute;left:3082;top:2347;width:2;height:2" coordorigin="3082,2347" coordsize="2,1" path="m3084,2348l3083,2348,3082,2347,3084,2348e" filled="t" fillcolor="#FFFFFF" stroked="f">
                <v:path arrowok="t"/>
                <v:fill/>
              </v:shape>
            </v:group>
            <v:group style="position:absolute;left:3084;top:2348;width:38;height:9" coordorigin="3084,2348" coordsize="38,9">
              <v:shape style="position:absolute;left:3084;top:2348;width:38;height:9" coordorigin="3084,2348" coordsize="38,9" path="m3109,2357l3091,2352,3084,2348,3102,2354,3121,2356,3109,2357e" filled="t" fillcolor="#FFFFFF" stroked="f">
                <v:path arrowok="t"/>
                <v:fill/>
              </v:shape>
            </v:group>
            <v:group style="position:absolute;left:3140;top:2352;width:6;height:2" coordorigin="3140,2352" coordsize="6,2">
              <v:shape style="position:absolute;left:3140;top:2352;width:6;height:2" coordorigin="3140,2352" coordsize="6,2" path="m3140,2353l3146,2352,3144,2352,3140,2353e" filled="t" fillcolor="#FFFFFF" stroked="f">
                <v:path arrowok="t"/>
                <v:fill/>
              </v:shape>
            </v:group>
            <v:group style="position:absolute;left:3129;top:2353;width:10;height:2" coordorigin="3129,2353" coordsize="10,2">
              <v:shape style="position:absolute;left:3129;top:2353;width:10;height:2" coordorigin="3129,2353" coordsize="10,2" path="m3129,2356l3140,2353,3133,2355,3129,2356e" filled="t" fillcolor="#FFFFFF" stroked="f">
                <v:path arrowok="t"/>
                <v:fill/>
              </v:shape>
            </v:group>
            <v:group style="position:absolute;left:3121;top:2356;width:8;height:2" coordorigin="3121,2356" coordsize="8,2">
              <v:shape style="position:absolute;left:3121;top:2356;width:8;height:2" coordorigin="3121,2356" coordsize="8,1" path="m3125,2356l3121,2356,3129,2356,3125,2356e" filled="t" fillcolor="#FFFFFF" stroked="f">
                <v:path arrowok="t"/>
                <v:fill/>
              </v:shape>
              <v:shape style="position:absolute;left:3210;top:2193;width:114;height:163" type="#_x0000_t75">
                <v:imagedata r:id="rId530" o:title=""/>
              </v:shape>
            </v:group>
            <v:group style="position:absolute;left:3209;top:2193;width:38;height:111" coordorigin="3209,2193" coordsize="38,111">
              <v:shape style="position:absolute;left:3209;top:2193;width:38;height:111" coordorigin="3209,2193" coordsize="38,111" path="m3211,2304l3209,2294,3209,2193,3248,2193,3248,2194,3210,2194,3211,2304e" filled="t" fillcolor="#FFFFFF" stroked="f">
                <v:path arrowok="t"/>
                <v:fill/>
              </v:shape>
            </v:group>
            <v:group style="position:absolute;left:3279;top:2193;width:45;height:127" coordorigin="3279,2193" coordsize="45,127">
              <v:shape style="position:absolute;left:3279;top:2193;width:45;height:127" coordorigin="3279,2193" coordsize="45,127" path="m3281,2320l3279,2320,3286,2311,3286,2193,3324,2193,3324,2194,3287,2194,3287,2312,3281,2320e" filled="t" fillcolor="#FFFFFF" stroked="f">
                <v:path arrowok="t"/>
                <v:fill/>
              </v:shape>
            </v:group>
            <v:group style="position:absolute;left:3247;top:2194;width:34;height:127" coordorigin="3247,2194" coordsize="34,127">
              <v:shape style="position:absolute;left:3247;top:2194;width:34;height:127" coordorigin="3247,2194" coordsize="34,127" path="m3280,2321l3253,2321,3247,2312,3247,2194,3248,2194,3248,2311,3253,2320,3281,2320,3280,2321e" filled="t" fillcolor="#FFFFFF" stroked="f">
                <v:path arrowok="t"/>
                <v:fill/>
              </v:shape>
            </v:group>
            <v:group style="position:absolute;left:3320;top:2194;width:4;height:124" coordorigin="3320,2194" coordsize="4,124">
              <v:shape style="position:absolute;left:3320;top:2194;width:4;height:124" coordorigin="3320,2194" coordsize="4,124" path="m3320,2318l3323,2294,3323,2194,3324,2194,3323,2306,3320,2318e" filled="t" fillcolor="#FFFFFF" stroked="f">
                <v:path arrowok="t"/>
                <v:fill/>
              </v:shape>
            </v:group>
            <v:group style="position:absolute;left:3211;top:2304;width:58;height:53" coordorigin="3211,2304" coordsize="58,53">
              <v:shape style="position:absolute;left:3211;top:2304;width:58;height:53" coordorigin="3211,2304" coordsize="58,53" path="m3260,2357l3239,2352,3223,2339,3213,2320,3211,2304,3216,2326,3228,2343,3246,2353,3269,2356,3260,2357e" filled="t" fillcolor="#FFFFFF" stroked="f">
                <v:path arrowok="t"/>
                <v:fill/>
              </v:shape>
            </v:group>
            <v:group style="position:absolute;left:3319;top:2318;width:2;height:2" coordorigin="3319,2318" coordsize="2,2">
              <v:shape style="position:absolute;left:3319;top:2318;width:2;height:2" coordorigin="3319,2318" coordsize="1,2" path="m3319,2320l3320,2318,3319,2319,3319,2320e" filled="t" fillcolor="#FFFFFF" stroked="f">
                <v:path arrowok="t"/>
                <v:fill/>
              </v:shape>
            </v:group>
            <v:group style="position:absolute;left:3311;top:2320;width:8;height:15" coordorigin="3311,2320" coordsize="8,15">
              <v:shape style="position:absolute;left:3311;top:2320;width:8;height:15" coordorigin="3311,2320" coordsize="8,15" path="m3311,2335l3319,2320,3316,2328,3311,2335e" filled="t" fillcolor="#FFFFFF" stroked="f">
                <v:path arrowok="t"/>
                <v:fill/>
              </v:shape>
            </v:group>
            <v:group style="position:absolute;left:3307;top:2335;width:4;height:5" coordorigin="3307,2335" coordsize="4,5">
              <v:shape style="position:absolute;left:3307;top:2335;width:4;height:5" coordorigin="3307,2335" coordsize="4,5" path="m3307,2340l3311,2335,3309,2338,3307,2340e" filled="t" fillcolor="#FFFFFF" stroked="f">
                <v:path arrowok="t"/>
                <v:fill/>
              </v:shape>
            </v:group>
            <v:group style="position:absolute;left:3297;top:2340;width:9;height:7" coordorigin="3297,2340" coordsize="9,7">
              <v:shape style="position:absolute;left:3297;top:2340;width:9;height:7" coordorigin="3297,2340" coordsize="9,7" path="m3297,2347l3307,2340,3303,2344,3297,2347e" filled="t" fillcolor="#FFFFFF" stroked="f">
                <v:path arrowok="t"/>
                <v:fill/>
              </v:shape>
            </v:group>
            <v:group style="position:absolute;left:3288;top:2347;width:9;height:5" coordorigin="3288,2347" coordsize="9,5">
              <v:shape style="position:absolute;left:3288;top:2347;width:9;height:5" coordorigin="3288,2347" coordsize="9,5" path="m3288,2352l3297,2347,3293,2350,3288,2352e" filled="t" fillcolor="#FFFFFF" stroked="f">
                <v:path arrowok="t"/>
                <v:fill/>
              </v:shape>
            </v:group>
            <v:group style="position:absolute;left:3276;top:2352;width:12;height:3" coordorigin="3276,2352" coordsize="12,3">
              <v:shape style="position:absolute;left:3276;top:2352;width:12;height:3" coordorigin="3276,2352" coordsize="12,3" path="m3276,2355l3288,2352,3285,2354,3276,2355e" filled="t" fillcolor="#FFFFFF" stroked="f">
                <v:path arrowok="t"/>
                <v:fill/>
              </v:shape>
            </v:group>
            <v:group style="position:absolute;left:3269;top:2355;width:7;height:2" coordorigin="3269,2355" coordsize="7,2">
              <v:shape style="position:absolute;left:3269;top:2355;width:7;height:2" coordorigin="3269,2355" coordsize="7,1" path="m3271,2356l3269,2356,3276,2355,3271,2356e" filled="t" fillcolor="#FFFFFF" stroked="f">
                <v:path arrowok="t"/>
                <v:fill/>
              </v:shape>
              <v:shape style="position:absolute;left:3335;top:2193;width:111;height:161" type="#_x0000_t75">
                <v:imagedata r:id="rId531" o:title=""/>
              </v:shape>
            </v:group>
            <v:group style="position:absolute;left:3335;top:2193;width:64;height:162" coordorigin="3335,2193" coordsize="64,162">
              <v:shape style="position:absolute;left:3335;top:2193;width:64;height:162" coordorigin="3335,2193" coordsize="64,162" path="m3373,2355l3335,2355,3335,2193,3387,2193,3391,2193,3399,2194,3336,2194,3336,2354,3373,2354,3373,2355e" filled="t" fillcolor="#FFFFFF" stroked="f">
                <v:path arrowok="t"/>
                <v:fill/>
              </v:shape>
            </v:group>
            <v:group style="position:absolute;left:3399;top:2194;width:27;height:9" coordorigin="3399,2194" coordsize="27,9">
              <v:shape style="position:absolute;left:3399;top:2194;width:27;height:9" coordorigin="3399,2194" coordsize="27,9" path="m3425,2202l3411,2195,3399,2194,3404,2194,3416,2195,3425,2202e" filled="t" fillcolor="#FFFFFF" stroked="f">
                <v:path arrowok="t"/>
                <v:fill/>
              </v:shape>
            </v:group>
            <v:group style="position:absolute;left:3425;top:2202;width:15;height:20" coordorigin="3425,2202" coordsize="15,20">
              <v:shape style="position:absolute;left:3425;top:2202;width:15;height:20" coordorigin="3425,2202" coordsize="15,20" path="m3441,2222l3439,2217,3426,2203,3425,2202,3429,2204,3439,2217,3441,2222e" filled="t" fillcolor="#FFFFFF" stroked="f">
                <v:path arrowok="t"/>
                <v:fill/>
              </v:shape>
            </v:group>
            <v:group style="position:absolute;left:3441;top:2222;width:5;height:23" coordorigin="3441,2222" coordsize="5,23">
              <v:shape style="position:absolute;left:3441;top:2222;width:5;height:23" coordorigin="3441,2222" coordsize="5,23" path="m3445,2245l3445,2235,3441,2222,3446,2237,3445,2245e" filled="t" fillcolor="#FFFFFF" stroked="f">
                <v:path arrowok="t"/>
                <v:fill/>
              </v:shape>
            </v:group>
            <v:group style="position:absolute;left:3373;top:2228;width:30;height:40" coordorigin="3373,2228" coordsize="30,40">
              <v:shape style="position:absolute;left:3373;top:2228;width:30;height:40" coordorigin="3373,2228" coordsize="30,40" path="m3401,2268l3373,2268,3373,2228,3401,2228,3403,2229,3373,2229,3373,2268,3402,2268,3401,2268e" filled="t" fillcolor="#FFFFFF" stroked="f">
                <v:path arrowok="t"/>
                <v:fill/>
              </v:shape>
            </v:group>
            <v:group style="position:absolute;left:3399;top:2229;width:10;height:38" coordorigin="3399,2229" coordsize="10,38">
              <v:shape style="position:absolute;left:3399;top:2229;width:10;height:38" coordorigin="3399,2229" coordsize="10,38" path="m3402,2268l3399,2268,3409,2263,3409,2235,3400,2229,3403,2229,3409,2234,3409,2262,3402,2268e" filled="t" fillcolor="#FFFFFF" stroked="f">
                <v:path arrowok="t"/>
                <v:fill/>
              </v:shape>
            </v:group>
            <v:group style="position:absolute;left:3372;top:2245;width:73;height:108" coordorigin="3372,2245" coordsize="73,108">
              <v:shape style="position:absolute;left:3372;top:2245;width:73;height:108" coordorigin="3372,2245" coordsize="73,108" path="m3373,2354l3372,2354,3372,2302,3385,2302,3406,2300,3424,2293,3436,2281,3443,2262,3445,2245,3445,2263,3437,2282,3422,2295,3413,2301,3400,2303,3373,2303,3373,2354e" filled="t" fillcolor="#FFFFFF" stroked="f">
                <v:path arrowok="t"/>
                <v:fill/>
              </v:shape>
              <v:shape style="position:absolute;left:3453;top:2190;width:159;height:167" type="#_x0000_t75">
                <v:imagedata r:id="rId532" o:title=""/>
              </v:shape>
            </v:group>
            <v:group style="position:absolute;left:3452;top:2190;width:92;height:145" coordorigin="3452,2190" coordsize="92,145">
              <v:shape style="position:absolute;left:3452;top:2190;width:92;height:145" coordorigin="3452,2190" coordsize="92,145" path="m3479,2335l3469,2326,3460,2310,3454,2290,3452,2267,3456,2248,3493,2200,3533,2190,3544,2191,3533,2191,3523,2191,3469,2223,3454,2283,3458,2301,3466,2319,3479,2335e" filled="t" fillcolor="#FFFFFF" stroked="f">
                <v:path arrowok="t"/>
                <v:fill/>
              </v:shape>
            </v:group>
            <v:group style="position:absolute;left:3533;top:2191;width:33;height:8" coordorigin="3533,2191" coordsize="33,8">
              <v:shape style="position:absolute;left:3533;top:2191;width:33;height:8" coordorigin="3533,2191" coordsize="33,8" path="m3566,2199l3553,2194,3533,2191,3544,2191,3561,2196,3566,2199e" filled="t" fillcolor="#FFFFFF" stroked="f">
                <v:path arrowok="t"/>
                <v:fill/>
              </v:shape>
            </v:group>
            <v:group style="position:absolute;left:3566;top:2199;width:8;height:5" coordorigin="3566,2199" coordsize="8,5">
              <v:shape style="position:absolute;left:3566;top:2199;width:8;height:5" coordorigin="3566,2199" coordsize="8,5" path="m3574,2204l3566,2199,3571,2202,3574,2204e" filled="t" fillcolor="#FFFFFF" stroked="f">
                <v:path arrowok="t"/>
                <v:fill/>
              </v:shape>
            </v:group>
            <v:group style="position:absolute;left:3574;top:2204;width:34;height:48" coordorigin="3574,2204" coordsize="34,48">
              <v:shape style="position:absolute;left:3574;top:2204;width:34;height:48" coordorigin="3574,2204" coordsize="34,48" path="m3608,2252l3603,2239,3591,2221,3574,2204,3579,2207,3597,2225,3606,2241,3608,2252e" filled="t" fillcolor="#FFFFFF" stroked="f">
                <v:path arrowok="t"/>
                <v:fill/>
              </v:shape>
            </v:group>
            <v:group style="position:absolute;left:3491;top:2229;width:46;height:67" coordorigin="3491,2229" coordsize="46,67">
              <v:shape style="position:absolute;left:3491;top:2229;width:46;height:67" coordorigin="3491,2229" coordsize="46,67" path="m3498,2296l3496,2294,3491,2270,3497,2249,3512,2235,3534,2229,3537,2230,3533,2230,3512,2236,3497,2251,3491,2274,3498,2296e" filled="t" fillcolor="#FFFFFF" stroked="f">
                <v:path arrowok="t"/>
                <v:fill/>
              </v:shape>
            </v:group>
            <v:group style="position:absolute;left:3532;top:2230;width:41;height:88" coordorigin="3532,2230" coordsize="41,88">
              <v:shape style="position:absolute;left:3532;top:2230;width:41;height:88" coordorigin="3532,2230" coordsize="41,88" path="m3536,2318l3532,2318,3548,2314,3560,2302,3568,2282,3568,2252,3553,2236,3533,2230,3537,2230,3554,2236,3568,2252,3574,2275,3568,2297,3553,2313,3536,2318e" filled="t" fillcolor="#FFFFFF" stroked="f">
                <v:path arrowok="t"/>
                <v:fill/>
              </v:shape>
            </v:group>
            <v:group style="position:absolute;left:3608;top:2252;width:2;height:8" coordorigin="3608,2252" coordsize="2,8">
              <v:shape style="position:absolute;left:3608;top:2252;width:2;height:8" coordorigin="3608,2252" coordsize="2,8" path="m3610,2260l3608,2252,3610,2255,3610,2260e" filled="t" fillcolor="#FFFFFF" stroked="f">
                <v:path arrowok="t"/>
                <v:fill/>
              </v:shape>
            </v:group>
            <v:group style="position:absolute;left:3610;top:2260;width:2;height:3" coordorigin="3610,2260" coordsize="2,3">
              <v:shape style="position:absolute;left:3610;top:2260;width:2;height:3" coordorigin="3610,2260" coordsize="0,3" path="m3610,2262l3610,2260,3610,2261,3610,2262e" filled="t" fillcolor="#FFFFFF" stroked="f">
                <v:path arrowok="t"/>
                <v:fill/>
              </v:shape>
            </v:group>
            <v:group style="position:absolute;left:3610;top:2262;width:2;height:14" coordorigin="3610,2262" coordsize="2,14">
              <v:shape style="position:absolute;left:3610;top:2262;width:2;height:14" coordorigin="3610,2262" coordsize="1,14" path="m3611,2276l3610,2262,3612,2271,3611,2276e" filled="t" fillcolor="#FFFFFF" stroked="f">
                <v:path arrowok="t"/>
                <v:fill/>
              </v:shape>
            </v:group>
            <v:group style="position:absolute;left:3604;top:2276;width:8;height:33" coordorigin="3604,2276" coordsize="8,33">
              <v:shape style="position:absolute;left:3604;top:2276;width:8;height:33" coordorigin="3604,2276" coordsize="8,33" path="m3604,2309l3609,2293,3611,2276,3612,2286,3607,2304,3604,2309e" filled="t" fillcolor="#FFFFFF" stroked="f">
                <v:path arrowok="t"/>
                <v:fill/>
              </v:shape>
            </v:group>
            <v:group style="position:absolute;left:3498;top:2296;width:2;height:2" coordorigin="3498,2296" coordsize="2,2">
              <v:shape style="position:absolute;left:3498;top:2296;width:2;height:2" coordorigin="3498,2296" coordsize="1,1" path="m3499,2297l3498,2296,3498,2296,3499,2297e" filled="t" fillcolor="#FFFFFF" stroked="f">
                <v:path arrowok="t"/>
                <v:fill/>
              </v:shape>
            </v:group>
            <v:group style="position:absolute;left:3499;top:2297;width:37;height:21" coordorigin="3499,2297" coordsize="37,21">
              <v:shape style="position:absolute;left:3499;top:2297;width:37;height:21" coordorigin="3499,2297" coordsize="37,21" path="m3532,2318l3529,2318,3509,2311,3499,2297,3513,2312,3532,2318,3536,2318,3532,2318e" filled="t" fillcolor="#FFFFFF" stroked="f">
                <v:path arrowok="t"/>
                <v:fill/>
              </v:shape>
            </v:group>
            <v:group style="position:absolute;left:3599;top:2309;width:5;height:8" coordorigin="3599,2309" coordsize="5,8">
              <v:shape style="position:absolute;left:3599;top:2309;width:5;height:8" coordorigin="3599,2309" coordsize="5,8" path="m3599,2318l3604,2309,3603,2312,3599,2318e" filled="t" fillcolor="#FFFFFF" stroked="f">
                <v:path arrowok="t"/>
                <v:fill/>
              </v:shape>
            </v:group>
            <v:group style="position:absolute;left:3595;top:2318;width:4;height:6" coordorigin="3595,2318" coordsize="4,6">
              <v:shape style="position:absolute;left:3595;top:2318;width:4;height:6" coordorigin="3595,2318" coordsize="4,6" path="m3595,2324l3599,2318,3597,2322,3595,2324e" filled="t" fillcolor="#FFFFFF" stroked="f">
                <v:path arrowok="t"/>
                <v:fill/>
              </v:shape>
            </v:group>
            <v:group style="position:absolute;left:3589;top:2324;width:6;height:7" coordorigin="3589,2324" coordsize="6,7">
              <v:shape style="position:absolute;left:3589;top:2324;width:6;height:7" coordorigin="3589,2324" coordsize="6,7" path="m3589,2331l3595,2324,3592,2329,3589,2331e" filled="t" fillcolor="#FFFFFF" stroked="f">
                <v:path arrowok="t"/>
                <v:fill/>
              </v:shape>
            </v:group>
            <v:group style="position:absolute;left:3559;top:2331;width:30;height:20" coordorigin="3559,2331" coordsize="30,20">
              <v:shape style="position:absolute;left:3559;top:2331;width:30;height:20" coordorigin="3559,2331" coordsize="30,20" path="m3559,2352l3575,2343,3589,2331,3582,2340,3566,2350,3559,2352e" filled="t" fillcolor="#FFFFFF" stroked="f">
                <v:path arrowok="t"/>
                <v:fill/>
              </v:shape>
            </v:group>
            <v:group style="position:absolute;left:3479;top:2335;width:4;height:3" coordorigin="3479,2335" coordsize="4,3">
              <v:shape style="position:absolute;left:3479;top:2335;width:4;height:3" coordorigin="3479,2335" coordsize="4,3" path="m3483,2339l3481,2337,3479,2335,3483,2339e" filled="t" fillcolor="#FFFFFF" stroked="f">
                <v:path arrowok="t"/>
                <v:fill/>
              </v:shape>
            </v:group>
            <v:group style="position:absolute;left:3483;top:2339;width:12;height:8" coordorigin="3483,2339" coordsize="12,8">
              <v:shape style="position:absolute;left:3483;top:2339;width:12;height:8" coordorigin="3483,2339" coordsize="12,8" path="m3495,2347l3487,2342,3483,2339,3495,2347e" filled="t" fillcolor="#FFFFFF" stroked="f">
                <v:path arrowok="t"/>
                <v:fill/>
              </v:shape>
            </v:group>
            <v:group style="position:absolute;left:3495;top:2347;width:2;height:2" coordorigin="3495,2347" coordsize="2,2">
              <v:shape style="position:absolute;left:3495;top:2347;width:2;height:2" coordorigin="3495,2347" coordsize="2,1" path="m3497,2348l3496,2348,3495,2347,3497,2348e" filled="t" fillcolor="#FFFFFF" stroked="f">
                <v:path arrowok="t"/>
                <v:fill/>
              </v:shape>
            </v:group>
            <v:group style="position:absolute;left:3497;top:2348;width:38;height:9" coordorigin="3497,2348" coordsize="38,9">
              <v:shape style="position:absolute;left:3497;top:2348;width:38;height:9" coordorigin="3497,2348" coordsize="38,9" path="m3522,2357l3504,2352,3497,2348,3515,2354,3535,2356,3522,2357e" filled="t" fillcolor="#FFFFFF" stroked="f">
                <v:path arrowok="t"/>
                <v:fill/>
              </v:shape>
            </v:group>
            <v:group style="position:absolute;left:3553;top:2352;width:6;height:2" coordorigin="3553,2352" coordsize="6,2">
              <v:shape style="position:absolute;left:3553;top:2352;width:6;height:2" coordorigin="3553,2352" coordsize="6,2" path="m3553,2353l3559,2352,3557,2352,3553,2353e" filled="t" fillcolor="#FFFFFF" stroked="f">
                <v:path arrowok="t"/>
                <v:fill/>
              </v:shape>
            </v:group>
            <v:group style="position:absolute;left:3542;top:2353;width:10;height:2" coordorigin="3542,2353" coordsize="10,2">
              <v:shape style="position:absolute;left:3542;top:2353;width:10;height:2" coordorigin="3542,2353" coordsize="10,2" path="m3542,2356l3553,2353,3546,2355,3542,2356e" filled="t" fillcolor="#FFFFFF" stroked="f">
                <v:path arrowok="t"/>
                <v:fill/>
              </v:shape>
            </v:group>
            <v:group style="position:absolute;left:3535;top:2356;width:8;height:2" coordorigin="3535,2356" coordsize="8,2">
              <v:shape style="position:absolute;left:3535;top:2356;width:8;height:2" coordorigin="3535,2356" coordsize="8,1" path="m3538,2356l3535,2356,3542,2356,3538,2356e" filled="t" fillcolor="#FFFFFF" stroked="f">
                <v:path arrowok="t"/>
                <v:fill/>
              </v:shape>
              <v:shape style="position:absolute;left:3620;top:2193;width:129;height:161" type="#_x0000_t75">
                <v:imagedata r:id="rId533" o:title=""/>
              </v:shape>
            </v:group>
            <v:group style="position:absolute;left:3620;top:2193;width:130;height:162" coordorigin="3620,2193" coordsize="130,162">
              <v:shape style="position:absolute;left:3620;top:2193;width:130;height:162" coordorigin="3620,2193" coordsize="130,162" path="m3658,2355l3620,2355,3620,2193,3654,2193,3655,2194,3621,2194,3621,2354,3658,2354,3658,2355e" filled="t" fillcolor="#FFFFFF" stroked="f">
                <v:path arrowok="t"/>
                <v:fill/>
              </v:shape>
              <v:shape style="position:absolute;left:3620;top:2193;width:130;height:162" coordorigin="3620,2193" coordsize="130,162" path="m3712,2283l3712,2283,3712,2193,3750,2193,3750,2194,3712,2194,3712,2283e" filled="t" fillcolor="#FFFFFF" stroked="f">
                <v:path arrowok="t"/>
                <v:fill/>
              </v:shape>
              <v:shape style="position:absolute;left:3620;top:2193;width:130;height:162" coordorigin="3620,2193" coordsize="130,162" path="m3712,2286l3654,2194,3655,2194,3712,2283,3712,2283,3712,2286e" filled="t" fillcolor="#FFFFFF" stroked="f">
                <v:path arrowok="t"/>
                <v:fill/>
              </v:shape>
              <v:shape style="position:absolute;left:3620;top:2193;width:130;height:162" coordorigin="3620,2193" coordsize="130,162" path="m3750,2354l3749,2354,3749,2194,3750,2194,3750,2354e" filled="t" fillcolor="#FFFFFF" stroked="f">
                <v:path arrowok="t"/>
                <v:fill/>
              </v:shape>
              <v:shape style="position:absolute;left:3620;top:2193;width:130;height:162" coordorigin="3620,2193" coordsize="130,162" path="m3658,2354l3657,2354,3657,2262,3659,2265,3658,2265,3658,2354e" filled="t" fillcolor="#FFFFFF" stroked="f">
                <v:path arrowok="t"/>
                <v:fill/>
              </v:shape>
              <v:shape style="position:absolute;left:3620;top:2193;width:130;height:162" coordorigin="3620,2193" coordsize="130,162" path="m3750,2355l3716,2355,3658,2265,3659,2265,3717,2354,3750,2354,3750,2355e" filled="t" fillcolor="#FFFFFF" stroked="f">
                <v:path arrowok="t"/>
                <v:fill/>
              </v:shape>
            </v:group>
            <v:group style="position:absolute;left:2632;top:2010;width:436;height:332" coordorigin="2632,2010" coordsize="436,332">
              <v:shape style="position:absolute;left:2632;top:2010;width:436;height:332" coordorigin="2632,2010" coordsize="436,332" path="m2688,2341l2663,2199,2632,2010,2884,2010,2632,2010,2688,2341e" filled="t" fillcolor="#F3F3F4" stroked="f">
                <v:path arrowok="t"/>
                <v:fill/>
              </v:shape>
              <v:shape style="position:absolute;left:2632;top:2010;width:436;height:332" coordorigin="2632,2010" coordsize="436,332" path="m3068,2011l2632,2010,2974,2010,3068,2011e" filled="t" fillcolor="#F3F3F4" stroked="f">
                <v:path arrowok="t"/>
                <v:fill/>
              </v:shape>
            </v:group>
            <v:group style="position:absolute;left:2630;top:2008;width:33;height:191" coordorigin="2630,2008" coordsize="33,191">
              <v:shape style="position:absolute;left:2630;top:2008;width:33;height:191" coordorigin="2630,2008" coordsize="33,191" path="m2663,2199l2630,2008,2632,2010,2663,2199e" filled="t" fillcolor="#E5E6E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who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there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something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special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going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94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echnology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orld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4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y.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widespread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usage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mobile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devices,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cloud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omputing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media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already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changed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most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departments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rest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foll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soon.”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CH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“HR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2013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success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well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oganised.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forum</w:t>
      </w:r>
      <w:r>
        <w:rPr>
          <w:rFonts w:ascii="Arial" w:hAnsi="Arial" w:cs="Arial" w:eastAsia="Arial"/>
          <w:sz w:val="17"/>
          <w:szCs w:val="17"/>
          <w:color w:val="4D4D4F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other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li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7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eminded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individuals,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endors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partners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none.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There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broad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range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relevant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eresting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seminars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which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are</w:t>
      </w:r>
      <w:r>
        <w:rPr>
          <w:rFonts w:ascii="Arial" w:hAnsi="Arial" w:cs="Arial" w:eastAsia="Arial"/>
          <w:sz w:val="17"/>
          <w:szCs w:val="17"/>
          <w:color w:val="4D4D4F"/>
          <w:spacing w:val="-2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thought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oking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informati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e.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look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wards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2014”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314.134003pt;margin-top:.928298pt;width:52.844pt;height:8.839814pt;mso-position-horizontal-relative:page;mso-position-vertical-relative:paragraph;z-index:-8138" coordorigin="6283,19" coordsize="1057,177">
            <v:shape style="position:absolute;left:6283;top:19;width:1057;height:177" coordorigin="6283,19" coordsize="1057,177" path="m6324,19l6283,19,6283,189,6312,189,6312,75,6370,75,6324,19e" filled="t" fillcolor="#000000" stroked="f">
              <v:path arrowok="t"/>
              <v:fill/>
            </v:shape>
            <v:shape style="position:absolute;left:6283;top:19;width:1057;height:177" coordorigin="6283,19" coordsize="1057,177" path="m6370,75l6312,75,6403,189,6427,189,6427,113,6400,113,6370,75e" filled="t" fillcolor="#000000" stroked="f">
              <v:path arrowok="t"/>
              <v:fill/>
            </v:shape>
            <v:shape style="position:absolute;left:6283;top:19;width:1057;height:177" coordorigin="6283,19" coordsize="1057,177" path="m6427,19l6400,19,6400,113,6427,113,6427,19e" filled="t" fillcolor="#000000" stroked="f">
              <v:path arrowok="t"/>
              <v:fill/>
            </v:shape>
            <v:shape style="position:absolute;left:6283;top:19;width:1057;height:177" coordorigin="6283,19" coordsize="1057,177" path="m6531,12l6470,37,6447,98,6449,123,6479,179,6519,195,6547,193,6570,185,6588,174,6589,173,6531,173,6516,169,6503,156,6493,135,6490,104,6493,73,6502,52,6515,40,6531,35,6589,35,6587,33,6571,21,6551,14,6531,12e" filled="t" fillcolor="#000000" stroked="f">
              <v:path arrowok="t"/>
              <v:fill/>
            </v:shape>
            <v:shape style="position:absolute;left:6283;top:19;width:1057;height:177" coordorigin="6283,19" coordsize="1057,177" path="m6707,19l6673,19,6609,189,6640,189,6683,74,6728,74,6707,19e" filled="t" fillcolor="#000000" stroked="f">
              <v:path arrowok="t"/>
              <v:fill/>
            </v:shape>
            <v:shape style="position:absolute;left:6283;top:19;width:1057;height:177" coordorigin="6283,19" coordsize="1057,177" path="m6694,130l6673,189,6700,189,6709,167,6694,130e" filled="t" fillcolor="#000000" stroked="f">
              <v:path arrowok="t"/>
              <v:fill/>
            </v:shape>
            <v:shape style="position:absolute;left:6283;top:19;width:1057;height:177" coordorigin="6283,19" coordsize="1057,177" path="m6728,74l6683,74,6726,189,6772,189,6728,74e" filled="t" fillcolor="#000000" stroked="f">
              <v:path arrowok="t"/>
              <v:fill/>
            </v:shape>
            <v:shape style="position:absolute;left:6283;top:19;width:1057;height:177" coordorigin="6283,19" coordsize="1057,177" path="m6795,74l6749,74,6791,189,6839,189,6795,74e" filled="t" fillcolor="#000000" stroked="f">
              <v:path arrowok="t"/>
              <v:fill/>
            </v:shape>
            <v:shape style="position:absolute;left:6283;top:19;width:1057;height:177" coordorigin="6283,19" coordsize="1057,177" path="m6589,35l6531,35,6546,39,6560,52,6569,73,6573,103,6570,134,6560,156,6547,168,6532,173,6531,173,6589,173,6601,158,6610,140,6615,119,6613,92,6608,69,6599,49,6589,35e" filled="t" fillcolor="#000000" stroked="f">
              <v:path arrowok="t"/>
              <v:fill/>
            </v:shape>
            <v:shape style="position:absolute;left:6283;top:19;width:1057;height:177" coordorigin="6283,19" coordsize="1057,177" path="m6774,19l6739,19,6727,48,6743,89,6749,74,6795,74,6774,19e" filled="t" fillcolor="#000000" stroked="f">
              <v:path arrowok="t"/>
              <v:fill/>
            </v:shape>
            <v:shape style="position:absolute;left:6283;top:19;width:1057;height:177" coordorigin="6283,19" coordsize="1057,177" path="m7014,19l7014,189,7058,189,7058,43,7139,43,7138,39,7125,26,7108,19,7014,19e" filled="t" fillcolor="#000000" stroked="f">
              <v:path arrowok="t"/>
              <v:fill/>
            </v:shape>
            <v:shape style="position:absolute;left:6283;top:19;width:1057;height:177" coordorigin="6283,19" coordsize="1057,177" path="m7139,43l7077,43,7098,50,7107,70,7102,91,7086,102,7110,189,7157,189,7116,114,7135,104,7147,88,7146,60,7139,43e" filled="t" fillcolor="#000000" stroked="f">
              <v:path arrowok="t"/>
              <v:fill/>
            </v:shape>
            <v:shape style="position:absolute;left:6283;top:19;width:1057;height:177" coordorigin="6283,19" coordsize="1057,177" path="m6888,19l6843,19,6844,132,6847,156,6857,175,6873,187,6894,194,6924,193,6948,188,6966,179,6976,168,6934,168,6905,165,6892,153,6888,132,6888,19e" filled="t" fillcolor="#000000" stroked="f">
              <v:path arrowok="t"/>
              <v:fill/>
            </v:shape>
            <v:shape style="position:absolute;left:6283;top:19;width:1057;height:177" coordorigin="6283,19" coordsize="1057,177" path="m6985,19l6954,19,6954,131,6949,155,6934,168,6976,168,6978,165,6984,146,6985,19e" filled="t" fillcolor="#000000" stroked="f">
              <v:path arrowok="t"/>
              <v:fill/>
            </v:shape>
            <v:shape style="position:absolute;left:6283;top:19;width:1057;height:177" coordorigin="6283,19" coordsize="1057,177" path="m7270,19l7230,19,7161,189,7191,189,7210,142,7320,142,7310,118,7219,118,7241,64,7288,64,7270,19e" filled="t" fillcolor="#000000" stroked="f">
              <v:path arrowok="t"/>
              <v:fill/>
            </v:shape>
            <v:shape style="position:absolute;left:6283;top:19;width:1057;height:177" coordorigin="6283,19" coordsize="1057,177" path="m7320,142l7272,142,7291,189,7340,189,7320,142e" filled="t" fillcolor="#000000" stroked="f">
              <v:path arrowok="t"/>
              <v:fill/>
            </v:shape>
            <v:shape style="position:absolute;left:6283;top:19;width:1057;height:177" coordorigin="6283,19" coordsize="1057,177" path="m7288,64l7241,64,7262,118,7310,118,7288,64e" filled="t" fillcolor="#000000" stroked="f">
              <v:path arrowok="t"/>
              <v:fill/>
            </v:shape>
          </v:group>
          <w10:wrap type="none"/>
        </w:pic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Global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Head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HRIS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right="315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cellent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spea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&amp;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sessions,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perfect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opportunity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ork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educa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yself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trends.</w:t>
      </w:r>
      <w:r>
        <w:rPr>
          <w:rFonts w:ascii="Arial" w:hAnsi="Arial" w:cs="Arial" w:eastAsia="Arial"/>
          <w:sz w:val="17"/>
          <w:szCs w:val="17"/>
          <w:color w:val="4D4D4F"/>
          <w:spacing w:val="2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found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particularly</w:t>
      </w:r>
      <w:r>
        <w:rPr>
          <w:rFonts w:ascii="Arial" w:hAnsi="Arial" w:cs="Arial" w:eastAsia="Arial"/>
          <w:sz w:val="17"/>
          <w:szCs w:val="17"/>
          <w:color w:val="4D4D4F"/>
          <w:spacing w:val="-19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ompelling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6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both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spea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ers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endors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were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able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3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3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4"/>
          <w:w w:val="13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sh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case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11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smart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8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efficient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echnology.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citing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times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for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319" w:lineRule="auto"/>
        <w:ind w:right="184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professionals,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yet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ome!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pict>
          <v:group style="position:absolute;margin-left:482.55899pt;margin-top:3.902397pt;width:44.878862pt;height:18.749200pt;mso-position-horizontal-relative:page;mso-position-vertical-relative:paragraph;z-index:-8131" coordorigin="9651,78" coordsize="898,375">
            <v:group style="position:absolute;left:9794;top:289;width:116;height:152" coordorigin="9794,289" coordsize="116,152">
              <v:shape style="position:absolute;left:9794;top:289;width:116;height:152" coordorigin="9794,289" coordsize="116,152" path="m9851,289l9804,326,9794,374,9800,397,9811,415,9826,429,9846,438,9870,441,9871,441,9891,438,9910,431,9905,417,9872,417,9851,413,9835,400,9826,381,9823,355,9830,333,9844,318,9866,312,9899,312,9895,293,9877,290,9851,289e" filled="t" fillcolor="#00559F" stroked="f">
                <v:path arrowok="t"/>
                <v:fill/>
              </v:shape>
              <v:shape style="position:absolute;left:9794;top:289;width:116;height:152" coordorigin="9794,289" coordsize="116,152" path="m9903,410l9894,415,9884,417,9905,417,9903,410e" filled="t" fillcolor="#00559F" stroked="f">
                <v:path arrowok="t"/>
                <v:fill/>
              </v:shape>
              <v:shape style="position:absolute;left:9794;top:289;width:116;height:152" coordorigin="9794,289" coordsize="116,152" path="m9899,312l9878,312,9889,315,9900,320,9899,312e" filled="t" fillcolor="#00559F" stroked="f">
                <v:path arrowok="t"/>
                <v:fill/>
              </v:shape>
            </v:group>
            <v:group style="position:absolute;left:9917;top:330;width:105;height:111" coordorigin="9917,330" coordsize="105,111">
              <v:shape style="position:absolute;left:9917;top:330;width:105;height:111" coordorigin="9917,330" coordsize="105,111" path="m9951,330l9936,339,9924,354,9918,377,9917,406,9928,425,9945,437,9968,441,9979,441,9997,434,10011,420,10011,418,9962,418,9947,405,9943,381,9949,360,9968,350,10011,350,10001,340,9980,332,9951,330e" filled="t" fillcolor="#00559F" stroked="f">
                <v:path arrowok="t"/>
                <v:fill/>
              </v:shape>
              <v:shape style="position:absolute;left:9917;top:330;width:105;height:111" coordorigin="9917,330" coordsize="105,111" path="m10011,350l9968,350,9978,352,9990,367,9993,393,9985,411,9962,418,10011,418,10019,399,10022,371,10015,354,10011,350e" filled="t" fillcolor="#00559F" stroked="f">
                <v:path arrowok="t"/>
                <v:fill/>
              </v:shape>
            </v:group>
            <v:group style="position:absolute;left:10037;top:328;width:97;height:111" coordorigin="10037,328" coordsize="97,111">
              <v:shape style="position:absolute;left:10037;top:328;width:97;height:111" coordorigin="10037,328" coordsize="97,111" path="m10076,328l10056,332,10037,339,10039,349,10039,439,10065,439,10065,357,10065,355,10072,353,10079,351,10130,351,10123,339,10104,330,10076,328e" filled="t" fillcolor="#00559F" stroked="f">
                <v:path arrowok="t"/>
                <v:fill/>
              </v:shape>
              <v:shape style="position:absolute;left:10037;top:328;width:97;height:111" coordorigin="10037,328" coordsize="97,111" path="m10130,351l10099,351,10108,357,10108,439,10134,439,10133,355,10130,351e" filled="t" fillcolor="#00559F" stroked="f">
                <v:path arrowok="t"/>
                <v:fill/>
              </v:shape>
            </v:group>
            <v:group style="position:absolute;left:10149;top:300;width:75;height:143" coordorigin="10149,300" coordsize="75,143">
              <v:shape style="position:absolute;left:10149;top:300;width:75;height:143" coordorigin="10149,300" coordsize="75,143" path="m10187,300l10161,300,10161,331,10149,331,10149,352,10161,353,10162,419,10173,437,10195,443,10205,443,10214,440,10224,437,10218,420,10191,420,10187,417,10187,353,10218,353,10218,330,10187,330,10187,300e" filled="t" fillcolor="#00559F" stroked="f">
                <v:path arrowok="t"/>
                <v:fill/>
              </v:shape>
              <v:shape style="position:absolute;left:10149;top:300;width:75;height:143" coordorigin="10149,300" coordsize="75,143" path="m10217,416l10204,420,10218,420,10217,416e" filled="t" fillcolor="#00559F" stroked="f">
                <v:path arrowok="t"/>
                <v:fill/>
              </v:shape>
            </v:group>
            <v:group style="position:absolute;left:10234;top:328;width:70;height:111" coordorigin="10234,328" coordsize="70,111">
              <v:shape style="position:absolute;left:10234;top:328;width:70;height:111" coordorigin="10234,328" coordsize="70,111" path="m10290,328l10272,328,10253,333,10234,340,10236,350,10236,439,10262,439,10262,355,10262,353,10268,351,10275,350,10297,350,10304,330,10298,329,10290,328e" filled="t" fillcolor="#00559F" stroked="f">
                <v:path arrowok="t"/>
                <v:fill/>
              </v:shape>
              <v:shape style="position:absolute;left:10234;top:328;width:70;height:111" coordorigin="10234,328" coordsize="70,111" path="m10297,350l10286,350,10292,351,10296,353,10297,350e" filled="t" fillcolor="#00559F" stroked="f">
                <v:path arrowok="t"/>
                <v:fill/>
              </v:shape>
            </v:group>
            <v:group style="position:absolute;left:10306;top:330;width:104;height:111" coordorigin="10306,330" coordsize="104,111">
              <v:shape style="position:absolute;left:10306;top:330;width:104;height:111" coordorigin="10306,330" coordsize="104,111" path="m10340,330l10325,339,10313,354,10307,377,10306,406,10317,425,10334,437,10357,441,10367,441,10386,434,10400,420,10400,418,10350,418,10336,405,10331,381,10338,360,10357,350,10400,350,10390,340,10369,332,10340,330e" filled="t" fillcolor="#00559F" stroked="f">
                <v:path arrowok="t"/>
                <v:fill/>
              </v:shape>
              <v:shape style="position:absolute;left:10306;top:330;width:104;height:111" coordorigin="10306,330" coordsize="104,111" path="m10400,350l10357,350,10367,352,10379,367,10382,393,10374,411,10350,418,10400,418,10408,399,10410,371,10403,354,10400,350e" filled="t" fillcolor="#00559F" stroked="f">
                <v:path arrowok="t"/>
                <v:fill/>
              </v:shape>
            </v:group>
            <v:group style="position:absolute;left:10441;top:279;width:2;height:160" coordorigin="10441,279" coordsize="2,160">
              <v:shape style="position:absolute;left:10441;top:279;width:2;height:160" coordorigin="10441,279" coordsize="0,160" path="m10441,279l10441,439e" filled="f" stroked="t" strokeweight="1.404pt" strokecolor="#00559F">
                <v:path arrowok="t"/>
              </v:shape>
            </v:group>
            <v:group style="position:absolute;left:10469;top:328;width:79;height:114" coordorigin="10469,328" coordsize="79,114">
              <v:shape style="position:absolute;left:10469;top:328;width:79;height:114" coordorigin="10469,328" coordsize="79,114" path="m10476,414l10469,434,10479,438,10492,441,10504,441,10522,439,10540,428,10543,420,10494,420,10484,417,10476,414e" filled="t" fillcolor="#00559F" stroked="f">
                <v:path arrowok="t"/>
                <v:fill/>
              </v:shape>
              <v:shape style="position:absolute;left:10469;top:328;width:79;height:114" coordorigin="10469,328" coordsize="79,114" path="m10523,328l10505,328,10490,334,10479,349,10477,378,10494,389,10511,397,10519,408,10519,418,10510,420,10543,420,10548,405,10539,386,10522,376,10506,369,10498,359,10498,351,10505,349,10537,349,10543,334,10535,330,10523,328e" filled="t" fillcolor="#00559F" stroked="f">
                <v:path arrowok="t"/>
                <v:fill/>
              </v:shape>
              <v:shape style="position:absolute;left:10469;top:328;width:79;height:114" coordorigin="10469,328" coordsize="79,114" path="m10537,349l10505,349,10519,350,10529,352,10536,354,10537,349e" filled="t" fillcolor="#00559F" stroked="f">
                <v:path arrowok="t"/>
                <v:fill/>
              </v:shape>
            </v:group>
            <v:group style="position:absolute;left:9652;top:91;width:60;height:172" coordorigin="9652,91" coordsize="60,172">
              <v:shape style="position:absolute;left:9652;top:91;width:60;height:172" coordorigin="9652,91" coordsize="60,172" path="m9712,91l9685,91,9685,220,9684,231,9664,238,9658,239,9652,240,9657,263,9710,222,9712,198,9712,91e" filled="t" fillcolor="#00559F" stroked="f">
                <v:path arrowok="t"/>
                <v:fill/>
              </v:shape>
            </v:group>
            <v:group style="position:absolute;left:9732;top:130;width:105;height:111" coordorigin="9732,130" coordsize="105,111">
              <v:shape style="position:absolute;left:9732;top:130;width:105;height:111" coordorigin="9732,130" coordsize="105,111" path="m9766,130l9750,139,9739,154,9733,177,9732,206,9743,225,9760,237,9783,241,9793,241,9812,234,9825,220,9826,218,9776,218,9761,205,9757,181,9764,160,9783,150,9826,150,9815,140,9795,132,9766,130e" filled="t" fillcolor="#00559F" stroked="f">
                <v:path arrowok="t"/>
                <v:fill/>
              </v:shape>
              <v:shape style="position:absolute;left:9732;top:130;width:105;height:111" coordorigin="9732,130" coordsize="105,111" path="m9826,150l9783,150,9793,152,9805,167,9808,193,9800,211,9776,218,9826,218,9834,199,9836,171,9829,154,9826,150e" filled="t" fillcolor="#00559F" stroked="f">
                <v:path arrowok="t"/>
                <v:fill/>
              </v:shape>
            </v:group>
            <v:group style="position:absolute;left:9855;top:79;width:96;height:160" coordorigin="9855,79" coordsize="96,160">
              <v:shape style="position:absolute;left:9855;top:79;width:96;height:160" coordorigin="9855,79" coordsize="96,160" path="m9881,79l9855,79,9855,239,9881,239,9881,158,9888,154,9897,150,9948,150,9948,150,9936,135,9881,135,9881,79e" filled="t" fillcolor="#00559F" stroked="f">
                <v:path arrowok="t"/>
                <v:fill/>
              </v:shape>
              <v:shape style="position:absolute;left:9855;top:79;width:96;height:160" coordorigin="9855,79" coordsize="96,160" path="m9948,150l9917,150,9924,158,9924,239,9950,239,9948,150e" filled="t" fillcolor="#00559F" stroked="f">
                <v:path arrowok="t"/>
                <v:fill/>
              </v:shape>
              <v:shape style="position:absolute;left:9855;top:79;width:96;height:160" coordorigin="9855,79" coordsize="96,160" path="m9913,128l9902,128,9891,131,9881,135,9936,135,9935,133,9913,128e" filled="t" fillcolor="#00559F" stroked="f">
                <v:path arrowok="t"/>
                <v:fill/>
              </v:shape>
            </v:group>
            <v:group style="position:absolute;left:9971;top:128;width:97;height:111" coordorigin="9971,128" coordsize="97,111">
              <v:shape style="position:absolute;left:9971;top:128;width:97;height:111" coordorigin="9971,128" coordsize="97,111" path="m10010,128l9990,132,9971,139,9972,149,9972,239,9999,239,9998,157,9998,155,10005,153,10013,151,10064,151,10057,139,10038,130,10010,128e" filled="t" fillcolor="#00559F" stroked="f">
                <v:path arrowok="t"/>
                <v:fill/>
              </v:shape>
              <v:shape style="position:absolute;left:9971;top:128;width:97;height:111" coordorigin="9971,128" coordsize="97,111" path="m10064,151l10033,151,10042,157,10042,239,10068,239,10067,155,10064,151e" filled="t" fillcolor="#00559F" stroked="f">
                <v:path arrowok="t"/>
                <v:fill/>
              </v:shape>
            </v:group>
            <v:group style="position:absolute;left:10083;top:128;width:79;height:114" coordorigin="10083,128" coordsize="79,114">
              <v:shape style="position:absolute;left:10083;top:128;width:79;height:114" coordorigin="10083,128" coordsize="79,114" path="m10090,214l10083,234,10094,238,10106,241,10119,241,10137,239,10155,228,10157,220,10108,220,10098,217,10090,214e" filled="t" fillcolor="#00559F" stroked="f">
                <v:path arrowok="t"/>
                <v:fill/>
              </v:shape>
              <v:shape style="position:absolute;left:10083;top:128;width:79;height:114" coordorigin="10083,128" coordsize="79,114" path="m10138,128l10120,128,10104,134,10093,149,10092,178,10108,189,10125,197,10133,208,10133,218,10125,220,10157,220,10162,205,10153,186,10136,176,10120,169,10113,159,10113,151,10119,149,10152,149,10157,134,10149,130,10138,128e" filled="t" fillcolor="#00559F" stroked="f">
                <v:path arrowok="t"/>
                <v:fill/>
              </v:shape>
              <v:shape style="position:absolute;left:10083;top:128;width:79;height:114" coordorigin="10083,128" coordsize="79,114" path="m10152,149l10133,149,10143,152,10150,155,10152,149e" filled="t" fillcolor="#00559F" stroked="f">
                <v:path arrowok="t"/>
                <v:fill/>
              </v:shape>
            </v:group>
            <v:group style="position:absolute;left:10177;top:130;width:105;height:111" coordorigin="10177,130" coordsize="105,111">
              <v:shape style="position:absolute;left:10177;top:130;width:105;height:111" coordorigin="10177,130" coordsize="105,111" path="m10211,130l10196,139,10185,154,10178,177,10177,206,10188,225,10206,237,10228,241,10239,241,10257,234,10271,220,10272,218,10222,218,10207,205,10203,181,10209,160,10228,150,10271,150,10261,140,10240,132,10211,130e" filled="t" fillcolor="#00559F" stroked="f">
                <v:path arrowok="t"/>
                <v:fill/>
              </v:shape>
              <v:shape style="position:absolute;left:10177;top:130;width:105;height:111" coordorigin="10177,130" coordsize="105,111" path="m10271,150l10228,150,10238,152,10251,167,10254,193,10245,211,10222,218,10272,218,10279,199,10282,171,10275,154,10271,150e" filled="t" fillcolor="#00559F" stroked="f">
                <v:path arrowok="t"/>
                <v:fill/>
              </v:shape>
            </v:group>
            <v:group style="position:absolute;left:10299;top:128;width:97;height:111" coordorigin="10299,128" coordsize="97,111">
              <v:shape style="position:absolute;left:10299;top:128;width:97;height:111" coordorigin="10299,128" coordsize="97,111" path="m10338,128l10318,132,10299,139,10300,149,10300,239,10326,239,10326,157,10326,155,10333,153,10340,151,10392,151,10384,139,10365,130,10338,128e" filled="t" fillcolor="#00559F" stroked="f">
                <v:path arrowok="t"/>
                <v:fill/>
              </v:shape>
              <v:shape style="position:absolute;left:10299;top:128;width:97;height:111" coordorigin="10299,128" coordsize="97,111" path="m10392,151l10361,151,10369,157,10369,239,10396,239,10394,155,10392,151e" filled="t" fillcolor="#00559F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526.757141pt;margin-top:-6.172802pt;width:20.381472pt;height:20.275715pt;mso-position-horizontal-relative:page;mso-position-vertical-relative:paragraph;z-index:-8130" coordorigin="10535,-123" coordsize="408,406">
            <v:group style="position:absolute;left:10779;top:-70;width:105;height:326" coordorigin="10779,-70" coordsize="105,326">
              <v:shape style="position:absolute;left:10779;top:-70;width:105;height:326" coordorigin="10779,-70" coordsize="105,326" path="m10875,-70l10822,-38,10801,18,10802,36,10802,59,10798,123,10779,194,10789,212,10800,229,10814,243,10829,256,10841,256,10848,252,10854,247,10841,231,10830,214,10804,139,10802,98,10804,77,10822,17,10855,-33,10884,-61,10881,-64,10878,-67,10875,-70e" filled="t" fillcolor="#3BBB9C" stroked="f">
                <v:path arrowok="t"/>
                <v:fill/>
              </v:shape>
            </v:group>
            <v:group style="position:absolute;left:10785;top:-103;width:52;height:53" coordorigin="10785,-103" coordsize="52,53">
              <v:shape style="position:absolute;left:10785;top:-103;width:52;height:53" coordorigin="10785,-103" coordsize="52,53" path="m10826,-103l10808,-94,10791,-84,10785,-70,10788,-60,10790,-50,10804,-65,10818,-80,10832,-93,10837,-98,10833,-100,10830,-101,10826,-103e" filled="t" fillcolor="#05B6C4" stroked="f">
                <v:path arrowok="t"/>
                <v:fill/>
              </v:shape>
            </v:group>
            <v:group style="position:absolute;left:10746;top:226;width:57;height:54" coordorigin="10746,226" coordsize="57,54">
              <v:shape style="position:absolute;left:10746;top:226;width:57;height:54" coordorigin="10746,226" coordsize="57,54" path="m10766,226l10759,234,10753,244,10746,253,10760,266,10776,278,10778,280,10786,278,10795,276,10803,273,10790,258,10778,242,10766,226e" filled="t" fillcolor="#05B6C4" stroked="f">
                <v:path arrowok="t"/>
                <v:fill/>
              </v:shape>
            </v:group>
            <v:group style="position:absolute;left:10897;top:34;width:45;height:145" coordorigin="10897,34" coordsize="45,145">
              <v:shape style="position:absolute;left:10897;top:34;width:45;height:145" coordorigin="10897,34" coordsize="45,145" path="m10936,34l10901,83,10897,129,10899,148,10905,164,10912,179,10922,163,10931,145,10936,125,10940,105,10942,84,10941,62,10938,43,10936,34e" filled="t" fillcolor="#8CC640" stroked="f">
                <v:path arrowok="t"/>
                <v:fill/>
              </v:shape>
            </v:group>
            <v:group style="position:absolute;left:10826;top:-25;width:91;height:247" coordorigin="10826,-25" coordsize="91,247">
              <v:shape style="position:absolute;left:10826;top:-25;width:91;height:247" coordorigin="10826,-25" coordsize="91,247" path="m10912,-25l10862,15,10832,67,10826,109,10827,131,10857,203,10885,222,10890,216,10895,210,10887,193,10880,174,10876,155,10873,135,10873,115,10874,97,10888,39,10907,2,10917,-17,10915,-21,10912,-25e" filled="t" fillcolor="#6CC071" stroked="f">
                <v:path arrowok="t"/>
                <v:fill/>
              </v:shape>
            </v:group>
            <v:group style="position:absolute;left:10536;top:-66;width:61;height:126" coordorigin="10536,-66" coordsize="61,126">
              <v:shape style="position:absolute;left:10536;top:-66;width:61;height:126" coordorigin="10536,-66" coordsize="61,126" path="m10597,-66l10561,-18,10539,39,10536,60,10550,47,10581,-5,10597,-66e" filled="t" fillcolor="#00BCE4" stroked="f">
                <v:path arrowok="t"/>
                <v:fill/>
              </v:shape>
            </v:group>
            <v:group style="position:absolute;left:10541;top:-96;width:98;height:231" coordorigin="10541,-96" coordsize="98,231">
              <v:shape style="position:absolute;left:10541;top:-96;width:98;height:231" coordorigin="10541,-96" coordsize="98,231" path="m10637,-96l10634,-94,10631,-92,10628,-90,10622,-66,10616,-43,10594,17,10557,82,10547,96,10541,120,10543,135,10561,123,10577,108,10613,55,10633,-5,10639,-65,10638,-83,10637,-96e" filled="t" fillcolor="#009DCC" stroked="f">
                <v:path arrowok="t"/>
                <v:fill/>
              </v:shape>
            </v:group>
            <v:group style="position:absolute;left:10667;top:-122;width:136;height:403" coordorigin="10667,-122" coordsize="136,403">
              <v:shape style="position:absolute;left:10667;top:-122;width:136;height:403" coordorigin="10667,-122" coordsize="136,403" path="m10757,-122l10759,-99,10761,-76,10762,-53,10763,-31,10763,-2,10756,78,10743,138,10713,210,10667,271,10686,277,10747,244,10784,178,10800,116,10803,70,10803,40,10796,-23,10777,-99,10761,-122,10757,-122e" filled="t" fillcolor="#00559F" stroked="f">
                <v:path arrowok="t"/>
                <v:fill/>
              </v:shape>
            </v:group>
            <v:group style="position:absolute;left:10607;top:-122;width:135;height:374" coordorigin="10607,-122" coordsize="135,374">
              <v:shape style="position:absolute;left:10607;top:-122;width:135;height:374" coordorigin="10607,-122" coordsize="135,374" path="m10724,-122l10720,-122,10716,-122,10712,-121,10712,-105,10712,-86,10707,-8,10696,55,10676,117,10647,174,10607,222,10609,237,10619,245,10630,252,10648,238,10692,191,10721,136,10737,76,10743,14,10742,-7,10736,-67,10728,-105,10724,-122e" filled="t" fillcolor="#0069A4" stroked="f">
                <v:path arrowok="t"/>
                <v:fill/>
              </v:shape>
            </v:group>
            <v:group style="position:absolute;left:10561;top:-114;width:126;height:315" coordorigin="10561,-114" coordsize="126,315">
              <v:shape style="position:absolute;left:10561;top:-114;width:126;height:315" coordorigin="10561,-114" coordsize="126,315" path="m10679,-114l10675,-113,10672,-112,10669,-111,10667,-90,10665,-70,10655,-8,10637,51,10611,106,10575,155,10561,170,10563,183,10568,192,10575,201,10592,189,10635,145,10664,91,10681,32,10687,-29,10687,-49,10686,-69,10683,-88,10680,-106,10679,-114e" filled="t" fillcolor="#0581B6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orpo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Human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esou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3302" w:space="362"/>
            <w:col w:w="3105" w:space="440"/>
            <w:col w:w="3311"/>
          </w:cols>
        </w:sectPr>
      </w:pPr>
      <w:rPr/>
    </w:p>
    <w:p>
      <w:pPr>
        <w:spacing w:before="0" w:after="0" w:line="793" w:lineRule="exact"/>
        <w:ind w:left="366" w:right="-20"/>
        <w:jc w:val="left"/>
        <w:tabs>
          <w:tab w:pos="7560" w:val="left"/>
        </w:tabs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70"/>
          <w:szCs w:val="70"/>
          <w:color w:val="FFFFFF"/>
          <w:spacing w:val="0"/>
          <w:w w:val="100"/>
          <w:position w:val="-1"/>
        </w:rPr>
        <w:t>#hrtecheu</w:t>
      </w:r>
      <w:r>
        <w:rPr>
          <w:rFonts w:ascii="Arial" w:hAnsi="Arial" w:cs="Arial" w:eastAsia="Arial"/>
          <w:sz w:val="70"/>
          <w:szCs w:val="70"/>
          <w:color w:val="FFFFFF"/>
          <w:spacing w:val="-3"/>
          <w:w w:val="100"/>
          <w:position w:val="-1"/>
        </w:rPr>
        <w:t>r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100"/>
          <w:position w:val="-1"/>
        </w:rPr>
        <w:t>ope</w:t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70"/>
          <w:szCs w:val="70"/>
          <w:color w:val="FFFFFF"/>
          <w:spacing w:val="0"/>
          <w:w w:val="100"/>
          <w:position w:val="-1"/>
        </w:rPr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7"/>
          <w:position w:val="3"/>
        </w:rPr>
        <w:t>SOCIAL</w:t>
      </w:r>
      <w:r>
        <w:rPr>
          <w:rFonts w:ascii="Arial" w:hAnsi="Arial" w:cs="Arial" w:eastAsia="Arial"/>
          <w:sz w:val="36"/>
          <w:szCs w:val="36"/>
          <w:color w:val="FFFFFF"/>
          <w:spacing w:val="-15"/>
          <w:w w:val="77"/>
          <w:position w:val="3"/>
        </w:rPr>
        <w:t> 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73"/>
          <w:position w:val="3"/>
        </w:rPr>
        <w:t>L</w:t>
      </w:r>
      <w:r>
        <w:rPr>
          <w:rFonts w:ascii="Arial" w:hAnsi="Arial" w:cs="Arial" w:eastAsia="Arial"/>
          <w:sz w:val="36"/>
          <w:szCs w:val="36"/>
          <w:color w:val="FFFFFF"/>
          <w:spacing w:val="-2"/>
          <w:w w:val="73"/>
          <w:position w:val="3"/>
        </w:rPr>
        <w:t>O</w:t>
      </w:r>
      <w:r>
        <w:rPr>
          <w:rFonts w:ascii="Arial" w:hAnsi="Arial" w:cs="Arial" w:eastAsia="Arial"/>
          <w:sz w:val="36"/>
          <w:szCs w:val="36"/>
          <w:color w:val="FFFFFF"/>
          <w:spacing w:val="0"/>
          <w:w w:val="69"/>
          <w:position w:val="3"/>
        </w:rPr>
        <w:t>VE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0" w:footer="0" w:top="860" w:bottom="280" w:left="1580" w:right="600"/>
          <w:headerReference w:type="default" r:id="rId534"/>
          <w:footerReference w:type="default" r:id="rId535"/>
          <w:pgSz w:w="11920" w:h="16840"/>
        </w:sectPr>
      </w:pPr>
      <w:rPr/>
    </w:p>
    <w:p>
      <w:pPr>
        <w:spacing w:before="63" w:after="0" w:line="189" w:lineRule="exact"/>
        <w:ind w:left="110"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-3"/>
          <w:w w:val="92"/>
          <w:position w:val="-1"/>
        </w:rPr>
        <w:t>@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2"/>
          <w:position w:val="-1"/>
        </w:rPr>
        <w:t>SF_EM</w:t>
      </w:r>
      <w:r>
        <w:rPr>
          <w:rFonts w:ascii="Arial" w:hAnsi="Arial" w:cs="Arial" w:eastAsia="Arial"/>
          <w:sz w:val="17"/>
          <w:szCs w:val="17"/>
          <w:color w:val="3C9CD7"/>
          <w:spacing w:val="3"/>
          <w:w w:val="92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2"/>
          <w:position w:val="-1"/>
        </w:rPr>
        <w:t>A</w:t>
      </w:r>
      <w:r>
        <w:rPr>
          <w:rFonts w:ascii="Arial" w:hAnsi="Arial" w:cs="Arial" w:eastAsia="Arial"/>
          <w:sz w:val="17"/>
          <w:szCs w:val="17"/>
          <w:color w:val="3C9CD7"/>
          <w:spacing w:val="5"/>
          <w:w w:val="9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  <w:position w:val="-1"/>
        </w:rPr>
        <w:t>17:58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spacing w:before="45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@Nietje70</w:t>
      </w:r>
      <w:r>
        <w:rPr>
          <w:rFonts w:ascii="Arial" w:hAnsi="Arial" w:cs="Arial" w:eastAsia="Arial"/>
          <w:sz w:val="17"/>
          <w:szCs w:val="17"/>
          <w:color w:val="3C9CD7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12:50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580" w:right="600"/>
          <w:cols w:num="2" w:equalWidth="0">
            <w:col w:w="2776" w:space="3117"/>
            <w:col w:w="3847"/>
          </w:cols>
        </w:sectPr>
      </w:pPr>
      <w:rPr/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580" w:right="600"/>
        </w:sectPr>
      </w:pPr>
      <w:rPr/>
    </w:p>
    <w:p>
      <w:pPr>
        <w:spacing w:before="64" w:after="0" w:line="240" w:lineRule="auto"/>
        <w:ind w:left="11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HR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0"/>
          <w:w w:val="10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ech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95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1"/>
        </w:rPr>
        <w:t>urope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is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finished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0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but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8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we’re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63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still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here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doing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demos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</w:rPr>
        <w:t>prospects!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!</w:t>
      </w:r>
      <w:r>
        <w:rPr>
          <w:rFonts w:ascii="Arial" w:hAnsi="Arial" w:cs="Arial" w:eastAsia="Arial"/>
          <w:sz w:val="17"/>
          <w:szCs w:val="17"/>
          <w:color w:val="3C9CD7"/>
          <w:spacing w:val="-7"/>
          <w:w w:val="100"/>
        </w:rPr>
        <w:t> </w:t>
      </w:r>
      <w:hyperlink r:id="rId536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2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11"/>
          </w:rPr>
          <w:t>/qm5</w:t>
        </w:r>
        <w:r>
          <w:rPr>
            <w:rFonts w:ascii="Arial" w:hAnsi="Arial" w:cs="Arial" w:eastAsia="Arial"/>
            <w:sz w:val="17"/>
            <w:szCs w:val="17"/>
            <w:color w:val="3C9CD7"/>
            <w:spacing w:val="4"/>
            <w:w w:val="111"/>
          </w:rPr>
          <w:t>r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2"/>
          </w:rPr>
          <w:t>vM</w:t>
        </w:r>
        <w:r>
          <w:rPr>
            <w:rFonts w:ascii="Arial" w:hAnsi="Arial" w:cs="Arial" w:eastAsia="Arial"/>
            <w:sz w:val="17"/>
            <w:szCs w:val="17"/>
            <w:color w:val="3C9CD7"/>
            <w:spacing w:val="-3"/>
            <w:w w:val="102"/>
          </w:rPr>
          <w:t>z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2"/>
          </w:rPr>
          <w:t>e6A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7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@hspirgi</w:t>
      </w:r>
      <w:r>
        <w:rPr>
          <w:rFonts w:ascii="Arial" w:hAnsi="Arial" w:cs="Arial" w:eastAsia="Arial"/>
          <w:sz w:val="17"/>
          <w:szCs w:val="17"/>
          <w:color w:val="3C9CD7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17:32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77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Amazing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3C9CD7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2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-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Thanks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hosting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onference!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View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9"/>
        </w:rPr>
        <w:t>@jason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99"/>
        </w:rPr>
        <w:t>a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8"/>
        </w:rPr>
        <w:t>erbook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session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hyperlink r:id="rId537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2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9"/>
          </w:rPr>
          <w:t>/1l5</w:t>
        </w:r>
        <w:r>
          <w:rPr>
            <w:rFonts w:ascii="Arial" w:hAnsi="Arial" w:cs="Arial" w:eastAsia="Arial"/>
            <w:sz w:val="17"/>
            <w:szCs w:val="17"/>
            <w:color w:val="3C9CD7"/>
            <w:spacing w:val="-3"/>
            <w:w w:val="109"/>
          </w:rPr>
          <w:t>V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8"/>
          </w:rPr>
          <w:t>Gz5n8z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68" w:after="0" w:line="240" w:lineRule="auto"/>
        <w:ind w:left="953" w:right="1386"/>
        <w:jc w:val="center"/>
        <w:tabs>
          <w:tab w:pos="1660" w:val="left"/>
          <w:tab w:pos="234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12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11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4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0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@mat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charney</w:t>
      </w:r>
      <w:r>
        <w:rPr>
          <w:rFonts w:ascii="Arial" w:hAnsi="Arial" w:cs="Arial" w:eastAsia="Arial"/>
          <w:sz w:val="17"/>
          <w:szCs w:val="17"/>
          <w:color w:val="3C9CD7"/>
          <w:spacing w:val="4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17:03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-5"/>
          <w:w w:val="99"/>
        </w:rPr>
        <w:t>@HRN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99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99"/>
        </w:rPr>
        <w:t>urop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9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9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Reall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wis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wa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3"/>
        </w:rPr>
        <w:t>at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260" w:lineRule="atLeast"/>
        <w:ind w:left="110" w:right="56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-5"/>
          <w:w w:val="10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15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3C9CD7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ook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17"/>
        </w:rPr>
        <w:t>prett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7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26"/>
          <w:w w:val="11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6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4"/>
        </w:rPr>
        <w:t>wesome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fro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th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22"/>
        </w:rPr>
        <w:t>twit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22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22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2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4"/>
          <w:w w:val="12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strea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(an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8"/>
        </w:rPr>
        <w:t>pics)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8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6"/>
        </w:rPr>
        <w:t>#jealous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Beautiful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location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onference.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hyperlink r:id="rId538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2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6"/>
            <w:w w:val="141"/>
          </w:rPr>
          <w:t>/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9"/>
          </w:rPr>
          <w:t>VjzTjGP0gp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@s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5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ephenodonn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11:33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full</w:t>
      </w:r>
      <w:r>
        <w:rPr>
          <w:rFonts w:ascii="Arial" w:hAnsi="Arial" w:cs="Arial" w:eastAsia="Arial"/>
          <w:sz w:val="17"/>
          <w:szCs w:val="17"/>
          <w:color w:val="4D4D4F"/>
          <w:spacing w:val="3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audience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here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at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hyperlink r:id="rId539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2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1"/>
          </w:rPr>
          <w:t>/PFvAi6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101"/>
          </w:rPr>
          <w:t>L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0"/>
          </w:rPr>
          <w:t>c9A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3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684" w:right="1562"/>
        <w:jc w:val="center"/>
        <w:tabs>
          <w:tab w:pos="1380" w:val="left"/>
          <w:tab w:pos="208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4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8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1" w:after="0" w:line="240" w:lineRule="auto"/>
        <w:ind w:left="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@adam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0"/>
        </w:rPr>
        <w:t>b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w6</w:t>
      </w:r>
      <w:r>
        <w:rPr>
          <w:rFonts w:ascii="Arial" w:hAnsi="Arial" w:cs="Arial" w:eastAsia="Arial"/>
          <w:sz w:val="17"/>
          <w:szCs w:val="17"/>
          <w:color w:val="3C9CD7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11:21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20" w:right="563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93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urop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ondo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audience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engage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sharin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vi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social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9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orking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thin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3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4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4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about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thing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changed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2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5"/>
        </w:rPr>
        <w:t>echeurope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8" w:after="0" w:line="240" w:lineRule="auto"/>
        <w:ind w:left="179" w:right="-20"/>
        <w:jc w:val="left"/>
        <w:tabs>
          <w:tab w:pos="860" w:val="left"/>
          <w:tab w:pos="154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6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17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55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@Rita</w:t>
      </w:r>
      <w:r>
        <w:rPr>
          <w:rFonts w:ascii="Arial" w:hAnsi="Arial" w:cs="Arial" w:eastAsia="Arial"/>
          <w:sz w:val="17"/>
          <w:szCs w:val="17"/>
          <w:color w:val="3C9CD7"/>
          <w:spacing w:val="4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Jackson</w:t>
      </w:r>
      <w:r>
        <w:rPr>
          <w:rFonts w:ascii="Arial" w:hAnsi="Arial" w:cs="Arial" w:eastAsia="Arial"/>
          <w:sz w:val="17"/>
          <w:szCs w:val="17"/>
          <w:color w:val="3C9CD7"/>
          <w:spacing w:val="-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11:21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580" w:right="600"/>
          <w:cols w:num="2" w:equalWidth="0">
            <w:col w:w="3921" w:space="1972"/>
            <w:col w:w="3847"/>
          </w:cols>
        </w:sectPr>
      </w:pPr>
      <w:rPr/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580" w:right="600"/>
        </w:sectPr>
      </w:pPr>
      <w:rPr/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000015pt;width:595.275pt;height:841.89pt;mso-position-horizontal-relative:page;mso-position-vertical-relative:page;z-index:-8129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2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left="1566" w:right="-20"/>
                    <w:jc w:val="left"/>
                    <w:tabs>
                      <w:tab w:pos="8600" w:val="left"/>
                    </w:tabs>
                    <w:rPr>
                      <w:rFonts w:ascii="Arial" w:hAnsi="Arial" w:cs="Arial" w:eastAsia="Arial"/>
                      <w:sz w:val="14"/>
                      <w:szCs w:val="14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HR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11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EU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4"/>
                      <w:w w:val="72"/>
                      <w:position w:val="-4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72"/>
                      <w:position w:val="-4"/>
                    </w:rPr>
                    <w:t>OPE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-3"/>
                      <w:w w:val="72"/>
                      <w:position w:val="-4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84"/>
                      <w:position w:val="-4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  <w:tab/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3C9CD7"/>
                      <w:spacing w:val="0"/>
                      <w:w w:val="100"/>
                      <w:position w:val="-4"/>
                    </w:rPr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london.hrtecheu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84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ope.com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16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|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2"/>
                      <w:w w:val="84"/>
                      <w:position w:val="0"/>
                    </w:rPr>
                    <w:t> 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#hrtecheu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-1"/>
                      <w:w w:val="100"/>
                      <w:position w:val="0"/>
                    </w:rPr>
                    <w:t>r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808285"/>
                      <w:spacing w:val="0"/>
                      <w:w w:val="100"/>
                      <w:position w:val="0"/>
                    </w:rPr>
                    <w:t>ope</w:t>
                  </w:r>
                  <w:r>
                    <w:rPr>
                      <w:rFonts w:ascii="Arial" w:hAnsi="Arial" w:cs="Arial" w:eastAsia="Arial"/>
                      <w:sz w:val="14"/>
                      <w:szCs w:val="14"/>
                      <w:color w:val="000000"/>
                      <w:spacing w:val="0"/>
                      <w:w w:val="100"/>
                      <w:position w:val="0"/>
                    </w:rPr>
                  </w:r>
                </w:p>
                <w:p>
                  <w:pPr>
                    <w:spacing w:before="8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24-25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33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MA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4"/>
                      <w:w w:val="78"/>
                    </w:rPr>
                    <w:t>R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8"/>
                    </w:rPr>
                    <w:t>CH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-5"/>
                      <w:w w:val="78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83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3" w:after="0" w:line="240" w:lineRule="auto"/>
                    <w:ind w:left="1566" w:right="-20"/>
                    <w:jc w:val="left"/>
                    <w:rPr>
                      <w:rFonts w:ascii="Arial" w:hAnsi="Arial" w:cs="Arial" w:eastAsia="Arial"/>
                      <w:sz w:val="18"/>
                      <w:szCs w:val="18"/>
                    </w:rPr>
                  </w:pPr>
                  <w:rPr/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LONDON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18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4D4D4F"/>
                      <w:spacing w:val="0"/>
                      <w:w w:val="72"/>
                    </w:rPr>
                    <w:t>EXCEL</w:t>
                  </w:r>
                  <w:r>
                    <w:rPr>
                      <w:rFonts w:ascii="Arial" w:hAnsi="Arial" w:cs="Arial" w:eastAsia="Arial"/>
                      <w:sz w:val="18"/>
                      <w:szCs w:val="18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3" w:after="0" w:line="110" w:lineRule="exact"/>
                    <w:jc w:val="left"/>
                    <w:rPr>
                      <w:sz w:val="11"/>
                      <w:szCs w:val="11"/>
                    </w:rPr>
                  </w:pPr>
                  <w:rPr/>
                  <w:r>
                    <w:rPr>
                      <w:sz w:val="11"/>
                      <w:szCs w:val="11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194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89"/>
                    </w:rPr>
                    <w:t>22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0.028015pt;margin-top:202.854828pt;width:237.24pt;height:86.491184pt;mso-position-horizontal-relative:page;mso-position-vertical-relative:page;z-index:-8128" type="#_x0000_t202" filled="f" stroked="f">
            <v:textbox inset="0,0,0,0">
              <w:txbxContent>
                <w:p>
                  <w:pPr>
                    <w:spacing w:before="0" w:after="0" w:line="181" w:lineRule="exact"/>
                    <w:ind w:left="851" w:right="-20"/>
                    <w:jc w:val="left"/>
                    <w:tabs>
                      <w:tab w:pos="1560" w:val="left"/>
                      <w:tab w:pos="2220" w:val="left"/>
                    </w:tabs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11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5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4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3"/>
                    </w:rPr>
                    <w:t>1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8.929001pt;margin-top:217.405823pt;width:237.24pt;height:112.069184pt;mso-position-horizontal-relative:page;mso-position-vertical-relative:page;z-index:-8127" type="#_x0000_t202" filled="f" stroked="f">
            <v:textbox inset="0,0,0,0">
              <w:txbxContent>
                <w:p>
                  <w:pPr>
                    <w:spacing w:before="0" w:after="0" w:line="181" w:lineRule="exact"/>
                    <w:ind w:left="727" w:right="-20"/>
                    <w:jc w:val="left"/>
                    <w:tabs>
                      <w:tab w:pos="1440" w:val="left"/>
                      <w:tab w:pos="2120" w:val="left"/>
                    </w:tabs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25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12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3"/>
                    </w:rPr>
                    <w:t>33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8.929001pt;margin-top:381.232819pt;width:237.24pt;height:98.759184pt;mso-position-horizontal-relative:page;mso-position-vertical-relative:page;z-index:-8126" type="#_x0000_t202" filled="f" stroked="f">
            <v:textbox inset="0,0,0,0">
              <w:txbxContent>
                <w:p>
                  <w:pPr>
                    <w:spacing w:before="0" w:after="0" w:line="181" w:lineRule="exact"/>
                    <w:ind w:left="727" w:right="-20"/>
                    <w:jc w:val="left"/>
                    <w:tabs>
                      <w:tab w:pos="1460" w:val="left"/>
                      <w:tab w:pos="2120" w:val="left"/>
                    </w:tabs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2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4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8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4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3"/>
                    </w:rPr>
                    <w:t>4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0.205002pt;margin-top:531.747803pt;width:235.8pt;height:86.512184pt;mso-position-horizontal-relative:page;mso-position-vertical-relative:page;z-index:-8125" type="#_x0000_t202" filled="f" stroked="f">
            <v:textbox inset="0,0,0,0">
              <w:txbxContent>
                <w:p>
                  <w:pPr>
                    <w:spacing w:before="0" w:after="0" w:line="181" w:lineRule="exact"/>
                    <w:ind w:left="702" w:right="-20"/>
                    <w:jc w:val="left"/>
                    <w:tabs>
                      <w:tab w:pos="1420" w:val="left"/>
                      <w:tab w:pos="2080" w:val="left"/>
                    </w:tabs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49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55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3"/>
                    </w:rPr>
                    <w:t>14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9.209pt;margin-top:679.878845pt;width:236.88pt;height:97.999184pt;mso-position-horizontal-relative:page;mso-position-vertical-relative:page;z-index:-8124" type="#_x0000_t202" filled="f" stroked="f">
            <v:textbox inset="0,0,0,0">
              <w:txbxContent>
                <w:p>
                  <w:pPr>
                    <w:spacing w:before="0" w:after="0" w:line="181" w:lineRule="exact"/>
                    <w:ind w:left="724" w:right="-20"/>
                    <w:jc w:val="left"/>
                    <w:tabs>
                      <w:tab w:pos="1420" w:val="left"/>
                      <w:tab w:pos="2100" w:val="left"/>
                    </w:tabs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8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4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>12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-42"/>
                      <w:w w:val="100"/>
                    </w:rPr>
                    <w:t> 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A7A9AC"/>
                      <w:spacing w:val="0"/>
                      <w:w w:val="103"/>
                    </w:rPr>
                    <w:t>5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0pt;margin-top:.000015pt;width:595.275pt;height:841.89pt;mso-position-horizontal-relative:page;mso-position-vertical-relative:page;z-index:-8123" coordorigin="0,0" coordsize="11906,16838">
            <v:shape style="position:absolute;left:680;top:850;width:718;height:448" type="#_x0000_t75">
              <v:imagedata r:id="rId540" o:title=""/>
            </v:shape>
            <v:shape style="position:absolute;left:690;top:861;width:699;height:613" type="#_x0000_t75">
              <v:imagedata r:id="rId541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  <v:shape style="position:absolute;left:0;top:0;width:4040;height:3255" type="#_x0000_t75">
                <v:imagedata r:id="rId542" o:title=""/>
              </v:shape>
              <v:shape style="position:absolute;left:4011;top:0;width:750;height:438" type="#_x0000_t75">
                <v:imagedata r:id="rId543" o:title=""/>
              </v:shape>
              <v:shape style="position:absolute;left:4011;top:409;width:434;height:1828" type="#_x0000_t75">
                <v:imagedata r:id="rId544" o:title=""/>
              </v:shape>
              <v:shape style="position:absolute;left:0;top:3226;width:2629;height:1611" type="#_x0000_t75">
                <v:imagedata r:id="rId545" o:title=""/>
              </v:shape>
              <v:shape style="position:absolute;left:2636;top:5162;width:721;height:748" type="#_x0000_t75">
                <v:imagedata r:id="rId546" o:title=""/>
              </v:shape>
              <v:shape style="position:absolute;left:1223;top:5342;width:1442;height:717" type="#_x0000_t75">
                <v:imagedata r:id="rId547" o:title=""/>
              </v:shape>
              <v:shape style="position:absolute;left:3329;top:5834;width:8577;height:950" type="#_x0000_t75">
                <v:imagedata r:id="rId548" o:title=""/>
              </v:shape>
              <v:shape style="position:absolute;left:4058;top:6755;width:7847;height:731" type="#_x0000_t75">
                <v:imagedata r:id="rId549" o:title=""/>
              </v:shape>
              <v:shape style="position:absolute;left:5436;top:7047;width:6469;height:439" type="#_x0000_t75">
                <v:imagedata r:id="rId550" o:title=""/>
              </v:shape>
              <v:shape style="position:absolute;left:4037;top:7457;width:347;height:526" type="#_x0000_t75">
                <v:imagedata r:id="rId551" o:title=""/>
              </v:shape>
              <v:shape style="position:absolute;left:11778;top:8169;width:127;height:611" type="#_x0000_t75">
                <v:imagedata r:id="rId552" o:title=""/>
              </v:shape>
              <v:shape style="position:absolute;left:0;top:8551;width:1280;height:1474" type="#_x0000_t75">
                <v:imagedata r:id="rId553" o:title=""/>
              </v:shape>
              <v:shape style="position:absolute;left:1252;top:9717;width:565;height:309" type="#_x0000_t75">
                <v:imagedata r:id="rId554" o:title=""/>
              </v:shape>
              <v:shape style="position:absolute;left:0;top:4818;width:4159;height:3733" type="#_x0000_t75">
                <v:imagedata r:id="rId555" o:title=""/>
              </v:shape>
              <v:shape style="position:absolute;left:1407;top:5663;width:2159;height:396" type="#_x0000_t75">
                <v:imagedata r:id="rId556" o:title=""/>
              </v:shape>
              <v:shape style="position:absolute;left:5278;top:10793;width:829;height:924" type="#_x0000_t75">
                <v:imagedata r:id="rId557" o:title=""/>
              </v:shape>
              <v:shape style="position:absolute;left:6079;top:11546;width:2106;height:529" type="#_x0000_t75">
                <v:imagedata r:id="rId558" o:title=""/>
              </v:shape>
              <v:shape style="position:absolute;left:5396;top:11688;width:712;height:943" type="#_x0000_t75">
                <v:imagedata r:id="rId559" o:title=""/>
              </v:shape>
              <v:shape style="position:absolute;left:8156;top:11868;width:3750;height:68" type="#_x0000_t75">
                <v:imagedata r:id="rId560" o:title=""/>
              </v:shape>
              <v:shape style="position:absolute;left:0;top:15491;width:598;height:1347" type="#_x0000_t75">
                <v:imagedata r:id="rId561" o:title=""/>
              </v:shape>
              <v:shape style="position:absolute;left:1716;top:16149;width:949;height:231" type="#_x0000_t75">
                <v:imagedata r:id="rId562" o:title=""/>
              </v:shape>
              <v:shape style="position:absolute;left:6079;top:16207;width:1553;height:631" type="#_x0000_t75">
                <v:imagedata r:id="rId563" o:title=""/>
              </v:shape>
              <v:shape style="position:absolute;left:0;top:10026;width:5581;height:6355" type="#_x0000_t75">
                <v:imagedata r:id="rId564" o:title=""/>
              </v:shape>
              <v:shape style="position:absolute;left:3089;top:10412;width:2487;height:1208" type="#_x0000_t75">
                <v:imagedata r:id="rId565" o:title=""/>
              </v:shape>
              <v:shape style="position:absolute;left:5039;top:11936;width:6867;height:4902" type="#_x0000_t75">
                <v:imagedata r:id="rId566" o:title=""/>
              </v:shape>
              <v:shape style="position:absolute;left:8338;top:409;width:1222;height:1100" type="#_x0000_t75">
                <v:imagedata r:id="rId567" o:title=""/>
              </v:shape>
              <v:shape style="position:absolute;left:9531;top:409;width:2375;height:540" type="#_x0000_t75">
                <v:imagedata r:id="rId568" o:title=""/>
              </v:shape>
              <v:shape style="position:absolute;left:2326;top:0;width:9580;height:6031" type="#_x0000_t75">
                <v:imagedata r:id="rId569" o:title=""/>
              </v:shape>
              <v:shape style="position:absolute;left:7692;top:10205;width:4213;height:1728" type="#_x0000_t75">
                <v:imagedata r:id="rId570" o:title=""/>
              </v:shape>
              <v:shape style="position:absolute;left:9680;top:8742;width:2226;height:1960" type="#_x0000_t75">
                <v:imagedata r:id="rId571" o:title=""/>
              </v:shape>
              <v:shape style="position:absolute;left:9924;top:7327;width:1891;height:1758" type="#_x0000_t75">
                <v:imagedata r:id="rId572" o:title=""/>
              </v:shape>
              <v:shape style="position:absolute;left:4069;top:7047;width:7238;height:936" type="#_x0000_t75">
                <v:imagedata r:id="rId573" o:title=""/>
              </v:shape>
              <v:shape style="position:absolute;left:5399;top:10001;width:2312;height:1760" type="#_x0000_t75">
                <v:imagedata r:id="rId574" o:title=""/>
              </v:shape>
              <v:shape style="position:absolute;left:6842;top:9643;width:976;height:364" type="#_x0000_t75">
                <v:imagedata r:id="rId575" o:title=""/>
              </v:shape>
              <v:shape style="position:absolute;left:9382;top:8121;width:2378;height:2581" type="#_x0000_t75">
                <v:imagedata r:id="rId576" o:title=""/>
              </v:shape>
              <v:shape style="position:absolute;left:11315;top:8780;width:493;height:306" type="#_x0000_t75">
                <v:imagedata r:id="rId577" o:title=""/>
              </v:shape>
              <v:shape style="position:absolute;left:7394;top:9902;width:942;height:1621" type="#_x0000_t75">
                <v:imagedata r:id="rId578" o:title=""/>
              </v:shape>
              <v:shape style="position:absolute;left:5345;top:7327;width:5426;height:2680" type="#_x0000_t75">
                <v:imagedata r:id="rId579" o:title=""/>
              </v:shape>
              <v:shape style="position:absolute;left:7805;top:9643;width:408;height:259" type="#_x0000_t75">
                <v:imagedata r:id="rId580" o:title=""/>
              </v:shape>
              <v:shape style="position:absolute;left:8361;top:10205;width:1552;height:474" type="#_x0000_t75">
                <v:imagedata r:id="rId581" o:title=""/>
              </v:shape>
              <v:shape style="position:absolute;left:7818;top:7681;width:3180;height:2949" type="#_x0000_t75">
                <v:imagedata r:id="rId582" o:title=""/>
              </v:shape>
              <v:shape style="position:absolute;left:3650;top:9988;width:1748;height:809" type="#_x0000_t75">
                <v:imagedata r:id="rId583" o:title=""/>
              </v:shape>
              <v:shape style="position:absolute;left:877;top:7983;width:4497;height:2043" type="#_x0000_t75">
                <v:imagedata r:id="rId584" o:title=""/>
              </v:shape>
              <v:shape style="position:absolute;left:977;top:7962;width:3060;height:590" type="#_x0000_t75">
                <v:imagedata r:id="rId585" o:title=""/>
              </v:shape>
              <v:shape style="position:absolute;left:1817;top:9988;width:3126;height:1632" type="#_x0000_t75">
                <v:imagedata r:id="rId586" o:title=""/>
              </v:shape>
              <v:shape style="position:absolute;left:4251;top:10412;width:1027;height:386" type="#_x0000_t75">
                <v:imagedata r:id="rId587" o:title=""/>
              </v:shape>
              <v:shape style="position:absolute;left:4012;top:7983;width:2694;height:2810" type="#_x0000_t75">
                <v:imagedata r:id="rId588" o:title=""/>
              </v:shape>
              <v:shape style="position:absolute;left:5276;top:7983;width:1655;height:2018" type="#_x0000_t75">
                <v:imagedata r:id="rId589" o:title=""/>
              </v:shape>
            </v:group>
            <v:group style="position:absolute;left:593;top:2969;width:4516;height:1689" coordorigin="593,2969" coordsize="4516,1689">
              <v:shape style="position:absolute;left:593;top:2969;width:4516;height:1689" coordorigin="593,2969" coordsize="4516,1689" path="m706,2969l641,2971,594,3017,593,3082,593,4545,594,4610,640,4656,4995,4658,5032,4658,5094,4644,5108,4582,5109,4545,5109,3082,5107,3017,5061,2971,706,2969e" filled="t" fillcolor="#FFFFFF" stroked="f">
                <v:path arrowok="t"/>
                <v:fill/>
              </v:shape>
            </v:group>
            <v:group style="position:absolute;left:593;top:2969;width:4516;height:1689" coordorigin="593,2969" coordsize="4516,1689">
              <v:shape style="position:absolute;left:593;top:2969;width:4516;height:1689" coordorigin="593,2969" coordsize="4516,1689" path="m706,2969l641,2971,594,3017,593,3082,593,4545,593,4582,607,4644,668,4658,4995,4658,5032,4658,5094,4644,5108,4582,5109,3082,5108,3045,5094,2983,5033,2969,706,2969xe" filled="f" stroked="t" strokeweight=".25pt" strokecolor="#939598">
                <v:path arrowok="t"/>
              </v:shape>
            </v:group>
            <v:group style="position:absolute;left:789;top:3160;width:768;height:798" coordorigin="789,3160" coordsize="768,798">
              <v:shape style="position:absolute;left:789;top:3160;width:768;height:798" coordorigin="789,3160" coordsize="768,798" path="m880,3160l819,3163,789,3233,789,3885,810,3953,1465,3958,1502,3958,1556,3916,1557,3885,1557,3233,1535,3165,880,3160e" filled="t" fillcolor="#FFFFFF" stroked="f">
                <v:path arrowok="t"/>
                <v:fill/>
              </v:shape>
              <v:shape style="position:absolute;left:789;top:3160;width:768;height:798" type="#_x0000_t75">
                <v:imagedata r:id="rId590" o:title=""/>
              </v:shape>
            </v:group>
            <v:group style="position:absolute;left:789;top:3160;width:768;height:798" coordorigin="789,3160" coordsize="768,798">
              <v:shape style="position:absolute;left:789;top:3160;width:768;height:798" coordorigin="789,3160" coordsize="768,798" path="m880,3160l819,3163,789,3233,789,3867,789,3903,831,3957,1465,3958,1502,3958,1556,3916,1557,3252,1557,3215,1515,3161,880,3160xe" filled="f" stroked="t" strokeweight=".202pt" strokecolor="#4D4D4F">
                <v:path arrowok="t"/>
              </v:shape>
            </v:group>
            <v:group style="position:absolute;left:1721;top:3399;width:2650;height:2" coordorigin="1721,3399" coordsize="2650,2">
              <v:shape style="position:absolute;left:1721;top:3399;width:2650;height:2" coordorigin="1721,3399" coordsize="2650,0" path="m1721,3399l4372,3399e" filled="f" stroked="t" strokeweight=".25pt" strokecolor="#939598">
                <v:path arrowok="t"/>
              </v:shape>
              <v:shape style="position:absolute;left:1690;top:4338;width:181;height:181" type="#_x0000_t75">
                <v:imagedata r:id="rId591" o:title=""/>
              </v:shape>
              <v:shape style="position:absolute;left:2423;top:4338;width:181;height:181" type="#_x0000_t75">
                <v:imagedata r:id="rId592" o:title=""/>
              </v:shape>
              <v:shape style="position:absolute;left:3107;top:4338;width:181;height:181" type="#_x0000_t75">
                <v:imagedata r:id="rId593" o:title=""/>
              </v:shape>
            </v:group>
            <v:group style="position:absolute;left:6336;top:2951;width:4516;height:1467" coordorigin="6336,2951" coordsize="4516,1467">
              <v:shape style="position:absolute;left:6336;top:2951;width:4516;height:1467" coordorigin="6336,2951" coordsize="4516,1467" path="m6449,2951l6384,2952,6338,2998,6336,3063,6336,4305,6338,4370,6384,4416,10739,4418,10776,4418,10838,4404,10852,4342,10852,4305,10852,3063,10850,2998,10805,2952,6449,2951e" filled="t" fillcolor="#FFFFFF" stroked="f">
                <v:path arrowok="t"/>
                <v:fill/>
              </v:shape>
            </v:group>
            <v:group style="position:absolute;left:6336;top:2951;width:4516;height:1467" coordorigin="6336,2951" coordsize="4516,1467">
              <v:shape style="position:absolute;left:6336;top:2951;width:4516;height:1467" coordorigin="6336,2951" coordsize="4516,1467" path="m6449,2951l6384,2952,6338,2998,6336,3063,6336,4305,6336,4342,6350,4404,6412,4418,10739,4418,10776,4418,10838,4404,10852,4342,10852,3064,10852,3027,10838,2965,10777,2951,6449,2951xe" filled="f" stroked="t" strokeweight=".25pt" strokecolor="#939598">
                <v:path arrowok="t"/>
              </v:shape>
            </v:group>
            <v:group style="position:absolute;left:6528;top:3135;width:772;height:793" coordorigin="6528,3135" coordsize="772,793">
              <v:shape style="position:absolute;left:6528;top:3135;width:772;height:793" coordorigin="6528,3135" coordsize="772,793" path="m6642,3135l6576,3137,6530,3182,6528,3247,6528,3815,6530,3880,6576,3926,7187,3928,7224,3927,7286,3914,7300,3852,7300,3815,7300,3247,7298,3183,7252,3137,6642,3135e" filled="t" fillcolor="#FFFFFF" stroked="f">
                <v:path arrowok="t"/>
                <v:fill/>
              </v:shape>
              <v:shape style="position:absolute;left:6528;top:3135;width:772;height:793" type="#_x0000_t75">
                <v:imagedata r:id="rId594" o:title=""/>
              </v:shape>
            </v:group>
            <v:group style="position:absolute;left:6528;top:3135;width:772;height:793" coordorigin="6528,3135" coordsize="772,793">
              <v:shape style="position:absolute;left:6528;top:3135;width:772;height:793" coordorigin="6528,3135" coordsize="772,793" path="m6642,3135l6576,3137,6530,3182,6528,3247,6528,3814,6529,3852,6542,3913,6604,3927,7187,3928,7224,3928,7286,3914,7300,3852,7300,3248,7300,3211,7286,3149,7225,3135,6642,3135xe" filled="f" stroked="t" strokeweight=".25pt" strokecolor="#4D4D4F">
                <v:path arrowok="t"/>
              </v:shape>
            </v:group>
            <v:group style="position:absolute;left:7473;top:3380;width:2602;height:2" coordorigin="7473,3380" coordsize="2602,2">
              <v:shape style="position:absolute;left:7473;top:3380;width:2602;height:2" coordorigin="7473,3380" coordsize="2602,0" path="m7473,3380l10075,3380e" filled="f" stroked="t" strokeweight=".25pt" strokecolor="#939598">
                <v:path arrowok="t"/>
              </v:shape>
              <v:shape style="position:absolute;left:7436;top:4047;width:181;height:181" type="#_x0000_t75">
                <v:imagedata r:id="rId595" o:title=""/>
              </v:shape>
              <v:shape style="position:absolute;left:8170;top:4047;width:181;height:181" type="#_x0000_t75">
                <v:imagedata r:id="rId596" o:title=""/>
              </v:shape>
              <v:shape style="position:absolute;left:8853;top:4047;width:181;height:181" type="#_x0000_t75">
                <v:imagedata r:id="rId597" o:title=""/>
              </v:shape>
            </v:group>
            <v:group style="position:absolute;left:6801;top:4081;width:4745;height:1706" coordorigin="6801,4081" coordsize="4745,1706">
              <v:shape style="position:absolute;left:6801;top:4081;width:4745;height:1706" coordorigin="6801,4081" coordsize="4745,1706" path="m6801,4081l11545,4081,11545,5787,6801,5787,6801,4081e" filled="t" fillcolor="#000000" stroked="f">
                <v:path arrowok="t"/>
                <v:fill/>
              </v:shape>
            </v:group>
            <v:group style="position:absolute;left:6875;top:4151;width:4516;height:1481" coordorigin="6875,4151" coordsize="4516,1481">
              <v:shape style="position:absolute;left:6875;top:4151;width:4516;height:1481" coordorigin="6875,4151" coordsize="4516,1481" path="m6988,4151l6923,4152,6876,4198,6875,4263,6875,5519,6876,5584,6922,5630,11277,5632,11314,5632,11376,5618,11390,5556,11391,5519,11390,4263,11389,4198,11343,4152,6988,4151e" filled="t" fillcolor="#FFFFFF" stroked="f">
                <v:path arrowok="t"/>
                <v:fill/>
              </v:shape>
            </v:group>
            <v:group style="position:absolute;left:6875;top:4151;width:4516;height:1481" coordorigin="6875,4151" coordsize="4516,1481">
              <v:shape style="position:absolute;left:6875;top:4151;width:4516;height:1481" coordorigin="6875,4151" coordsize="4516,1481" path="m6988,4151l6923,4152,6876,4198,6875,4263,6875,5518,6875,5556,6889,5617,6950,5631,11277,5632,11314,5632,11376,5618,11390,5556,11391,4264,11390,4227,11376,4165,11315,4151,6988,4151xe" filled="f" stroked="t" strokeweight=".25pt" strokecolor="#939598">
                <v:path arrowok="t"/>
              </v:shape>
            </v:group>
            <v:group style="position:absolute;left:7053;top:4330;width:786;height:816" coordorigin="7053,4330" coordsize="786,816">
              <v:shape style="position:absolute;left:7053;top:4330;width:786;height:816" coordorigin="7053,4330" coordsize="786,816" path="m7140,4330l7080,4333,7053,4412,7053,5065,7064,5135,7135,5146,7753,5146,7813,5143,7839,5065,7839,4412,7829,4341,7757,4330,7140,4330e" filled="t" fillcolor="#FFFFFF" stroked="f">
                <v:path arrowok="t"/>
                <v:fill/>
              </v:shape>
              <v:shape style="position:absolute;left:7053;top:4330;width:786;height:816" type="#_x0000_t75">
                <v:imagedata r:id="rId598" o:title=""/>
              </v:shape>
            </v:group>
            <v:group style="position:absolute;left:7053;top:4330;width:786;height:816" coordorigin="7053,4330" coordsize="786,816">
              <v:shape style="position:absolute;left:7053;top:4330;width:786;height:816" coordorigin="7053,4330" coordsize="786,816" path="m7140,4330l7080,4333,7053,4412,7053,5060,7054,5096,7101,5146,7752,5146,7788,5146,7839,5099,7839,4416,7839,4381,7792,4330,7140,4330xe" filled="f" stroked="t" strokeweight=".191pt" strokecolor="#4D4D4F">
                <v:path arrowok="t"/>
              </v:shape>
            </v:group>
            <v:group style="position:absolute;left:8032;top:4589;width:3035;height:2" coordorigin="8032,4589" coordsize="3035,2">
              <v:shape style="position:absolute;left:8032;top:4589;width:3035;height:2" coordorigin="8032,4589" coordsize="3035,0" path="m8032,4589l11067,4589e" filled="f" stroked="t" strokeweight=".25pt" strokecolor="#3C9CD7">
                <v:path arrowok="t"/>
              </v:shape>
              <v:shape style="position:absolute;left:7975;top:5275;width:181;height:181" type="#_x0000_t75">
                <v:imagedata r:id="rId599" o:title=""/>
              </v:shape>
              <v:shape style="position:absolute;left:8708;top:5275;width:181;height:181" type="#_x0000_t75">
                <v:imagedata r:id="rId600" o:title=""/>
              </v:shape>
              <v:shape style="position:absolute;left:9392;top:5275;width:181;height:181" type="#_x0000_t75">
                <v:imagedata r:id="rId601" o:title=""/>
              </v:shape>
            </v:group>
            <v:group style="position:absolute;left:6336;top:5398;width:4516;height:1970" coordorigin="6336,5398" coordsize="4516,1970">
              <v:shape style="position:absolute;left:6336;top:5398;width:4516;height:1970" coordorigin="6336,5398" coordsize="4516,1970" path="m6449,5398l6384,5400,6338,5446,6336,5511,6336,7255,6338,7320,6384,7366,10739,7368,10776,7368,10838,7354,10852,7292,10852,7255,10852,5511,10850,5446,10805,5400,6449,5398e" filled="t" fillcolor="#FFFFFF" stroked="f">
                <v:path arrowok="t"/>
                <v:fill/>
              </v:shape>
            </v:group>
            <v:group style="position:absolute;left:6336;top:5398;width:4516;height:1970" coordorigin="6336,5398" coordsize="4516,1970">
              <v:shape style="position:absolute;left:6336;top:5398;width:4516;height:1970" coordorigin="6336,5398" coordsize="4516,1970" path="m6449,5398l6384,5400,6338,5446,6336,5511,6336,7255,6336,7292,6350,7354,6412,7368,10739,7368,10776,7368,10838,7354,10852,7292,10852,5512,10852,5474,10838,5412,10777,5398,6449,5398xe" filled="f" stroked="t" strokeweight=".25pt" strokecolor="#939598">
                <v:path arrowok="t"/>
              </v:shape>
            </v:group>
            <v:group style="position:absolute;left:6515;top:5555;width:785;height:816" coordorigin="6515,5555" coordsize="785,816">
              <v:shape style="position:absolute;left:6515;top:5555;width:785;height:816" coordorigin="6515,5555" coordsize="785,816" path="m6609,5555l6547,5557,6515,5624,6515,6277,6515,6313,6556,6369,7207,6371,7243,6370,7299,6330,7300,5648,7300,5612,7260,5556,6609,5555e" filled="t" fillcolor="#FFFFFF" stroked="f">
                <v:path arrowok="t"/>
                <v:fill/>
              </v:shape>
              <v:shape style="position:absolute;left:6515;top:5555;width:785;height:816" type="#_x0000_t75">
                <v:imagedata r:id="rId602" o:title=""/>
              </v:shape>
            </v:group>
            <v:group style="position:absolute;left:6515;top:5555;width:785;height:816" coordorigin="6515,5555" coordsize="785,816">
              <v:shape style="position:absolute;left:6515;top:5555;width:785;height:816" coordorigin="6515,5555" coordsize="785,816" path="m6609,5555l6547,5557,6515,5624,6515,6277,6515,6313,6556,6369,7207,6371,7243,6370,7299,6330,7300,5648,7300,5612,7260,5556,6609,5555xe" filled="f" stroked="t" strokeweight=".206pt" strokecolor="#4D4D4F">
                <v:path arrowok="t"/>
              </v:shape>
            </v:group>
            <v:group style="position:absolute;left:7493;top:5828;width:2638;height:2" coordorigin="7493,5828" coordsize="2638,2">
              <v:shape style="position:absolute;left:7493;top:5828;width:2638;height:2" coordorigin="7493,5828" coordsize="2638,0" path="m7493,5828l10132,5828e" filled="f" stroked="t" strokeweight=".25pt" strokecolor="#939598">
                <v:path arrowok="t"/>
              </v:shape>
              <v:shape style="position:absolute;left:7436;top:7028;width:181;height:181" type="#_x0000_t75">
                <v:imagedata r:id="rId603" o:title=""/>
              </v:shape>
              <v:shape style="position:absolute;left:8170;top:7028;width:181;height:181" type="#_x0000_t75">
                <v:imagedata r:id="rId604" o:title=""/>
              </v:shape>
              <v:shape style="position:absolute;left:8853;top:7028;width:181;height:181" type="#_x0000_t75">
                <v:imagedata r:id="rId605" o:title=""/>
              </v:shape>
            </v:group>
            <v:group style="position:absolute;left:1179;top:4401;width:4745;height:2189" coordorigin="1179,4401" coordsize="4745,2189">
              <v:shape style="position:absolute;left:1179;top:4401;width:4745;height:2189" coordorigin="1179,4401" coordsize="4745,2189" path="m1179,4401l5923,4401,5923,6590,1179,6590,1179,4401e" filled="t" fillcolor="#000000" stroked="f">
                <v:path arrowok="t"/>
                <v:fill/>
              </v:shape>
            </v:group>
            <v:group style="position:absolute;left:1253;top:4471;width:4516;height:1970" coordorigin="1253,4471" coordsize="4516,1970">
              <v:shape style="position:absolute;left:1253;top:4471;width:4516;height:1970" coordorigin="1253,4471" coordsize="4516,1970" path="m1366,4471l1301,4472,1254,4518,1253,4583,1253,6328,1254,6393,1300,6439,5655,6441,5692,6440,5754,6426,5768,6365,5769,6328,5769,4583,5767,4519,5721,4473,1366,4471e" filled="t" fillcolor="#FFFFFF" stroked="f">
                <v:path arrowok="t"/>
                <v:fill/>
              </v:shape>
            </v:group>
            <v:group style="position:absolute;left:1253;top:4471;width:4516;height:1970" coordorigin="1253,4471" coordsize="4516,1970">
              <v:shape style="position:absolute;left:1253;top:4471;width:4516;height:1970" coordorigin="1253,4471" coordsize="4516,1970" path="m1366,4471l1301,4472,1254,4518,1253,4583,1253,6327,1253,6364,1267,6426,1328,6440,5655,6441,5692,6440,5754,6426,5768,6365,5769,4584,5768,4547,5754,4485,5693,4471,1366,4471xe" filled="f" stroked="t" strokeweight=".25pt" strokecolor="#939598">
                <v:path arrowok="t"/>
              </v:shape>
            </v:group>
            <v:group style="position:absolute;left:1449;top:4650;width:768;height:798" coordorigin="1449,4650" coordsize="768,798">
              <v:shape style="position:absolute;left:1449;top:4650;width:768;height:798" coordorigin="1449,4650" coordsize="768,798" path="m1540,4650l1479,4653,1449,4723,1449,5375,1470,5443,2125,5448,2162,5448,2216,5406,2217,5375,2217,4723,2195,4655,1540,4650e" filled="t" fillcolor="#FFFFFF" stroked="f">
                <v:path arrowok="t"/>
                <v:fill/>
              </v:shape>
              <v:shape style="position:absolute;left:1449;top:4650;width:768;height:798" type="#_x0000_t75">
                <v:imagedata r:id="rId606" o:title=""/>
              </v:shape>
            </v:group>
            <v:group style="position:absolute;left:1449;top:4650;width:768;height:798" coordorigin="1449,4650" coordsize="768,798">
              <v:shape style="position:absolute;left:1449;top:4650;width:768;height:798" coordorigin="1449,4650" coordsize="768,798" path="m1540,4650l1479,4653,1449,4723,1449,5357,1449,5393,1491,5447,2125,5448,2162,5448,2216,5406,2217,4742,2217,4706,2175,4651,1540,4650xe" filled="f" stroked="t" strokeweight=".202pt" strokecolor="#4D4D4F">
                <v:path arrowok="t"/>
              </v:shape>
            </v:group>
            <v:group style="position:absolute;left:2350;top:4900;width:2434;height:2" coordorigin="2350,4900" coordsize="2434,2">
              <v:shape style="position:absolute;left:2350;top:4900;width:2434;height:2" coordorigin="2350,4900" coordsize="2434,0" path="m2350,4900l4783,4900e" filled="f" stroked="t" strokeweight=".25pt" strokecolor="#939598">
                <v:path arrowok="t"/>
              </v:shape>
              <v:shape style="position:absolute;left:2350;top:6120;width:181;height:181" type="#_x0000_t75">
                <v:imagedata r:id="rId607" o:title=""/>
              </v:shape>
              <v:shape style="position:absolute;left:3083;top:6120;width:181;height:181" type="#_x0000_t75">
                <v:imagedata r:id="rId608" o:title=""/>
              </v:shape>
              <v:shape style="position:absolute;left:3767;top:6120;width:181;height:181" type="#_x0000_t75">
                <v:imagedata r:id="rId609" o:title=""/>
              </v:shape>
            </v:group>
            <v:group style="position:absolute;left:593;top:6242;width:4516;height:1687" coordorigin="593,6242" coordsize="4516,1687">
              <v:shape style="position:absolute;left:593;top:6242;width:4516;height:1687" coordorigin="593,6242" coordsize="4516,1687" path="m706,6242l641,6243,594,6289,593,6354,593,7816,594,7881,640,7927,4995,7929,5032,7928,5094,7914,5108,7853,5109,7816,5109,6354,5107,6290,5061,6244,706,6242e" filled="t" fillcolor="#FFFFFF" stroked="f">
                <v:path arrowok="t"/>
                <v:fill/>
              </v:shape>
            </v:group>
            <v:group style="position:absolute;left:593;top:6242;width:4516;height:1687" coordorigin="593,6242" coordsize="4516,1687">
              <v:shape style="position:absolute;left:593;top:6242;width:4516;height:1687" coordorigin="593,6242" coordsize="4516,1687" path="m706,6242l641,6243,594,6289,593,6354,593,7815,593,7852,607,7914,668,7928,4995,7929,5032,7928,5094,7914,5108,7853,5109,6355,5108,6318,5094,6256,5033,6242,706,6242xe" filled="f" stroked="t" strokeweight=".25pt" strokecolor="#939598">
                <v:path arrowok="t"/>
              </v:shape>
            </v:group>
            <v:group style="position:absolute;left:789;top:6441;width:768;height:768" coordorigin="789,6441" coordsize="768,768">
              <v:shape style="position:absolute;left:789;top:6441;width:768;height:768" coordorigin="789,6441" coordsize="768,768" path="m886,6441l824,6444,789,6506,789,7112,789,7148,826,7207,1460,7209,1496,7209,1555,7171,1557,6539,1557,6502,1519,6443,886,6441e" filled="t" fillcolor="#FFFFFF" stroked="f">
                <v:path arrowok="t"/>
                <v:fill/>
              </v:shape>
              <v:shape style="position:absolute;left:789;top:6441;width:768;height:768" type="#_x0000_t75">
                <v:imagedata r:id="rId610" o:title=""/>
              </v:shape>
            </v:group>
            <v:group style="position:absolute;left:789;top:6441;width:768;height:768" coordorigin="789,6441" coordsize="768,768">
              <v:shape style="position:absolute;left:789;top:6441;width:768;height:768" coordorigin="789,6441" coordsize="768,768" path="m886,6441l824,6444,789,6506,789,7112,789,7148,826,7207,1460,7209,1496,7209,1555,7171,1557,6539,1557,6502,1519,6443,886,6441xe" filled="f" stroked="t" strokeweight=".214pt" strokecolor="#4D4D4F">
                <v:path arrowok="t"/>
              </v:shape>
            </v:group>
            <v:group style="position:absolute;left:1690;top:6669;width:2926;height:2" coordorigin="1690,6669" coordsize="2926,2">
              <v:shape style="position:absolute;left:1690;top:6669;width:2926;height:2" coordorigin="1690,6669" coordsize="2926,0" path="m1690,6669l4616,6669e" filled="f" stroked="t" strokeweight=".25pt" strokecolor="#939598">
                <v:path arrowok="t"/>
              </v:shape>
              <v:shape style="position:absolute;left:1690;top:7614;width:181;height:181" type="#_x0000_t75">
                <v:imagedata r:id="rId611" o:title=""/>
              </v:shape>
              <v:shape style="position:absolute;left:2423;top:7614;width:181;height:181" type="#_x0000_t75">
                <v:imagedata r:id="rId612" o:title=""/>
              </v:shape>
              <v:shape style="position:absolute;left:3107;top:7614;width:181;height:181" type="#_x0000_t75">
                <v:imagedata r:id="rId613" o:title=""/>
              </v:shape>
            </v:group>
            <v:group style="position:absolute;left:1179;top:7663;width:4745;height:1937" coordorigin="1179,7663" coordsize="4745,1937">
              <v:shape style="position:absolute;left:1179;top:7663;width:4745;height:1937" coordorigin="1179,7663" coordsize="4745,1937" path="m1179,7663l5923,7663,5923,9600,1179,9600,1179,7663e" filled="t" fillcolor="#000000" stroked="f">
                <v:path arrowok="t"/>
                <v:fill/>
              </v:shape>
            </v:group>
            <v:group style="position:absolute;left:1253;top:7733;width:4516;height:1714" coordorigin="1253,7733" coordsize="4516,1714">
              <v:shape style="position:absolute;left:1253;top:7733;width:4516;height:1714" coordorigin="1253,7733" coordsize="4516,1714" path="m1366,7733l1301,7735,1254,7781,1253,7846,1253,9335,1254,9399,1300,9445,5655,9447,5692,9447,5754,9433,5768,9372,5769,9335,5769,7846,5767,7781,5721,7735,1366,7733e" filled="t" fillcolor="#FFFFFF" stroked="f">
                <v:path arrowok="t"/>
                <v:fill/>
              </v:shape>
            </v:group>
            <v:group style="position:absolute;left:1253;top:7733;width:4516;height:1714" coordorigin="1253,7733" coordsize="4516,1714">
              <v:shape style="position:absolute;left:1253;top:7733;width:4516;height:1714" coordorigin="1253,7733" coordsize="4516,1714" path="m1366,7733l1301,7735,1254,7781,1253,7846,1253,9334,1253,9371,1267,9433,1328,9447,5655,9447,5692,9447,5754,9433,5768,9372,5769,7846,5768,7809,5754,7747,5693,7733,1366,7733xe" filled="f" stroked="t" strokeweight=".25pt" strokecolor="#939598">
                <v:path arrowok="t"/>
              </v:shape>
            </v:group>
            <v:group style="position:absolute;left:1449;top:7929;width:768;height:759" coordorigin="1449,7929" coordsize="768,759">
              <v:shape style="position:absolute;left:1449;top:7929;width:768;height:759" coordorigin="1449,7929" coordsize="768,759" path="m1541,7929l1479,7932,1449,8002,1449,8616,1470,8683,2125,8688,2161,8688,2216,8646,2217,8616,2217,8002,2196,7935,1541,7929e" filled="t" fillcolor="#FFFFFF" stroked="f">
                <v:path arrowok="t"/>
                <v:fill/>
              </v:shape>
              <v:shape style="position:absolute;left:1449;top:7929;width:768;height:759" type="#_x0000_t75">
                <v:imagedata r:id="rId614" o:title=""/>
              </v:shape>
            </v:group>
            <v:group style="position:absolute;left:1449;top:7929;width:768;height:759" coordorigin="1449,7929" coordsize="768,759">
              <v:shape style="position:absolute;left:1449;top:7929;width:768;height:759" coordorigin="1449,7929" coordsize="768,759" path="m1541,7929l1479,7932,1449,8002,1449,8596,1449,8632,1491,8687,2125,8688,2161,8688,2216,8646,2217,8021,2217,7985,2175,7931,1541,7929xe" filled="f" stroked="t" strokeweight=".202pt" strokecolor="#4D4D4F">
                <v:path arrowok="t"/>
              </v:shape>
            </v:group>
            <v:group style="position:absolute;left:2350;top:8163;width:3141;height:2" coordorigin="2350,8163" coordsize="3141,2">
              <v:shape style="position:absolute;left:2350;top:8163;width:3141;height:2" coordorigin="2350,8163" coordsize="3141,0" path="m2350,8163l5491,8163e" filled="f" stroked="t" strokeweight=".25pt" strokecolor="#939598">
                <v:path arrowok="t"/>
              </v:shape>
              <v:shape style="position:absolute;left:2350;top:9127;width:181;height:181" type="#_x0000_t75">
                <v:imagedata r:id="rId615" o:title=""/>
              </v:shape>
              <v:shape style="position:absolute;left:3083;top:9127;width:181;height:181" type="#_x0000_t75">
                <v:imagedata r:id="rId616" o:title=""/>
              </v:shape>
              <v:shape style="position:absolute;left:3767;top:9127;width:181;height:181" type="#_x0000_t75">
                <v:imagedata r:id="rId617" o:title=""/>
              </v:shape>
            </v:group>
            <v:group style="position:absolute;left:593;top:9249;width:4513;height:1722" coordorigin="593,9249" coordsize="4513,1722">
              <v:shape style="position:absolute;left:593;top:9249;width:4513;height:1722" coordorigin="593,9249" coordsize="4513,1722" path="m706,9249l641,9251,594,9297,593,9362,593,10859,594,10923,640,10970,4993,10971,5030,10971,5092,10957,5106,10896,5106,10859,5106,9362,5104,9297,5059,9251,706,9249e" filled="t" fillcolor="#FFFFFF" stroked="f">
                <v:path arrowok="t"/>
                <v:fill/>
              </v:shape>
            </v:group>
            <v:group style="position:absolute;left:593;top:9249;width:4513;height:1722" coordorigin="593,9249" coordsize="4513,1722">
              <v:shape style="position:absolute;left:593;top:9249;width:4513;height:1722" coordorigin="593,9249" coordsize="4513,1722" path="m706,9249l641,9251,594,9297,593,9362,593,10858,593,10895,607,10957,668,10971,4993,10971,5030,10971,5092,10957,5106,10896,5106,9363,5106,9325,5092,9263,5031,9249,706,9249xe" filled="f" stroked="t" strokeweight=".25pt" strokecolor="#939598">
                <v:path arrowok="t"/>
              </v:shape>
            </v:group>
            <v:group style="position:absolute;left:789;top:9414;width:768;height:798" coordorigin="789,9414" coordsize="768,798">
              <v:shape style="position:absolute;left:789;top:9414;width:768;height:798" coordorigin="789,9414" coordsize="768,798" path="m890,9414l827,9416,790,9473,789,9509,789,10117,797,10192,884,10212,1456,10212,1519,10209,1556,10152,1557,10117,1557,9509,1549,9434,1462,9414,890,9414e" filled="t" fillcolor="#FFFFFF" stroked="f">
                <v:path arrowok="t"/>
                <v:fill/>
              </v:shape>
              <v:shape style="position:absolute;left:789;top:9414;width:768;height:798" type="#_x0000_t75">
                <v:imagedata r:id="rId618" o:title=""/>
              </v:shape>
            </v:group>
            <v:group style="position:absolute;left:789;top:9414;width:768;height:798" coordorigin="789,9414" coordsize="768,798">
              <v:shape style="position:absolute;left:789;top:9414;width:768;height:798" coordorigin="789,9414" coordsize="768,798" path="m890,9414l827,9416,790,9473,789,10110,789,10147,824,10209,884,10212,1456,10212,1492,10211,1554,10177,1557,10117,1557,9515,1556,9478,1522,9417,1462,9414,890,9414xe" filled="f" stroked="t" strokeweight=".223pt" strokecolor="#4D4D4F">
                <v:path arrowok="t"/>
              </v:shape>
            </v:group>
            <v:group style="position:absolute;left:1690;top:9687;width:2926;height:2" coordorigin="1690,9687" coordsize="2926,2">
              <v:shape style="position:absolute;left:1690;top:9687;width:2926;height:2" coordorigin="1690,9687" coordsize="2926,0" path="m1690,9687l4616,9687e" filled="f" stroked="t" strokeweight=".25pt" strokecolor="#939598">
                <v:path arrowok="t"/>
              </v:shape>
              <v:shape style="position:absolute;left:1690;top:10625;width:181;height:181" type="#_x0000_t75">
                <v:imagedata r:id="rId619" o:title=""/>
              </v:shape>
              <v:shape style="position:absolute;left:2423;top:10625;width:181;height:181" type="#_x0000_t75">
                <v:imagedata r:id="rId620" o:title=""/>
              </v:shape>
              <v:shape style="position:absolute;left:3107;top:10625;width:181;height:181" type="#_x0000_t75">
                <v:imagedata r:id="rId621" o:title=""/>
              </v:shape>
            </v:group>
            <v:group style="position:absolute;left:1204;top:10673;width:4716;height:1692" coordorigin="1204,10673" coordsize="4716,1692">
              <v:shape style="position:absolute;left:1204;top:10673;width:4716;height:1692" coordorigin="1204,10673" coordsize="4716,1692" path="m1204,10673l5920,10673,5920,12365,1204,12365,1204,10673e" filled="t" fillcolor="#000000" stroked="f">
                <v:path arrowok="t"/>
                <v:fill/>
              </v:shape>
            </v:group>
            <v:group style="position:absolute;left:1278;top:10743;width:4490;height:1467" coordorigin="1278,10743" coordsize="4490,1467">
              <v:shape style="position:absolute;left:1278;top:10743;width:4490;height:1467" coordorigin="1278,10743" coordsize="4490,1467" path="m1391,10743l1326,10745,1280,10791,1278,10856,1278,12098,1280,12163,1326,12209,5655,12211,5692,12210,5754,12197,5768,12135,5769,12098,5769,10856,5767,10791,5721,10745,1391,10743e" filled="t" fillcolor="#FFFFFF" stroked="f">
                <v:path arrowok="t"/>
                <v:fill/>
              </v:shape>
            </v:group>
            <v:group style="position:absolute;left:1278;top:10743;width:4490;height:1467" coordorigin="1278,10743" coordsize="4490,1467">
              <v:shape style="position:absolute;left:1278;top:10743;width:4490;height:1467" coordorigin="1278,10743" coordsize="4490,1467" path="m1391,10743l1326,10745,1280,10791,1278,10856,1278,12097,1278,12135,1292,12196,1354,12210,5655,12211,5692,12210,5754,12197,5768,12135,5769,10857,5768,10819,5754,10757,5693,10743,1391,10743xe" filled="f" stroked="t" strokeweight=".25pt" strokecolor="#939598">
                <v:path arrowok="t"/>
              </v:shape>
            </v:group>
            <v:group style="position:absolute;left:1449;top:10899;width:768;height:820" coordorigin="1449,10899" coordsize="768,820">
              <v:shape style="position:absolute;left:1449;top:10899;width:768;height:820" coordorigin="1449,10899" coordsize="768,820" path="m1534,10899l1459,10910,1449,10984,1449,11634,1459,11708,1533,11719,2132,11719,2206,11708,2217,11634,2217,10984,2207,10910,2132,10899,1534,10899e" filled="t" fillcolor="#FFFFFF" stroked="f">
                <v:path arrowok="t"/>
                <v:fill/>
              </v:shape>
              <v:shape style="position:absolute;left:1449;top:10899;width:768;height:820" type="#_x0000_t75">
                <v:imagedata r:id="rId622" o:title=""/>
              </v:shape>
            </v:group>
            <v:group style="position:absolute;left:1449;top:10899;width:768;height:820" coordorigin="1449,10899" coordsize="768,820">
              <v:shape style="position:absolute;left:1449;top:10899;width:768;height:820" coordorigin="1449,10899" coordsize="768,820" path="m1534,10899l1459,10910,1449,10984,1449,11634,1449,11670,1498,11719,2132,11719,2168,11719,2217,11670,2217,10984,2217,10949,2168,10900,1534,10899xe" filled="f" stroked="t" strokeweight=".187pt" strokecolor="#4D4D4F">
                <v:path arrowok="t"/>
              </v:shape>
            </v:group>
            <v:group style="position:absolute;left:2350;top:11173;width:3141;height:2" coordorigin="2350,11173" coordsize="3141,2">
              <v:shape style="position:absolute;left:2350;top:11173;width:3141;height:2" coordorigin="2350,11173" coordsize="3141,0" path="m2350,11173l5491,11173e" filled="f" stroked="t" strokeweight=".25pt" strokecolor="#939598">
                <v:path arrowok="t"/>
              </v:shape>
              <v:shape style="position:absolute;left:2350;top:11852;width:181;height:181" type="#_x0000_t75">
                <v:imagedata r:id="rId623" o:title=""/>
              </v:shape>
              <v:shape style="position:absolute;left:3083;top:11852;width:181;height:181" type="#_x0000_t75">
                <v:imagedata r:id="rId624" o:title=""/>
              </v:shape>
              <v:shape style="position:absolute;left:3767;top:11852;width:181;height:181" type="#_x0000_t75">
                <v:imagedata r:id="rId625" o:title=""/>
              </v:shape>
            </v:group>
            <v:group style="position:absolute;left:593;top:11956;width:4516;height:1970" coordorigin="593,11956" coordsize="4516,1970">
              <v:shape style="position:absolute;left:593;top:11956;width:4516;height:1970" coordorigin="593,11956" coordsize="4516,1970" path="m706,11956l641,11958,594,12004,593,12069,593,13814,594,13878,640,13924,4995,13926,5032,13926,5094,13912,5108,13851,5109,13814,5109,12069,5107,12004,5061,11958,706,11956e" filled="t" fillcolor="#FFFFFF" stroked="f">
                <v:path arrowok="t"/>
                <v:fill/>
              </v:shape>
            </v:group>
            <v:group style="position:absolute;left:593;top:11956;width:4516;height:1970" coordorigin="593,11956" coordsize="4516,1970">
              <v:shape style="position:absolute;left:593;top:11956;width:4516;height:1970" coordorigin="593,11956" coordsize="4516,1970" path="m706,11956l641,11958,594,12004,593,12069,593,13813,593,13850,607,13912,668,13926,4995,13926,5032,13926,5094,13912,5108,13851,5109,12070,5108,12032,5094,11971,5033,11957,706,11956xe" filled="f" stroked="t" strokeweight=".25pt" strokecolor="#939598">
                <v:path arrowok="t"/>
              </v:shape>
            </v:group>
            <v:group style="position:absolute;left:784;top:12113;width:773;height:803" coordorigin="784,12113" coordsize="773,803">
              <v:shape style="position:absolute;left:784;top:12113;width:773;height:803" coordorigin="784,12113" coordsize="773,803" path="m876,12113l815,12115,784,12185,784,12844,806,12910,1465,12916,1501,12915,1556,12874,1557,12844,1557,12185,1536,12118,876,12113e" filled="t" fillcolor="#FFFFFF" stroked="f">
                <v:path arrowok="t"/>
                <v:fill/>
              </v:shape>
              <v:shape style="position:absolute;left:784;top:12113;width:773;height:803" type="#_x0000_t75">
                <v:imagedata r:id="rId626" o:title=""/>
              </v:shape>
            </v:group>
            <v:group style="position:absolute;left:784;top:12113;width:773;height:803" coordorigin="784,12113" coordsize="773,803">
              <v:shape style="position:absolute;left:784;top:12113;width:773;height:803" coordorigin="784,12113" coordsize="773,803" path="m876,12113l815,12115,784,12185,784,12824,785,12860,826,12914,1465,12916,1501,12915,1556,12874,1557,12205,1557,12169,1515,12114,876,12113xe" filled="f" stroked="t" strokeweight=".203pt" strokecolor="#4D4D4F">
                <v:path arrowok="t"/>
              </v:shape>
            </v:group>
            <v:group style="position:absolute;left:1730;top:12386;width:3010;height:2" coordorigin="1730,12386" coordsize="3010,2">
              <v:shape style="position:absolute;left:1730;top:12386;width:3010;height:2" coordorigin="1730,12386" coordsize="3010,0" path="m1730,12386l4740,12386e" filled="f" stroked="t" strokeweight=".25pt" strokecolor="#939598">
                <v:path arrowok="t"/>
              </v:shape>
              <v:shape style="position:absolute;left:1693;top:13587;width:181;height:181" type="#_x0000_t75">
                <v:imagedata r:id="rId627" o:title=""/>
              </v:shape>
              <v:shape style="position:absolute;left:2426;top:13587;width:181;height:181" type="#_x0000_t75">
                <v:imagedata r:id="rId628" o:title=""/>
              </v:shape>
              <v:shape style="position:absolute;left:3110;top:13587;width:181;height:181" type="#_x0000_t75">
                <v:imagedata r:id="rId629" o:title=""/>
              </v:shape>
            </v:group>
            <v:group style="position:absolute;left:1184;top:13614;width:4738;height:1944" coordorigin="1184,13614" coordsize="4738,1944">
              <v:shape style="position:absolute;left:1184;top:13614;width:4738;height:1944" coordorigin="1184,13614" coordsize="4738,1944" path="m1184,13614l5922,13614,5922,15558,1184,15558,1184,13614e" filled="t" fillcolor="#000000" stroked="f">
                <v:path arrowok="t"/>
                <v:fill/>
              </v:shape>
            </v:group>
            <v:group style="position:absolute;left:1253;top:13688;width:4516;height:1714" coordorigin="1253,13688" coordsize="4516,1714">
              <v:shape style="position:absolute;left:1253;top:13688;width:4516;height:1714" coordorigin="1253,13688" coordsize="4516,1714" path="m1366,13688l1301,13690,1254,13736,1253,13801,1253,15290,1254,15355,1300,15401,5655,15403,5692,15402,5754,15388,5768,15327,5769,15290,5769,13801,5767,13736,5721,13690,1366,13688e" filled="t" fillcolor="#FFFFFF" stroked="f">
                <v:path arrowok="t"/>
                <v:fill/>
              </v:shape>
            </v:group>
            <v:group style="position:absolute;left:1253;top:13688;width:4516;height:1714" coordorigin="1253,13688" coordsize="4516,1714">
              <v:shape style="position:absolute;left:1253;top:13688;width:4516;height:1714" coordorigin="1253,13688" coordsize="4516,1714" path="m1366,13688l1301,13690,1254,13736,1253,13801,1253,15289,1253,15326,1267,15388,1328,15402,5655,15403,5692,15402,5754,15388,5768,15327,5769,13802,5768,13764,5754,13703,5693,13689,1366,13688xe" filled="f" stroked="t" strokeweight=".25pt" strokecolor="#939598">
                <v:path arrowok="t"/>
              </v:shape>
            </v:group>
            <v:group style="position:absolute;left:1429;top:13845;width:788;height:819" coordorigin="1429,13845" coordsize="788,819">
              <v:shape style="position:absolute;left:1429;top:13845;width:788;height:819" coordorigin="1429,13845" coordsize="788,819" path="m1523,13845l1461,13847,1429,13914,1429,14570,1429,14606,1469,14663,2123,14664,2159,14664,2215,14624,2217,13939,2217,13902,2177,13846,1523,13845e" filled="t" fillcolor="#FFFFFF" stroked="f">
                <v:path arrowok="t"/>
                <v:fill/>
              </v:shape>
              <v:shape style="position:absolute;left:1429;top:13845;width:788;height:819" type="#_x0000_t75">
                <v:imagedata r:id="rId630" o:title=""/>
              </v:shape>
            </v:group>
            <v:group style="position:absolute;left:1429;top:13845;width:788;height:819" coordorigin="1429,13845" coordsize="788,819">
              <v:shape style="position:absolute;left:1429;top:13845;width:788;height:819" coordorigin="1429,13845" coordsize="788,819" path="m1523,13845l1461,13847,1429,13914,1429,14570,1429,14606,1469,14663,2123,14664,2159,14664,2215,14624,2217,13939,2217,13902,2177,13846,1523,13845xe" filled="f" stroked="t" strokeweight=".207pt" strokecolor="#4D4D4F">
                <v:path arrowok="t"/>
              </v:shape>
            </v:group>
            <v:group style="position:absolute;left:2410;top:14118;width:2990;height:2" coordorigin="2410,14118" coordsize="2990,2">
              <v:shape style="position:absolute;left:2410;top:14118;width:2990;height:2" coordorigin="2410,14118" coordsize="2990,0" path="m2410,14118l5400,14118e" filled="f" stroked="t" strokeweight=".25pt" strokecolor="#939598">
                <v:path arrowok="t"/>
              </v:shape>
              <v:shape style="position:absolute;left:2353;top:15047;width:181;height:181" type="#_x0000_t75">
                <v:imagedata r:id="rId631" o:title=""/>
              </v:shape>
              <v:shape style="position:absolute;left:3086;top:15047;width:181;height:181" type="#_x0000_t75">
                <v:imagedata r:id="rId632" o:title=""/>
              </v:shape>
              <v:shape style="position:absolute;left:3770;top:15047;width:181;height:181" type="#_x0000_t75">
                <v:imagedata r:id="rId633" o:title=""/>
              </v:shape>
            </v:group>
            <v:group style="position:absolute;left:6875;top:7154;width:4516;height:1714" coordorigin="6875,7154" coordsize="4516,1714">
              <v:shape style="position:absolute;left:6875;top:7154;width:4516;height:1714" coordorigin="6875,7154" coordsize="4516,1714" path="m6988,7154l6923,7155,6876,7201,6875,7266,6875,8755,6876,8820,6922,8866,11277,8868,11314,8867,11376,8854,11390,8792,11391,8755,11390,7266,11389,7201,11343,7155,6988,7154e" filled="t" fillcolor="#FFFFFF" stroked="f">
                <v:path arrowok="t"/>
                <v:fill/>
              </v:shape>
            </v:group>
            <v:group style="position:absolute;left:6875;top:7154;width:4516;height:1714" coordorigin="6875,7154" coordsize="4516,1714">
              <v:shape style="position:absolute;left:6875;top:7154;width:4516;height:1714" coordorigin="6875,7154" coordsize="4516,1714" path="m6988,7154l6923,7155,6876,7201,6875,7266,6875,8754,6875,8792,6889,8853,6950,8867,11277,8868,11314,8867,11376,8854,11390,8792,11391,7267,11390,7230,11376,7168,11315,7154,6988,7154xe" filled="f" stroked="t" strokeweight=".25pt" strokecolor="#939598">
                <v:path arrowok="t"/>
              </v:shape>
            </v:group>
            <v:group style="position:absolute;left:7054;top:7333;width:785;height:808" coordorigin="7054,7333" coordsize="785,808">
              <v:shape style="position:absolute;left:7054;top:7333;width:785;height:808" coordorigin="7054,7333" coordsize="785,808" path="m7150,7333l7087,7336,7054,7399,7054,8045,7054,8082,7092,8140,7743,8141,7779,8141,7837,8103,7839,7429,7839,7393,7800,7335,7150,7333e" filled="t" fillcolor="#FFFFFF" stroked="f">
                <v:path arrowok="t"/>
                <v:fill/>
              </v:shape>
              <v:shape style="position:absolute;left:7054;top:7333;width:785;height:808" type="#_x0000_t75">
                <v:imagedata r:id="rId634" o:title=""/>
              </v:shape>
            </v:group>
            <v:group style="position:absolute;left:7054;top:7333;width:785;height:808" coordorigin="7054,7333" coordsize="785,808">
              <v:shape style="position:absolute;left:7054;top:7333;width:785;height:808" coordorigin="7054,7333" coordsize="785,808" path="m7150,7333l7087,7336,7054,7399,7054,8045,7054,8082,7092,8140,7743,8141,7779,8141,7837,8103,7839,7429,7839,7393,7800,7335,7150,7333xe" filled="f" stroked="t" strokeweight=".212pt" strokecolor="#4D4D4F">
                <v:path arrowok="t"/>
              </v:shape>
            </v:group>
            <v:group style="position:absolute;left:8032;top:7583;width:2990;height:2" coordorigin="8032,7583" coordsize="2990,2">
              <v:shape style="position:absolute;left:8032;top:7583;width:2990;height:2" coordorigin="8032,7583" coordsize="2990,0" path="m8032,7583l11022,7583e" filled="f" stroked="t" strokeweight=".25pt" strokecolor="#939598">
                <v:path arrowok="t"/>
              </v:shape>
              <v:shape style="position:absolute;left:7975;top:8521;width:181;height:181" type="#_x0000_t75">
                <v:imagedata r:id="rId635" o:title=""/>
              </v:shape>
              <v:shape style="position:absolute;left:8708;top:8521;width:181;height:181" type="#_x0000_t75">
                <v:imagedata r:id="rId636" o:title=""/>
              </v:shape>
              <v:shape style="position:absolute;left:9392;top:8521;width:181;height:181" type="#_x0000_t75">
                <v:imagedata r:id="rId637" o:title=""/>
              </v:shape>
            </v:group>
            <v:group style="position:absolute;left:697;top:780;width:1149;height:947" coordorigin="697,780" coordsize="1149,947">
              <v:shape style="position:absolute;left:697;top:780;width:1149;height:947" coordorigin="697,780" coordsize="1149,947" path="m697,1622l761,1661,833,1692,892,1710,954,1721,1019,1727,1041,1728,1106,1725,1169,1717,1228,1704,1336,1666,1413,1624,737,1624,717,1623,697,1622e" filled="t" fillcolor="#FFFFFF" stroked="f">
                <v:path arrowok="t"/>
                <v:fill/>
              </v:shape>
              <v:shape style="position:absolute;left:697;top:780;width:1149;height:947" coordorigin="697,780" coordsize="1149,947" path="m816,1356l842,1414,882,1462,935,1497,997,1518,1019,1520,1005,1533,941,1576,886,1600,825,1616,760,1623,737,1624,1413,1624,1475,1579,1551,1506,1614,1423,1650,1359,856,1359,836,1359,816,1356e" filled="t" fillcolor="#FFFFFF" stroked="f">
                <v:path arrowok="t"/>
                <v:fill/>
              </v:shape>
              <v:shape style="position:absolute;left:697;top:780;width:1149;height:947" coordorigin="697,780" coordsize="1149,947" path="m727,1114l727,1116,728,1139,743,1203,774,1259,819,1305,874,1337,916,1350,898,1355,878,1358,856,1359,1650,1359,1683,1287,1711,1191,1721,1139,809,1139,790,1137,771,1132,751,1125,732,1116,727,1114e" filled="t" fillcolor="#FFFFFF" stroked="f">
                <v:path arrowok="t"/>
                <v:fill/>
              </v:shape>
              <v:shape style="position:absolute;left:697;top:780;width:1149;height:947" coordorigin="697,780" coordsize="1149,947" path="m761,824l733,899,729,940,730,962,744,1025,771,1080,812,1125,827,1138,809,1139,1721,1139,1726,1095,1727,1058,1222,1058,1193,1057,1109,1044,1028,1020,953,985,882,940,818,886,780,845,761,824e" filled="t" fillcolor="#FFFFFF" stroked="f">
                <v:path arrowok="t"/>
                <v:fill/>
              </v:shape>
              <v:shape style="position:absolute;left:697;top:780;width:1149;height:947" coordorigin="697,780" coordsize="1149,947" path="m1493,780l1424,790,1363,816,1312,857,1275,910,1253,972,1248,1016,1248,1020,1249,1038,1251,1058,1222,1058,1727,1058,1727,1050,1727,1027,1727,1016,1743,1004,1788,964,1818,930,1711,930,1728,919,1771,877,1789,852,1680,852,1662,840,1608,809,1532,784,1513,782,1493,780e" filled="t" fillcolor="#FFFFFF" stroked="f">
                <v:path arrowok="t"/>
                <v:fill/>
              </v:shape>
              <v:shape style="position:absolute;left:697;top:780;width:1149;height:947" coordorigin="697,780" coordsize="1149,947" path="m1846,892l1771,919,1711,930,1818,930,1827,919,1839,902,1846,892e" filled="t" fillcolor="#FFFFFF" stroked="f">
                <v:path arrowok="t"/>
                <v:fill/>
              </v:shape>
              <v:shape style="position:absolute;left:697;top:780;width:1149;height:947" coordorigin="697,780" coordsize="1149,947" path="m1811,805l1740,834,1680,852,1789,852,1794,843,1804,824,1811,805e" filled="t" fillcolor="#FFFFFF" stroked="f">
                <v:path arrowok="t"/>
                <v:fill/>
              </v:shape>
            </v:group>
            <v:group style="position:absolute;left:6336;top:8633;width:4516;height:1702" coordorigin="6336,8633" coordsize="4516,1702">
              <v:shape style="position:absolute;left:6336;top:8633;width:4516;height:1702" coordorigin="6336,8633" coordsize="4516,1702" path="m6449,8633l6384,8634,6338,8680,6336,8745,6336,10222,6338,10287,6384,10333,10739,10335,10776,10334,10838,10320,10852,10259,10852,10222,10852,8745,10850,8681,10805,8634,6449,8633e" filled="t" fillcolor="#FFFFFF" stroked="f">
                <v:path arrowok="t"/>
                <v:fill/>
              </v:shape>
            </v:group>
            <v:group style="position:absolute;left:6336;top:8633;width:4516;height:1702" coordorigin="6336,8633" coordsize="4516,1702">
              <v:shape style="position:absolute;left:6336;top:8633;width:4516;height:1702" coordorigin="6336,8633" coordsize="4516,1702" path="m6449,8633l6384,8634,6338,8680,6336,8745,6336,10221,6336,10259,6350,10320,6412,10334,10739,10335,10776,10334,10838,10320,10852,10259,10852,8746,10852,8709,10838,8647,10777,8633,6449,8633xe" filled="f" stroked="t" strokeweight=".25pt" strokecolor="#939598">
                <v:path arrowok="t"/>
              </v:shape>
            </v:group>
            <v:group style="position:absolute;left:6515;top:8789;width:785;height:816" coordorigin="6515,8789" coordsize="785,816">
              <v:shape style="position:absolute;left:6515;top:8789;width:785;height:816" coordorigin="6515,8789" coordsize="785,816" path="m6609,8789l6547,8792,6515,8859,6515,9512,6515,9548,6556,9604,7207,9605,7243,9605,7299,9565,7300,8883,7300,8846,7260,8790,6609,8789e" filled="t" fillcolor="#FFFFFF" stroked="f">
                <v:path arrowok="t"/>
                <v:fill/>
              </v:shape>
              <v:shape style="position:absolute;left:6515;top:8789;width:785;height:816" type="#_x0000_t75">
                <v:imagedata r:id="rId638" o:title=""/>
              </v:shape>
            </v:group>
            <v:group style="position:absolute;left:6515;top:8789;width:785;height:816" coordorigin="6515,8789" coordsize="785,816">
              <v:shape style="position:absolute;left:6515;top:8789;width:785;height:816" coordorigin="6515,8789" coordsize="785,816" path="m6609,8789l6547,8792,6515,8859,6515,9512,6515,9548,6556,9604,7207,9605,7243,9605,7299,9565,7300,8883,7300,8846,7260,8790,6609,8789xe" filled="f" stroked="t" strokeweight=".206pt" strokecolor="#4D4D4F">
                <v:path arrowok="t"/>
              </v:shape>
            </v:group>
            <v:group style="position:absolute;left:7493;top:9062;width:2541;height:2" coordorigin="7493,9062" coordsize="2541,2">
              <v:shape style="position:absolute;left:7493;top:9062;width:2541;height:2" coordorigin="7493,9062" coordsize="2541,0" path="m7493,9062l10035,9062e" filled="f" stroked="t" strokeweight=".25pt" strokecolor="#939598">
                <v:path arrowok="t"/>
              </v:shape>
              <v:shape style="position:absolute;left:7436;top:10002;width:181;height:181" type="#_x0000_t75">
                <v:imagedata r:id="rId639" o:title=""/>
              </v:shape>
              <v:shape style="position:absolute;left:8170;top:10002;width:181;height:181" type="#_x0000_t75">
                <v:imagedata r:id="rId640" o:title=""/>
              </v:shape>
              <v:shape style="position:absolute;left:8853;top:10002;width:181;height:181" type="#_x0000_t75">
                <v:imagedata r:id="rId641" o:title=""/>
              </v:shape>
            </v:group>
            <v:group style="position:absolute;left:6875;top:10117;width:4516;height:1714" coordorigin="6875,10117" coordsize="4516,1714">
              <v:shape style="position:absolute;left:6875;top:10117;width:4516;height:1714" coordorigin="6875,10117" coordsize="4516,1714" path="m6988,10117l6923,10119,6876,10164,6875,10230,6875,11718,6876,11783,6922,11829,11277,11831,11314,11831,11376,11817,11390,11756,11391,11718,11390,10230,11389,10165,11343,10119,6988,10117e" filled="t" fillcolor="#FFFFFF" stroked="f">
                <v:path arrowok="t"/>
                <v:fill/>
              </v:shape>
            </v:group>
            <v:group style="position:absolute;left:6875;top:10117;width:4516;height:1714" coordorigin="6875,10117" coordsize="4516,1714">
              <v:shape style="position:absolute;left:6875;top:10117;width:4516;height:1714" coordorigin="6875,10117" coordsize="4516,1714" path="m6988,10117l6923,10119,6876,10164,6875,10230,6875,11718,6875,11755,6889,11817,6950,11831,11277,11831,11314,11831,11376,11817,11390,11756,11391,10230,11390,10193,11376,10131,11315,10117,6988,10117xe" filled="f" stroked="t" strokeweight=".25pt" strokecolor="#939598">
                <v:path arrowok="t"/>
              </v:shape>
            </v:group>
            <v:group style="position:absolute;left:7054;top:10296;width:785;height:808" coordorigin="7054,10296" coordsize="785,808">
              <v:shape style="position:absolute;left:7054;top:10296;width:785;height:808" coordorigin="7054,10296" coordsize="785,808" path="m7150,10296l7087,10299,7054,10363,7054,11009,7054,11045,7092,11103,7743,11105,7779,11104,7837,11066,7839,10392,7839,10356,7800,10298,7150,10296e" filled="t" fillcolor="#FFFFFF" stroked="f">
                <v:path arrowok="t"/>
                <v:fill/>
              </v:shape>
              <v:shape style="position:absolute;left:7054;top:10296;width:785;height:808" type="#_x0000_t75">
                <v:imagedata r:id="rId642" o:title=""/>
              </v:shape>
            </v:group>
            <v:group style="position:absolute;left:7054;top:10296;width:785;height:808" coordorigin="7054,10296" coordsize="785,808">
              <v:shape style="position:absolute;left:7054;top:10296;width:785;height:808" coordorigin="7054,10296" coordsize="785,808" path="m7150,10296l7087,10299,7054,10363,7054,11009,7054,11045,7092,11103,7743,11105,7779,11104,7837,11066,7839,10392,7839,10356,7800,10298,7150,10296xe" filled="f" stroked="t" strokeweight=".212pt" strokecolor="#4D4D4F">
                <v:path arrowok="t"/>
              </v:shape>
            </v:group>
            <v:group style="position:absolute;left:8032;top:10546;width:3159;height:2" coordorigin="8032,10546" coordsize="3159,2">
              <v:shape style="position:absolute;left:8032;top:10546;width:3159;height:2" coordorigin="8032,10546" coordsize="3159,0" path="m8032,10546l11191,10546e" filled="f" stroked="t" strokeweight=".25pt" strokecolor="#939598">
                <v:path arrowok="t"/>
              </v:shape>
              <v:shape style="position:absolute;left:7975;top:11484;width:181;height:181" type="#_x0000_t75">
                <v:imagedata r:id="rId643" o:title=""/>
              </v:shape>
              <v:shape style="position:absolute;left:8708;top:11484;width:181;height:181" type="#_x0000_t75">
                <v:imagedata r:id="rId644" o:title=""/>
              </v:shape>
              <v:shape style="position:absolute;left:9392;top:11484;width:181;height:181" type="#_x0000_t75">
                <v:imagedata r:id="rId645" o:title=""/>
              </v:shape>
            </v:group>
            <v:group style="position:absolute;left:6336;top:11599;width:4516;height:1702" coordorigin="6336,11599" coordsize="4516,1702">
              <v:shape style="position:absolute;left:6336;top:11599;width:4516;height:1702" coordorigin="6336,11599" coordsize="4516,1702" path="m6449,11599l6384,11601,6338,11647,6336,11712,6336,13189,6338,13253,6384,13299,10739,13301,10776,13301,10838,13287,10852,13226,10852,13189,10852,11712,10850,11647,10805,11601,6449,11599e" filled="t" fillcolor="#FFFFFF" stroked="f">
                <v:path arrowok="t"/>
                <v:fill/>
              </v:shape>
            </v:group>
            <v:group style="position:absolute;left:6336;top:11599;width:4516;height:1702" coordorigin="6336,11599" coordsize="4516,1702">
              <v:shape style="position:absolute;left:6336;top:11599;width:4516;height:1702" coordorigin="6336,11599" coordsize="4516,1702" path="m6449,11599l6384,11601,6338,11647,6336,11712,6336,13188,6336,13225,6350,13287,6412,13301,10739,13301,10776,13301,10838,13287,10852,13226,10852,11713,10852,11675,10838,11614,10777,11600,6449,11599xe" filled="f" stroked="t" strokeweight=".25pt" strokecolor="#939598">
                <v:path arrowok="t"/>
              </v:shape>
            </v:group>
            <v:group style="position:absolute;left:6515;top:11756;width:785;height:816" coordorigin="6515,11756" coordsize="785,816">
              <v:shape style="position:absolute;left:6515;top:11756;width:785;height:816" coordorigin="6515,11756" coordsize="785,816" path="m6609,11756l6547,11758,6515,11825,6515,12478,6515,12515,6556,12570,7207,12572,7243,12571,7299,12531,7300,11849,7300,11813,7260,11757,6609,11756e" filled="t" fillcolor="#FFFFFF" stroked="f">
                <v:path arrowok="t"/>
                <v:fill/>
              </v:shape>
              <v:shape style="position:absolute;left:6515;top:11756;width:785;height:816" type="#_x0000_t75">
                <v:imagedata r:id="rId646" o:title=""/>
              </v:shape>
            </v:group>
            <v:group style="position:absolute;left:6515;top:11756;width:785;height:816" coordorigin="6515,11756" coordsize="785,816">
              <v:shape style="position:absolute;left:6515;top:11756;width:785;height:816" coordorigin="6515,11756" coordsize="785,816" path="m6609,11756l6547,11758,6515,11825,6515,12478,6515,12515,6556,12570,7207,12572,7243,12571,7299,12531,7300,11849,7300,11813,7260,11757,6609,11756xe" filled="f" stroked="t" strokeweight=".206pt" strokecolor="#4D4D4F">
                <v:path arrowok="t"/>
              </v:shape>
            </v:group>
            <v:group style="position:absolute;left:7493;top:12029;width:3040;height:2" coordorigin="7493,12029" coordsize="3040,2">
              <v:shape style="position:absolute;left:7493;top:12029;width:3040;height:2" coordorigin="7493,12029" coordsize="3040,0" path="m7493,12029l10534,12029e" filled="f" stroked="t" strokeweight=".25pt" strokecolor="#939598">
                <v:path arrowok="t"/>
              </v:shape>
              <v:shape style="position:absolute;left:7436;top:12969;width:181;height:181" type="#_x0000_t75">
                <v:imagedata r:id="rId647" o:title=""/>
              </v:shape>
              <v:shape style="position:absolute;left:8170;top:12969;width:181;height:181" type="#_x0000_t75">
                <v:imagedata r:id="rId648" o:title=""/>
              </v:shape>
              <v:shape style="position:absolute;left:8853;top:12969;width:181;height:181" type="#_x0000_t75">
                <v:imagedata r:id="rId649" o:title=""/>
              </v:shape>
            </v:group>
            <v:group style="position:absolute;left:6875;top:13072;width:4516;height:1714" coordorigin="6875,13072" coordsize="4516,1714">
              <v:shape style="position:absolute;left:6875;top:13072;width:4516;height:1714" coordorigin="6875,13072" coordsize="4516,1714" path="m6988,13072l6923,13073,6876,13119,6875,13184,6875,14673,6876,14738,6922,14784,11277,14786,11314,14786,11376,14772,11390,14710,11391,14673,11390,13184,11389,13120,11343,13073,6988,13072e" filled="t" fillcolor="#FFFFFF" stroked="f">
                <v:path arrowok="t"/>
                <v:fill/>
              </v:shape>
            </v:group>
            <v:group style="position:absolute;left:6875;top:13072;width:4516;height:1714" coordorigin="6875,13072" coordsize="4516,1714">
              <v:shape style="position:absolute;left:6875;top:13072;width:4516;height:1714" coordorigin="6875,13072" coordsize="4516,1714" path="m6988,13072l6923,13073,6876,13119,6875,13184,6875,14672,6875,14710,6889,14772,6950,14786,11277,14786,11314,14786,11376,14772,11390,14710,11391,13185,11390,13148,11376,13086,11315,13072,6988,13072xe" filled="f" stroked="t" strokeweight=".25pt" strokecolor="#939598">
                <v:path arrowok="t"/>
              </v:shape>
            </v:group>
            <v:group style="position:absolute;left:7054;top:13251;width:785;height:808" coordorigin="7054,13251" coordsize="785,808">
              <v:shape style="position:absolute;left:7054;top:13251;width:785;height:808" coordorigin="7054,13251" coordsize="785,808" path="m7150,13251l7087,13254,7054,13318,7054,13964,7054,14000,7092,14058,7743,14059,7779,14059,7837,14021,7839,13347,7839,13311,7800,13253,7150,13251e" filled="t" fillcolor="#FFFFFF" stroked="f">
                <v:path arrowok="t"/>
                <v:fill/>
              </v:shape>
              <v:shape style="position:absolute;left:7054;top:13251;width:785;height:808" type="#_x0000_t75">
                <v:imagedata r:id="rId650" o:title=""/>
              </v:shape>
            </v:group>
            <v:group style="position:absolute;left:7054;top:13251;width:785;height:808" coordorigin="7054,13251" coordsize="785,808">
              <v:shape style="position:absolute;left:7054;top:13251;width:785;height:808" coordorigin="7054,13251" coordsize="785,808" path="m7150,13251l7087,13254,7054,13318,7054,13964,7054,14000,7092,14058,7743,14059,7779,14059,7837,14021,7839,13347,7839,13311,7800,13253,7150,13251xe" filled="f" stroked="t" strokeweight=".212pt" strokecolor="#4D4D4F">
                <v:path arrowok="t"/>
              </v:shape>
            </v:group>
            <v:group style="position:absolute;left:8032;top:13501;width:2706;height:2" coordorigin="8032,13501" coordsize="2706,2">
              <v:shape style="position:absolute;left:8032;top:13501;width:2706;height:2" coordorigin="8032,13501" coordsize="2706,0" path="m8032,13501l10738,13501e" filled="f" stroked="t" strokeweight=".25pt" strokecolor="#939598">
                <v:path arrowok="t"/>
              </v:shape>
              <v:shape style="position:absolute;left:7975;top:14439;width:181;height:181" type="#_x0000_t75">
                <v:imagedata r:id="rId651" o:title=""/>
              </v:shape>
              <v:shape style="position:absolute;left:8708;top:14439;width:181;height:181" type="#_x0000_t75">
                <v:imagedata r:id="rId652" o:title=""/>
              </v:shape>
              <v:shape style="position:absolute;left:9392;top:14439;width:181;height:181" type="#_x0000_t75">
                <v:imagedata r:id="rId653" o:title=""/>
              </v:shape>
            </v:group>
            <v:group style="position:absolute;left:8273;top:972;width:718;height:667" coordorigin="8273,972" coordsize="718,667">
              <v:shape style="position:absolute;left:8273;top:972;width:718;height:667" coordorigin="8273,972" coordsize="718,667" path="m8468,973l8394,988,8341,1020,8300,1068,8280,1125,8276,1151,8274,1157,8273,1163,8273,1213,8274,1217,8282,1255,8300,1313,8339,1378,8379,1427,8422,1473,8481,1527,8542,1578,8607,1628,8635,1639,8650,1633,8704,1595,8766,1546,8825,1493,8867,1449,8907,1402,8944,1352,8970,1298,8986,1240,8989,1216,8990,1213,8987,1136,8961,1062,8946,1044,8629,1044,8616,1030,8551,989,8487,974,8468,973e" filled="t" fillcolor="#ED1D24" stroked="f">
                <v:path arrowok="t"/>
                <v:fill/>
              </v:shape>
              <v:shape style="position:absolute;left:8273;top:972;width:718;height:667" coordorigin="8273,972" coordsize="718,667" path="m8785,972l8709,988,8646,1032,8629,1044,8946,1044,8936,1032,8881,992,8805,973,8785,972e" filled="t" fillcolor="#ED1D24" stroked="f">
                <v:path arrowok="t"/>
                <v:fill/>
              </v:shape>
              <v:shape style="position:absolute;left:8037;top:15544;width:3299;height:549" type="#_x0000_t75">
                <v:imagedata r:id="rId654" o:title=""/>
              </v:shape>
            </v:group>
            <v:group style="position:absolute;left:9046;top:15547;width:224;height:282" coordorigin="9046,15547" coordsize="224,282">
              <v:shape style="position:absolute;left:9046;top:15547;width:224;height:282" coordorigin="9046,15547" coordsize="224,282" path="m9108,15547l9046,15547,9046,15829,9108,15829,9108,15703,9270,15703,9270,15655,9108,15655,9108,15547e" filled="t" fillcolor="#FFFFFF" stroked="f">
                <v:path arrowok="t"/>
                <v:fill/>
              </v:shape>
              <v:shape style="position:absolute;left:9046;top:15547;width:224;height:282" coordorigin="9046,15547" coordsize="224,282" path="m9270,15703l9208,15703,9208,15829,9270,15829,9270,15703e" filled="t" fillcolor="#FFFFFF" stroked="f">
                <v:path arrowok="t"/>
                <v:fill/>
              </v:shape>
              <v:shape style="position:absolute;left:9046;top:15547;width:224;height:282" coordorigin="9046,15547" coordsize="224,282" path="m9270,15547l9208,15547,9208,15655,9270,15655,9270,15547e" filled="t" fillcolor="#FFFFFF" stroked="f">
                <v:path arrowok="t"/>
                <v:fill/>
              </v:shape>
            </v:group>
            <v:group style="position:absolute;left:9329;top:15544;width:222;height:286" coordorigin="9329,15544" coordsize="222,286">
              <v:shape style="position:absolute;left:9329;top:15544;width:222;height:286" coordorigin="9329,15544" coordsize="222,286" path="m9426,15544l9364,15545,9329,15547,9329,15829,9390,15829,9390,15719,9517,15719,9502,15705,9486,15699,9499,15694,9518,15685,9531,15671,9390,15671,9390,15592,9535,15592,9532,15581,9521,15566,9506,15556,9485,15549,9458,15545,9426,15544e" filled="t" fillcolor="#FFFFFF" stroked="f">
                <v:path arrowok="t"/>
                <v:fill/>
              </v:shape>
              <v:shape style="position:absolute;left:9329;top:15544;width:222;height:286" coordorigin="9329,15544" coordsize="222,286" path="m9517,15719l9390,15719,9434,15719,9451,15719,9459,15725,9464,15743,9485,15829,9551,15829,9517,15719,9517,15719e" filled="t" fillcolor="#FFFFFF" stroked="f">
                <v:path arrowok="t"/>
                <v:fill/>
              </v:shape>
              <v:shape style="position:absolute;left:9329;top:15544;width:222;height:286" coordorigin="9329,15544" coordsize="222,286" path="m9535,15592l9390,15592,9454,15593,9468,15602,9474,15621,9474,15654,9461,15667,9435,15671,9531,15671,9531,15670,9538,15650,9540,15625,9538,15600,9535,15592e" filled="t" fillcolor="#FFFFFF" stroked="f">
                <v:path arrowok="t"/>
                <v:fill/>
              </v:shape>
            </v:group>
            <v:group style="position:absolute;left:9593;top:15547;width:238;height:282" coordorigin="9593,15547" coordsize="238,282">
              <v:shape style="position:absolute;left:9593;top:15547;width:238;height:282" coordorigin="9593,15547" coordsize="238,282" path="m9667,15547l9601,15547,9593,15555,9593,15829,9653,15829,9652,15657,9652,15637,9650,15617,9704,15617,9679,15566,9673,15553,9667,15547e" filled="t" fillcolor="#FFFFFF" stroked="f">
                <v:path arrowok="t"/>
                <v:fill/>
              </v:shape>
              <v:shape style="position:absolute;left:9593;top:15547;width:238;height:282" coordorigin="9593,15547" coordsize="238,282" path="m9704,15617l9650,15617,9656,15623,9663,15643,9671,15661,9745,15811,9752,15823,9757,15829,9824,15829,9831,15822,9831,15757,9775,15757,9767,15748,9758,15728,9750,15712,9704,15617e" filled="t" fillcolor="#FFFFFF" stroked="f">
                <v:path arrowok="t"/>
                <v:fill/>
              </v:shape>
              <v:shape style="position:absolute;left:9593;top:15547;width:238;height:282" coordorigin="9593,15547" coordsize="238,282" path="m9831,15547l9772,15547,9772,15717,9773,15737,9775,15757,9831,15757,9831,15547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before="0" w:after="0" w:line="240" w:lineRule="auto"/>
        <w:ind w:left="77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4"/>
        </w:rPr>
        <w:t>@andyhead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4"/>
        </w:rPr>
        <w:t>w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4"/>
        </w:rPr>
        <w:t>orth</w:t>
      </w:r>
      <w:r>
        <w:rPr>
          <w:rFonts w:ascii="Arial" w:hAnsi="Arial" w:cs="Arial" w:eastAsia="Arial"/>
          <w:sz w:val="17"/>
          <w:szCs w:val="17"/>
          <w:color w:val="3C9CD7"/>
          <w:spacing w:val="3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10:21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70"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Brilliant!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ormtrooper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omes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at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left="770" w:right="-36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4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#Star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5"/>
        </w:rPr>
        <w:t>W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9"/>
        </w:rPr>
        <w:t>ars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9"/>
        </w:rPr>
        <w:t> </w:t>
      </w:r>
      <w:hyperlink r:id="rId655"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2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03"/>
          </w:rPr>
          <w:t>/3JHjd0xJsZ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73" w:after="0" w:line="240" w:lineRule="auto"/>
        <w:ind w:left="953" w:right="1436"/>
        <w:jc w:val="center"/>
        <w:tabs>
          <w:tab w:pos="1660" w:val="left"/>
          <w:tab w:pos="234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11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11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9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9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-2"/>
          <w:w w:val="94"/>
        </w:rPr>
        <w:t>@</w:t>
      </w:r>
      <w:r>
        <w:rPr>
          <w:rFonts w:ascii="Arial" w:hAnsi="Arial" w:cs="Arial" w:eastAsia="Arial"/>
          <w:sz w:val="17"/>
          <w:szCs w:val="17"/>
          <w:color w:val="3C9CD7"/>
          <w:spacing w:val="2"/>
          <w:w w:val="94"/>
        </w:rPr>
        <w:t>C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4"/>
        </w:rPr>
        <w:t>SODEM</w:t>
      </w:r>
      <w:r>
        <w:rPr>
          <w:rFonts w:ascii="Arial" w:hAnsi="Arial" w:cs="Arial" w:eastAsia="Arial"/>
          <w:sz w:val="17"/>
          <w:szCs w:val="17"/>
          <w:color w:val="3C9CD7"/>
          <w:spacing w:val="3"/>
          <w:w w:val="94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4"/>
        </w:rPr>
        <w:t>A</w:t>
      </w:r>
      <w:r>
        <w:rPr>
          <w:rFonts w:ascii="Arial" w:hAnsi="Arial" w:cs="Arial" w:eastAsia="Arial"/>
          <w:sz w:val="17"/>
          <w:szCs w:val="17"/>
          <w:color w:val="3C9CD7"/>
          <w:spacing w:val="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17:00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110" w:right="552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Almost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end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.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It’s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been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soon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someone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will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win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P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ad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mini.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7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@RichardDoherty</w:t>
      </w:r>
      <w:r>
        <w:rPr>
          <w:rFonts w:ascii="Arial" w:hAnsi="Arial" w:cs="Arial" w:eastAsia="Arial"/>
          <w:sz w:val="17"/>
          <w:szCs w:val="17"/>
          <w:color w:val="3C9CD7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16:26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770" w:right="21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7"/>
        </w:rPr>
        <w:t>BRILLIANT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presentation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Luci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BG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Group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#oracle</w:t>
      </w:r>
      <w:r>
        <w:rPr>
          <w:rFonts w:ascii="Arial" w:hAnsi="Arial" w:cs="Arial" w:eastAsia="Arial"/>
          <w:sz w:val="17"/>
          <w:szCs w:val="17"/>
          <w:color w:val="3C9CD7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7"/>
        </w:rPr>
        <w:t>#hcm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7" w:after="0" w:line="240" w:lineRule="auto"/>
        <w:ind w:left="953" w:right="1431"/>
        <w:jc w:val="center"/>
        <w:tabs>
          <w:tab w:pos="1680" w:val="left"/>
          <w:tab w:pos="234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8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5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9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3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@sianharring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5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on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14:26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6"/>
        </w:rPr>
        <w:t>@williamtincup:</w:t>
      </w:r>
      <w:r>
        <w:rPr>
          <w:rFonts w:ascii="Arial" w:hAnsi="Arial" w:cs="Arial" w:eastAsia="Arial"/>
          <w:sz w:val="17"/>
          <w:szCs w:val="17"/>
          <w:color w:val="3C9CD7"/>
          <w:spacing w:val="-1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@laird_nick</w:t>
      </w:r>
      <w:r>
        <w:rPr>
          <w:rFonts w:ascii="Arial" w:hAnsi="Arial" w:cs="Arial" w:eastAsia="Arial"/>
          <w:sz w:val="17"/>
          <w:szCs w:val="17"/>
          <w:color w:val="3C9CD7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95"/>
        </w:rPr>
        <w:t>@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87"/>
        </w:rPr>
        <w:t>C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6"/>
        </w:rPr>
        <w:t>eridian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left="110" w:right="9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-</w:t>
      </w:r>
      <w:r>
        <w:rPr>
          <w:rFonts w:ascii="Arial" w:hAnsi="Arial" w:cs="Arial" w:eastAsia="Arial"/>
          <w:sz w:val="17"/>
          <w:szCs w:val="17"/>
          <w:color w:val="3C9CD7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indeed...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so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fa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13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...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onderful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atmosphere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energy...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240" w:lineRule="auto"/>
        <w:ind w:left="11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w w:val="12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5"/>
        </w:rPr>
        <w:t>echeurope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8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83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-5"/>
          <w:w w:val="98"/>
        </w:rPr>
        <w:t>@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8"/>
        </w:rPr>
        <w:t>James_M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98"/>
        </w:rPr>
        <w:t>a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8"/>
        </w:rPr>
        <w:t>yes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9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11:07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83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you’re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mix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9"/>
        </w:rPr>
        <w:t>ech,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83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wa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ch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5" w:after="0" w:line="240" w:lineRule="auto"/>
        <w:ind w:left="830" w:right="-20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48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3"/>
          <w:w w:val="120"/>
        </w:rPr>
        <w:t>a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1"/>
        </w:rPr>
        <w:t>y.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Absolu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13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3"/>
        </w:rPr>
        <w:t>ely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6"/>
          <w:w w:val="113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fire.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100" w:after="0" w:line="240" w:lineRule="auto"/>
        <w:ind w:left="955" w:right="1330"/>
        <w:jc w:val="center"/>
        <w:tabs>
          <w:tab w:pos="1680" w:val="left"/>
          <w:tab w:pos="234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8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9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14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319" w:lineRule="auto"/>
        <w:ind w:left="538" w:right="56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@HRN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ells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valuable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being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8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8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really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real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deals!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3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ongrat’s!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6" w:after="0" w:line="240" w:lineRule="auto"/>
        <w:ind w:left="664" w:right="1566"/>
        <w:jc w:val="center"/>
        <w:tabs>
          <w:tab w:pos="1380" w:val="left"/>
          <w:tab w:pos="206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12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12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0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96"/>
        </w:rPr>
        <w:t>@sackss1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16:57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Capture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plent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valuabl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nugget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3"/>
        </w:rPr>
        <w:t>at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Jaso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’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erboo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5"/>
        </w:rPr>
        <w:t>mas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erclass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95"/>
        </w:rPr>
        <w:t>@</w:t>
      </w:r>
      <w:r>
        <w:rPr>
          <w:rFonts w:ascii="Arial" w:hAnsi="Arial" w:cs="Arial" w:eastAsia="Arial"/>
          <w:sz w:val="17"/>
          <w:szCs w:val="17"/>
          <w:color w:val="3C9CD7"/>
          <w:spacing w:val="-9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2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5"/>
        </w:rPr>
        <w:t>echeurope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59" w:right="-20"/>
        <w:jc w:val="left"/>
        <w:tabs>
          <w:tab w:pos="840" w:val="left"/>
          <w:tab w:pos="152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6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17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3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@HywelRoberts2</w:t>
      </w:r>
      <w:r>
        <w:rPr>
          <w:rFonts w:ascii="Arial" w:hAnsi="Arial" w:cs="Arial" w:eastAsia="Arial"/>
          <w:sz w:val="17"/>
          <w:szCs w:val="17"/>
          <w:color w:val="3C9CD7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14:24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First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thing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report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from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9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9"/>
        </w:rPr>
        <w:t>echeurope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lunch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5"/>
          <w:w w:val="117"/>
        </w:rPr>
        <w:t>x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cellen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17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7"/>
        </w:rPr>
        <w:t>.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17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o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3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the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serious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5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stuf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9"/>
          <w:w w:val="122"/>
        </w:rPr>
        <w:t>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..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664" w:right="1544"/>
        <w:jc w:val="center"/>
        <w:tabs>
          <w:tab w:pos="1420" w:val="left"/>
          <w:tab w:pos="208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16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3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8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4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@chrispalmer90</w:t>
      </w:r>
      <w:r>
        <w:rPr>
          <w:rFonts w:ascii="Arial" w:hAnsi="Arial" w:cs="Arial" w:eastAsia="Arial"/>
          <w:sz w:val="17"/>
          <w:szCs w:val="17"/>
          <w:color w:val="3C9CD7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12:12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Wha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1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grea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enu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20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5"/>
        </w:rPr>
        <w:t>echeurope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right="1017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!</w:t>
      </w:r>
      <w:r>
        <w:rPr>
          <w:rFonts w:ascii="Arial" w:hAnsi="Arial" w:cs="Arial" w:eastAsia="Arial"/>
          <w:sz w:val="17"/>
          <w:szCs w:val="17"/>
          <w:color w:val="3C9CD7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7"/>
        </w:rPr>
        <w:t>#westmins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7"/>
        </w:rPr>
        <w:t>erabbe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7"/>
        </w:rPr>
        <w:t>y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0"/>
        </w:rPr>
        <w:t>@HRN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0"/>
        </w:rPr>
        <w:t>urope</w:t>
      </w:r>
      <w:r>
        <w:rPr>
          <w:rFonts w:ascii="Arial" w:hAnsi="Arial" w:cs="Arial" w:eastAsia="Arial"/>
          <w:sz w:val="17"/>
          <w:szCs w:val="17"/>
          <w:color w:val="3C9CD7"/>
          <w:spacing w:val="-2"/>
          <w:w w:val="100"/>
        </w:rPr>
        <w:t> </w:t>
      </w:r>
      <w:hyperlink r:id="rId656"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124"/>
          </w:rPr>
          <w:t>http://</w:t>
        </w:r>
        <w:r>
          <w:rPr>
            <w:rFonts w:ascii="Arial" w:hAnsi="Arial" w:cs="Arial" w:eastAsia="Arial"/>
            <w:sz w:val="17"/>
            <w:szCs w:val="17"/>
            <w:color w:val="3C9CD7"/>
            <w:spacing w:val="0"/>
            <w:w w:val="124"/>
          </w:rPr>
          <w:t>t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93"/>
          </w:rPr>
          <w:t>.</w:t>
        </w:r>
        <w:r>
          <w:rPr>
            <w:rFonts w:ascii="Arial" w:hAnsi="Arial" w:cs="Arial" w:eastAsia="Arial"/>
            <w:sz w:val="17"/>
            <w:szCs w:val="17"/>
            <w:color w:val="3C9CD7"/>
            <w:spacing w:val="-4"/>
            <w:w w:val="93"/>
          </w:rPr>
          <w:t>c</w:t>
        </w:r>
        <w:r>
          <w:rPr>
            <w:rFonts w:ascii="Arial" w:hAnsi="Arial" w:cs="Arial" w:eastAsia="Arial"/>
            <w:sz w:val="17"/>
            <w:szCs w:val="17"/>
            <w:color w:val="3C9CD7"/>
            <w:spacing w:val="-6"/>
            <w:w w:val="108"/>
          </w:rPr>
          <w:t>o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111"/>
          </w:rPr>
          <w:t>/r</w:t>
        </w:r>
        <w:r>
          <w:rPr>
            <w:rFonts w:ascii="Arial" w:hAnsi="Arial" w:cs="Arial" w:eastAsia="Arial"/>
            <w:sz w:val="17"/>
            <w:szCs w:val="17"/>
            <w:color w:val="3C9CD7"/>
            <w:spacing w:val="-5"/>
            <w:w w:val="111"/>
          </w:rPr>
          <w:t>W</w:t>
        </w:r>
        <w:r>
          <w:rPr>
            <w:rFonts w:ascii="Arial" w:hAnsi="Arial" w:cs="Arial" w:eastAsia="Arial"/>
            <w:sz w:val="17"/>
            <w:szCs w:val="17"/>
            <w:color w:val="3C9CD7"/>
            <w:spacing w:val="-2"/>
            <w:w w:val="103"/>
          </w:rPr>
          <w:t>n9r9D4xZ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48" w:after="0" w:line="240" w:lineRule="auto"/>
        <w:ind w:left="159" w:right="-20"/>
        <w:jc w:val="left"/>
        <w:tabs>
          <w:tab w:pos="900" w:val="left"/>
          <w:tab w:pos="156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5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1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@renebolier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|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27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March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2014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10:03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19" w:lineRule="auto"/>
        <w:ind w:left="538" w:right="19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‘The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ompetiti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9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9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bastard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rises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</w:rPr>
        <w:t>op,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nice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guy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omes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ond.’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#C</w:t>
      </w:r>
      <w:r>
        <w:rPr>
          <w:rFonts w:ascii="Arial" w:hAnsi="Arial" w:cs="Arial" w:eastAsia="Arial"/>
          <w:sz w:val="17"/>
          <w:szCs w:val="17"/>
          <w:color w:val="3C9CD7"/>
          <w:spacing w:val="-5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240" w:lineRule="auto"/>
        <w:ind w:left="53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C9CD7"/>
        </w:rPr>
        <w:t>#HR</w:t>
      </w:r>
      <w:r>
        <w:rPr>
          <w:rFonts w:ascii="Arial" w:hAnsi="Arial" w:cs="Arial" w:eastAsia="Arial"/>
          <w:sz w:val="17"/>
          <w:szCs w:val="17"/>
          <w:color w:val="3C9CD7"/>
          <w:spacing w:val="-10"/>
        </w:rPr>
        <w:t>T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97"/>
        </w:rPr>
        <w:t>ech</w:t>
      </w:r>
      <w:r>
        <w:rPr>
          <w:rFonts w:ascii="Arial" w:hAnsi="Arial" w:cs="Arial" w:eastAsia="Arial"/>
          <w:sz w:val="17"/>
          <w:szCs w:val="17"/>
          <w:color w:val="3C9CD7"/>
          <w:spacing w:val="-3"/>
          <w:w w:val="97"/>
        </w:rPr>
        <w:t>E</w:t>
      </w:r>
      <w:r>
        <w:rPr>
          <w:rFonts w:ascii="Arial" w:hAnsi="Arial" w:cs="Arial" w:eastAsia="Arial"/>
          <w:sz w:val="17"/>
          <w:szCs w:val="17"/>
          <w:color w:val="3C9CD7"/>
          <w:spacing w:val="0"/>
          <w:w w:val="107"/>
        </w:rPr>
        <w:t>urope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9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664" w:right="1544"/>
        <w:jc w:val="center"/>
        <w:tabs>
          <w:tab w:pos="1420" w:val="left"/>
          <w:tab w:pos="2080" w:val="left"/>
        </w:tabs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16</w:t>
      </w:r>
      <w:r>
        <w:rPr>
          <w:rFonts w:ascii="Arial" w:hAnsi="Arial" w:cs="Arial" w:eastAsia="Arial"/>
          <w:sz w:val="17"/>
          <w:szCs w:val="17"/>
          <w:color w:val="A7A9AC"/>
          <w:spacing w:val="-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>3</w:t>
      </w:r>
      <w:r>
        <w:rPr>
          <w:rFonts w:ascii="Arial" w:hAnsi="Arial" w:cs="Arial" w:eastAsia="Arial"/>
          <w:sz w:val="17"/>
          <w:szCs w:val="17"/>
          <w:color w:val="A7A9AC"/>
          <w:spacing w:val="-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0"/>
        </w:rPr>
        <w:tab/>
      </w:r>
      <w:r>
        <w:rPr>
          <w:rFonts w:ascii="Arial" w:hAnsi="Arial" w:cs="Arial" w:eastAsia="Arial"/>
          <w:sz w:val="17"/>
          <w:szCs w:val="17"/>
          <w:color w:val="A7A9AC"/>
          <w:spacing w:val="0"/>
          <w:w w:val="103"/>
        </w:rPr>
        <w:t>8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580" w:right="600"/>
          <w:cols w:num="2" w:equalWidth="0">
            <w:col w:w="3971" w:space="1943"/>
            <w:col w:w="3826"/>
          </w:cols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20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>
          <w:rFonts w:ascii="Arial" w:hAnsi="Arial" w:cs="Arial" w:eastAsia="Arial"/>
          <w:sz w:val="70"/>
          <w:szCs w:val="70"/>
          <w:color w:val="3C9CD7"/>
          <w:spacing w:val="0"/>
          <w:w w:val="72"/>
          <w:position w:val="-1"/>
        </w:rPr>
        <w:t>THE</w:t>
      </w:r>
      <w:r>
        <w:rPr>
          <w:rFonts w:ascii="Arial" w:hAnsi="Arial" w:cs="Arial" w:eastAsia="Arial"/>
          <w:sz w:val="70"/>
          <w:szCs w:val="70"/>
          <w:color w:val="3C9CD7"/>
          <w:spacing w:val="-21"/>
          <w:w w:val="72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3"/>
          <w:position w:val="-1"/>
        </w:rPr>
        <w:t>VENUE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1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jc w:val="left"/>
        <w:spacing w:after="0"/>
        <w:sectPr>
          <w:pgMar w:header="679" w:footer="0" w:top="1480" w:bottom="280" w:left="560" w:right="840"/>
          <w:headerReference w:type="default" r:id="rId657"/>
          <w:footerReference w:type="default" r:id="rId658"/>
          <w:pgSz w:w="11920" w:h="16840"/>
        </w:sectPr>
      </w:pPr>
      <w:rPr/>
    </w:p>
    <w:p>
      <w:pPr>
        <w:spacing w:before="45" w:after="0" w:line="319" w:lineRule="auto"/>
        <w:ind w:left="120" w:right="129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4"/>
          <w:w w:val="96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(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7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  <w:b/>
          <w:bCs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hibition</w:t>
      </w:r>
      <w:r>
        <w:rPr>
          <w:rFonts w:ascii="Arial" w:hAnsi="Arial" w:cs="Arial" w:eastAsia="Arial"/>
          <w:sz w:val="17"/>
          <w:szCs w:val="17"/>
          <w:color w:val="4D4D4F"/>
          <w:spacing w:val="-9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ntre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)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exhibitions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ernational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8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8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ention</w:t>
      </w:r>
      <w:r>
        <w:rPr>
          <w:rFonts w:ascii="Arial" w:hAnsi="Arial" w:cs="Arial" w:eastAsia="Arial"/>
          <w:sz w:val="17"/>
          <w:szCs w:val="17"/>
          <w:color w:val="4D4D4F"/>
          <w:spacing w:val="-19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centre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Borough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Newham.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loca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100-acre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(0.40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km2)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si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the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" w:after="0" w:line="319" w:lineRule="auto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northern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qu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yal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oria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Dock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Docklands,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between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Cana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Wharf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City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Airpor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120" w:right="123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4"/>
          <w:w w:val="96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variety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from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ward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winning</w:t>
      </w:r>
      <w:r>
        <w:rPr>
          <w:rFonts w:ascii="Arial" w:hAnsi="Arial" w:cs="Arial" w:eastAsia="Arial"/>
          <w:sz w:val="17"/>
          <w:szCs w:val="17"/>
          <w:color w:val="4D4D4F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exhibitions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onferences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ernational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association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meetings,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product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launches,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banquets,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ward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ceremonies,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sporting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ents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great</w:t>
      </w:r>
      <w:r>
        <w:rPr>
          <w:rFonts w:ascii="Arial" w:hAnsi="Arial" w:cs="Arial" w:eastAsia="Arial"/>
          <w:sz w:val="17"/>
          <w:szCs w:val="17"/>
          <w:color w:val="4D4D4F"/>
          <w:spacing w:val="2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d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ys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5"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15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0"/>
        </w:rPr>
        <w:t>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9" w:after="0" w:line="319" w:lineRule="auto"/>
        <w:ind w:right="274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reason</w:t>
      </w:r>
      <w:r>
        <w:rPr>
          <w:rFonts w:ascii="Arial" w:hAnsi="Arial" w:cs="Arial" w:eastAsia="Arial"/>
          <w:sz w:val="17"/>
          <w:szCs w:val="17"/>
          <w:color w:val="4D4D4F"/>
          <w:spacing w:val="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HR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3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Eu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ope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selec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ed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94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4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4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6"/>
          <w:w w:val="9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this</w:t>
      </w:r>
      <w:r>
        <w:rPr>
          <w:rFonts w:ascii="Arial" w:hAnsi="Arial" w:cs="Arial" w:eastAsia="Arial"/>
          <w:sz w:val="17"/>
          <w:szCs w:val="17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yea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3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’s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because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format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ou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1"/>
        </w:rPr>
        <w:t>grew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1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all</w:t>
      </w:r>
      <w:r>
        <w:rPr>
          <w:rFonts w:ascii="Arial" w:hAnsi="Arial" w:cs="Arial" w:eastAsia="Arial"/>
          <w:sz w:val="17"/>
          <w:szCs w:val="17"/>
          <w:color w:val="4D4D4F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other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vailable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enues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primarily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ent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partner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96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96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has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unparalleled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track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ord</w:t>
      </w:r>
      <w:r>
        <w:rPr>
          <w:rFonts w:ascii="Arial" w:hAnsi="Arial" w:cs="Arial" w:eastAsia="Arial"/>
          <w:sz w:val="17"/>
          <w:szCs w:val="17"/>
          <w:color w:val="4D4D4F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wing</w:t>
      </w:r>
      <w:r>
        <w:rPr>
          <w:rFonts w:ascii="Arial" w:hAnsi="Arial" w:cs="Arial" w:eastAsia="Arial"/>
          <w:sz w:val="17"/>
          <w:szCs w:val="17"/>
          <w:color w:val="4D4D4F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biggest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onference</w:t>
      </w:r>
      <w:r>
        <w:rPr>
          <w:rFonts w:ascii="Arial" w:hAnsi="Arial" w:cs="Arial" w:eastAsia="Arial"/>
          <w:sz w:val="17"/>
          <w:szCs w:val="17"/>
          <w:color w:val="4D4D4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exhibitions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8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orld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back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year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</w:t>
      </w:r>
      <w:r>
        <w:rPr>
          <w:rFonts w:ascii="Arial" w:hAnsi="Arial" w:cs="Arial" w:eastAsia="Arial"/>
          <w:sz w:val="17"/>
          <w:szCs w:val="17"/>
          <w:color w:val="4D4D4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year!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right="101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Our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enue</w:t>
      </w:r>
      <w:r>
        <w:rPr>
          <w:rFonts w:ascii="Arial" w:hAnsi="Arial" w:cs="Arial" w:eastAsia="Arial"/>
          <w:sz w:val="17"/>
          <w:szCs w:val="17"/>
          <w:color w:val="4D4D4F"/>
          <w:spacing w:val="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was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host</w:t>
      </w:r>
      <w:r>
        <w:rPr>
          <w:rFonts w:ascii="Arial" w:hAnsi="Arial" w:cs="Arial" w:eastAsia="Arial"/>
          <w:sz w:val="17"/>
          <w:szCs w:val="17"/>
          <w:color w:val="4D4D4F"/>
          <w:spacing w:val="1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2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21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2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Olympics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because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2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its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location</w:t>
      </w:r>
      <w:r>
        <w:rPr>
          <w:rFonts w:ascii="Arial" w:hAnsi="Arial" w:cs="Arial" w:eastAsia="Arial"/>
          <w:sz w:val="17"/>
          <w:szCs w:val="17"/>
          <w:color w:val="4D4D4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East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ondon,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fact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that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34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-23"/>
          <w:w w:val="134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ountries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Hub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with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</w:t>
      </w:r>
      <w:r>
        <w:rPr>
          <w:rFonts w:ascii="Arial" w:hAnsi="Arial" w:cs="Arial" w:eastAsia="Arial"/>
          <w:sz w:val="17"/>
          <w:szCs w:val="17"/>
          <w:color w:val="4D4D4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250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High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ech</w:t>
      </w:r>
      <w:r>
        <w:rPr>
          <w:rFonts w:ascii="Arial" w:hAnsi="Arial" w:cs="Arial" w:eastAsia="Arial"/>
          <w:sz w:val="17"/>
          <w:szCs w:val="17"/>
          <w:color w:val="4D4D4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ompanies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such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3"/>
        </w:rPr>
        <w:t>as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93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93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odafone,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6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Cis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5"/>
        </w:rPr>
        <w:t>o,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95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Google,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facebook,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–</w:t>
      </w:r>
      <w:r>
        <w:rPr>
          <w:rFonts w:ascii="Arial" w:hAnsi="Arial" w:cs="Arial" w:eastAsia="Arial"/>
          <w:sz w:val="17"/>
          <w:szCs w:val="17"/>
          <w:color w:val="4D4D4F"/>
          <w:spacing w:val="-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ma</w:t>
      </w:r>
      <w:r>
        <w:rPr>
          <w:rFonts w:ascii="Arial" w:hAnsi="Arial" w:cs="Arial" w:eastAsia="Arial"/>
          <w:sz w:val="17"/>
          <w:szCs w:val="17"/>
          <w:color w:val="4D4D4F"/>
          <w:spacing w:val="-5"/>
          <w:w w:val="100"/>
        </w:rPr>
        <w:t>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189" w:lineRule="exact"/>
        <w:ind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easy</w:t>
      </w:r>
      <w:r>
        <w:rPr>
          <w:rFonts w:ascii="Arial" w:hAnsi="Arial" w:cs="Arial" w:eastAsia="Arial"/>
          <w:sz w:val="17"/>
          <w:szCs w:val="17"/>
          <w:color w:val="4D4D4F"/>
          <w:spacing w:val="-14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choice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position w:val="-1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  <w:position w:val="-1"/>
        </w:rPr>
        <w:t>ultima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2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2"/>
          <w:position w:val="-1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2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48"/>
          <w:position w:val="-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5"/>
          <w:position w:val="-1"/>
        </w:rPr>
        <w:t>echnology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4"/>
          <w:position w:val="-1"/>
        </w:rPr>
        <w:t>experience.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2" w:equalWidth="0">
            <w:col w:w="5043" w:space="378"/>
            <w:col w:w="5099"/>
          </w:cols>
        </w:sectPr>
      </w:pPr>
      <w:rPr/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45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4"/>
          <w:w w:val="96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x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6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96"/>
          <w:b/>
          <w:bCs/>
        </w:rPr>
        <w:t>eL</w:t>
      </w:r>
      <w:r>
        <w:rPr>
          <w:rFonts w:ascii="Arial" w:hAnsi="Arial" w:cs="Arial" w:eastAsia="Arial"/>
          <w:sz w:val="17"/>
          <w:szCs w:val="17"/>
          <w:color w:val="4D4D4F"/>
          <w:spacing w:val="-1"/>
          <w:w w:val="96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  <w:b/>
          <w:bCs/>
        </w:rPr>
        <w:t>London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64" w:after="0" w:line="319" w:lineRule="auto"/>
        <w:ind w:left="120" w:right="-49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One</w:t>
      </w:r>
      <w:r>
        <w:rPr>
          <w:rFonts w:ascii="Arial" w:hAnsi="Arial" w:cs="Arial" w:eastAsia="Arial"/>
          <w:sz w:val="17"/>
          <w:szCs w:val="17"/>
          <w:color w:val="4D4D4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4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ern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Ga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1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3"/>
        </w:rPr>
        <w:t>ew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3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1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yal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Vic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oria</w:t>
      </w:r>
      <w:r>
        <w:rPr>
          <w:rFonts w:ascii="Arial" w:hAnsi="Arial" w:cs="Arial" w:eastAsia="Arial"/>
          <w:sz w:val="17"/>
          <w:szCs w:val="17"/>
          <w:color w:val="4D4D4F"/>
          <w:spacing w:val="3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Dock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95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ondon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2" w:after="0" w:line="240" w:lineRule="auto"/>
        <w:ind w:left="120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E16</w:t>
      </w:r>
      <w:r>
        <w:rPr>
          <w:rFonts w:ascii="Arial" w:hAnsi="Arial" w:cs="Arial" w:eastAsia="Arial"/>
          <w:sz w:val="17"/>
          <w:szCs w:val="17"/>
          <w:color w:val="4D4D4F"/>
          <w:spacing w:val="-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1XL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5" w:after="0" w:line="240" w:lineRule="auto"/>
        <w:ind w:right="-66"/>
        <w:jc w:val="left"/>
        <w:rPr>
          <w:rFonts w:ascii="Arial" w:hAnsi="Arial" w:cs="Arial" w:eastAsia="Arial"/>
          <w:sz w:val="17"/>
          <w:szCs w:val="17"/>
        </w:rPr>
      </w:pPr>
      <w:rPr/>
      <w:r>
        <w:rPr/>
        <w:br w:type="column"/>
      </w:r>
      <w:hyperlink r:id="rId659">
        <w:r>
          <w:rPr>
            <w:rFonts w:ascii="Arial" w:hAnsi="Arial" w:cs="Arial" w:eastAsia="Arial"/>
            <w:sz w:val="17"/>
            <w:szCs w:val="17"/>
            <w:color w:val="215E9E"/>
            <w:spacing w:val="0"/>
            <w:w w:val="104"/>
            <w:b/>
            <w:bCs/>
          </w:rPr>
          <w:t>MAP</w:t>
        </w:r>
        <w:r>
          <w:rPr>
            <w:rFonts w:ascii="Arial" w:hAnsi="Arial" w:cs="Arial" w:eastAsia="Arial"/>
            <w:sz w:val="17"/>
            <w:szCs w:val="17"/>
            <w:color w:val="000000"/>
            <w:spacing w:val="0"/>
            <w:w w:val="100"/>
          </w:rPr>
        </w:r>
      </w:hyperlink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12" w:lineRule="exact"/>
        <w:ind w:right="-20"/>
        <w:jc w:val="left"/>
        <w:rPr>
          <w:rFonts w:ascii="Arial" w:hAnsi="Arial" w:cs="Arial" w:eastAsia="Arial"/>
          <w:sz w:val="36"/>
          <w:szCs w:val="36"/>
        </w:rPr>
      </w:pPr>
      <w:rPr/>
      <w:r>
        <w:rPr>
          <w:rFonts w:ascii="Arial" w:hAnsi="Arial" w:cs="Arial" w:eastAsia="Arial"/>
          <w:sz w:val="36"/>
          <w:szCs w:val="36"/>
          <w:color w:val="3C9CD7"/>
          <w:spacing w:val="0"/>
          <w:w w:val="75"/>
          <w:position w:val="-1"/>
        </w:rPr>
        <w:t>LONDON</w:t>
      </w:r>
      <w:r>
        <w:rPr>
          <w:rFonts w:ascii="Arial" w:hAnsi="Arial" w:cs="Arial" w:eastAsia="Arial"/>
          <w:sz w:val="36"/>
          <w:szCs w:val="36"/>
          <w:color w:val="3C9CD7"/>
          <w:spacing w:val="-13"/>
          <w:w w:val="75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56"/>
          <w:position w:val="-1"/>
        </w:rPr>
        <w:t>-</w:t>
      </w:r>
      <w:r>
        <w:rPr>
          <w:rFonts w:ascii="Arial" w:hAnsi="Arial" w:cs="Arial" w:eastAsia="Arial"/>
          <w:sz w:val="36"/>
          <w:szCs w:val="36"/>
          <w:color w:val="3C9CD7"/>
          <w:spacing w:val="6"/>
          <w:w w:val="56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2"/>
          <w:position w:val="-1"/>
        </w:rPr>
        <w:t>THE</w:t>
      </w:r>
      <w:r>
        <w:rPr>
          <w:rFonts w:ascii="Arial" w:hAnsi="Arial" w:cs="Arial" w:eastAsia="Arial"/>
          <w:sz w:val="36"/>
          <w:szCs w:val="36"/>
          <w:color w:val="3C9CD7"/>
          <w:spacing w:val="-10"/>
          <w:w w:val="72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-2"/>
          <w:w w:val="79"/>
          <w:position w:val="-1"/>
        </w:rPr>
        <w:t>B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9"/>
          <w:position w:val="-1"/>
        </w:rPr>
        <w:t>USINESS</w:t>
      </w:r>
      <w:r>
        <w:rPr>
          <w:rFonts w:ascii="Arial" w:hAnsi="Arial" w:cs="Arial" w:eastAsia="Arial"/>
          <w:sz w:val="36"/>
          <w:szCs w:val="36"/>
          <w:color w:val="3C9CD7"/>
          <w:spacing w:val="-9"/>
          <w:w w:val="79"/>
          <w:position w:val="-1"/>
        </w:rPr>
        <w:t> 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7"/>
          <w:position w:val="-1"/>
        </w:rPr>
        <w:t>CAPI</w:t>
      </w:r>
      <w:r>
        <w:rPr>
          <w:rFonts w:ascii="Arial" w:hAnsi="Arial" w:cs="Arial" w:eastAsia="Arial"/>
          <w:sz w:val="36"/>
          <w:szCs w:val="36"/>
          <w:color w:val="3C9CD7"/>
          <w:spacing w:val="-23"/>
          <w:w w:val="70"/>
          <w:position w:val="-1"/>
        </w:rPr>
        <w:t>T</w:t>
      </w:r>
      <w:r>
        <w:rPr>
          <w:rFonts w:ascii="Arial" w:hAnsi="Arial" w:cs="Arial" w:eastAsia="Arial"/>
          <w:sz w:val="36"/>
          <w:szCs w:val="36"/>
          <w:color w:val="3C9CD7"/>
          <w:spacing w:val="0"/>
          <w:w w:val="74"/>
          <w:position w:val="-1"/>
        </w:rPr>
        <w:t>AL</w:t>
      </w:r>
      <w:r>
        <w:rPr>
          <w:rFonts w:ascii="Arial" w:hAnsi="Arial" w:cs="Arial" w:eastAsia="Arial"/>
          <w:sz w:val="36"/>
          <w:szCs w:val="36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  <w:cols w:num="3" w:equalWidth="0">
            <w:col w:w="1882" w:space="2821"/>
            <w:col w:w="394" w:space="324"/>
            <w:col w:w="5099"/>
          </w:cols>
        </w:sectPr>
      </w:pPr>
      <w:rPr/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447.607025pt;width:595.275pt;height:394.283pt;mso-position-horizontal-relative:page;mso-position-vertical-relative:page;z-index:-8122" type="#_x0000_t202" filled="f" stroked="f">
            <v:textbox inset="0,0,0,0">
              <w:txbxContent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7" w:after="0" w:line="240" w:lineRule="exact"/>
                    <w:jc w:val="left"/>
                    <w:rPr>
                      <w:sz w:val="24"/>
                      <w:szCs w:val="24"/>
                    </w:rPr>
                  </w:pPr>
                  <w:rPr/>
                  <w:r>
                    <w:rPr>
                      <w:sz w:val="24"/>
                      <w:szCs w:val="24"/>
                    </w:rPr>
                  </w:r>
                </w:p>
                <w:p>
                  <w:pPr>
                    <w:spacing w:before="0" w:after="0" w:line="240" w:lineRule="auto"/>
                    <w:ind w:right="944"/>
                    <w:jc w:val="right"/>
                    <w:tabs>
                      <w:tab w:pos="1940" w:val="left"/>
                    </w:tabs>
                    <w:rPr>
                      <w:rFonts w:ascii="Arial" w:hAnsi="Arial" w:cs="Arial" w:eastAsia="Arial"/>
                      <w:sz w:val="12"/>
                      <w:szCs w:val="12"/>
                    </w:rPr>
                  </w:pPr>
                  <w:rPr/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HR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7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TECH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EU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R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OPE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-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2015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2"/>
                      <w:w w:val="72"/>
                    </w:rPr>
                    <w:t> 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78"/>
                    </w:rPr>
                    <w:t>SPONSORSHIP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  <w:tab/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939598"/>
                      <w:spacing w:val="0"/>
                      <w:w w:val="89"/>
                    </w:rPr>
                    <w:t>23</w:t>
                  </w:r>
                  <w:r>
                    <w:rPr>
                      <w:rFonts w:ascii="Arial" w:hAnsi="Arial" w:cs="Arial" w:eastAsia="Arial"/>
                      <w:sz w:val="12"/>
                      <w:szCs w:val="12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/>
        <w:pict>
          <v:group style="position:absolute;margin-left:0pt;margin-top:176.685013pt;width:595.276001pt;height:665.205pt;mso-position-horizontal-relative:page;mso-position-vertical-relative:page;z-index:-8121" coordorigin="0,3534" coordsize="11906,13304">
            <v:group style="position:absolute;left:680;top:16160;width:10261;height:2" coordorigin="680,16160" coordsize="10261,2">
              <v:shape style="position:absolute;left:680;top:16160;width:10261;height:2" coordorigin="680,16160" coordsize="10261,0" path="m680,16160l10942,16160e" filled="f" stroked="t" strokeweight=".25pt" strokecolor="#A7A9AC">
                <v:path arrowok="t"/>
              </v:shape>
              <v:shape style="position:absolute;left:0;top:9134;width:9482;height:5876" type="#_x0000_t75">
                <v:imagedata r:id="rId660" o:title=""/>
              </v:shape>
              <v:shape style="position:absolute;left:0;top:8952;width:11906;height:7886" type="#_x0000_t75">
                <v:imagedata r:id="rId661" o:title=""/>
              </v:shape>
            </v:group>
            <v:group style="position:absolute;left:5263;top:7652;width:394;height:2" coordorigin="5263,7652" coordsize="394,2">
              <v:shape style="position:absolute;left:5263;top:7652;width:394;height:2" coordorigin="5263,7652" coordsize="394,0" path="m5263,7652l5657,7652e" filled="f" stroked="t" strokeweight="1.044pt" strokecolor="#215E9E">
                <v:path arrowok="t"/>
              </v:shape>
            </v:group>
            <v:group style="position:absolute;left:5657;top:3544;width:6249;height:9844" coordorigin="5657,3544" coordsize="6249,9844">
              <v:shape style="position:absolute;left:5657;top:3544;width:6249;height:9844" coordorigin="5657,3544" coordsize="6249,9844" path="m11906,3544l5657,6573,5657,13388,11906,10506,11906,3544e" filled="t" fillcolor="#FFFFFF" stroked="f">
                <v:path arrowok="t"/>
                <v:fill/>
              </v:shape>
              <v:shape style="position:absolute;left:5981;top:7006;width:1325;height:1108" type="#_x0000_t75">
                <v:imagedata r:id="rId662" o:title=""/>
              </v:shape>
            </v:group>
            <v:group style="position:absolute;left:680;top:7066;width:4977;height:2" coordorigin="680,7066" coordsize="4977,2">
              <v:shape style="position:absolute;left:680;top:7066;width:4977;height:2" coordorigin="680,7066" coordsize="4977,0" path="m680,7066l5657,7066e" filled="f" stroked="t" strokeweight=".25pt" strokecolor="#4D4D4F">
                <v:path arrowok="t"/>
              </v:shape>
            </v:group>
            <v:group style="position:absolute;left:4431;top:7467;width:680;height:344" coordorigin="4431,7467" coordsize="680,344">
              <v:shape style="position:absolute;left:4431;top:7467;width:680;height:344" coordorigin="4431,7467" coordsize="680,344" path="m4559,7467l4557,7470,4556,7473,4434,7719,4433,7721,4431,7723,4431,7727,4434,7728,4436,7729,4473,7748,4600,7812,4603,7812,4722,7752,4578,7752,4560,7743,4543,7733,4525,7724,4508,7713,4491,7702,4571,7541,4631,7541,4621,7530,4563,7471,4561,7470,4559,7467e" filled="t" fillcolor="#000000" stroked="f">
                <v:path arrowok="t"/>
                <v:fill/>
              </v:shape>
              <v:shape style="position:absolute;left:4431;top:7467;width:680;height:344" coordorigin="4431,7467" coordsize="680,344" path="m4870,7727l4773,7727,4814,7748,4940,7812,4943,7812,5063,7751,4956,7751,4955,7748,4910,7748,4870,7727e" filled="t" fillcolor="#000000" stroked="f">
                <v:path arrowok="t"/>
                <v:fill/>
              </v:shape>
              <v:shape style="position:absolute;left:4431;top:7467;width:680;height:344" coordorigin="4431,7467" coordsize="680,344" path="m4631,7541l4571,7541,4603,7574,4618,7589,4606,7656,4585,7733,4578,7752,4722,7752,4729,7748,4632,7748,4653,7639,4657,7619,4662,7597,4663,7593,4723,7553,4643,7553,4631,7541e" filled="t" fillcolor="#000000" stroked="f">
                <v:path arrowok="t"/>
                <v:fill/>
              </v:shape>
              <v:shape style="position:absolute;left:4431;top:7467;width:680;height:344" coordorigin="4431,7467" coordsize="680,344" path="m5042,7583l5036,7588,5027,7606,5018,7623,5016,7627,5016,7630,5025,7647,5033,7665,5052,7702,5053,7704,5047,7710,4993,7736,4956,7751,5063,7751,5107,7729,5110,7728,5112,7727,5112,7723,5110,7721,5109,7720,5043,7586,5042,7583e" filled="t" fillcolor="#000000" stroked="f">
                <v:path arrowok="t"/>
                <v:fill/>
              </v:shape>
              <v:shape style="position:absolute;left:4431;top:7467;width:680;height:344" coordorigin="4431,7467" coordsize="680,344" path="m4793,7535l4750,7535,4750,7688,4707,7710,4635,7747,4634,7747,4632,7748,4729,7748,4770,7727,4870,7727,4815,7699,4797,7690,4795,7689,4793,7686,4793,7535e" filled="t" fillcolor="#000000" stroked="f">
                <v:path arrowok="t"/>
                <v:fill/>
              </v:shape>
              <v:shape style="position:absolute;left:4431;top:7467;width:680;height:344" coordorigin="4431,7467" coordsize="680,344" path="m4872,7535l4793,7535,4795,7536,4796,7537,4810,7546,4879,7592,4911,7746,4911,7747,4911,7747,4910,7748,4955,7748,4925,7593,4925,7592,4924,7589,4931,7585,4929,7580,4922,7567,4918,7559,4915,7553,4901,7553,4897,7553,4872,7535e" filled="t" fillcolor="#000000" stroked="f">
                <v:path arrowok="t"/>
                <v:fill/>
              </v:shape>
              <v:shape style="position:absolute;left:4431;top:7467;width:680;height:344" coordorigin="4431,7467" coordsize="680,344" path="m4909,7542l4907,7545,4906,7546,4901,7553,4915,7553,4912,7548,4911,7546,4909,7542e" filled="t" fillcolor="#000000" stroked="f">
                <v:path arrowok="t"/>
                <v:fill/>
              </v:shape>
              <v:shape style="position:absolute;left:4431;top:7467;width:680;height:344" coordorigin="4431,7467" coordsize="680,344" path="m4770,7468l4671,7535,4646,7552,4643,7553,4723,7553,4748,7536,4749,7536,4750,7535,4793,7535,4872,7535,4773,7468,4770,7468e" filled="t" fillcolor="#000000" stroked="f">
                <v:path arrowok="t"/>
                <v:fill/>
              </v:shape>
            </v:group>
            <v:group style="position:absolute;left:4880;top:7252;width:211;height:345" coordorigin="4880,7252" coordsize="211,345">
              <v:shape style="position:absolute;left:4880;top:7252;width:211;height:345" coordorigin="4880,7252" coordsize="211,345" path="m4988,7252l4916,7277,4881,7339,4880,7358,4881,7378,4886,7398,4894,7418,4902,7435,4939,7508,4984,7598,4985,7595,4986,7594,5056,7455,5072,7423,4972,7423,4952,7415,4935,7401,4925,7382,4921,7360,4924,7339,4934,7322,4950,7308,4970,7300,4996,7297,5071,7297,5060,7284,5045,7271,5027,7261,5008,7255,4988,7252e" filled="t" fillcolor="#000000" stroked="f">
                <v:path arrowok="t"/>
                <v:fill/>
              </v:shape>
              <v:shape style="position:absolute;left:4880;top:7252;width:211;height:345" coordorigin="4880,7252" coordsize="211,345" path="m5071,7297l4996,7297,5017,7305,5033,7319,5044,7338,5048,7360,5047,7361,4998,7420,4972,7423,5072,7423,5084,7398,5089,7381,5090,7361,5089,7339,5089,7338,5083,7318,5073,7300,5071,7297e" filled="t" fillcolor="#000000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4.015999pt;margin-top:42.520016pt;width:35.899pt;height:31.181pt;mso-position-horizontal-relative:page;mso-position-vertical-relative:page;z-index:-8120" coordorigin="680,850" coordsize="718,624">
            <v:shape style="position:absolute;left:680;top:850;width:718;height:448" type="#_x0000_t75">
              <v:imagedata r:id="rId663" o:title=""/>
            </v:shape>
            <v:shape style="position:absolute;left:690;top:861;width:699;height:613" type="#_x0000_t75">
              <v:imagedata r:id="rId664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5" w:after="0" w:line="319" w:lineRule="auto"/>
        <w:ind w:left="5421" w:right="294"/>
        <w:jc w:val="left"/>
        <w:rPr>
          <w:rFonts w:ascii="Times New Roman" w:hAnsi="Times New Roman" w:cs="Times New Roman" w:eastAsia="Times New Roman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ondon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natural</w:t>
      </w:r>
      <w:r>
        <w:rPr>
          <w:rFonts w:ascii="Arial" w:hAnsi="Arial" w:cs="Arial" w:eastAsia="Arial"/>
          <w:sz w:val="17"/>
          <w:szCs w:val="17"/>
          <w:color w:val="4D4D4F"/>
          <w:spacing w:val="3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meeting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point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orld’s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net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orks.</w:t>
      </w:r>
      <w:r>
        <w:rPr>
          <w:rFonts w:ascii="Arial" w:hAnsi="Arial" w:cs="Arial" w:eastAsia="Arial"/>
          <w:sz w:val="17"/>
          <w:szCs w:val="17"/>
          <w:color w:val="4D4D4F"/>
          <w:spacing w:val="4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It</w:t>
      </w:r>
      <w:r>
        <w:rPr>
          <w:rFonts w:ascii="Arial" w:hAnsi="Arial" w:cs="Arial" w:eastAsia="Arial"/>
          <w:sz w:val="17"/>
          <w:szCs w:val="17"/>
          <w:color w:val="4D4D4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is</w:t>
      </w:r>
      <w:r>
        <w:rPr>
          <w:rFonts w:ascii="Arial" w:hAnsi="Arial" w:cs="Arial" w:eastAsia="Arial"/>
          <w:sz w:val="17"/>
          <w:szCs w:val="17"/>
          <w:color w:val="4D4D4F"/>
          <w:spacing w:val="-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leading</w:t>
      </w:r>
      <w:r>
        <w:rPr>
          <w:rFonts w:ascii="Arial" w:hAnsi="Arial" w:cs="Arial" w:eastAsia="Arial"/>
          <w:sz w:val="17"/>
          <w:szCs w:val="17"/>
          <w:color w:val="4D4D4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city</w:t>
      </w:r>
      <w:r>
        <w:rPr>
          <w:rFonts w:ascii="Arial" w:hAnsi="Arial" w:cs="Arial" w:eastAsia="Arial"/>
          <w:sz w:val="17"/>
          <w:szCs w:val="17"/>
          <w:color w:val="4D4D4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in</w:t>
      </w:r>
      <w:r>
        <w:rPr>
          <w:rFonts w:ascii="Arial" w:hAnsi="Arial" w:cs="Arial" w:eastAsia="Arial"/>
          <w:sz w:val="17"/>
          <w:szCs w:val="17"/>
          <w:color w:val="4D4D4F"/>
          <w:spacing w:val="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the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w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orld’s</w:t>
      </w:r>
      <w:r>
        <w:rPr>
          <w:rFonts w:ascii="Arial" w:hAnsi="Arial" w:cs="Arial" w:eastAsia="Arial"/>
          <w:sz w:val="17"/>
          <w:szCs w:val="17"/>
          <w:color w:val="4D4D4F"/>
          <w:spacing w:val="3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ono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</w:t>
      </w:r>
      <w:r>
        <w:rPr>
          <w:rFonts w:ascii="Arial" w:hAnsi="Arial" w:cs="Arial" w:eastAsia="Arial"/>
          <w:sz w:val="17"/>
          <w:szCs w:val="17"/>
          <w:color w:val="4D4D4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and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cen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2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2"/>
        </w:rPr>
        <w:t>er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8"/>
          <w:w w:val="122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of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in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2"/>
          <w:w w:val="120"/>
        </w:rPr>
        <w:t>t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ernational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-19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20"/>
        </w:rPr>
        <w:t>trade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6"/>
          <w:w w:val="12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4D4D4F"/>
          <w:spacing w:val="0"/>
          <w:w w:val="114"/>
        </w:rPr>
        <w:t>finance.</w:t>
      </w:r>
      <w:r>
        <w:rPr>
          <w:rFonts w:ascii="Times New Roman" w:hAnsi="Times New Roman" w:cs="Times New Roman" w:eastAsia="Times New Roman"/>
          <w:sz w:val="17"/>
          <w:szCs w:val="17"/>
          <w:color w:val="000000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19" w:lineRule="auto"/>
        <w:ind w:left="5421" w:right="143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If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you’re</w:t>
      </w:r>
      <w:r>
        <w:rPr>
          <w:rFonts w:ascii="Arial" w:hAnsi="Arial" w:cs="Arial" w:eastAsia="Arial"/>
          <w:sz w:val="17"/>
          <w:szCs w:val="17"/>
          <w:color w:val="4D4D4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looking</w:t>
      </w:r>
      <w:r>
        <w:rPr>
          <w:rFonts w:ascii="Arial" w:hAnsi="Arial" w:cs="Arial" w:eastAsia="Arial"/>
          <w:sz w:val="17"/>
          <w:szCs w:val="17"/>
          <w:color w:val="4D4D4F"/>
          <w:spacing w:val="4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new</w:t>
      </w:r>
      <w:r>
        <w:rPr>
          <w:rFonts w:ascii="Arial" w:hAnsi="Arial" w:cs="Arial" w:eastAsia="Arial"/>
          <w:sz w:val="17"/>
          <w:szCs w:val="17"/>
          <w:color w:val="4D4D4F"/>
          <w:spacing w:val="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business</w:t>
      </w:r>
      <w:r>
        <w:rPr>
          <w:rFonts w:ascii="Arial" w:hAnsi="Arial" w:cs="Arial" w:eastAsia="Arial"/>
          <w:sz w:val="17"/>
          <w:szCs w:val="17"/>
          <w:color w:val="4D4D4F"/>
          <w:spacing w:val="-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partners,</w:t>
      </w:r>
      <w:r>
        <w:rPr>
          <w:rFonts w:ascii="Arial" w:hAnsi="Arial" w:cs="Arial" w:eastAsia="Arial"/>
          <w:sz w:val="17"/>
          <w:szCs w:val="17"/>
          <w:color w:val="4D4D4F"/>
          <w:spacing w:val="3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8"/>
        </w:rPr>
        <w:t>i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8"/>
        </w:rPr>
        <w:t>n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2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7"/>
        </w:rPr>
        <w:t>es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7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ors,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2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cus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omers</w:t>
      </w:r>
      <w:r>
        <w:rPr>
          <w:rFonts w:ascii="Arial" w:hAnsi="Arial" w:cs="Arial" w:eastAsia="Arial"/>
          <w:sz w:val="17"/>
          <w:szCs w:val="17"/>
          <w:color w:val="4D4D4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</w:t>
      </w:r>
      <w:r>
        <w:rPr>
          <w:rFonts w:ascii="Arial" w:hAnsi="Arial" w:cs="Arial" w:eastAsia="Arial"/>
          <w:sz w:val="17"/>
          <w:szCs w:val="17"/>
          <w:color w:val="4D4D4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sponsorship</w:t>
      </w:r>
      <w:r>
        <w:rPr>
          <w:rFonts w:ascii="Arial" w:hAnsi="Arial" w:cs="Arial" w:eastAsia="Arial"/>
          <w:sz w:val="17"/>
          <w:szCs w:val="17"/>
          <w:color w:val="4D4D4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for</w:t>
      </w:r>
      <w:r>
        <w:rPr>
          <w:rFonts w:ascii="Arial" w:hAnsi="Arial" w:cs="Arial" w:eastAsia="Arial"/>
          <w:sz w:val="17"/>
          <w:szCs w:val="17"/>
          <w:color w:val="4D4D4F"/>
          <w:spacing w:val="3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your</w:t>
      </w:r>
      <w:r>
        <w:rPr>
          <w:rFonts w:ascii="Arial" w:hAnsi="Arial" w:cs="Arial" w:eastAsia="Arial"/>
          <w:sz w:val="17"/>
          <w:szCs w:val="17"/>
          <w:color w:val="4D4D4F"/>
          <w:spacing w:val="1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en</w:t>
      </w:r>
      <w:r>
        <w:rPr>
          <w:rFonts w:ascii="Arial" w:hAnsi="Arial" w:cs="Arial" w:eastAsia="Arial"/>
          <w:sz w:val="17"/>
          <w:szCs w:val="17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4D4D4F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you</w:t>
      </w:r>
      <w:r>
        <w:rPr>
          <w:rFonts w:ascii="Arial" w:hAnsi="Arial" w:cs="Arial" w:eastAsia="Arial"/>
          <w:sz w:val="17"/>
          <w:szCs w:val="17"/>
          <w:color w:val="4D4D4F"/>
          <w:spacing w:val="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h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4D4D4F"/>
          <w:spacing w:val="-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wealth</w:t>
      </w:r>
      <w:r>
        <w:rPr>
          <w:rFonts w:ascii="Arial" w:hAnsi="Arial" w:cs="Arial" w:eastAsia="Arial"/>
          <w:sz w:val="17"/>
          <w:szCs w:val="17"/>
          <w:color w:val="4D4D4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of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00"/>
        </w:rPr>
        <w:t>organisations</w:t>
      </w:r>
      <w:r>
        <w:rPr>
          <w:rFonts w:ascii="Arial" w:hAnsi="Arial" w:cs="Arial" w:eastAsia="Arial"/>
          <w:sz w:val="17"/>
          <w:szCs w:val="17"/>
          <w:color w:val="4D4D4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-2"/>
          <w:w w:val="119"/>
        </w:rPr>
        <w:t>t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o</w:t>
      </w:r>
      <w:r>
        <w:rPr>
          <w:rFonts w:ascii="Arial" w:hAnsi="Arial" w:cs="Arial" w:eastAsia="Arial"/>
          <w:sz w:val="17"/>
          <w:szCs w:val="17"/>
          <w:color w:val="4D4D4F"/>
          <w:spacing w:val="-12"/>
          <w:w w:val="119"/>
        </w:rPr>
        <w:t> </w:t>
      </w:r>
      <w:r>
        <w:rPr>
          <w:rFonts w:ascii="Arial" w:hAnsi="Arial" w:cs="Arial" w:eastAsia="Arial"/>
          <w:sz w:val="17"/>
          <w:szCs w:val="17"/>
          <w:color w:val="4D4D4F"/>
          <w:spacing w:val="0"/>
          <w:w w:val="119"/>
        </w:rPr>
        <w:t>approach.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40"/>
        </w:sectPr>
      </w:pPr>
      <w:rPr/>
    </w:p>
    <w:p>
      <w:pPr>
        <w:spacing w:before="1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60" w:lineRule="exact"/>
        <w:ind w:left="131" w:right="-20"/>
        <w:jc w:val="left"/>
        <w:rPr>
          <w:rFonts w:ascii="Arial" w:hAnsi="Arial" w:cs="Arial" w:eastAsia="Arial"/>
          <w:sz w:val="70"/>
          <w:szCs w:val="70"/>
        </w:rPr>
      </w:pPr>
      <w:rPr/>
      <w:r>
        <w:rPr/>
        <w:pict>
          <v:group style="position:absolute;margin-left:465.713013pt;margin-top:56.829781pt;width:81.333pt;height:81.002pt;mso-position-horizontal-relative:page;mso-position-vertical-relative:paragraph;z-index:-8106" coordorigin="9314,1137" coordsize="1627,1620">
            <v:shape style="position:absolute;left:9321;top:1137;width:1610;height:1610" type="#_x0000_t75">
              <v:imagedata r:id="rId667" o:title=""/>
            </v:shape>
            <v:group style="position:absolute;left:9324;top:2340;width:1607;height:407" coordorigin="9324,2340" coordsize="1607,407">
              <v:shape style="position:absolute;left:9324;top:2340;width:1607;height:407" coordorigin="9324,2340" coordsize="1607,407" path="m9324,2747l10931,2747,10931,2340,9324,2340,9324,2747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5"/>
          <w:position w:val="-1"/>
        </w:rPr>
        <w:t>OUR</w:t>
      </w:r>
      <w:r>
        <w:rPr>
          <w:rFonts w:ascii="Arial" w:hAnsi="Arial" w:cs="Arial" w:eastAsia="Arial"/>
          <w:sz w:val="70"/>
          <w:szCs w:val="70"/>
          <w:color w:val="3C9CD7"/>
          <w:spacing w:val="5"/>
          <w:w w:val="75"/>
          <w:position w:val="-1"/>
        </w:rPr>
        <w:t> </w:t>
      </w:r>
      <w:r>
        <w:rPr>
          <w:rFonts w:ascii="Arial" w:hAnsi="Arial" w:cs="Arial" w:eastAsia="Arial"/>
          <w:sz w:val="70"/>
          <w:szCs w:val="70"/>
          <w:color w:val="3C9CD7"/>
          <w:spacing w:val="0"/>
          <w:w w:val="75"/>
          <w:position w:val="-1"/>
        </w:rPr>
        <w:t>TEAM</w:t>
      </w:r>
      <w:r>
        <w:rPr>
          <w:rFonts w:ascii="Arial" w:hAnsi="Arial" w:cs="Arial" w:eastAsia="Arial"/>
          <w:sz w:val="70"/>
          <w:szCs w:val="70"/>
          <w:color w:val="000000"/>
          <w:spacing w:val="0"/>
          <w:w w:val="100"/>
          <w:position w:val="0"/>
        </w:rPr>
      </w:r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679" w:footer="0" w:top="1480" w:bottom="0" w:left="560" w:right="820"/>
          <w:headerReference w:type="default" r:id="rId665"/>
          <w:footerReference w:type="default" r:id="rId666"/>
          <w:pgSz w:w="11920" w:h="16840"/>
        </w:sectPr>
      </w:pPr>
      <w:rPr/>
    </w:p>
    <w:p>
      <w:pPr>
        <w:spacing w:before="34" w:after="0" w:line="240" w:lineRule="auto"/>
        <w:ind w:left="160"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69"/>
        </w:rPr>
        <w:t>PETER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69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74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USSELL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left="160"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3.515999pt;margin-top:13.463793pt;width:81.510pt;height:81.511pt;mso-position-horizontal-relative:page;mso-position-vertical-relative:paragraph;z-index:-8105" coordorigin="670,269" coordsize="1630,1630">
            <v:group style="position:absolute;left:680;top:279;width:1610;height:1134" coordorigin="680,279" coordsize="1610,1134">
              <v:shape style="position:absolute;left:680;top:279;width:1610;height:1134" coordorigin="680,279" coordsize="1610,1134" path="m680,1413l2291,1413,2291,279,680,279,680,1413e" filled="t" fillcolor="#939598" stroked="f">
                <v:path arrowok="t"/>
                <v:fill/>
              </v:shape>
              <v:shape style="position:absolute;left:680;top:279;width:1610;height:1610" type="#_x0000_t75">
                <v:imagedata r:id="rId668" o:title=""/>
              </v:shape>
            </v:group>
            <v:group style="position:absolute;left:680;top:1480;width:1610;height:410" coordorigin="680,1480" coordsize="1610,410">
              <v:shape style="position:absolute;left:680;top:1480;width:1610;height:410" coordorigin="680,1480" coordsize="1610,410" path="m680,1889l2291,1889,2291,1480,680,1480,680,188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Chief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Production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0"/>
        </w:rPr>
        <w:t>STEVE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0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2"/>
        </w:rPr>
        <w:t>GEO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2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69"/>
        </w:rPr>
        <w:t>GE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20.028pt;margin-top:13.964792pt;width:81.510pt;height:80.867pt;mso-position-horizontal-relative:page;mso-position-vertical-relative:paragraph;z-index:-8117" coordorigin="2401,279" coordsize="1630,1617">
            <v:shape style="position:absolute;left:2411;top:279;width:1610;height:1607" type="#_x0000_t75">
              <v:imagedata r:id="rId669" o:title=""/>
            </v:shape>
            <v:group style="position:absolute;left:2411;top:1480;width:1610;height:407" coordorigin="2411,1480" coordsize="1610,407">
              <v:shape style="position:absolute;left:2411;top:1480;width:1610;height:407" coordorigin="2411,1480" coordsize="1610,407" path="m2411,1887l4021,1887,4021,1480,2411,1480,2411,1887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3.515999pt;margin-top:-72.711205pt;width:81.510pt;height:81.002pt;mso-position-horizontal-relative:page;mso-position-vertical-relative:paragraph;z-index:-8109" coordorigin="670,-1454" coordsize="1630,1620">
            <v:shape style="position:absolute;left:680;top:-1454;width:1610;height:1610" type="#_x0000_t75">
              <v:imagedata r:id="rId670" o:title=""/>
            </v:shape>
            <v:group style="position:absolute;left:680;top:-251;width:1610;height:407" coordorigin="680,-251" coordsize="1610,407">
              <v:shape style="position:absolute;left:680;top:-251;width:1610;height:407" coordorigin="680,-251" coordsize="1610,407" path="m680,156l2291,156,2291,-251,680,-251,680,156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Project</w:t>
      </w:r>
      <w:r>
        <w:rPr>
          <w:rFonts w:ascii="Arial" w:hAnsi="Arial" w:cs="Arial" w:eastAsia="Arial"/>
          <w:sz w:val="12"/>
          <w:szCs w:val="12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RI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5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5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76"/>
        </w:rPr>
        <w:t>V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ASS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19.487999pt;margin-top:-72.711205pt;width:81.510pt;height:81.002pt;mso-position-horizontal-relative:page;mso-position-vertical-relative:paragraph;z-index:-8108" coordorigin="2390,-1454" coordsize="1630,1620">
            <v:shape style="position:absolute;left:2400;top:-1454;width:1610;height:1610" type="#_x0000_t75">
              <v:imagedata r:id="rId671" o:title=""/>
            </v:shape>
            <v:group style="position:absolute;left:2400;top:-251;width:1610;height:407" coordorigin="2400,-251" coordsize="1610,407">
              <v:shape style="position:absolute;left:2400;top:-251;width:1610;height:407" coordorigin="2400,-251" coordsize="1610,407" path="m2400,156l4010,156,4010,-251,2400,-251,2400,156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06pt;margin-top:13.964792pt;width:81.510pt;height:80.867pt;mso-position-horizontal-relative:page;mso-position-vertical-relative:paragraph;z-index:-8104" coordorigin="4120,279" coordsize="1630,1617">
            <v:shape style="position:absolute;left:4130;top:279;width:1610;height:1607" type="#_x0000_t75">
              <v:imagedata r:id="rId672" o:title=""/>
            </v:shape>
            <v:group style="position:absolute;left:4130;top:1480;width:1610;height:407" coordorigin="4130,1480" coordsize="1610,407">
              <v:shape style="position:absolute;left:4130;top:1480;width:1610;height:407" coordorigin="4130,1480" coordsize="1610,407" path="m4130,1887l5740,1887,5740,1480,4130,1480,4130,1887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Project</w:t>
      </w:r>
      <w:r>
        <w:rPr>
          <w:rFonts w:ascii="Arial" w:hAnsi="Arial" w:cs="Arial" w:eastAsia="Arial"/>
          <w:sz w:val="12"/>
          <w:szCs w:val="12"/>
          <w:color w:val="FFFFFF"/>
          <w:spacing w:val="9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VIK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7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ORIA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MCCANN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58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/>
        <w:pict>
          <v:group style="position:absolute;margin-left:206pt;margin-top:-73.211205pt;width:81.510pt;height:81.502pt;mso-position-horizontal-relative:page;mso-position-vertical-relative:paragraph;z-index:-8111" coordorigin="4120,-1464" coordsize="1630,1630">
            <v:group style="position:absolute;left:4130;top:-1454;width:1610;height:1134" coordorigin="4130,-1454" coordsize="1610,1134">
              <v:shape style="position:absolute;left:4130;top:-1454;width:1610;height:1134" coordorigin="4130,-1454" coordsize="1610,1134" path="m4130,-320l5740,-320,5740,-1454,4130,-1454,4130,-320e" filled="t" fillcolor="#939598" stroked="f">
                <v:path arrowok="t"/>
                <v:fill/>
              </v:shape>
              <v:shape style="position:absolute;left:4130;top:-1454;width:1610;height:1610" type="#_x0000_t75">
                <v:imagedata r:id="rId673" o:title=""/>
              </v:shape>
            </v:group>
            <v:group style="position:absolute;left:4130;top:-251;width:1610;height:407" coordorigin="4130,-251" coordsize="1610,407">
              <v:shape style="position:absolute;left:4130;top:-251;width:1610;height:407" coordorigin="4130,-251" coordsize="1610,407" path="m4130,156l5740,156,5740,-251,4130,-251,4130,156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293.052002pt;margin-top:13.799792pt;width:81.510pt;height:81.032pt;mso-position-horizontal-relative:page;mso-position-vertical-relative:paragraph;z-index:-8103" coordorigin="5861,276" coordsize="1630,1621">
            <v:shape style="position:absolute;left:5871;top:276;width:1610;height:1610" type="#_x0000_t75">
              <v:imagedata r:id="rId674" o:title=""/>
            </v:shape>
            <v:group style="position:absolute;left:5871;top:1480;width:1610;height:407" coordorigin="5871,1480" coordsize="1610,407">
              <v:shape style="position:absolute;left:5871;top:1480;width:1610;height:407" coordorigin="5871,1480" coordsize="1610,407" path="m5871,1887l7481,1887,7481,1480,5871,1480,5871,1887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00"/>
        </w:rPr>
        <w:t>Chief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13"/>
        </w:rPr>
        <w:t>Operations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10"/>
          <w:w w:val="113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13"/>
        </w:rPr>
        <w:t>Officer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BRIGI</w:t>
      </w:r>
      <w:r>
        <w:rPr>
          <w:rFonts w:ascii="Arial" w:hAnsi="Arial" w:cs="Arial" w:eastAsia="Arial"/>
          <w:sz w:val="18"/>
          <w:szCs w:val="18"/>
          <w:color w:val="FFFFFF"/>
          <w:spacing w:val="1"/>
          <w:w w:val="79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BOSZ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92.511993pt;margin-top:-72.711205pt;width:81.510pt;height:81.002pt;mso-position-horizontal-relative:page;mso-position-vertical-relative:paragraph;z-index:-8110" coordorigin="5850,-1454" coordsize="1630,1620">
            <v:shape style="position:absolute;left:5860;top:-1454;width:1610;height:1610" type="#_x0000_t75">
              <v:imagedata r:id="rId675" o:title=""/>
            </v:shape>
            <v:group style="position:absolute;left:5860;top:-251;width:1610;height:407" coordorigin="5860,-251" coordsize="1610,407">
              <v:shape style="position:absolute;left:5860;top:-251;width:1610;height:407" coordorigin="5860,-251" coordsize="1610,407" path="m5860,156l7470,156,7470,-251,5860,-251,5860,156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79.113007pt;margin-top:13.964792pt;width:81.333pt;height:81.008pt;mso-position-horizontal-relative:page;mso-position-vertical-relative:paragraph;z-index:-8102" coordorigin="7582,279" coordsize="1627,1620">
            <v:shape style="position:absolute;left:7592;top:279;width:1607;height:1610" type="#_x0000_t75">
              <v:imagedata r:id="rId676" o:title=""/>
            </v:shape>
            <v:group style="position:absolute;left:7592;top:1482;width:1607;height:407" coordorigin="7592,1482" coordsize="1607,407">
              <v:shape style="position:absolute;left:7592;top:1482;width:1607;height:407" coordorigin="7592,1482" coordsize="1607,407" path="m7592,1889l9199,1889,9199,1482,7592,1482,7592,188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Operations</w:t>
      </w:r>
      <w:r>
        <w:rPr>
          <w:rFonts w:ascii="Arial" w:hAnsi="Arial" w:cs="Arial" w:eastAsia="Arial"/>
          <w:sz w:val="12"/>
          <w:szCs w:val="12"/>
          <w:color w:val="FFFFFF"/>
          <w:spacing w:val="17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K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5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ALIN</w:t>
      </w:r>
      <w:r>
        <w:rPr>
          <w:rFonts w:ascii="Arial" w:hAnsi="Arial" w:cs="Arial" w:eastAsia="Arial"/>
          <w:sz w:val="18"/>
          <w:szCs w:val="18"/>
          <w:color w:val="FFFFFF"/>
          <w:spacing w:val="2"/>
          <w:w w:val="75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CSADER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79.023987pt;margin-top:-73.211205pt;width:81.510pt;height:81.502pt;mso-position-horizontal-relative:page;mso-position-vertical-relative:paragraph;z-index:-8107" coordorigin="7580,-1464" coordsize="1630,1630">
            <v:group style="position:absolute;left:7590;top:-1454;width:1610;height:1134" coordorigin="7590,-1454" coordsize="1610,1134">
              <v:shape style="position:absolute;left:7590;top:-1454;width:1610;height:1134" coordorigin="7590,-1454" coordsize="1610,1134" path="m7590,-320l9201,-320,9201,-1454,7590,-1454,7590,-320e" filled="t" fillcolor="#939598" stroked="f">
                <v:path arrowok="t"/>
                <v:fill/>
              </v:shape>
              <v:shape style="position:absolute;left:7592;top:-1454;width:1607;height:1610" type="#_x0000_t75">
                <v:imagedata r:id="rId677" o:title=""/>
              </v:shape>
            </v:group>
            <v:group style="position:absolute;left:7592;top:-251;width:1607;height:407" coordorigin="7592,-251" coordsize="1607,407">
              <v:shape style="position:absolute;left:7592;top:-251;width:1607;height:407" coordorigin="7592,-251" coordsize="1607,407" path="m7592,156l9199,156,9199,-251,7592,-251,7592,156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466.075989pt;margin-top:13.963793pt;width:81.510pt;height:81.009pt;mso-position-horizontal-relative:page;mso-position-vertical-relative:paragraph;z-index:-8101" coordorigin="9322,279" coordsize="1630,1620">
            <v:shape style="position:absolute;left:9332;top:279;width:1610;height:1610" type="#_x0000_t75">
              <v:imagedata r:id="rId678" o:title=""/>
            </v:shape>
            <v:group style="position:absolute;left:9332;top:1482;width:1610;height:407" coordorigin="9332,1482" coordsize="1610,407">
              <v:shape style="position:absolute;left:9332;top:1482;width:1610;height:407" coordorigin="9332,1482" coordsize="1610,407" path="m9332,1889l10942,1889,10942,1482,9332,1482,9332,188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Operations</w:t>
      </w:r>
      <w:r>
        <w:rPr>
          <w:rFonts w:ascii="Arial" w:hAnsi="Arial" w:cs="Arial" w:eastAsia="Arial"/>
          <w:sz w:val="12"/>
          <w:szCs w:val="12"/>
          <w:color w:val="FFFFFF"/>
          <w:spacing w:val="17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85"/>
        </w:rPr>
        <w:t>C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8"/>
        </w:rPr>
        <w:t>oordina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8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9"/>
        </w:rPr>
        <w:t>or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6" w:equalWidth="0">
            <w:col w:w="1229" w:space="651"/>
            <w:col w:w="1008" w:space="722"/>
            <w:col w:w="901" w:space="829"/>
            <w:col w:w="1341" w:space="391"/>
            <w:col w:w="1122" w:space="607"/>
            <w:col w:w="1739"/>
          </w:cols>
        </w:sectPr>
      </w:pPr>
      <w:rPr/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</w:sectPr>
      </w:pPr>
      <w:rPr/>
    </w:p>
    <w:p>
      <w:pPr>
        <w:spacing w:before="34" w:after="0" w:line="240" w:lineRule="auto"/>
        <w:ind w:left="160"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-4"/>
          <w:w w:val="74"/>
        </w:rPr>
        <w:t>D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ÁNIEL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4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FIALA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5" w:lineRule="exact"/>
        <w:ind w:left="160"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3.515999pt;margin-top:12.884783pt;width:81.510pt;height:81.547pt;mso-position-horizontal-relative:page;mso-position-vertical-relative:paragraph;z-index:-8100" coordorigin="670,258" coordsize="1630,1631">
            <v:group style="position:absolute;left:680;top:268;width:1610;height:1134" coordorigin="680,268" coordsize="1610,1134">
              <v:shape style="position:absolute;left:680;top:268;width:1610;height:1134" coordorigin="680,268" coordsize="1610,1134" path="m680,1402l2291,1402,2291,268,680,268,680,1402e" filled="t" fillcolor="#939598" stroked="f">
                <v:path arrowok="t"/>
                <v:fill/>
              </v:shape>
              <v:shape style="position:absolute;left:680;top:268;width:1610;height:1610" type="#_x0000_t75">
                <v:imagedata r:id="rId679" o:title=""/>
              </v:shape>
            </v:group>
            <v:group style="position:absolute;left:680;top:1472;width:1610;height:407" coordorigin="680,1472" coordsize="1610,407">
              <v:shape style="position:absolute;left:680;top:1472;width:1610;height:407" coordorigin="680,1472" coordsize="1610,407" path="m680,1879l2291,1879,2291,1472,680,1472,680,187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0"/>
        </w:rPr>
        <w:t>Operation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sz w:val="12"/>
          <w:szCs w:val="12"/>
          <w:color w:val="FFFFFF"/>
          <w:spacing w:val="13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85"/>
        </w:rPr>
        <w:t>C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8"/>
        </w:rPr>
        <w:t>oordina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8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9"/>
        </w:rPr>
        <w:t>or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7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ALAZS</w:t>
      </w:r>
      <w:r>
        <w:rPr>
          <w:rFonts w:ascii="Arial" w:hAnsi="Arial" w:cs="Arial" w:eastAsia="Arial"/>
          <w:sz w:val="18"/>
          <w:szCs w:val="18"/>
          <w:color w:val="FFFFFF"/>
          <w:spacing w:val="-7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BRICH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78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5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20.028pt;margin-top:13.385782pt;width:81.510pt;height:81.046pt;mso-position-horizontal-relative:page;mso-position-vertical-relative:paragraph;z-index:-8099" coordorigin="2401,268" coordsize="1630,1621">
            <v:shape style="position:absolute;left:2411;top:268;width:1610;height:1610" type="#_x0000_t75">
              <v:imagedata r:id="rId680" o:title=""/>
            </v:shape>
            <v:group style="position:absolute;left:2411;top:1472;width:1610;height:407" coordorigin="2411,1472" coordsize="1610,407">
              <v:shape style="position:absolute;left:2411;top:1472;width:1610;height:407" coordorigin="2411,1472" coordsize="1610,407" path="m2411,1879l4021,1879,4021,1472,2411,1472,2411,187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M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i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a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Mar</w:t>
      </w:r>
      <w:r>
        <w:rPr>
          <w:rFonts w:ascii="Arial" w:hAnsi="Arial" w:cs="Arial" w:eastAsia="Arial"/>
          <w:sz w:val="12"/>
          <w:szCs w:val="12"/>
          <w:color w:val="FFFFFF"/>
          <w:spacing w:val="-7"/>
          <w:w w:val="100"/>
        </w:rPr>
        <w:t>k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etin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sz w:val="12"/>
          <w:szCs w:val="12"/>
          <w:color w:val="FFFFFF"/>
          <w:spacing w:val="18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OMAR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8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83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CHA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5" w:lineRule="exact"/>
        <w:ind w:right="-58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/>
        <w:pict>
          <v:group style="position:absolute;margin-left:206pt;margin-top:12.884783pt;width:81.510pt;height:81.547pt;mso-position-horizontal-relative:page;mso-position-vertical-relative:paragraph;z-index:-8098" coordorigin="4120,258" coordsize="1630,1631">
            <v:group style="position:absolute;left:4130;top:268;width:1610;height:1134" coordorigin="4130,268" coordsize="1610,1134">
              <v:shape style="position:absolute;left:4130;top:268;width:1610;height:1134" coordorigin="4130,268" coordsize="1610,1134" path="m4130,1402l5740,1402,5740,268,4130,268,4130,1402e" filled="t" fillcolor="#939598" stroked="f">
                <v:path arrowok="t"/>
                <v:fill/>
              </v:shape>
              <v:shape style="position:absolute;left:4130;top:268;width:1610;height:1610" type="#_x0000_t75">
                <v:imagedata r:id="rId681" o:title=""/>
              </v:shape>
            </v:group>
            <v:group style="position:absolute;left:4130;top:1472;width:1610;height:407" coordorigin="4130,1472" coordsize="1610,407">
              <v:shape style="position:absolute;left:4130;top:1472;width:1610;height:407" coordorigin="4130,1472" coordsize="1610,407" path="m4130,1879l5740,1879,5740,1472,4130,1472,4130,187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00"/>
        </w:rPr>
        <w:t>Chie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12"/>
        </w:rPr>
        <w:t>Mar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8"/>
          <w:w w:val="112"/>
        </w:rPr>
        <w:t>k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12"/>
        </w:rPr>
        <w:t>etin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12"/>
        </w:rPr>
        <w:t>g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10"/>
          <w:w w:val="11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11"/>
        </w:rPr>
        <w:t>Officer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SAI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7"/>
        </w:rPr>
        <w:t>D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12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YUP</w:t>
      </w:r>
      <w:r>
        <w:rPr>
          <w:rFonts w:ascii="Arial" w:hAnsi="Arial" w:cs="Arial" w:eastAsia="Arial"/>
          <w:sz w:val="18"/>
          <w:szCs w:val="18"/>
          <w:color w:val="FFFFFF"/>
          <w:spacing w:val="-1"/>
          <w:w w:val="77"/>
        </w:rPr>
        <w:t>O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76"/>
        </w:rPr>
        <w:t>V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5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93.052002pt;margin-top:13.385782pt;width:81.510pt;height:81.046pt;mso-position-horizontal-relative:page;mso-position-vertical-relative:paragraph;z-index:-8097" coordorigin="5861,268" coordsize="1630,1621">
            <v:shape style="position:absolute;left:5871;top:268;width:1610;height:1610" type="#_x0000_t75">
              <v:imagedata r:id="rId682" o:title=""/>
            </v:shape>
            <v:group style="position:absolute;left:5871;top:1472;width:1610;height:407" coordorigin="5871,1472" coordsize="1610,407">
              <v:shape style="position:absolute;left:5871;top:1472;width:1610;height:407" coordorigin="5871,1472" coordsize="1610,407" path="m5871,1879l7481,1879,7481,1472,5871,1472,5871,1879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C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on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en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1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Mar</w:t>
      </w:r>
      <w:r>
        <w:rPr>
          <w:rFonts w:ascii="Arial" w:hAnsi="Arial" w:cs="Arial" w:eastAsia="Arial"/>
          <w:sz w:val="12"/>
          <w:szCs w:val="12"/>
          <w:color w:val="FFFFFF"/>
          <w:spacing w:val="-7"/>
          <w:w w:val="100"/>
        </w:rPr>
        <w:t>k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etin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sz w:val="12"/>
          <w:szCs w:val="12"/>
          <w:color w:val="FFFFFF"/>
          <w:spacing w:val="18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7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CLAIRE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4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QUI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8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O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79.023987pt;margin-top:12.718767pt;width:81.510pt;height:81.547pt;mso-position-horizontal-relative:page;mso-position-vertical-relative:paragraph;z-index:-8095" coordorigin="7580,254" coordsize="1630,1631">
            <v:group style="position:absolute;left:7590;top:264;width:1610;height:1134" coordorigin="7590,264" coordsize="1610,1134">
              <v:shape style="position:absolute;left:7590;top:264;width:1610;height:1134" coordorigin="7590,264" coordsize="1610,1134" path="m7590,1398l9201,1398,9201,264,7590,264,7590,1398e" filled="t" fillcolor="#939598" stroked="f">
                <v:path arrowok="t"/>
                <v:fill/>
              </v:shape>
              <v:shape style="position:absolute;left:7592;top:264;width:1607;height:1610" type="#_x0000_t75">
                <v:imagedata r:id="rId683" o:title=""/>
              </v:shape>
            </v:group>
            <v:group style="position:absolute;left:7592;top:1468;width:1607;height:407" coordorigin="7592,1468" coordsize="1607,407">
              <v:shape style="position:absolute;left:7592;top:1468;width:1607;height:407" coordorigin="7592,1468" coordsize="1607,407" path="m7592,1875l9199,1875,9199,1468,7592,1468,7592,187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6"/>
        </w:rPr>
        <w:t>Direc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6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9"/>
        </w:rPr>
        <w:t>or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7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SAN</w:t>
      </w:r>
      <w:r>
        <w:rPr>
          <w:rFonts w:ascii="Arial" w:hAnsi="Arial" w:cs="Arial" w:eastAsia="Arial"/>
          <w:sz w:val="18"/>
          <w:szCs w:val="18"/>
          <w:color w:val="FFFFFF"/>
          <w:spacing w:val="-1"/>
          <w:w w:val="74"/>
        </w:rPr>
        <w:t>J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4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Y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4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83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-1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80"/>
        </w:rPr>
        <w:t>W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466.075989pt;margin-top:13.479767pt;width:81.510pt;height:81.010pt;mso-position-horizontal-relative:page;mso-position-vertical-relative:paragraph;z-index:-8094" coordorigin="9322,270" coordsize="1630,1620">
            <v:shape style="position:absolute;left:9332;top:270;width:1610;height:1610" type="#_x0000_t75">
              <v:imagedata r:id="rId684" o:title=""/>
            </v:shape>
            <v:group style="position:absolute;left:9332;top:1473;width:1610;height:407" coordorigin="9332,1473" coordsize="1610,407">
              <v:shape style="position:absolute;left:9332;top:1473;width:1610;height:407" coordorigin="9332,1473" coordsize="1610,407" path="m9332,1880l10942,1880,10942,1473,9332,1473,9332,1880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Sponsorship</w:t>
      </w:r>
      <w:r>
        <w:rPr>
          <w:rFonts w:ascii="Arial" w:hAnsi="Arial" w:cs="Arial" w:eastAsia="Arial"/>
          <w:sz w:val="12"/>
          <w:szCs w:val="12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6" w:equalWidth="0">
            <w:col w:w="1404" w:space="486"/>
            <w:col w:w="1368" w:space="351"/>
            <w:col w:w="1210" w:space="531"/>
            <w:col w:w="1448" w:space="273"/>
            <w:col w:w="950" w:space="790"/>
            <w:col w:w="1729"/>
          </w:cols>
        </w:sectPr>
      </w:pPr>
      <w:rPr/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</w:sectPr>
      </w:pPr>
      <w:rPr/>
    </w:p>
    <w:p>
      <w:pPr>
        <w:spacing w:before="34" w:after="0" w:line="240" w:lineRule="auto"/>
        <w:ind w:left="160"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JUDIT</w:t>
      </w:r>
      <w:r>
        <w:rPr>
          <w:rFonts w:ascii="Arial" w:hAnsi="Arial" w:cs="Arial" w:eastAsia="Arial"/>
          <w:sz w:val="18"/>
          <w:szCs w:val="18"/>
          <w:color w:val="FFFFFF"/>
          <w:spacing w:val="-7"/>
          <w:w w:val="76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OLAH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7" w:lineRule="exact"/>
        <w:ind w:left="160"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3.515999pt;margin-top:13.239775pt;width:81.510pt;height:81.510pt;mso-position-horizontal-relative:page;mso-position-vertical-relative:paragraph;z-index:-8093" coordorigin="670,265" coordsize="1630,1630">
            <v:group style="position:absolute;left:680;top:275;width:1610;height:1134" coordorigin="680,275" coordsize="1610,1134">
              <v:shape style="position:absolute;left:680;top:275;width:1610;height:1134" coordorigin="680,275" coordsize="1610,1134" path="m680,1409l2291,1409,2291,275,680,275,680,1409e" filled="t" fillcolor="#939598" stroked="f">
                <v:path arrowok="t"/>
                <v:fill/>
              </v:shape>
              <v:shape style="position:absolute;left:680;top:275;width:1610;height:1610" type="#_x0000_t75">
                <v:imagedata r:id="rId685" o:title=""/>
              </v:shape>
            </v:group>
            <v:group style="position:absolute;left:680;top:1478;width:1610;height:407" coordorigin="680,1478" coordsize="1610,407">
              <v:shape style="position:absolute;left:680;top:1478;width:1610;height:407" coordorigin="680,1478" coordsize="1610,407" path="m680,1885l2291,1885,2291,1478,680,1478,680,188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Sponsorship</w:t>
      </w:r>
      <w:r>
        <w:rPr>
          <w:rFonts w:ascii="Arial" w:hAnsi="Arial" w:cs="Arial" w:eastAsia="Arial"/>
          <w:sz w:val="12"/>
          <w:szCs w:val="12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3"/>
        </w:rPr>
        <w:t>M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3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3"/>
        </w:rPr>
        <w:t>TE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73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12"/>
          <w:w w:val="76"/>
        </w:rPr>
        <w:t>P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ALICZ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7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20.099998pt;margin-top:13.739775pt;width:81.510pt;height:81.010pt;mso-position-horizontal-relative:page;mso-position-vertical-relative:paragraph;z-index:-8116" coordorigin="2402,275" coordsize="1630,1620">
            <v:shape style="position:absolute;left:2412;top:275;width:1610;height:1610" type="#_x0000_t75">
              <v:imagedata r:id="rId686" o:title=""/>
            </v:shape>
            <v:group style="position:absolute;left:2412;top:1478;width:1610;height:407" coordorigin="2412,1478" coordsize="1610,407">
              <v:shape style="position:absolute;left:2412;top:1478;width:1610;height:407" coordorigin="2412,1478" coordsize="1610,407" path="m2412,1885l4022,1885,4022,1478,2412,1478,2412,188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Sponsorship</w:t>
      </w:r>
      <w:r>
        <w:rPr>
          <w:rFonts w:ascii="Arial" w:hAnsi="Arial" w:cs="Arial" w:eastAsia="Arial"/>
          <w:sz w:val="12"/>
          <w:szCs w:val="12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KRISZTI</w:t>
      </w:r>
      <w:r>
        <w:rPr>
          <w:rFonts w:ascii="Arial" w:hAnsi="Arial" w:cs="Arial" w:eastAsia="Arial"/>
          <w:sz w:val="18"/>
          <w:szCs w:val="18"/>
          <w:color w:val="FFFFFF"/>
          <w:spacing w:val="-1"/>
          <w:w w:val="78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SZABÓ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7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06pt;margin-top:13.239775pt;width:81.510pt;height:81.510pt;mso-position-horizontal-relative:page;mso-position-vertical-relative:paragraph;z-index:-8115" coordorigin="4120,265" coordsize="1630,1630">
            <v:group style="position:absolute;left:4130;top:275;width:1610;height:1134" coordorigin="4130,275" coordsize="1610,1134">
              <v:shape style="position:absolute;left:4130;top:275;width:1610;height:1134" coordorigin="4130,275" coordsize="1610,1134" path="m4130,1409l5740,1409,5740,275,4130,275,4130,1409e" filled="t" fillcolor="#939598" stroked="f">
                <v:path arrowok="t"/>
                <v:fill/>
              </v:shape>
              <v:shape style="position:absolute;left:4130;top:275;width:1610;height:1610" type="#_x0000_t75">
                <v:imagedata r:id="rId687" o:title=""/>
              </v:shape>
            </v:group>
            <v:group style="position:absolute;left:4130;top:1478;width:1610;height:407" coordorigin="4130,1478" coordsize="1610,407">
              <v:shape style="position:absolute;left:4130;top:1478;width:1610;height:407" coordorigin="4130,1478" coordsize="1610,407" path="m4130,1885l5740,1885,5740,1478,4130,1478,4130,188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Delega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4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A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cquisitio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sz w:val="12"/>
          <w:szCs w:val="12"/>
          <w:color w:val="FFFFFF"/>
          <w:spacing w:val="1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7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OMAN</w:t>
      </w:r>
      <w:r>
        <w:rPr>
          <w:rFonts w:ascii="Arial" w:hAnsi="Arial" w:cs="Arial" w:eastAsia="Arial"/>
          <w:sz w:val="18"/>
          <w:szCs w:val="18"/>
          <w:color w:val="FFFFFF"/>
          <w:spacing w:val="24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VEYSH</w:t>
      </w:r>
      <w:r>
        <w:rPr>
          <w:rFonts w:ascii="Arial" w:hAnsi="Arial" w:cs="Arial" w:eastAsia="Arial"/>
          <w:sz w:val="18"/>
          <w:szCs w:val="18"/>
          <w:color w:val="FFFFFF"/>
          <w:spacing w:val="-12"/>
          <w:w w:val="74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GIN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7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93.266998pt;margin-top:13.739775pt;width:81.510pt;height:81.010pt;mso-position-horizontal-relative:page;mso-position-vertical-relative:paragraph;z-index:-8114" coordorigin="5865,275" coordsize="1630,1620">
            <v:shape style="position:absolute;left:5875;top:275;width:1610;height:1610" type="#_x0000_t75">
              <v:imagedata r:id="rId688" o:title=""/>
            </v:shape>
            <v:group style="position:absolute;left:5875;top:1478;width:1610;height:407" coordorigin="5875,1478" coordsize="1610,407">
              <v:shape style="position:absolute;left:5875;top:1478;width:1610;height:407" coordorigin="5875,1478" coordsize="1610,407" path="m5875,1885l7486,1885,7486,1478,5875,1478,5875,188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Delega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4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A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cquisitio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sz w:val="12"/>
          <w:szCs w:val="12"/>
          <w:color w:val="FFFFFF"/>
          <w:spacing w:val="1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HARI</w:t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9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83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ANDI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7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79.113007pt;margin-top:13.739775pt;width:81.510pt;height:81.010pt;mso-position-horizontal-relative:page;mso-position-vertical-relative:paragraph;z-index:-8113" coordorigin="7582,275" coordsize="1630,1620">
            <v:shape style="position:absolute;left:7592;top:275;width:1610;height:1610" type="#_x0000_t75">
              <v:imagedata r:id="rId689" o:title=""/>
            </v:shape>
            <v:group style="position:absolute;left:7592;top:1478;width:1610;height:407" coordorigin="7592,1478" coordsize="1610,407">
              <v:shape style="position:absolute;left:7592;top:1478;width:1610;height:407" coordorigin="7592,1478" coordsize="1610,407" path="m7592,1885l9202,1885,9202,1478,7592,1478,7592,1885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Senior</w:t>
      </w:r>
      <w:r>
        <w:rPr>
          <w:rFonts w:ascii="Arial" w:hAnsi="Arial" w:cs="Arial" w:eastAsia="Arial"/>
          <w:sz w:val="12"/>
          <w:szCs w:val="12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9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JUDIT</w:t>
      </w:r>
      <w:r>
        <w:rPr>
          <w:rFonts w:ascii="Arial" w:hAnsi="Arial" w:cs="Arial" w:eastAsia="Arial"/>
          <w:sz w:val="18"/>
          <w:szCs w:val="18"/>
          <w:color w:val="FFFFFF"/>
          <w:spacing w:val="4"/>
          <w:w w:val="74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SZENDER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466.075989pt;margin-top:13.479765pt;width:81.510pt;height:81.010pt;mso-position-horizontal-relative:page;mso-position-vertical-relative:paragraph;z-index:-8112" coordorigin="9322,270" coordsize="1630,1620">
            <v:shape style="position:absolute;left:9332;top:270;width:1610;height:1610" type="#_x0000_t75">
              <v:imagedata r:id="rId690" o:title=""/>
            </v:shape>
            <v:group style="position:absolute;left:9332;top:1473;width:1610;height:407" coordorigin="9332,1473" coordsize="1610,407">
              <v:shape style="position:absolute;left:9332;top:1473;width:1610;height:407" coordorigin="9332,1473" coordsize="1610,407" path="m9332,1880l10942,1880,10942,1473,9332,1473,9332,1880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6" w:equalWidth="0">
            <w:col w:w="1338" w:space="553"/>
            <w:col w:w="1178" w:space="542"/>
            <w:col w:w="1541" w:space="200"/>
            <w:col w:w="1541" w:space="180"/>
            <w:col w:w="1207" w:space="532"/>
            <w:col w:w="1728"/>
          </w:cols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</w:sectPr>
      </w:pPr>
      <w:rPr/>
    </w:p>
    <w:p>
      <w:pPr>
        <w:spacing w:before="34" w:after="0" w:line="240" w:lineRule="auto"/>
        <w:ind w:left="160"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3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3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-1"/>
          <w:w w:val="73"/>
        </w:rPr>
        <w:t>O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3"/>
        </w:rPr>
        <w:t>Y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3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WENT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5"/>
        </w:rPr>
        <w:t>W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O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74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TH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left="160"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3.515999pt;margin-top:13.702785pt;width:81.510pt;height:81.012pt;mso-position-horizontal-relative:page;mso-position-vertical-relative:paragraph;z-index:-8092" coordorigin="670,274" coordsize="1630,1620">
            <v:shape style="position:absolute;left:680;top:274;width:1610;height:1610" type="#_x0000_t75">
              <v:imagedata r:id="rId691" o:title=""/>
            </v:shape>
            <v:group style="position:absolute;left:680;top:1477;width:1610;height:407" coordorigin="680,1477" coordsize="1610,407">
              <v:shape style="position:absolute;left:680;top:1477;width:1610;height:407" coordorigin="680,1477" coordsize="1610,407" path="m680,1884l2291,1884,2291,1477,680,1477,680,1884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w w:val="76"/>
        </w:rPr>
        <w:t>ANAS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76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ASIAP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8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OCOPII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19.487999pt;margin-top:13.702785pt;width:81.510pt;height:81.012pt;mso-position-horizontal-relative:page;mso-position-vertical-relative:paragraph;z-index:-8096" coordorigin="2390,274" coordsize="1630,1620">
            <v:shape style="position:absolute;left:2400;top:274;width:1610;height:1610" type="#_x0000_t75">
              <v:imagedata r:id="rId692" o:title=""/>
            </v:shape>
            <v:group style="position:absolute;left:2400;top:1476;width:1610;height:408" coordorigin="2400,1476" coordsize="1610,408">
              <v:shape style="position:absolute;left:2400;top:1476;width:1610;height:408" coordorigin="2400,1476" coordsize="1610,408" path="m2400,1884l4010,1884,4010,1476,2400,1476,2400,1884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2"/>
        </w:rPr>
        <w:t>BENCE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2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6"/>
        </w:rPr>
        <w:t>D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81"/>
        </w:rPr>
        <w:t>AM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06pt;margin-top:13.702785pt;width:81.510pt;height:80.961pt;mso-position-horizontal-relative:page;mso-position-vertical-relative:paragraph;z-index:-8091" coordorigin="4120,274" coordsize="1630,1619">
            <v:shape style="position:absolute;left:4130;top:274;width:1610;height:1609" type="#_x0000_t75">
              <v:imagedata r:id="rId693" o:title=""/>
            </v:shape>
            <v:group style="position:absolute;left:4130;top:1475;width:1610;height:408" coordorigin="4130,1475" coordsize="1610,408">
              <v:shape style="position:absolute;left:4130;top:1475;width:1610;height:408" coordorigin="4130,1475" coordsize="1610,408" path="m4130,1883l5740,1883,5740,1475,4130,1475,4130,1883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BOR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6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ÁLA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6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3"/>
          <w:w w:val="83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81"/>
        </w:rPr>
        <w:t>AKI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93.266998pt;margin-top:13.202785pt;width:81.510pt;height:81.510pt;mso-position-horizontal-relative:page;mso-position-vertical-relative:paragraph;z-index:-8087" coordorigin="5865,264" coordsize="1630,1630">
            <v:group style="position:absolute;left:5875;top:274;width:1610;height:1134" coordorigin="5875,274" coordsize="1610,1134">
              <v:shape style="position:absolute;left:5875;top:274;width:1610;height:1134" coordorigin="5875,274" coordsize="1610,1134" path="m5875,1408l7486,1408,7486,274,5875,274,5875,1408e" filled="t" fillcolor="#939598" stroked="f">
                <v:path arrowok="t"/>
                <v:fill/>
              </v:shape>
              <v:shape style="position:absolute;left:5875;top:275;width:1610;height:1609" type="#_x0000_t75">
                <v:imagedata r:id="rId694" o:title=""/>
              </v:shape>
            </v:group>
            <v:group style="position:absolute;left:5877;top:1477;width:1607;height:407" coordorigin="5877,1477" coordsize="1607,407">
              <v:shape style="position:absolute;left:5877;top:1477;width:1607;height:407" coordorigin="5877,1477" coordsize="1607,407" path="m5877,1884l7484,1884,7484,1477,5877,1477,5877,1884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JÚLIA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6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MÓZER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79.113007pt;margin-top:13.702785pt;width:81.510pt;height:80.951pt;mso-position-horizontal-relative:page;mso-position-vertical-relative:paragraph;z-index:-8086" coordorigin="7582,274" coordsize="1630,1619">
            <v:shape style="position:absolute;left:7592;top:274;width:1610;height:1609" type="#_x0000_t75">
              <v:imagedata r:id="rId695" o:title=""/>
            </v:shape>
            <v:group style="position:absolute;left:7592;top:1476;width:1610;height:407" coordorigin="7592,1476" coordsize="1610,407">
              <v:shape style="position:absolute;left:7592;top:1476;width:1610;height:407" coordorigin="7592,1476" coordsize="1610,407" path="m7592,1883l9202,1883,9202,1476,7592,1476,7592,1883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w w:val="78"/>
        </w:rPr>
        <w:t>VIK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8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ÓRIA</w:t>
      </w:r>
      <w:r>
        <w:rPr>
          <w:rFonts w:ascii="Arial" w:hAnsi="Arial" w:cs="Arial" w:eastAsia="Arial"/>
          <w:sz w:val="18"/>
          <w:szCs w:val="18"/>
          <w:color w:val="FFFFFF"/>
          <w:spacing w:val="-23"/>
          <w:w w:val="100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9"/>
        </w:rPr>
        <w:t>MÁ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9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CZI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466.075989pt;margin-top:13.202785pt;width:81.510pt;height:81.5pt;mso-position-horizontal-relative:page;mso-position-vertical-relative:paragraph;z-index:-8085" coordorigin="9322,264" coordsize="1630,1630">
            <v:group style="position:absolute;left:9332;top:274;width:1610;height:1134" coordorigin="9332,274" coordsize="1610,1134">
              <v:shape style="position:absolute;left:9332;top:274;width:1610;height:1134" coordorigin="9332,274" coordsize="1610,1134" path="m9332,1408l10942,1408,10942,274,9332,274,9332,1408e" filled="t" fillcolor="#939598" stroked="f">
                <v:path arrowok="t"/>
                <v:fill/>
              </v:shape>
              <v:shape style="position:absolute;left:9332;top:275;width:1610;height:1609" type="#_x0000_t75">
                <v:imagedata r:id="rId696" o:title=""/>
              </v:shape>
            </v:group>
            <v:group style="position:absolute;left:9332;top:1477;width:1610;height:407" coordorigin="9332,1477" coordsize="1610,407">
              <v:shape style="position:absolute;left:9332;top:1477;width:1610;height:407" coordorigin="9332,1477" coordsize="1610,407" path="m9332,1884l10942,1884,10942,1477,9332,1477,9332,1884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6" w:equalWidth="0">
            <w:col w:w="1461" w:space="431"/>
            <w:col w:w="1450" w:space="268"/>
            <w:col w:w="887" w:space="859"/>
            <w:col w:w="1018" w:space="699"/>
            <w:col w:w="899" w:space="841"/>
            <w:col w:w="1727"/>
          </w:cols>
        </w:sectPr>
      </w:pPr>
      <w:rPr/>
    </w:p>
    <w:p>
      <w:pPr>
        <w:spacing w:before="5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</w:sectPr>
      </w:pPr>
      <w:rPr/>
    </w:p>
    <w:p>
      <w:pPr>
        <w:spacing w:before="34" w:after="0" w:line="240" w:lineRule="auto"/>
        <w:ind w:left="160"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KRIS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5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ÓF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5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82"/>
        </w:rPr>
        <w:t>SÜDI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3" w:lineRule="exact"/>
        <w:ind w:left="160"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3.542999pt;margin-top:13.752769pt;width:81.687pt;height:80.95pt;mso-position-horizontal-relative:page;mso-position-vertical-relative:paragraph;z-index:-8088" coordorigin="671,275" coordsize="1634,1619">
            <v:shape style="position:absolute;left:681;top:275;width:1614;height:1609" type="#_x0000_t75">
              <v:imagedata r:id="rId697" o:title=""/>
            </v:shape>
            <v:group style="position:absolute;left:681;top:1477;width:1614;height:407" coordorigin="681,1477" coordsize="1614,407">
              <v:shape style="position:absolute;left:681;top:1477;width:1614;height:407" coordorigin="681,1477" coordsize="1614,407" path="m681,1884l2295,1884,2295,1477,681,1477,681,1884e" filled="t" fillcolor="#3C9CD7" stroked="f">
                <v:path arrowok="t"/>
                <v:fill/>
              </v:shape>
            </v:group>
            <w10:wrap type="none"/>
          </v:group>
        </w:pict>
      </w:r>
      <w:r>
        <w:rPr/>
        <w:pict>
          <v:group style="position:absolute;margin-left:377.860992pt;margin-top:13.702769pt;width:.1pt;height:80.545pt;mso-position-horizontal-relative:page;mso-position-vertical-relative:paragraph;z-index:-8080" coordorigin="7557,274" coordsize="2,1611">
            <v:shape style="position:absolute;left:7557;top:274;width:2;height:1611" coordorigin="7557,274" coordsize="0,1611" path="m7557,274l7557,1885e" filled="f" stroked="t" strokeweight=".25pt" strokecolor="#939598">
              <v:path arrowok="t"/>
            </v:shape>
          </v:group>
          <w10:wrap type="none"/>
        </w:pict>
      </w:r>
      <w:r>
        <w:rPr/>
        <w:pict>
          <v:group style="position:absolute;margin-left:463.841003pt;margin-top:13.702769pt;width:.1pt;height:80.545pt;mso-position-horizontal-relative:page;mso-position-vertical-relative:paragraph;z-index:-8079" coordorigin="9277,274" coordsize="2,1611">
            <v:shape style="position:absolute;left:9277;top:274;width:2;height:1611" coordorigin="9277,274" coordsize="0,1611" path="m9277,274l9277,1885e" filled="f" stroked="t" strokeweight=".25pt" strokecolor="#939598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Sales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85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2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5"/>
        </w:rPr>
        <w:t>ecuti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5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5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6"/>
        </w:rPr>
        <w:t>AN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2"/>
        </w:rPr>
        <w:t>DRE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2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37"/>
          <w:w w:val="100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2"/>
        </w:rPr>
        <w:t>GEN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4"/>
        </w:rPr>
        <w:t>C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7"/>
        </w:rPr>
        <w:t>SI-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68"/>
        </w:rPr>
        <w:t>ESTE</w:t>
      </w:r>
      <w:r>
        <w:rPr>
          <w:rFonts w:ascii="Arial" w:hAnsi="Arial" w:cs="Arial" w:eastAsia="Arial"/>
          <w:sz w:val="18"/>
          <w:szCs w:val="18"/>
          <w:color w:val="FFFFFF"/>
          <w:spacing w:val="-22"/>
          <w:w w:val="68"/>
        </w:rPr>
        <w:t>F</w:t>
      </w:r>
      <w:r>
        <w:rPr>
          <w:rFonts w:ascii="Arial" w:hAnsi="Arial" w:cs="Arial" w:eastAsia="Arial"/>
          <w:sz w:val="18"/>
          <w:szCs w:val="18"/>
          <w:color w:val="FFFFFF"/>
          <w:spacing w:val="-9"/>
          <w:w w:val="76"/>
        </w:rPr>
        <w:t>ÁN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119.603996pt;margin-top:13.153766pt;width:81.598pt;height:81.499pt;mso-position-horizontal-relative:page;mso-position-vertical-relative:paragraph;z-index:-8089" coordorigin="2392,263" coordsize="1632,1630">
            <v:group style="position:absolute;left:2402;top:273;width:1610;height:1134" coordorigin="2402,273" coordsize="1610,1134">
              <v:shape style="position:absolute;left:2402;top:273;width:1610;height:1134" coordorigin="2402,273" coordsize="1610,1134" path="m2402,1407l4012,1407,4012,273,2402,273,2402,1407e" filled="t" fillcolor="#939598" stroked="f">
                <v:path arrowok="t"/>
                <v:fill/>
              </v:shape>
              <v:shape style="position:absolute;left:2404;top:273;width:1610;height:1610" type="#_x0000_t75">
                <v:imagedata r:id="rId698" o:title=""/>
              </v:shape>
            </v:group>
            <v:group style="position:absolute;left:2404;top:1476;width:1610;height:407" coordorigin="2404,1476" coordsize="1610,407">
              <v:shape style="position:absolute;left:2404;top:1476;width:1610;height:407" coordorigin="2404,1476" coordsize="1610,407" path="m2404,1883l4014,1883,4014,1476,2404,1476,2404,1883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7"/>
        </w:rPr>
        <w:t>Finance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97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Manager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-12"/>
          <w:w w:val="76"/>
        </w:rPr>
        <w:t>P</w:t>
      </w:r>
      <w:r>
        <w:rPr>
          <w:rFonts w:ascii="Arial" w:hAnsi="Arial" w:cs="Arial" w:eastAsia="Arial"/>
          <w:sz w:val="18"/>
          <w:szCs w:val="18"/>
          <w:color w:val="FFFFFF"/>
          <w:spacing w:val="-10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3"/>
        </w:rPr>
        <w:t>WEL</w:t>
      </w:r>
      <w:r>
        <w:rPr>
          <w:rFonts w:ascii="Arial" w:hAnsi="Arial" w:cs="Arial" w:eastAsia="Arial"/>
          <w:sz w:val="18"/>
          <w:szCs w:val="18"/>
          <w:color w:val="FFFFFF"/>
          <w:spacing w:val="-30"/>
          <w:w w:val="100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K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8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CZMA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7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CZYK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3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206.656006pt;margin-top:13.703769pt;width:81.510pt;height:80.999pt;mso-position-horizontal-relative:page;mso-position-vertical-relative:paragraph;z-index:-8090" coordorigin="4133,274" coordsize="1630,1620">
            <v:shape style="position:absolute;left:4143;top:274;width:1610;height:1609" type="#_x0000_t75">
              <v:imagedata r:id="rId699" o:title=""/>
            </v:shape>
            <v:group style="position:absolute;left:4143;top:1477;width:1610;height:407" coordorigin="4143,1477" coordsize="1610,407">
              <v:shape style="position:absolute;left:4143;top:1477;width:1610;height:407" coordorigin="4143,1477" coordsize="1610,407" path="m4143,1884l5753,1884,5753,1477,4143,1477,4143,1884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Design</w:t>
      </w:r>
      <w:r>
        <w:rPr>
          <w:rFonts w:ascii="Arial" w:hAnsi="Arial" w:cs="Arial" w:eastAsia="Arial"/>
          <w:sz w:val="12"/>
          <w:szCs w:val="12"/>
          <w:color w:val="FFFFFF"/>
          <w:spacing w:val="-6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6"/>
        </w:rPr>
        <w:t>Direc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106"/>
        </w:rPr>
        <w:t>t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9"/>
        </w:rPr>
        <w:t>or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5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JUDIT</w:t>
      </w:r>
      <w:r>
        <w:rPr>
          <w:rFonts w:ascii="Arial" w:hAnsi="Arial" w:cs="Arial" w:eastAsia="Arial"/>
          <w:sz w:val="18"/>
          <w:szCs w:val="18"/>
          <w:color w:val="FFFFFF"/>
          <w:spacing w:val="-7"/>
          <w:w w:val="76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BERN</w:t>
      </w:r>
      <w:r>
        <w:rPr>
          <w:rFonts w:ascii="Arial" w:hAnsi="Arial" w:cs="Arial" w:eastAsia="Arial"/>
          <w:sz w:val="18"/>
          <w:szCs w:val="18"/>
          <w:color w:val="FFFFFF"/>
          <w:spacing w:val="-11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0"/>
        </w:rPr>
        <w:t>T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14.136353pt;margin-top:28.124855pt;width:42.465953pt;height:23.719912pt;mso-position-horizontal-relative:page;mso-position-vertical-relative:paragraph;z-index:-8084" coordorigin="6283,562" coordsize="849,474">
            <v:group style="position:absolute;left:6293;top:572;width:829;height:454" coordorigin="6293,572" coordsize="829,454">
              <v:shape style="position:absolute;left:6293;top:572;width:829;height:454" coordorigin="6293,572" coordsize="829,454" path="m6705,572l6611,582,6520,609,6435,652,6359,712,6294,789,6293,806,6302,823,6347,878,6398,925,6453,962,6513,992,6578,1012,6647,1024,6695,1027,6722,1026,6799,1018,6870,1000,6886,995,6695,995,6672,992,6609,971,6555,932,6516,880,6497,819,6495,797,6496,776,6515,717,6553,666,6606,628,6671,605,6718,601,6881,601,6845,589,6799,580,6752,574,6705,572e" filled="t" fillcolor="#3C9CD7" stroked="f">
                <v:path arrowok="t"/>
                <v:fill/>
              </v:shape>
              <v:shape style="position:absolute;left:6293;top:572;width:829;height:454" coordorigin="6293,572" coordsize="829,454" path="m6881,601l6718,601,6741,603,6764,608,6825,635,6875,678,6907,733,6919,797,6919,797,6918,818,6900,878,6863,929,6810,967,6744,990,6695,995,6886,995,6956,962,7016,921,7070,870,7121,808,7122,792,7113,773,7050,700,6974,643,6890,603,6881,601e" filled="t" fillcolor="#3C9CD7" stroked="f">
                <v:path arrowok="t"/>
                <v:fill/>
              </v:shape>
            </v:group>
            <v:group style="position:absolute;left:6616;top:716;width:182;height:168" coordorigin="6616,716" coordsize="182,168">
              <v:shape style="position:absolute;left:6616;top:716;width:182;height:168" coordorigin="6616,716" coordsize="182,168" path="m6696,716l6642,743,6616,804,6620,823,6660,870,6705,883,6726,882,6788,832,6799,785,6793,767,6747,727,6696,716e" filled="t" fillcolor="#3C9CD7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93"/>
        </w:rPr>
        <w:t>U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3"/>
        </w:rPr>
        <w:t>X</w:t>
      </w:r>
      <w:r>
        <w:rPr>
          <w:rFonts w:ascii="Arial" w:hAnsi="Arial" w:cs="Arial" w:eastAsia="Arial"/>
          <w:sz w:val="12"/>
          <w:szCs w:val="12"/>
          <w:color w:val="FFFFFF"/>
          <w:spacing w:val="-9"/>
          <w:w w:val="93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1"/>
        </w:rPr>
        <w:t>Designer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4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8"/>
        </w:rPr>
        <w:t>D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AM</w:t>
      </w:r>
      <w:r>
        <w:rPr>
          <w:rFonts w:ascii="Arial" w:hAnsi="Arial" w:cs="Arial" w:eastAsia="Arial"/>
          <w:sz w:val="18"/>
          <w:szCs w:val="18"/>
          <w:color w:val="FFFFFF"/>
          <w:spacing w:val="-6"/>
          <w:w w:val="78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5"/>
        </w:rPr>
        <w:t>D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5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5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80"/>
        </w:rPr>
        <w:t>GUS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3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>
          <w:rFonts w:ascii="Arial" w:hAnsi="Arial" w:cs="Arial" w:eastAsia="Arial"/>
          <w:sz w:val="12"/>
          <w:szCs w:val="12"/>
          <w:color w:val="FFFFFF"/>
          <w:spacing w:val="0"/>
          <w:w w:val="98"/>
        </w:rPr>
        <w:t>Graphic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98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1"/>
        </w:rPr>
        <w:t>Designer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35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br w:type="column"/>
      </w:r>
      <w:r>
        <w:rPr>
          <w:rFonts w:ascii="Arial" w:hAnsi="Arial" w:cs="Arial" w:eastAsia="Arial"/>
          <w:sz w:val="18"/>
          <w:szCs w:val="18"/>
          <w:color w:val="FFFFFF"/>
          <w:spacing w:val="-8"/>
          <w:w w:val="77"/>
        </w:rPr>
        <w:t>T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AMAS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8"/>
        </w:rPr>
        <w:t>B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8"/>
        </w:rPr>
        <w:t>O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2"/>
        </w:rPr>
        <w:t>TT</w:t>
      </w:r>
      <w:r>
        <w:rPr>
          <w:rFonts w:ascii="Arial" w:hAnsi="Arial" w:cs="Arial" w:eastAsia="Arial"/>
          <w:sz w:val="18"/>
          <w:szCs w:val="18"/>
          <w:color w:val="FFFFFF"/>
          <w:spacing w:val="-12"/>
          <w:w w:val="72"/>
        </w:rPr>
        <w:t>Y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ÁN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right="-20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00"/>
        </w:rPr>
        <w:t>Chie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11"/>
          <w:w w:val="110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10"/>
        </w:rPr>
        <w:t>echnolog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0"/>
          <w:w w:val="110"/>
        </w:rPr>
        <w:t>y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11"/>
          <w:w w:val="11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FFFFFF"/>
          <w:spacing w:val="-4"/>
          <w:w w:val="111"/>
        </w:rPr>
        <w:t>Officer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6" w:equalWidth="0">
            <w:col w:w="1133" w:space="746"/>
            <w:col w:w="1534" w:space="211"/>
            <w:col w:w="1516" w:space="215"/>
            <w:col w:w="956" w:space="761"/>
            <w:col w:w="1034" w:space="706"/>
            <w:col w:w="1728"/>
          </w:cols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</w:sectPr>
      </w:pPr>
      <w:rPr/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68"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/>
        <w:pict>
          <v:group style="position:absolute;margin-left:404.921997pt;margin-top:-47.485046pt;width:33.120pt;height:30.363523pt;mso-position-horizontal-relative:page;mso-position-vertical-relative:paragraph;z-index:-8083" coordorigin="8098,-950" coordsize="662,607">
            <v:shape style="position:absolute;left:8098;top:-950;width:662;height:607" coordorigin="8098,-950" coordsize="662,607" path="m8283,-949l8211,-935,8157,-901,8118,-851,8101,-792,8101,-787,8099,-781,8098,-776,8098,-731,8100,-724,8103,-708,8121,-645,8162,-576,8201,-530,8255,-476,8315,-424,8362,-386,8414,-348,8428,-342,8442,-346,8495,-382,8556,-430,8614,-484,8656,-528,8697,-577,8730,-629,8751,-685,8759,-728,8760,-731,8757,-802,8738,-860,8718,-886,8425,-886,8411,-900,8342,-940,8302,-948,8283,-949e" filled="t" fillcolor="#CC2027" stroked="f">
              <v:path arrowok="t"/>
              <v:fill/>
            </v:shape>
            <v:shape style="position:absolute;left:8098;top:-950;width:662;height:607" coordorigin="8098,-950" coordsize="662,607" path="m8584,-950l8506,-938,8443,-897,8425,-886,8718,-886,8714,-891,8661,-931,8604,-948,8584,-950e" filled="t" fillcolor="#CC2027" stroked="f">
              <v:path arrowok="t"/>
              <v:fill/>
            </v:shape>
          </v:group>
          <w10:wrap type="none"/>
        </w:pict>
      </w:r>
      <w:r>
        <w:rPr/>
        <w:pict>
          <v:group style="position:absolute;margin-left:481.72699pt;margin-top:-48.012142pt;width:53.199026pt;height:29.790045pt;mso-position-horizontal-relative:page;mso-position-vertical-relative:paragraph;z-index:-8082" coordorigin="9635,-960" coordsize="1064,596">
            <v:group style="position:absolute;left:9922;top:-651;width:524;height:276" coordorigin="9922,-651" coordsize="524,276">
              <v:shape style="position:absolute;left:9922;top:-651;width:524;height:276" coordorigin="9922,-651" coordsize="524,276" path="m10111,-651l10026,-613,9948,-576,9935,-514,9927,-434,9922,-374,10447,-379,10437,-479,10428,-558,10213,-558,10206,-559,10206,-560,10153,-560,10111,-651e" filled="t" fillcolor="#211F1E" stroked="f">
                <v:path arrowok="t"/>
                <v:fill/>
              </v:shape>
              <v:shape style="position:absolute;left:9922;top:-651;width:524;height:276" coordorigin="9922,-651" coordsize="524,276" path="m10258,-647l10213,-558,10428,-558,10350,-608,10295,-632,10258,-647e" filled="t" fillcolor="#211F1E" stroked="f">
                <v:path arrowok="t"/>
                <v:fill/>
              </v:shape>
              <v:shape style="position:absolute;left:9922;top:-651;width:524;height:276" coordorigin="9922,-651" coordsize="524,276" path="m10181,-634l10161,-632,10157,-632,10153,-609,10159,-596,10162,-577,10153,-560,10206,-560,10207,-572,10209,-586,10209,-610,10211,-630,10201,-632,10181,-634e" filled="t" fillcolor="#211F1E" stroked="f">
                <v:path arrowok="t"/>
                <v:fill/>
              </v:shape>
            </v:group>
            <v:group style="position:absolute;left:10073;top:-950;width:222;height:306" coordorigin="10073,-950" coordsize="222,306">
              <v:shape style="position:absolute;left:10073;top:-950;width:222;height:306" coordorigin="10073,-950" coordsize="222,306" path="m10183,-950l10111,-924,10079,-856,10075,-816,10073,-797,10089,-731,10123,-678,10190,-645,10208,-648,10265,-704,10289,-759,10295,-801,10294,-817,10292,-834,10289,-856,10285,-881,10233,-941,10210,-947,10183,-950e" filled="t" fillcolor="#211F1E" stroked="f">
                <v:path arrowok="t"/>
                <v:fill/>
              </v:shape>
            </v:group>
            <v:group style="position:absolute;left:10282;top:-718;width:407;height:214" coordorigin="10282,-718" coordsize="407,214">
              <v:shape style="position:absolute;left:10282;top:-718;width:407;height:214" coordorigin="10282,-718" coordsize="407,214" path="m10428,-718l10325,-671,10291,-606,10285,-544,10282,-504,10689,-507,10681,-587,10462,-646,10428,-718e" filled="t" fillcolor="#211F1E" stroked="f">
                <v:path arrowok="t"/>
                <v:fill/>
              </v:shape>
              <v:shape style="position:absolute;left:10282;top:-718;width:407;height:214" coordorigin="10282,-718" coordsize="407,214" path="m10479,-706l10464,-703,10461,-686,10470,-667,10469,-657,10462,-646,10674,-646,10508,-646,10502,-647,10503,-657,10504,-667,10505,-684,10505,-688,10506,-702,10492,-705,10479,-706e" filled="t" fillcolor="#211F1E" stroked="f">
                <v:path arrowok="t"/>
                <v:fill/>
              </v:shape>
              <v:shape style="position:absolute;left:10282;top:-718;width:407;height:214" coordorigin="10282,-718" coordsize="407,214" path="m10543,-718l10508,-646,10674,-646,10674,-652,10669,-659,10634,-676,10543,-718e" filled="t" fillcolor="#211F1E" stroked="f">
                <v:path arrowok="t"/>
                <v:fill/>
              </v:shape>
            </v:group>
            <v:group style="position:absolute;left:10399;top:-950;width:172;height:238" coordorigin="10399,-950" coordsize="172,238">
              <v:shape style="position:absolute;left:10399;top:-950;width:172;height:238" coordorigin="10399,-950" coordsize="172,238" path="m10472,-950l10410,-900,10399,-831,10399,-828,10400,-810,10438,-741,10491,-712,10509,-716,10556,-776,10571,-837,10570,-852,10556,-915,10502,-947,10472,-950e" filled="t" fillcolor="#211F1E" stroked="f">
                <v:path arrowok="t"/>
                <v:fill/>
              </v:shape>
            </v:group>
            <v:group style="position:absolute;left:9645;top:-718;width:407;height:214" coordorigin="9645,-718" coordsize="407,214">
              <v:shape style="position:absolute;left:9645;top:-718;width:407;height:214" coordorigin="9645,-718" coordsize="407,214" path="m9791,-718l9688,-671,9654,-606,9648,-544,9645,-504,10051,-507,10043,-587,9825,-646,9791,-718e" filled="t" fillcolor="#211F1E" stroked="f">
                <v:path arrowok="t"/>
                <v:fill/>
              </v:shape>
              <v:shape style="position:absolute;left:9645;top:-718;width:407;height:214" coordorigin="9645,-718" coordsize="407,214" path="m9842,-706l9827,-703,9824,-686,9833,-667,9832,-657,9825,-646,10037,-646,9870,-646,9865,-647,9866,-657,9867,-667,9867,-684,9867,-688,9869,-702,9855,-705,9842,-706e" filled="t" fillcolor="#211F1E" stroked="f">
                <v:path arrowok="t"/>
                <v:fill/>
              </v:shape>
              <v:shape style="position:absolute;left:9645;top:-718;width:407;height:214" coordorigin="9645,-718" coordsize="407,214" path="m9906,-718l9870,-646,10037,-646,10036,-652,10031,-659,9997,-676,9906,-718e" filled="t" fillcolor="#211F1E" stroked="f">
                <v:path arrowok="t"/>
                <v:fill/>
              </v:shape>
            </v:group>
            <v:group style="position:absolute;left:9761;top:-950;width:172;height:238" coordorigin="9761,-950" coordsize="172,238">
              <v:shape style="position:absolute;left:9761;top:-950;width:172;height:238" coordorigin="9761,-950" coordsize="172,238" path="m9835,-950l9773,-900,9762,-831,9761,-828,9763,-810,9800,-741,9853,-712,9871,-716,9919,-776,9934,-837,9932,-852,9918,-915,9865,-947,9835,-950e" filled="t" fillcolor="#211F1E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2"/>
        </w:rPr>
        <w:t>BENEDEK</w:t>
      </w:r>
      <w:r>
        <w:rPr>
          <w:rFonts w:ascii="Arial" w:hAnsi="Arial" w:cs="Arial" w:eastAsia="Arial"/>
          <w:sz w:val="18"/>
          <w:szCs w:val="18"/>
          <w:color w:val="FFFFFF"/>
          <w:spacing w:val="-5"/>
          <w:w w:val="72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N</w:t>
      </w:r>
      <w:r>
        <w:rPr>
          <w:rFonts w:ascii="Arial" w:hAnsi="Arial" w:cs="Arial" w:eastAsia="Arial"/>
          <w:sz w:val="18"/>
          <w:szCs w:val="18"/>
          <w:color w:val="FFFFFF"/>
          <w:spacing w:val="-2"/>
          <w:w w:val="76"/>
        </w:rPr>
        <w:t>A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4"/>
        </w:rPr>
        <w:t>GY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2" w:lineRule="exact"/>
        <w:ind w:left="168"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Junior</w:t>
      </w:r>
      <w:r>
        <w:rPr>
          <w:rFonts w:ascii="Arial" w:hAnsi="Arial" w:cs="Arial" w:eastAsia="Arial"/>
          <w:sz w:val="12"/>
          <w:szCs w:val="12"/>
          <w:color w:val="FFFFFF"/>
          <w:spacing w:val="1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0"/>
        </w:rPr>
        <w:t>W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eb</w:t>
      </w:r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99"/>
        </w:rPr>
        <w:t>De</w:t>
      </w:r>
      <w:r>
        <w:rPr>
          <w:rFonts w:ascii="Arial" w:hAnsi="Arial" w:cs="Arial" w:eastAsia="Arial"/>
          <w:sz w:val="12"/>
          <w:szCs w:val="12"/>
          <w:color w:val="FFFFFF"/>
          <w:spacing w:val="-2"/>
          <w:w w:val="99"/>
        </w:rPr>
        <w:t>v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6"/>
        </w:rPr>
        <w:t>eloper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17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7"/>
        </w:rPr>
        <w:t>JULIANNA</w:t>
      </w:r>
      <w:r>
        <w:rPr>
          <w:rFonts w:ascii="Arial" w:hAnsi="Arial" w:cs="Arial" w:eastAsia="Arial"/>
          <w:sz w:val="18"/>
          <w:szCs w:val="18"/>
          <w:color w:val="FFFFFF"/>
          <w:spacing w:val="-7"/>
          <w:w w:val="77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83"/>
        </w:rPr>
        <w:t>SÜKI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3" w:lineRule="exact"/>
        <w:ind w:right="-58"/>
        <w:jc w:val="left"/>
        <w:rPr>
          <w:rFonts w:ascii="Arial" w:hAnsi="Arial" w:cs="Arial" w:eastAsia="Arial"/>
          <w:sz w:val="12"/>
          <w:szCs w:val="12"/>
        </w:rPr>
      </w:pPr>
      <w:rPr/>
      <w:r>
        <w:rPr>
          <w:rFonts w:ascii="Arial" w:hAnsi="Arial" w:cs="Arial" w:eastAsia="Arial"/>
          <w:sz w:val="12"/>
          <w:szCs w:val="12"/>
          <w:color w:val="FFFFFF"/>
          <w:spacing w:val="-4"/>
          <w:w w:val="100"/>
        </w:rPr>
        <w:t>P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ersonal</w:t>
      </w:r>
      <w:r>
        <w:rPr>
          <w:rFonts w:ascii="Arial" w:hAnsi="Arial" w:cs="Arial" w:eastAsia="Arial"/>
          <w:sz w:val="12"/>
          <w:szCs w:val="12"/>
          <w:color w:val="FFFFFF"/>
          <w:spacing w:val="-5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2"/>
          <w:w w:val="100"/>
        </w:rPr>
        <w:t>A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ssistant</w:t>
      </w:r>
      <w:r>
        <w:rPr>
          <w:rFonts w:ascii="Arial" w:hAnsi="Arial" w:cs="Arial" w:eastAsia="Arial"/>
          <w:sz w:val="12"/>
          <w:szCs w:val="12"/>
          <w:color w:val="FFFFFF"/>
          <w:spacing w:val="1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sz w:val="12"/>
          <w:szCs w:val="12"/>
          <w:color w:val="FFFFFF"/>
          <w:spacing w:val="-10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C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17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240" w:lineRule="auto"/>
        <w:ind w:right="-67"/>
        <w:jc w:val="lef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MA</w:t>
      </w:r>
      <w:r>
        <w:rPr>
          <w:rFonts w:ascii="Arial" w:hAnsi="Arial" w:cs="Arial" w:eastAsia="Arial"/>
          <w:sz w:val="18"/>
          <w:szCs w:val="18"/>
          <w:color w:val="FFFFFF"/>
          <w:spacing w:val="-4"/>
          <w:w w:val="76"/>
        </w:rPr>
        <w:t>R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C</w:t>
      </w:r>
      <w:r>
        <w:rPr>
          <w:rFonts w:ascii="Arial" w:hAnsi="Arial" w:cs="Arial" w:eastAsia="Arial"/>
          <w:sz w:val="18"/>
          <w:szCs w:val="18"/>
          <w:color w:val="FFFFFF"/>
          <w:spacing w:val="1"/>
          <w:w w:val="76"/>
        </w:rPr>
        <w:t> </w:t>
      </w:r>
      <w:r>
        <w:rPr>
          <w:rFonts w:ascii="Arial" w:hAnsi="Arial" w:cs="Arial" w:eastAsia="Arial"/>
          <w:sz w:val="18"/>
          <w:szCs w:val="18"/>
          <w:color w:val="FFFFFF"/>
          <w:spacing w:val="0"/>
          <w:w w:val="76"/>
        </w:rPr>
        <w:t>COLEMAN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0" w:after="0" w:line="123" w:lineRule="exact"/>
        <w:ind w:right="-20"/>
        <w:jc w:val="left"/>
        <w:rPr>
          <w:rFonts w:ascii="Arial" w:hAnsi="Arial" w:cs="Arial" w:eastAsia="Arial"/>
          <w:sz w:val="12"/>
          <w:szCs w:val="12"/>
        </w:rPr>
      </w:pPr>
      <w:rPr/>
      <w:r>
        <w:rPr>
          <w:rFonts w:ascii="Arial" w:hAnsi="Arial" w:cs="Arial" w:eastAsia="Arial"/>
          <w:sz w:val="12"/>
          <w:szCs w:val="12"/>
          <w:color w:val="FFFFFF"/>
          <w:spacing w:val="-2"/>
          <w:w w:val="100"/>
        </w:rPr>
        <w:t>F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ounder</w:t>
      </w:r>
      <w:r>
        <w:rPr>
          <w:rFonts w:ascii="Arial" w:hAnsi="Arial" w:cs="Arial" w:eastAsia="Arial"/>
          <w:sz w:val="12"/>
          <w:szCs w:val="12"/>
          <w:color w:val="FFFFFF"/>
          <w:spacing w:val="3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&amp;</w:t>
      </w:r>
      <w:r>
        <w:rPr>
          <w:rFonts w:ascii="Arial" w:hAnsi="Arial" w:cs="Arial" w:eastAsia="Arial"/>
          <w:sz w:val="12"/>
          <w:szCs w:val="12"/>
          <w:color w:val="FFFFFF"/>
          <w:spacing w:val="-7"/>
          <w:w w:val="100"/>
        </w:rPr>
        <w:t> 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C</w:t>
      </w:r>
      <w:r>
        <w:rPr>
          <w:rFonts w:ascii="Arial" w:hAnsi="Arial" w:cs="Arial" w:eastAsia="Arial"/>
          <w:sz w:val="12"/>
          <w:szCs w:val="12"/>
          <w:color w:val="FFFFFF"/>
          <w:spacing w:val="-3"/>
          <w:w w:val="100"/>
        </w:rPr>
        <w:t>E</w:t>
      </w:r>
      <w:r>
        <w:rPr>
          <w:rFonts w:ascii="Arial" w:hAnsi="Arial" w:cs="Arial" w:eastAsia="Arial"/>
          <w:sz w:val="12"/>
          <w:szCs w:val="12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19" w:after="0" w:line="240" w:lineRule="auto"/>
        <w:ind w:right="-20"/>
        <w:jc w:val="left"/>
        <w:tabs>
          <w:tab w:pos="1580" w:val="left"/>
          <w:tab w:pos="3160" w:val="left"/>
        </w:tabs>
        <w:rPr>
          <w:rFonts w:ascii="Arial" w:hAnsi="Arial" w:cs="Arial" w:eastAsia="Arial"/>
          <w:sz w:val="31"/>
          <w:szCs w:val="31"/>
        </w:rPr>
      </w:pPr>
      <w:rPr/>
      <w:r>
        <w:rPr/>
        <w:br w:type="column"/>
      </w:r>
      <w:r>
        <w:rPr>
          <w:rFonts w:ascii="Arial" w:hAnsi="Arial" w:cs="Arial" w:eastAsia="Arial"/>
          <w:sz w:val="32"/>
          <w:szCs w:val="32"/>
          <w:color w:val="3C9CD7"/>
          <w:spacing w:val="0"/>
          <w:w w:val="76"/>
        </w:rPr>
        <w:t>FOCUS</w:t>
      </w:r>
      <w:r>
        <w:rPr>
          <w:rFonts w:ascii="Arial" w:hAnsi="Arial" w:cs="Arial" w:eastAsia="Arial"/>
          <w:sz w:val="32"/>
          <w:szCs w:val="32"/>
          <w:color w:val="3C9CD7"/>
          <w:spacing w:val="0"/>
          <w:w w:val="100"/>
        </w:rPr>
        <w:tab/>
      </w:r>
      <w:r>
        <w:rPr>
          <w:rFonts w:ascii="Arial" w:hAnsi="Arial" w:cs="Arial" w:eastAsia="Arial"/>
          <w:sz w:val="32"/>
          <w:szCs w:val="32"/>
          <w:color w:val="3C9CD7"/>
          <w:spacing w:val="0"/>
          <w:w w:val="100"/>
        </w:rPr>
      </w:r>
      <w:r>
        <w:rPr>
          <w:rFonts w:ascii="Arial" w:hAnsi="Arial" w:cs="Arial" w:eastAsia="Arial"/>
          <w:sz w:val="32"/>
          <w:szCs w:val="32"/>
          <w:color w:val="CC2027"/>
          <w:spacing w:val="-16"/>
          <w:w w:val="76"/>
        </w:rPr>
        <w:t>P</w:t>
      </w:r>
      <w:r>
        <w:rPr>
          <w:rFonts w:ascii="Arial" w:hAnsi="Arial" w:cs="Arial" w:eastAsia="Arial"/>
          <w:sz w:val="32"/>
          <w:szCs w:val="32"/>
          <w:color w:val="CC2027"/>
          <w:spacing w:val="0"/>
          <w:w w:val="76"/>
        </w:rPr>
        <w:t>ASSION</w:t>
      </w:r>
      <w:r>
        <w:rPr>
          <w:rFonts w:ascii="Arial" w:hAnsi="Arial" w:cs="Arial" w:eastAsia="Arial"/>
          <w:sz w:val="32"/>
          <w:szCs w:val="32"/>
          <w:color w:val="CC2027"/>
          <w:spacing w:val="-48"/>
          <w:w w:val="76"/>
        </w:rPr>
        <w:t> </w:t>
      </w:r>
      <w:r>
        <w:rPr>
          <w:rFonts w:ascii="Arial" w:hAnsi="Arial" w:cs="Arial" w:eastAsia="Arial"/>
          <w:sz w:val="32"/>
          <w:szCs w:val="32"/>
          <w:color w:val="CC2027"/>
          <w:spacing w:val="0"/>
          <w:w w:val="100"/>
        </w:rPr>
        <w:tab/>
      </w:r>
      <w:r>
        <w:rPr>
          <w:rFonts w:ascii="Arial" w:hAnsi="Arial" w:cs="Arial" w:eastAsia="Arial"/>
          <w:sz w:val="32"/>
          <w:szCs w:val="32"/>
          <w:color w:val="CC2027"/>
          <w:spacing w:val="0"/>
          <w:w w:val="100"/>
        </w:rPr>
      </w:r>
      <w:r>
        <w:rPr>
          <w:rFonts w:ascii="Arial" w:hAnsi="Arial" w:cs="Arial" w:eastAsia="Arial"/>
          <w:sz w:val="31"/>
          <w:szCs w:val="31"/>
          <w:color w:val="211F1E"/>
          <w:spacing w:val="0"/>
          <w:w w:val="77"/>
          <w:position w:val="2"/>
        </w:rPr>
        <w:t>TEAM</w:t>
      </w:r>
      <w:r>
        <w:rPr>
          <w:rFonts w:ascii="Arial" w:hAnsi="Arial" w:cs="Arial" w:eastAsia="Arial"/>
          <w:sz w:val="31"/>
          <w:szCs w:val="31"/>
          <w:color w:val="211F1E"/>
          <w:spacing w:val="-7"/>
          <w:w w:val="77"/>
          <w:position w:val="2"/>
        </w:rPr>
        <w:t>W</w:t>
      </w:r>
      <w:r>
        <w:rPr>
          <w:rFonts w:ascii="Arial" w:hAnsi="Arial" w:cs="Arial" w:eastAsia="Arial"/>
          <w:sz w:val="31"/>
          <w:szCs w:val="31"/>
          <w:color w:val="211F1E"/>
          <w:spacing w:val="0"/>
          <w:w w:val="77"/>
          <w:position w:val="2"/>
        </w:rPr>
        <w:t>ORK</w:t>
      </w:r>
      <w:r>
        <w:rPr>
          <w:rFonts w:ascii="Arial" w:hAnsi="Arial" w:cs="Arial" w:eastAsia="Arial"/>
          <w:sz w:val="31"/>
          <w:szCs w:val="31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560" w:right="820"/>
          <w:cols w:num="4" w:equalWidth="0">
            <w:col w:w="1382" w:space="502"/>
            <w:col w:w="1324" w:space="419"/>
            <w:col w:w="1113" w:space="972"/>
            <w:col w:w="4828"/>
          </w:cols>
        </w:sectPr>
      </w:pPr>
      <w:rPr/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/>
        <w:pict>
          <v:group style="position:absolute;margin-left:34.015999pt;margin-top:42.520016pt;width:35.899pt;height:31.181pt;mso-position-horizontal-relative:page;mso-position-vertical-relative:page;z-index:-8118" coordorigin="680,850" coordsize="718,624">
            <v:shape style="position:absolute;left:680;top:850;width:718;height:448" type="#_x0000_t75">
              <v:imagedata r:id="rId700" o:title=""/>
            </v:shape>
            <v:shape style="position:absolute;left:690;top:861;width:699;height:613" type="#_x0000_t75">
              <v:imagedata r:id="rId701" o:title=""/>
            </v:shape>
            <v:group style="position:absolute;left:931;top:879;width:327;height:144" coordorigin="931,879" coordsize="327,144">
              <v:shape style="position:absolute;left:931;top:879;width:327;height:144" coordorigin="931,879" coordsize="327,144" path="m1152,892l1081,892,1100,893,1113,895,1181,922,1233,975,1258,1023,1253,1000,1226,945,1165,897,1152,892e" filled="t" fillcolor="#BCE6F5" stroked="f">
                <v:path arrowok="t"/>
                <v:fill/>
              </v:shape>
              <v:shape style="position:absolute;left:931;top:879;width:327;height:144" coordorigin="931,879" coordsize="327,144" path="m1069,879l992,897,931,942,947,931,964,922,1021,901,1081,892,1152,892,1147,890,1128,885,1109,881,1089,879,1069,879e" filled="t" fillcolor="#BCE6F5" stroked="f">
                <v:path arrowok="t"/>
                <v:fill/>
              </v:shape>
            </v:group>
            <v:group style="position:absolute;left:861;top:1021;width:171;height:215" coordorigin="861,1021" coordsize="171,215">
              <v:shape style="position:absolute;left:861;top:1021;width:171;height:215" coordorigin="861,1021" coordsize="171,215" path="m908,1021l861,1021,861,1235,908,1235,908,1139,1031,1139,1031,1103,908,1103,908,1021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139l984,1139,984,1235,1031,1235,1031,1139e" filled="t" fillcolor="#FFFFFF" stroked="f">
                <v:path arrowok="t"/>
                <v:fill/>
              </v:shape>
              <v:shape style="position:absolute;left:861;top:1021;width:171;height:215" coordorigin="861,1021" coordsize="171,215" path="m1031,1021l984,1021,984,1103,1031,1103,1031,1021e" filled="t" fillcolor="#FFFFFF" stroked="f">
                <v:path arrowok="t"/>
                <v:fill/>
              </v:shape>
            </v:group>
            <v:group style="position:absolute;left:1075;top:1018;width:169;height:218" coordorigin="1075,1018" coordsize="169,218">
              <v:shape style="position:absolute;left:1075;top:1018;width:169;height:218" coordorigin="1075,1018" coordsize="169,218" path="m1154,1018l1130,1018,1110,1018,1093,1019,1075,1021,1075,1235,1122,1235,1122,1151,1216,1151,1211,1143,1195,1136,1208,1131,1225,1120,1227,1115,1122,1115,1122,1054,1233,1054,1232,1053,1223,1036,1207,1025,1184,1019,1154,1018e" filled="t" fillcolor="#FFFFFF" stroked="f">
                <v:path arrowok="t"/>
                <v:fill/>
              </v:shape>
              <v:shape style="position:absolute;left:1075;top:1018;width:169;height:218" coordorigin="1075,1018" coordsize="169,218" path="m1216,1151l1122,1151,1155,1152,1168,1152,1174,1156,1178,1170,1194,1235,1244,1235,1224,1162,1216,1151e" filled="t" fillcolor="#FFFFFF" stroked="f">
                <v:path arrowok="t"/>
                <v:fill/>
              </v:shape>
              <v:shape style="position:absolute;left:1075;top:1018;width:169;height:218" coordorigin="1075,1018" coordsize="169,218" path="m1233,1054l1122,1054,1168,1055,1184,1064,1188,1091,1180,1110,1156,1115,1227,1115,1234,1102,1236,1076,1233,1054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4" w:after="0" w:line="240" w:lineRule="auto"/>
        <w:ind w:right="977"/>
        <w:jc w:val="right"/>
        <w:rPr>
          <w:rFonts w:ascii="Arial" w:hAnsi="Arial" w:cs="Arial" w:eastAsia="Arial"/>
          <w:sz w:val="18"/>
          <w:szCs w:val="18"/>
        </w:rPr>
      </w:pPr>
      <w:rPr/>
      <w:r>
        <w:rPr>
          <w:rFonts w:ascii="Arial" w:hAnsi="Arial" w:cs="Arial" w:eastAsia="Arial"/>
          <w:sz w:val="18"/>
          <w:szCs w:val="18"/>
          <w:color w:val="4D4D4F"/>
          <w:spacing w:val="0"/>
          <w:w w:val="78"/>
        </w:rPr>
        <w:t>HRN</w:t>
      </w:r>
      <w:r>
        <w:rPr>
          <w:rFonts w:ascii="Arial" w:hAnsi="Arial" w:cs="Arial" w:eastAsia="Arial"/>
          <w:sz w:val="18"/>
          <w:szCs w:val="18"/>
          <w:color w:val="4D4D4F"/>
          <w:spacing w:val="-8"/>
          <w:w w:val="78"/>
        </w:rPr>
        <w:t> </w:t>
      </w:r>
      <w:r>
        <w:rPr>
          <w:rFonts w:ascii="Arial" w:hAnsi="Arial" w:cs="Arial" w:eastAsia="Arial"/>
          <w:sz w:val="18"/>
          <w:szCs w:val="18"/>
          <w:color w:val="4D4D4F"/>
          <w:spacing w:val="0"/>
          <w:w w:val="74"/>
        </w:rPr>
        <w:t>EU</w:t>
      </w:r>
      <w:r>
        <w:rPr>
          <w:rFonts w:ascii="Arial" w:hAnsi="Arial" w:cs="Arial" w:eastAsia="Arial"/>
          <w:sz w:val="18"/>
          <w:szCs w:val="18"/>
          <w:color w:val="4D4D4F"/>
          <w:spacing w:val="-5"/>
          <w:w w:val="74"/>
        </w:rPr>
        <w:t>R</w:t>
      </w:r>
      <w:r>
        <w:rPr>
          <w:rFonts w:ascii="Arial" w:hAnsi="Arial" w:cs="Arial" w:eastAsia="Arial"/>
          <w:sz w:val="18"/>
          <w:szCs w:val="18"/>
          <w:color w:val="4D4D4F"/>
          <w:spacing w:val="0"/>
          <w:w w:val="71"/>
        </w:rPr>
        <w:t>OPE</w:t>
      </w:r>
      <w:r>
        <w:rPr>
          <w:rFonts w:ascii="Arial" w:hAnsi="Arial" w:cs="Arial" w:eastAsia="Arial"/>
          <w:sz w:val="18"/>
          <w:szCs w:val="18"/>
          <w:color w:val="000000"/>
          <w:spacing w:val="0"/>
          <w:w w:val="100"/>
        </w:rPr>
      </w:r>
    </w:p>
    <w:p>
      <w:pPr>
        <w:spacing w:before="10" w:after="0" w:line="240" w:lineRule="auto"/>
        <w:ind w:right="665"/>
        <w:jc w:val="righ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Millenáris</w:t>
      </w:r>
      <w:r>
        <w:rPr>
          <w:rFonts w:ascii="Arial" w:hAnsi="Arial" w:cs="Arial" w:eastAsia="Arial"/>
          <w:sz w:val="14"/>
          <w:szCs w:val="14"/>
          <w:color w:val="4D4D4F"/>
          <w:spacing w:val="17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Irodaház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9" w:after="0" w:line="240" w:lineRule="auto"/>
        <w:ind w:right="777"/>
        <w:jc w:val="righ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39.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L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ö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00"/>
        </w:rPr>
        <w:t>v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oház</w:t>
      </w:r>
      <w:r>
        <w:rPr>
          <w:rFonts w:ascii="Arial" w:hAnsi="Arial" w:cs="Arial" w:eastAsia="Arial"/>
          <w:sz w:val="14"/>
          <w:szCs w:val="14"/>
          <w:color w:val="4D4D4F"/>
          <w:spacing w:val="-11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17"/>
        </w:rPr>
        <w:t>u</w:t>
      </w:r>
      <w:r>
        <w:rPr>
          <w:rFonts w:ascii="Arial" w:hAnsi="Arial" w:cs="Arial" w:eastAsia="Arial"/>
          <w:sz w:val="14"/>
          <w:szCs w:val="14"/>
          <w:color w:val="4D4D4F"/>
          <w:spacing w:val="-2"/>
          <w:w w:val="117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2"/>
        </w:rPr>
        <w:t>ca,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19" w:after="0" w:line="240" w:lineRule="auto"/>
        <w:ind w:right="301"/>
        <w:jc w:val="righ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1024</w:t>
      </w:r>
      <w:r>
        <w:rPr>
          <w:rFonts w:ascii="Arial" w:hAnsi="Arial" w:cs="Arial" w:eastAsia="Arial"/>
          <w:sz w:val="14"/>
          <w:szCs w:val="14"/>
          <w:color w:val="4D4D4F"/>
          <w:spacing w:val="-4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Budapes</w:t>
      </w:r>
      <w:r>
        <w:rPr>
          <w:rFonts w:ascii="Arial" w:hAnsi="Arial" w:cs="Arial" w:eastAsia="Arial"/>
          <w:sz w:val="14"/>
          <w:szCs w:val="14"/>
          <w:color w:val="4D4D4F"/>
          <w:spacing w:val="2"/>
          <w:w w:val="100"/>
        </w:rPr>
        <w:t>t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,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</w:rPr>
        <w:t>Hunga</w:t>
      </w:r>
      <w:r>
        <w:rPr>
          <w:rFonts w:ascii="Arial" w:hAnsi="Arial" w:cs="Arial" w:eastAsia="Arial"/>
          <w:sz w:val="14"/>
          <w:szCs w:val="14"/>
          <w:color w:val="4D4D4F"/>
          <w:spacing w:val="3"/>
          <w:w w:val="101"/>
        </w:rPr>
        <w:t>r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99"/>
        </w:rPr>
        <w:t>y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68" w:lineRule="auto"/>
        <w:ind w:left="8642" w:right="64"/>
        <w:jc w:val="left"/>
        <w:rPr>
          <w:rFonts w:ascii="Arial" w:hAnsi="Arial" w:cs="Arial" w:eastAsia="Arial"/>
          <w:sz w:val="14"/>
          <w:szCs w:val="14"/>
        </w:rPr>
      </w:pPr>
      <w:rPr/>
      <w:r>
        <w:rPr/>
        <w:pict>
          <v:group style="position:absolute;margin-left:313.181pt;margin-top:2.695253pt;width:133.519pt;height:23.004262pt;mso-position-horizontal-relative:page;mso-position-vertical-relative:paragraph;z-index:-8081" coordorigin="6264,54" coordsize="2670,460">
            <v:shape style="position:absolute;left:6264;top:56;width:2670;height:458" type="#_x0000_t75">
              <v:imagedata r:id="rId702" o:title=""/>
            </v:shape>
            <v:group style="position:absolute;left:7083;top:67;width:180;height:227" coordorigin="7083,67" coordsize="180,227">
              <v:shape style="position:absolute;left:7083;top:67;width:180;height:227" coordorigin="7083,67" coordsize="180,227" path="m7133,67l7083,67,7083,294,7133,294,7133,193,7264,193,7264,154,7133,154,7133,67e" filled="t" fillcolor="#1E9FC4" stroked="f">
                <v:path arrowok="t"/>
                <v:fill/>
              </v:shape>
              <v:shape style="position:absolute;left:7083;top:67;width:180;height:227" coordorigin="7083,67" coordsize="180,227" path="m7264,193l7214,193,7214,294,7264,294,7264,193e" filled="t" fillcolor="#1E9FC4" stroked="f">
                <v:path arrowok="t"/>
                <v:fill/>
              </v:shape>
              <v:shape style="position:absolute;left:7083;top:67;width:180;height:227" coordorigin="7083,67" coordsize="180,227" path="m7264,67l7214,67,7214,154,7264,154,7264,67e" filled="t" fillcolor="#1E9FC4" stroked="f">
                <v:path arrowok="t"/>
                <v:fill/>
              </v:shape>
            </v:group>
            <v:group style="position:absolute;left:7311;top:64;width:179;height:230" coordorigin="7311,64" coordsize="179,230">
              <v:shape style="position:absolute;left:7311;top:64;width:179;height:230" coordorigin="7311,64" coordsize="179,230" path="m7389,64l7365,64,7346,64,7329,65,7311,67,7311,294,7360,294,7360,205,7461,205,7454,196,7438,189,7445,186,7462,179,7472,167,7360,167,7360,103,7477,103,7474,93,7463,79,7445,70,7421,65,7389,64e" filled="t" fillcolor="#1E9FC4" stroked="f">
                <v:path arrowok="t"/>
                <v:fill/>
              </v:shape>
              <v:shape style="position:absolute;left:7311;top:64;width:179;height:230" coordorigin="7311,64" coordsize="179,230" path="m7461,205l7360,205,7396,205,7409,205,7416,210,7420,224,7437,294,7490,294,7467,214,7461,205e" filled="t" fillcolor="#1E9FC4" stroked="f">
                <v:path arrowok="t"/>
                <v:fill/>
              </v:shape>
              <v:shape style="position:absolute;left:7311;top:64;width:179;height:230" coordorigin="7311,64" coordsize="179,230" path="m7477,103l7360,103,7414,104,7427,116,7430,144,7421,162,7397,167,7472,167,7473,165,7479,143,7480,113,7477,103e" filled="t" fillcolor="#1E9FC4" stroked="f">
                <v:path arrowok="t"/>
                <v:fill/>
              </v:shape>
            </v:group>
            <v:group style="position:absolute;left:7524;top:67;width:192;height:227" coordorigin="7524,67" coordsize="192,227">
              <v:shape style="position:absolute;left:7524;top:67;width:192;height:227" coordorigin="7524,67" coordsize="192,227" path="m7583,67l7530,67,7524,73,7524,294,7572,294,7572,147,7571,135,7569,123,7613,123,7593,82,7588,72,7583,67e" filled="t" fillcolor="#1E9FC4" stroked="f">
                <v:path arrowok="t"/>
                <v:fill/>
              </v:shape>
              <v:shape style="position:absolute;left:7524;top:67;width:192;height:227" coordorigin="7524,67" coordsize="192,227" path="m7613,123l7573,123,7576,134,7587,158,7646,279,7651,289,7656,294,7710,294,7716,288,7716,236,7670,236,7667,236,7658,216,7650,199,7613,123e" filled="t" fillcolor="#1E9FC4" stroked="f">
                <v:path arrowok="t"/>
                <v:fill/>
              </v:shape>
              <v:shape style="position:absolute;left:7524;top:67;width:192;height:227" coordorigin="7524,67" coordsize="192,227" path="m7716,67l7668,67,7668,210,7670,236,7716,236,7716,67e" filled="t" fillcolor="#1E9FC4" stroked="f">
                <v:path arrowok="t"/>
                <v:fill/>
              </v:shape>
            </v:group>
            <w10:wrap type="none"/>
          </v:group>
        </w:pict>
      </w:r>
      <w:hyperlink r:id="rId703">
        <w:r>
          <w:rPr>
            <w:rFonts w:ascii="Arial" w:hAnsi="Arial" w:cs="Arial" w:eastAsia="Arial"/>
            <w:sz w:val="14"/>
            <w:szCs w:val="14"/>
            <w:color w:val="4D4D4F"/>
            <w:spacing w:val="2"/>
            <w:w w:val="107"/>
          </w:rPr>
          <w:t>w</w:t>
        </w:r>
        <w:r>
          <w:rPr>
            <w:rFonts w:ascii="Arial" w:hAnsi="Arial" w:cs="Arial" w:eastAsia="Arial"/>
            <w:sz w:val="14"/>
            <w:szCs w:val="14"/>
            <w:color w:val="4D4D4F"/>
            <w:spacing w:val="2"/>
            <w:w w:val="107"/>
          </w:rPr>
          <w:t>w</w:t>
        </w:r>
        <w:r>
          <w:rPr>
            <w:rFonts w:ascii="Arial" w:hAnsi="Arial" w:cs="Arial" w:eastAsia="Arial"/>
            <w:sz w:val="14"/>
            <w:szCs w:val="14"/>
            <w:color w:val="4D4D4F"/>
            <w:spacing w:val="-4"/>
            <w:w w:val="107"/>
          </w:rPr>
          <w:t>w</w:t>
        </w:r>
        <w:r>
          <w:rPr>
            <w:rFonts w:ascii="Arial" w:hAnsi="Arial" w:cs="Arial" w:eastAsia="Arial"/>
            <w:sz w:val="14"/>
            <w:szCs w:val="14"/>
            <w:color w:val="4D4D4F"/>
            <w:spacing w:val="0"/>
            <w:w w:val="102"/>
          </w:rPr>
          <w:t>.hrneurope.</w:t>
        </w:r>
        <w:r>
          <w:rPr>
            <w:rFonts w:ascii="Arial" w:hAnsi="Arial" w:cs="Arial" w:eastAsia="Arial"/>
            <w:sz w:val="14"/>
            <w:szCs w:val="14"/>
            <w:color w:val="4D4D4F"/>
            <w:spacing w:val="-2"/>
            <w:w w:val="102"/>
          </w:rPr>
          <w:t>c</w:t>
        </w:r>
        <w:r>
          <w:rPr>
            <w:rFonts w:ascii="Arial" w:hAnsi="Arial" w:cs="Arial" w:eastAsia="Arial"/>
            <w:sz w:val="14"/>
            <w:szCs w:val="14"/>
            <w:color w:val="4D4D4F"/>
            <w:spacing w:val="0"/>
            <w:w w:val="104"/>
          </w:rPr>
          <w:t>om</w:t>
        </w:r>
        <w:r>
          <w:rPr>
            <w:rFonts w:ascii="Arial" w:hAnsi="Arial" w:cs="Arial" w:eastAsia="Arial"/>
            <w:sz w:val="14"/>
            <w:szCs w:val="14"/>
            <w:color w:val="4D4D4F"/>
            <w:spacing w:val="0"/>
            <w:w w:val="104"/>
          </w:rPr>
          <w:t> </w:t>
        </w:r>
      </w:hyperlink>
      <w:hyperlink r:id="rId704">
        <w:r>
          <w:rPr>
            <w:rFonts w:ascii="Arial" w:hAnsi="Arial" w:cs="Arial" w:eastAsia="Arial"/>
            <w:sz w:val="14"/>
            <w:szCs w:val="14"/>
            <w:color w:val="4D4D4F"/>
            <w:spacing w:val="0"/>
            <w:w w:val="103"/>
          </w:rPr>
          <w:t>hrneurope@hrneurope.</w:t>
        </w:r>
        <w:r>
          <w:rPr>
            <w:rFonts w:ascii="Arial" w:hAnsi="Arial" w:cs="Arial" w:eastAsia="Arial"/>
            <w:sz w:val="14"/>
            <w:szCs w:val="14"/>
            <w:color w:val="4D4D4F"/>
            <w:spacing w:val="-2"/>
            <w:w w:val="103"/>
          </w:rPr>
          <w:t>c</w:t>
        </w:r>
        <w:r>
          <w:rPr>
            <w:rFonts w:ascii="Arial" w:hAnsi="Arial" w:cs="Arial" w:eastAsia="Arial"/>
            <w:sz w:val="14"/>
            <w:szCs w:val="14"/>
            <w:color w:val="4D4D4F"/>
            <w:spacing w:val="0"/>
            <w:w w:val="104"/>
          </w:rPr>
          <w:t>om</w:t>
        </w:r>
        <w:r>
          <w:rPr>
            <w:rFonts w:ascii="Arial" w:hAnsi="Arial" w:cs="Arial" w:eastAsia="Arial"/>
            <w:sz w:val="14"/>
            <w:szCs w:val="14"/>
            <w:color w:val="000000"/>
            <w:spacing w:val="0"/>
            <w:w w:val="100"/>
          </w:rPr>
        </w:r>
      </w:hyperlink>
    </w:p>
    <w:p>
      <w:pPr>
        <w:spacing w:before="0" w:after="0" w:line="155" w:lineRule="exact"/>
        <w:ind w:right="897"/>
        <w:jc w:val="right"/>
        <w:rPr>
          <w:rFonts w:ascii="Arial" w:hAnsi="Arial" w:cs="Arial" w:eastAsia="Arial"/>
          <w:sz w:val="14"/>
          <w:szCs w:val="14"/>
        </w:rPr>
      </w:pPr>
      <w:rPr/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+36</w:t>
      </w:r>
      <w:r>
        <w:rPr>
          <w:rFonts w:ascii="Arial" w:hAnsi="Arial" w:cs="Arial" w:eastAsia="Arial"/>
          <w:sz w:val="14"/>
          <w:szCs w:val="14"/>
          <w:color w:val="4D4D4F"/>
          <w:spacing w:val="-9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1</w:t>
      </w:r>
      <w:r>
        <w:rPr>
          <w:rFonts w:ascii="Arial" w:hAnsi="Arial" w:cs="Arial" w:eastAsia="Arial"/>
          <w:sz w:val="14"/>
          <w:szCs w:val="14"/>
          <w:color w:val="4D4D4F"/>
          <w:spacing w:val="-6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0"/>
          <w:position w:val="-1"/>
        </w:rPr>
        <w:t>201</w:t>
      </w:r>
      <w:r>
        <w:rPr>
          <w:rFonts w:ascii="Arial" w:hAnsi="Arial" w:cs="Arial" w:eastAsia="Arial"/>
          <w:sz w:val="14"/>
          <w:szCs w:val="14"/>
          <w:color w:val="4D4D4F"/>
          <w:spacing w:val="-5"/>
          <w:w w:val="100"/>
          <w:position w:val="-1"/>
        </w:rPr>
        <w:t> </w:t>
      </w:r>
      <w:r>
        <w:rPr>
          <w:rFonts w:ascii="Arial" w:hAnsi="Arial" w:cs="Arial" w:eastAsia="Arial"/>
          <w:sz w:val="14"/>
          <w:szCs w:val="14"/>
          <w:color w:val="4D4D4F"/>
          <w:spacing w:val="0"/>
          <w:w w:val="101"/>
          <w:position w:val="-1"/>
        </w:rPr>
        <w:t>1469</w:t>
      </w:r>
      <w:r>
        <w:rPr>
          <w:rFonts w:ascii="Arial" w:hAnsi="Arial" w:cs="Arial" w:eastAsia="Arial"/>
          <w:sz w:val="14"/>
          <w:szCs w:val="14"/>
          <w:color w:val="000000"/>
          <w:spacing w:val="0"/>
          <w:w w:val="100"/>
          <w:position w:val="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2" w:after="0" w:line="240" w:lineRule="auto"/>
        <w:ind w:right="124"/>
        <w:jc w:val="right"/>
        <w:tabs>
          <w:tab w:pos="1940" w:val="left"/>
        </w:tabs>
        <w:rPr>
          <w:rFonts w:ascii="Arial" w:hAnsi="Arial" w:cs="Arial" w:eastAsia="Arial"/>
          <w:sz w:val="12"/>
          <w:szCs w:val="12"/>
        </w:rPr>
      </w:pPr>
      <w:rPr/>
      <w:r>
        <w:rPr/>
        <w:pict>
          <v:group style="position:absolute;margin-left:34.015701pt;margin-top:-9.852771pt;width:513.071pt;height:.1pt;mso-position-horizontal-relative:page;mso-position-vertical-relative:paragraph;z-index:-8119" coordorigin="680,-197" coordsize="10261,2">
            <v:shape style="position:absolute;left:680;top:-197;width:10261;height:2" coordorigin="680,-197" coordsize="10261,0" path="m680,-197l10942,-197e" filled="f" stroked="t" strokeweight=".25pt" strokecolor="#A7A9AC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HR</w:t>
      </w:r>
      <w:r>
        <w:rPr>
          <w:rFonts w:ascii="Arial" w:hAnsi="Arial" w:cs="Arial" w:eastAsia="Arial"/>
          <w:sz w:val="12"/>
          <w:szCs w:val="12"/>
          <w:color w:val="939598"/>
          <w:spacing w:val="7"/>
          <w:w w:val="72"/>
        </w:rPr>
        <w:t> 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TECH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 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EU</w:t>
      </w:r>
      <w:r>
        <w:rPr>
          <w:rFonts w:ascii="Arial" w:hAnsi="Arial" w:cs="Arial" w:eastAsia="Arial"/>
          <w:sz w:val="12"/>
          <w:szCs w:val="12"/>
          <w:color w:val="939598"/>
          <w:spacing w:val="-2"/>
          <w:w w:val="72"/>
        </w:rPr>
        <w:t>R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OPE</w:t>
      </w:r>
      <w:r>
        <w:rPr>
          <w:rFonts w:ascii="Arial" w:hAnsi="Arial" w:cs="Arial" w:eastAsia="Arial"/>
          <w:sz w:val="12"/>
          <w:szCs w:val="12"/>
          <w:color w:val="939598"/>
          <w:spacing w:val="-2"/>
          <w:w w:val="72"/>
        </w:rPr>
        <w:t> 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2015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2"/>
        </w:rPr>
        <w:t> </w:t>
      </w:r>
      <w:r>
        <w:rPr>
          <w:rFonts w:ascii="Arial" w:hAnsi="Arial" w:cs="Arial" w:eastAsia="Arial"/>
          <w:sz w:val="12"/>
          <w:szCs w:val="12"/>
          <w:color w:val="939598"/>
          <w:spacing w:val="2"/>
          <w:w w:val="72"/>
        </w:rPr>
        <w:t> 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78"/>
        </w:rPr>
        <w:t>SPONSORSHIP</w:t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100"/>
        </w:rPr>
        <w:tab/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100"/>
        </w:rPr>
      </w:r>
      <w:r>
        <w:rPr>
          <w:rFonts w:ascii="Arial" w:hAnsi="Arial" w:cs="Arial" w:eastAsia="Arial"/>
          <w:sz w:val="12"/>
          <w:szCs w:val="12"/>
          <w:color w:val="939598"/>
          <w:spacing w:val="0"/>
          <w:w w:val="92"/>
        </w:rPr>
        <w:t>24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sectPr>
      <w:type w:val="continuous"/>
      <w:pgSz w:w="11920" w:h="16840"/>
      <w:pgMar w:top="1560" w:bottom="280" w:left="560" w:right="8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GillSans Light">
    <w:altName w:val="GillSans Light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2.141998pt;margin-top:819.820862pt;width:88.746907pt;height:8pt;mso-position-horizontal-relative:page;mso-position-vertical-relative:page;z-index:-8646" type="#_x0000_t202" filled="f" stroked="f">
          <v:textbox inset="0,0,0,0">
            <w:txbxContent>
              <w:p>
                <w:pPr>
                  <w:spacing w:before="2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2"/>
                    <w:szCs w:val="12"/>
                  </w:rPr>
                </w:pPr>
                <w:rPr/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7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2015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2"/>
                    <w:w w:val="80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SPONSORSHIP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2.078003pt;margin-top:819.820862pt;width:7.008pt;height:8pt;mso-position-horizontal-relative:page;mso-position-vertical-relative:page;z-index:-8645" type="#_x0000_t202" filled="f" stroked="f">
          <v:textbox inset="0,0,0,0">
            <w:txbxContent>
              <w:p>
                <w:pPr>
                  <w:spacing w:before="2" w:after="0" w:line="240" w:lineRule="auto"/>
                  <w:ind w:left="40" w:right="-20"/>
                  <w:jc w:val="left"/>
                  <w:rPr>
                    <w:rFonts w:ascii="Arial" w:hAnsi="Arial" w:cs="Arial" w:eastAsia="Arial"/>
                    <w:sz w:val="12"/>
                    <w:szCs w:val="12"/>
                  </w:rPr>
                </w:pPr>
                <w:rPr/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w w:val="90"/>
                  </w:rPr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2.141998pt;margin-top:819.820862pt;width:88.746907pt;height:8pt;mso-position-horizontal-relative:page;mso-position-vertical-relative:page;z-index:-8641" type="#_x0000_t202" filled="f" stroked="f">
          <v:textbox inset="0,0,0,0">
            <w:txbxContent>
              <w:p>
                <w:pPr>
                  <w:spacing w:before="2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2"/>
                    <w:szCs w:val="12"/>
                  </w:rPr>
                </w:pPr>
                <w:rPr/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7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2015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2"/>
                    <w:w w:val="80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SPONSORSHIP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1.914001pt;margin-top:819.820862pt;width:7.174pt;height:8pt;mso-position-horizontal-relative:page;mso-position-vertical-relative:page;z-index:-8640" type="#_x0000_t202" filled="f" stroked="f">
          <v:textbox inset="0,0,0,0">
            <w:txbxContent>
              <w:p>
                <w:pPr>
                  <w:spacing w:before="2" w:after="0" w:line="240" w:lineRule="auto"/>
                  <w:ind w:left="40" w:right="-20"/>
                  <w:jc w:val="left"/>
                  <w:rPr>
                    <w:rFonts w:ascii="Arial" w:hAnsi="Arial" w:cs="Arial" w:eastAsia="Arial"/>
                    <w:sz w:val="12"/>
                    <w:szCs w:val="12"/>
                  </w:rPr>
                </w:pPr>
                <w:rPr/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w w:val="95"/>
                  </w:rPr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701pt;margin-top:807.999329pt;width:513.071pt;height:.1pt;mso-position-horizontal-relative:page;mso-position-vertical-relative:page;z-index:-8636" coordorigin="680,16160" coordsize="10261,2">
          <v:shape style="position:absolute;left:680;top:16160;width:10261;height:2" coordorigin="680,16160" coordsize="10261,0" path="m680,16160l10942,16160e" filled="f" stroked="t" strokeweight=".25pt" strokecolor="#A7A9AC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42.141998pt;margin-top:819.820862pt;width:106.951pt;height:8pt;mso-position-horizontal-relative:page;mso-position-vertical-relative:page;z-index:-8635" type="#_x0000_t202" filled="f" stroked="f">
          <v:textbox inset="0,0,0,0">
            <w:txbxContent>
              <w:p>
                <w:pPr>
                  <w:spacing w:before="2" w:after="0" w:line="240" w:lineRule="auto"/>
                  <w:ind w:left="20" w:right="-20"/>
                  <w:jc w:val="left"/>
                  <w:tabs>
                    <w:tab w:pos="1960" w:val="left"/>
                  </w:tabs>
                  <w:rPr>
                    <w:rFonts w:ascii="Arial" w:hAnsi="Arial" w:cs="Arial" w:eastAsia="Arial"/>
                    <w:sz w:val="12"/>
                    <w:szCs w:val="12"/>
                  </w:rPr>
                </w:pPr>
                <w:rPr/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7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-2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2015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2"/>
                    <w:w w:val="80"/>
                  </w:rPr>
                  <w:t> 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80"/>
                  </w:rPr>
                  <w:t>SPONSORSHIP</w:t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100"/>
                  </w:rPr>
                  <w:tab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100"/>
                  </w:rPr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92"/>
                  </w:rPr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939598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sz w:val="12"/>
                    <w:szCs w:val="12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999pt;margin-top:34.866516pt;width:513.071pt;height:.1pt;mso-position-horizontal-relative:page;mso-position-vertical-relative:page;z-index:-8649" coordorigin="680,697" coordsize="10261,2">
          <v:shape style="position:absolute;left:680;top:697;width:10261;height:2" coordorigin="680,697" coordsize="10261,0" path="m680,697l10942,697e" filled="f" stroked="t" strokeweight="1.801pt" strokecolor="#4D4D4F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7.299202pt;margin-top:42.256271pt;width:78.870733pt;height:32.996pt;mso-position-horizontal-relative:page;mso-position-vertical-relative:page;z-index:-8648" type="#_x0000_t202" filled="f" stroked="f">
          <v:textbox inset="0,0,0,0">
            <w:txbxContent>
              <w:p>
                <w:pPr>
                  <w:spacing w:before="0" w:after="0" w:line="201" w:lineRule="exact"/>
                  <w:ind w:left="20" w:right="-47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11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4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3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24-25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33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MA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4"/>
                    <w:w w:val="78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5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LONDON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18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EXCEL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199005pt;margin-top:42.092659pt;width:119.427423pt;height:9pt;mso-position-horizontal-relative:page;mso-position-vertical-relative:page;z-index:-8647" type="#_x0000_t202" filled="f" stroked="f">
          <v:textbox inset="0,0,0,0">
            <w:txbxContent>
              <w:p>
                <w:pPr>
                  <w:spacing w:before="0" w:after="0" w:line="161" w:lineRule="exact"/>
                  <w:ind w:left="20" w:right="-41"/>
                  <w:jc w:val="left"/>
                  <w:rPr>
                    <w:rFonts w:ascii="Arial" w:hAnsi="Arial" w:cs="Arial" w:eastAsia="Arial"/>
                    <w:sz w:val="14"/>
                    <w:szCs w:val="14"/>
                  </w:rPr>
                </w:pPr>
                <w:rPr/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london.hrtecheu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4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ope.com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16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|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2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9"/>
                  </w:rPr>
                  <w:t>#hrtecheu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9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5"/>
                  </w:rPr>
                  <w:t>ope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999pt;margin-top:34.866516pt;width:513.071pt;height:.1pt;mso-position-horizontal-relative:page;mso-position-vertical-relative:page;z-index:-8644" coordorigin="680,697" coordsize="10261,2">
          <v:shape style="position:absolute;left:680;top:697;width:10261;height:2" coordorigin="680,697" coordsize="10261,0" path="m680,697l10942,697e" filled="f" stroked="t" strokeweight="1.801pt" strokecolor="#4D4D4F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7.299202pt;margin-top:42.256271pt;width:78.870733pt;height:32.996pt;mso-position-horizontal-relative:page;mso-position-vertical-relative:page;z-index:-8643" type="#_x0000_t202" filled="f" stroked="f">
          <v:textbox inset="0,0,0,0">
            <w:txbxContent>
              <w:p>
                <w:pPr>
                  <w:spacing w:before="0" w:after="0" w:line="201" w:lineRule="exact"/>
                  <w:ind w:left="20" w:right="-47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11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4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3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24-25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33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MA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4"/>
                    <w:w w:val="78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5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LONDON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18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EXCEL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199005pt;margin-top:42.092659pt;width:119.427423pt;height:9pt;mso-position-horizontal-relative:page;mso-position-vertical-relative:page;z-index:-8642" type="#_x0000_t202" filled="f" stroked="f">
          <v:textbox inset="0,0,0,0">
            <w:txbxContent>
              <w:p>
                <w:pPr>
                  <w:spacing w:before="0" w:after="0" w:line="161" w:lineRule="exact"/>
                  <w:ind w:left="20" w:right="-41"/>
                  <w:jc w:val="left"/>
                  <w:rPr>
                    <w:rFonts w:ascii="Arial" w:hAnsi="Arial" w:cs="Arial" w:eastAsia="Arial"/>
                    <w:sz w:val="14"/>
                    <w:szCs w:val="14"/>
                  </w:rPr>
                </w:pPr>
                <w:rPr/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london.hrtecheu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4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ope.com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16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|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2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9"/>
                  </w:rPr>
                  <w:t>#hrtecheu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9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5"/>
                  </w:rPr>
                  <w:t>ope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999pt;margin-top:34.866516pt;width:513.071pt;height:.1pt;mso-position-horizontal-relative:page;mso-position-vertical-relative:page;z-index:-8639" coordorigin="680,697" coordsize="10261,2">
          <v:shape style="position:absolute;left:680;top:697;width:10261;height:2" coordorigin="680,697" coordsize="10261,0" path="m680,697l10942,697e" filled="f" stroked="t" strokeweight="1.801pt" strokecolor="#4D4D4F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7.299202pt;margin-top:42.256271pt;width:78.870733pt;height:32.996pt;mso-position-horizontal-relative:page;mso-position-vertical-relative:page;z-index:-8638" type="#_x0000_t202" filled="f" stroked="f">
          <v:textbox inset="0,0,0,0">
            <w:txbxContent>
              <w:p>
                <w:pPr>
                  <w:spacing w:before="0" w:after="0" w:line="201" w:lineRule="exact"/>
                  <w:ind w:left="20" w:right="-47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11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4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3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24-25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33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MA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4"/>
                    <w:w w:val="78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5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LONDON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18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EXCEL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199005pt;margin-top:42.092659pt;width:119.427423pt;height:9pt;mso-position-horizontal-relative:page;mso-position-vertical-relative:page;z-index:-8637" type="#_x0000_t202" filled="f" stroked="f">
          <v:textbox inset="0,0,0,0">
            <w:txbxContent>
              <w:p>
                <w:pPr>
                  <w:spacing w:before="0" w:after="0" w:line="161" w:lineRule="exact"/>
                  <w:ind w:left="20" w:right="-41"/>
                  <w:jc w:val="left"/>
                  <w:rPr>
                    <w:rFonts w:ascii="Arial" w:hAnsi="Arial" w:cs="Arial" w:eastAsia="Arial"/>
                    <w:sz w:val="14"/>
                    <w:szCs w:val="14"/>
                  </w:rPr>
                </w:pPr>
                <w:rPr/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london.hrtecheu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4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ope.com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16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|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2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9"/>
                  </w:rPr>
                  <w:t>#hrtecheu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9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5"/>
                  </w:rPr>
                  <w:t>ope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999pt;margin-top:34.866516pt;width:513.071pt;height:.1pt;mso-position-horizontal-relative:page;mso-position-vertical-relative:page;z-index:-8634" coordorigin="680,697" coordsize="10261,2">
          <v:shape style="position:absolute;left:680;top:697;width:10261;height:2" coordorigin="680,697" coordsize="10261,0" path="m680,697l10942,697e" filled="f" stroked="t" strokeweight="1.801pt" strokecolor="#4D4D4F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7.299202pt;margin-top:42.256271pt;width:78.870733pt;height:32.996pt;mso-position-horizontal-relative:page;mso-position-vertical-relative:page;z-index:-8633" type="#_x0000_t202" filled="f" stroked="f">
          <v:textbox inset="0,0,0,0">
            <w:txbxContent>
              <w:p>
                <w:pPr>
                  <w:spacing w:before="0" w:after="0" w:line="201" w:lineRule="exact"/>
                  <w:ind w:left="20" w:right="-47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11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4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3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24-25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33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MA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4"/>
                    <w:w w:val="78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5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LONDON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18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EXCEL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199005pt;margin-top:42.092659pt;width:119.427423pt;height:9pt;mso-position-horizontal-relative:page;mso-position-vertical-relative:page;z-index:-8632" type="#_x0000_t202" filled="f" stroked="f">
          <v:textbox inset="0,0,0,0">
            <w:txbxContent>
              <w:p>
                <w:pPr>
                  <w:spacing w:before="0" w:after="0" w:line="161" w:lineRule="exact"/>
                  <w:ind w:left="20" w:right="-41"/>
                  <w:jc w:val="left"/>
                  <w:rPr>
                    <w:rFonts w:ascii="Arial" w:hAnsi="Arial" w:cs="Arial" w:eastAsia="Arial"/>
                    <w:sz w:val="14"/>
                    <w:szCs w:val="14"/>
                  </w:rPr>
                </w:pPr>
                <w:rPr/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london.hrtecheu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4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ope.com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16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|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2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9"/>
                  </w:rPr>
                  <w:t>#hrtecheu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9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5"/>
                  </w:rPr>
                  <w:t>ope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34.015999pt;margin-top:34.866516pt;width:513.071pt;height:.1pt;mso-position-horizontal-relative:page;mso-position-vertical-relative:page;z-index:-8631" coordorigin="680,697" coordsize="10261,2">
          <v:shape style="position:absolute;left:680;top:697;width:10261;height:2" coordorigin="680,697" coordsize="10261,0" path="m680,697l10942,697e" filled="f" stroked="t" strokeweight="1.801pt" strokecolor="#4D4D4F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7.299202pt;margin-top:42.256271pt;width:78.870733pt;height:32.996pt;mso-position-horizontal-relative:page;mso-position-vertical-relative:page;z-index:-8630" type="#_x0000_t202" filled="f" stroked="f">
          <v:textbox inset="0,0,0,0">
            <w:txbxContent>
              <w:p>
                <w:pPr>
                  <w:spacing w:before="0" w:after="0" w:line="201" w:lineRule="exact"/>
                  <w:ind w:left="20" w:right="-47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HR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11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TECH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EU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4"/>
                    <w:w w:val="72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72"/>
                  </w:rPr>
                  <w:t>OPE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-3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3C9CD7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24-25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33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MA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4"/>
                    <w:w w:val="78"/>
                  </w:rPr>
                  <w:t>R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8"/>
                  </w:rPr>
                  <w:t>CH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-5"/>
                    <w:w w:val="78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83"/>
                  </w:rPr>
                  <w:t>2015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13" w:after="0" w:line="240" w:lineRule="auto"/>
                  <w:ind w:left="20" w:right="-20"/>
                  <w:jc w:val="left"/>
                  <w:rPr>
                    <w:rFonts w:ascii="Arial" w:hAnsi="Arial" w:cs="Arial" w:eastAsia="Arial"/>
                    <w:sz w:val="18"/>
                    <w:szCs w:val="18"/>
                  </w:rPr>
                </w:pPr>
                <w:rPr/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LONDON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18"/>
                    <w:w w:val="72"/>
                  </w:rPr>
                  <w:t> 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4D4D4F"/>
                    <w:spacing w:val="0"/>
                    <w:w w:val="72"/>
                  </w:rPr>
                  <w:t>EXCEL</w:t>
                </w:r>
                <w:r>
                  <w:rPr>
                    <w:rFonts w:ascii="Arial" w:hAnsi="Arial" w:cs="Arial" w:eastAsia="Arial"/>
                    <w:sz w:val="18"/>
                    <w:szCs w:val="18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29.199005pt;margin-top:42.092659pt;width:119.427423pt;height:9pt;mso-position-horizontal-relative:page;mso-position-vertical-relative:page;z-index:-8629" type="#_x0000_t202" filled="f" stroked="f">
          <v:textbox inset="0,0,0,0">
            <w:txbxContent>
              <w:p>
                <w:pPr>
                  <w:spacing w:before="0" w:after="0" w:line="161" w:lineRule="exact"/>
                  <w:ind w:left="20" w:right="-41"/>
                  <w:jc w:val="left"/>
                  <w:rPr>
                    <w:rFonts w:ascii="Arial" w:hAnsi="Arial" w:cs="Arial" w:eastAsia="Arial"/>
                    <w:sz w:val="14"/>
                    <w:szCs w:val="14"/>
                  </w:rPr>
                </w:pPr>
                <w:rPr/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london.hrtecheu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4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ope.com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16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|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2"/>
                    <w:w w:val="84"/>
                  </w:rPr>
                  <w:t> 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9"/>
                  </w:rPr>
                  <w:t>#hrtecheu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-1"/>
                    <w:w w:val="89"/>
                  </w:rPr>
                  <w:t>r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808285"/>
                    <w:spacing w:val="0"/>
                    <w:w w:val="85"/>
                  </w:rPr>
                  <w:t>ope</w:t>
                </w:r>
                <w:r>
                  <w:rPr>
                    <w:rFonts w:ascii="Arial" w:hAnsi="Arial" w:cs="Arial" w:eastAsia="Arial"/>
                    <w:sz w:val="14"/>
                    <w:szCs w:val="14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eader" Target="header2.xml"/><Relationship Id="rId25" Type="http://schemas.openxmlformats.org/officeDocument/2006/relationships/footer" Target="footer2.xml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header" Target="header3.xml"/><Relationship Id="rId31" Type="http://schemas.openxmlformats.org/officeDocument/2006/relationships/footer" Target="footer3.xml"/><Relationship Id="rId32" Type="http://schemas.openxmlformats.org/officeDocument/2006/relationships/image" Target="media/image22.jp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jp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jp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jp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header" Target="header4.xml"/><Relationship Id="rId65" Type="http://schemas.openxmlformats.org/officeDocument/2006/relationships/footer" Target="footer4.xml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header" Target="header5.xml"/><Relationship Id="rId70" Type="http://schemas.openxmlformats.org/officeDocument/2006/relationships/footer" Target="footer5.xml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pn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80" Type="http://schemas.openxmlformats.org/officeDocument/2006/relationships/image" Target="media/image66.png"/><Relationship Id="rId81" Type="http://schemas.openxmlformats.org/officeDocument/2006/relationships/image" Target="media/image67.png"/><Relationship Id="rId82" Type="http://schemas.openxmlformats.org/officeDocument/2006/relationships/header" Target="header6.xml"/><Relationship Id="rId83" Type="http://schemas.openxmlformats.org/officeDocument/2006/relationships/footer" Target="footer6.xml"/><Relationship Id="rId84" Type="http://schemas.openxmlformats.org/officeDocument/2006/relationships/image" Target="media/image68.png"/><Relationship Id="rId85" Type="http://schemas.openxmlformats.org/officeDocument/2006/relationships/image" Target="media/image69.png"/><Relationship Id="rId86" Type="http://schemas.openxmlformats.org/officeDocument/2006/relationships/image" Target="media/image70.png"/><Relationship Id="rId87" Type="http://schemas.openxmlformats.org/officeDocument/2006/relationships/image" Target="media/image71.png"/><Relationship Id="rId88" Type="http://schemas.openxmlformats.org/officeDocument/2006/relationships/image" Target="media/image72.png"/><Relationship Id="rId89" Type="http://schemas.openxmlformats.org/officeDocument/2006/relationships/image" Target="media/image73.png"/><Relationship Id="rId90" Type="http://schemas.openxmlformats.org/officeDocument/2006/relationships/image" Target="media/image74.png"/><Relationship Id="rId91" Type="http://schemas.openxmlformats.org/officeDocument/2006/relationships/image" Target="media/image75.png"/><Relationship Id="rId92" Type="http://schemas.openxmlformats.org/officeDocument/2006/relationships/image" Target="media/image76.png"/><Relationship Id="rId93" Type="http://schemas.openxmlformats.org/officeDocument/2006/relationships/image" Target="media/image77.png"/><Relationship Id="rId94" Type="http://schemas.openxmlformats.org/officeDocument/2006/relationships/image" Target="media/image78.png"/><Relationship Id="rId95" Type="http://schemas.openxmlformats.org/officeDocument/2006/relationships/image" Target="media/image79.png"/><Relationship Id="rId96" Type="http://schemas.openxmlformats.org/officeDocument/2006/relationships/image" Target="media/image80.png"/><Relationship Id="rId97" Type="http://schemas.openxmlformats.org/officeDocument/2006/relationships/image" Target="media/image81.png"/><Relationship Id="rId98" Type="http://schemas.openxmlformats.org/officeDocument/2006/relationships/image" Target="media/image82.png"/><Relationship Id="rId99" Type="http://schemas.openxmlformats.org/officeDocument/2006/relationships/image" Target="media/image83.png"/><Relationship Id="rId100" Type="http://schemas.openxmlformats.org/officeDocument/2006/relationships/image" Target="media/image84.png"/><Relationship Id="rId101" Type="http://schemas.openxmlformats.org/officeDocument/2006/relationships/image" Target="media/image85.png"/><Relationship Id="rId102" Type="http://schemas.openxmlformats.org/officeDocument/2006/relationships/image" Target="media/image86.png"/><Relationship Id="rId103" Type="http://schemas.openxmlformats.org/officeDocument/2006/relationships/image" Target="media/image87.png"/><Relationship Id="rId104" Type="http://schemas.openxmlformats.org/officeDocument/2006/relationships/image" Target="media/image88.png"/><Relationship Id="rId105" Type="http://schemas.openxmlformats.org/officeDocument/2006/relationships/image" Target="media/image89.png"/><Relationship Id="rId106" Type="http://schemas.openxmlformats.org/officeDocument/2006/relationships/image" Target="media/image90.png"/><Relationship Id="rId107" Type="http://schemas.openxmlformats.org/officeDocument/2006/relationships/image" Target="media/image91.png"/><Relationship Id="rId108" Type="http://schemas.openxmlformats.org/officeDocument/2006/relationships/image" Target="media/image92.png"/><Relationship Id="rId109" Type="http://schemas.openxmlformats.org/officeDocument/2006/relationships/image" Target="media/image93.png"/><Relationship Id="rId110" Type="http://schemas.openxmlformats.org/officeDocument/2006/relationships/image" Target="media/image94.png"/><Relationship Id="rId111" Type="http://schemas.openxmlformats.org/officeDocument/2006/relationships/image" Target="media/image95.png"/><Relationship Id="rId112" Type="http://schemas.openxmlformats.org/officeDocument/2006/relationships/image" Target="media/image96.png"/><Relationship Id="rId113" Type="http://schemas.openxmlformats.org/officeDocument/2006/relationships/image" Target="media/image97.png"/><Relationship Id="rId114" Type="http://schemas.openxmlformats.org/officeDocument/2006/relationships/image" Target="media/image98.png"/><Relationship Id="rId115" Type="http://schemas.openxmlformats.org/officeDocument/2006/relationships/image" Target="media/image99.png"/><Relationship Id="rId116" Type="http://schemas.openxmlformats.org/officeDocument/2006/relationships/image" Target="media/image100.png"/><Relationship Id="rId117" Type="http://schemas.openxmlformats.org/officeDocument/2006/relationships/image" Target="media/image101.png"/><Relationship Id="rId118" Type="http://schemas.openxmlformats.org/officeDocument/2006/relationships/image" Target="media/image102.png"/><Relationship Id="rId119" Type="http://schemas.openxmlformats.org/officeDocument/2006/relationships/image" Target="media/image103.png"/><Relationship Id="rId120" Type="http://schemas.openxmlformats.org/officeDocument/2006/relationships/image" Target="media/image104.png"/><Relationship Id="rId121" Type="http://schemas.openxmlformats.org/officeDocument/2006/relationships/image" Target="media/image105.png"/><Relationship Id="rId122" Type="http://schemas.openxmlformats.org/officeDocument/2006/relationships/image" Target="media/image106.png"/><Relationship Id="rId123" Type="http://schemas.openxmlformats.org/officeDocument/2006/relationships/image" Target="media/image107.png"/><Relationship Id="rId124" Type="http://schemas.openxmlformats.org/officeDocument/2006/relationships/image" Target="media/image108.png"/><Relationship Id="rId125" Type="http://schemas.openxmlformats.org/officeDocument/2006/relationships/image" Target="media/image109.png"/><Relationship Id="rId126" Type="http://schemas.openxmlformats.org/officeDocument/2006/relationships/image" Target="media/image110.png"/><Relationship Id="rId127" Type="http://schemas.openxmlformats.org/officeDocument/2006/relationships/image" Target="media/image111.png"/><Relationship Id="rId128" Type="http://schemas.openxmlformats.org/officeDocument/2006/relationships/image" Target="media/image112.png"/><Relationship Id="rId129" Type="http://schemas.openxmlformats.org/officeDocument/2006/relationships/image" Target="media/image113.png"/><Relationship Id="rId130" Type="http://schemas.openxmlformats.org/officeDocument/2006/relationships/image" Target="media/image114.png"/><Relationship Id="rId131" Type="http://schemas.openxmlformats.org/officeDocument/2006/relationships/image" Target="media/image115.png"/><Relationship Id="rId132" Type="http://schemas.openxmlformats.org/officeDocument/2006/relationships/image" Target="media/image116.png"/><Relationship Id="rId133" Type="http://schemas.openxmlformats.org/officeDocument/2006/relationships/image" Target="media/image117.png"/><Relationship Id="rId134" Type="http://schemas.openxmlformats.org/officeDocument/2006/relationships/image" Target="media/image118.png"/><Relationship Id="rId135" Type="http://schemas.openxmlformats.org/officeDocument/2006/relationships/image" Target="media/image119.png"/><Relationship Id="rId136" Type="http://schemas.openxmlformats.org/officeDocument/2006/relationships/image" Target="media/image120.png"/><Relationship Id="rId137" Type="http://schemas.openxmlformats.org/officeDocument/2006/relationships/image" Target="media/image121.png"/><Relationship Id="rId138" Type="http://schemas.openxmlformats.org/officeDocument/2006/relationships/image" Target="media/image122.png"/><Relationship Id="rId139" Type="http://schemas.openxmlformats.org/officeDocument/2006/relationships/image" Target="media/image123.png"/><Relationship Id="rId140" Type="http://schemas.openxmlformats.org/officeDocument/2006/relationships/image" Target="media/image124.png"/><Relationship Id="rId141" Type="http://schemas.openxmlformats.org/officeDocument/2006/relationships/image" Target="media/image125.png"/><Relationship Id="rId142" Type="http://schemas.openxmlformats.org/officeDocument/2006/relationships/image" Target="media/image126.png"/><Relationship Id="rId143" Type="http://schemas.openxmlformats.org/officeDocument/2006/relationships/image" Target="media/image127.png"/><Relationship Id="rId144" Type="http://schemas.openxmlformats.org/officeDocument/2006/relationships/image" Target="media/image128.png"/><Relationship Id="rId145" Type="http://schemas.openxmlformats.org/officeDocument/2006/relationships/image" Target="media/image129.png"/><Relationship Id="rId146" Type="http://schemas.openxmlformats.org/officeDocument/2006/relationships/image" Target="media/image130.png"/><Relationship Id="rId147" Type="http://schemas.openxmlformats.org/officeDocument/2006/relationships/image" Target="media/image131.png"/><Relationship Id="rId148" Type="http://schemas.openxmlformats.org/officeDocument/2006/relationships/image" Target="media/image132.png"/><Relationship Id="rId149" Type="http://schemas.openxmlformats.org/officeDocument/2006/relationships/image" Target="media/image133.png"/><Relationship Id="rId150" Type="http://schemas.openxmlformats.org/officeDocument/2006/relationships/image" Target="media/image134.png"/><Relationship Id="rId151" Type="http://schemas.openxmlformats.org/officeDocument/2006/relationships/image" Target="media/image135.png"/><Relationship Id="rId152" Type="http://schemas.openxmlformats.org/officeDocument/2006/relationships/image" Target="media/image136.png"/><Relationship Id="rId153" Type="http://schemas.openxmlformats.org/officeDocument/2006/relationships/image" Target="media/image137.png"/><Relationship Id="rId154" Type="http://schemas.openxmlformats.org/officeDocument/2006/relationships/image" Target="media/image138.png"/><Relationship Id="rId155" Type="http://schemas.openxmlformats.org/officeDocument/2006/relationships/image" Target="media/image139.png"/><Relationship Id="rId156" Type="http://schemas.openxmlformats.org/officeDocument/2006/relationships/image" Target="media/image140.png"/><Relationship Id="rId157" Type="http://schemas.openxmlformats.org/officeDocument/2006/relationships/image" Target="media/image141.png"/><Relationship Id="rId158" Type="http://schemas.openxmlformats.org/officeDocument/2006/relationships/image" Target="media/image142.png"/><Relationship Id="rId159" Type="http://schemas.openxmlformats.org/officeDocument/2006/relationships/image" Target="media/image143.png"/><Relationship Id="rId160" Type="http://schemas.openxmlformats.org/officeDocument/2006/relationships/image" Target="media/image144.png"/><Relationship Id="rId161" Type="http://schemas.openxmlformats.org/officeDocument/2006/relationships/image" Target="media/image145.png"/><Relationship Id="rId162" Type="http://schemas.openxmlformats.org/officeDocument/2006/relationships/image" Target="media/image146.png"/><Relationship Id="rId163" Type="http://schemas.openxmlformats.org/officeDocument/2006/relationships/image" Target="media/image147.png"/><Relationship Id="rId164" Type="http://schemas.openxmlformats.org/officeDocument/2006/relationships/image" Target="media/image148.png"/><Relationship Id="rId165" Type="http://schemas.openxmlformats.org/officeDocument/2006/relationships/image" Target="media/image149.png"/><Relationship Id="rId166" Type="http://schemas.openxmlformats.org/officeDocument/2006/relationships/image" Target="media/image150.png"/><Relationship Id="rId167" Type="http://schemas.openxmlformats.org/officeDocument/2006/relationships/image" Target="media/image151.png"/><Relationship Id="rId168" Type="http://schemas.openxmlformats.org/officeDocument/2006/relationships/image" Target="media/image152.png"/><Relationship Id="rId169" Type="http://schemas.openxmlformats.org/officeDocument/2006/relationships/image" Target="media/image153.png"/><Relationship Id="rId170" Type="http://schemas.openxmlformats.org/officeDocument/2006/relationships/image" Target="media/image154.png"/><Relationship Id="rId171" Type="http://schemas.openxmlformats.org/officeDocument/2006/relationships/image" Target="media/image155.png"/><Relationship Id="rId172" Type="http://schemas.openxmlformats.org/officeDocument/2006/relationships/image" Target="media/image156.png"/><Relationship Id="rId173" Type="http://schemas.openxmlformats.org/officeDocument/2006/relationships/image" Target="media/image157.png"/><Relationship Id="rId174" Type="http://schemas.openxmlformats.org/officeDocument/2006/relationships/image" Target="media/image158.png"/><Relationship Id="rId175" Type="http://schemas.openxmlformats.org/officeDocument/2006/relationships/image" Target="media/image159.png"/><Relationship Id="rId176" Type="http://schemas.openxmlformats.org/officeDocument/2006/relationships/image" Target="media/image160.png"/><Relationship Id="rId177" Type="http://schemas.openxmlformats.org/officeDocument/2006/relationships/image" Target="media/image161.png"/><Relationship Id="rId178" Type="http://schemas.openxmlformats.org/officeDocument/2006/relationships/image" Target="media/image162.png"/><Relationship Id="rId179" Type="http://schemas.openxmlformats.org/officeDocument/2006/relationships/image" Target="media/image163.png"/><Relationship Id="rId180" Type="http://schemas.openxmlformats.org/officeDocument/2006/relationships/image" Target="media/image164.png"/><Relationship Id="rId181" Type="http://schemas.openxmlformats.org/officeDocument/2006/relationships/image" Target="media/image165.png"/><Relationship Id="rId182" Type="http://schemas.openxmlformats.org/officeDocument/2006/relationships/image" Target="media/image166.png"/><Relationship Id="rId183" Type="http://schemas.openxmlformats.org/officeDocument/2006/relationships/image" Target="media/image167.png"/><Relationship Id="rId184" Type="http://schemas.openxmlformats.org/officeDocument/2006/relationships/image" Target="media/image168.png"/><Relationship Id="rId185" Type="http://schemas.openxmlformats.org/officeDocument/2006/relationships/image" Target="media/image169.png"/><Relationship Id="rId186" Type="http://schemas.openxmlformats.org/officeDocument/2006/relationships/image" Target="media/image170.png"/><Relationship Id="rId187" Type="http://schemas.openxmlformats.org/officeDocument/2006/relationships/image" Target="media/image171.png"/><Relationship Id="rId188" Type="http://schemas.openxmlformats.org/officeDocument/2006/relationships/image" Target="media/image172.png"/><Relationship Id="rId189" Type="http://schemas.openxmlformats.org/officeDocument/2006/relationships/image" Target="media/image173.png"/><Relationship Id="rId190" Type="http://schemas.openxmlformats.org/officeDocument/2006/relationships/image" Target="media/image174.png"/><Relationship Id="rId191" Type="http://schemas.openxmlformats.org/officeDocument/2006/relationships/image" Target="media/image175.png"/><Relationship Id="rId192" Type="http://schemas.openxmlformats.org/officeDocument/2006/relationships/image" Target="media/image176.png"/><Relationship Id="rId193" Type="http://schemas.openxmlformats.org/officeDocument/2006/relationships/image" Target="media/image177.png"/><Relationship Id="rId194" Type="http://schemas.openxmlformats.org/officeDocument/2006/relationships/image" Target="media/image178.png"/><Relationship Id="rId195" Type="http://schemas.openxmlformats.org/officeDocument/2006/relationships/image" Target="media/image179.png"/><Relationship Id="rId196" Type="http://schemas.openxmlformats.org/officeDocument/2006/relationships/image" Target="media/image180.png"/><Relationship Id="rId197" Type="http://schemas.openxmlformats.org/officeDocument/2006/relationships/image" Target="media/image181.png"/><Relationship Id="rId198" Type="http://schemas.openxmlformats.org/officeDocument/2006/relationships/image" Target="media/image182.png"/><Relationship Id="rId199" Type="http://schemas.openxmlformats.org/officeDocument/2006/relationships/image" Target="media/image183.png"/><Relationship Id="rId200" Type="http://schemas.openxmlformats.org/officeDocument/2006/relationships/image" Target="media/image184.png"/><Relationship Id="rId201" Type="http://schemas.openxmlformats.org/officeDocument/2006/relationships/image" Target="media/image185.png"/><Relationship Id="rId202" Type="http://schemas.openxmlformats.org/officeDocument/2006/relationships/image" Target="media/image186.png"/><Relationship Id="rId203" Type="http://schemas.openxmlformats.org/officeDocument/2006/relationships/image" Target="media/image187.png"/><Relationship Id="rId204" Type="http://schemas.openxmlformats.org/officeDocument/2006/relationships/image" Target="media/image188.png"/><Relationship Id="rId205" Type="http://schemas.openxmlformats.org/officeDocument/2006/relationships/image" Target="media/image189.png"/><Relationship Id="rId206" Type="http://schemas.openxmlformats.org/officeDocument/2006/relationships/image" Target="media/image190.png"/><Relationship Id="rId207" Type="http://schemas.openxmlformats.org/officeDocument/2006/relationships/image" Target="media/image191.png"/><Relationship Id="rId208" Type="http://schemas.openxmlformats.org/officeDocument/2006/relationships/image" Target="media/image192.png"/><Relationship Id="rId209" Type="http://schemas.openxmlformats.org/officeDocument/2006/relationships/image" Target="media/image193.png"/><Relationship Id="rId210" Type="http://schemas.openxmlformats.org/officeDocument/2006/relationships/image" Target="media/image194.png"/><Relationship Id="rId211" Type="http://schemas.openxmlformats.org/officeDocument/2006/relationships/image" Target="media/image195.png"/><Relationship Id="rId212" Type="http://schemas.openxmlformats.org/officeDocument/2006/relationships/image" Target="media/image196.png"/><Relationship Id="rId213" Type="http://schemas.openxmlformats.org/officeDocument/2006/relationships/image" Target="media/image197.png"/><Relationship Id="rId214" Type="http://schemas.openxmlformats.org/officeDocument/2006/relationships/image" Target="media/image198.png"/><Relationship Id="rId215" Type="http://schemas.openxmlformats.org/officeDocument/2006/relationships/image" Target="media/image199.png"/><Relationship Id="rId216" Type="http://schemas.openxmlformats.org/officeDocument/2006/relationships/image" Target="media/image200.png"/><Relationship Id="rId217" Type="http://schemas.openxmlformats.org/officeDocument/2006/relationships/image" Target="media/image201.png"/><Relationship Id="rId218" Type="http://schemas.openxmlformats.org/officeDocument/2006/relationships/image" Target="media/image202.png"/><Relationship Id="rId219" Type="http://schemas.openxmlformats.org/officeDocument/2006/relationships/image" Target="media/image203.png"/><Relationship Id="rId220" Type="http://schemas.openxmlformats.org/officeDocument/2006/relationships/image" Target="media/image204.png"/><Relationship Id="rId221" Type="http://schemas.openxmlformats.org/officeDocument/2006/relationships/image" Target="media/image205.png"/><Relationship Id="rId222" Type="http://schemas.openxmlformats.org/officeDocument/2006/relationships/image" Target="media/image206.png"/><Relationship Id="rId223" Type="http://schemas.openxmlformats.org/officeDocument/2006/relationships/image" Target="media/image207.png"/><Relationship Id="rId224" Type="http://schemas.openxmlformats.org/officeDocument/2006/relationships/image" Target="media/image208.png"/><Relationship Id="rId225" Type="http://schemas.openxmlformats.org/officeDocument/2006/relationships/image" Target="media/image209.png"/><Relationship Id="rId226" Type="http://schemas.openxmlformats.org/officeDocument/2006/relationships/image" Target="media/image210.png"/><Relationship Id="rId227" Type="http://schemas.openxmlformats.org/officeDocument/2006/relationships/image" Target="media/image211.png"/><Relationship Id="rId228" Type="http://schemas.openxmlformats.org/officeDocument/2006/relationships/image" Target="media/image212.png"/><Relationship Id="rId229" Type="http://schemas.openxmlformats.org/officeDocument/2006/relationships/image" Target="media/image213.png"/><Relationship Id="rId230" Type="http://schemas.openxmlformats.org/officeDocument/2006/relationships/image" Target="media/image214.png"/><Relationship Id="rId231" Type="http://schemas.openxmlformats.org/officeDocument/2006/relationships/image" Target="media/image215.png"/><Relationship Id="rId232" Type="http://schemas.openxmlformats.org/officeDocument/2006/relationships/image" Target="media/image216.png"/><Relationship Id="rId233" Type="http://schemas.openxmlformats.org/officeDocument/2006/relationships/image" Target="media/image217.png"/><Relationship Id="rId234" Type="http://schemas.openxmlformats.org/officeDocument/2006/relationships/image" Target="media/image218.png"/><Relationship Id="rId235" Type="http://schemas.openxmlformats.org/officeDocument/2006/relationships/image" Target="media/image219.png"/><Relationship Id="rId236" Type="http://schemas.openxmlformats.org/officeDocument/2006/relationships/image" Target="media/image220.png"/><Relationship Id="rId237" Type="http://schemas.openxmlformats.org/officeDocument/2006/relationships/image" Target="media/image221.png"/><Relationship Id="rId238" Type="http://schemas.openxmlformats.org/officeDocument/2006/relationships/image" Target="media/image222.png"/><Relationship Id="rId239" Type="http://schemas.openxmlformats.org/officeDocument/2006/relationships/image" Target="media/image223.png"/><Relationship Id="rId240" Type="http://schemas.openxmlformats.org/officeDocument/2006/relationships/image" Target="media/image224.png"/><Relationship Id="rId241" Type="http://schemas.openxmlformats.org/officeDocument/2006/relationships/image" Target="media/image225.png"/><Relationship Id="rId242" Type="http://schemas.openxmlformats.org/officeDocument/2006/relationships/image" Target="media/image226.png"/><Relationship Id="rId243" Type="http://schemas.openxmlformats.org/officeDocument/2006/relationships/image" Target="media/image227.png"/><Relationship Id="rId244" Type="http://schemas.openxmlformats.org/officeDocument/2006/relationships/image" Target="media/image228.png"/><Relationship Id="rId245" Type="http://schemas.openxmlformats.org/officeDocument/2006/relationships/image" Target="media/image229.png"/><Relationship Id="rId246" Type="http://schemas.openxmlformats.org/officeDocument/2006/relationships/image" Target="media/image230.png"/><Relationship Id="rId247" Type="http://schemas.openxmlformats.org/officeDocument/2006/relationships/image" Target="media/image231.png"/><Relationship Id="rId248" Type="http://schemas.openxmlformats.org/officeDocument/2006/relationships/image" Target="media/image232.png"/><Relationship Id="rId249" Type="http://schemas.openxmlformats.org/officeDocument/2006/relationships/image" Target="media/image233.png"/><Relationship Id="rId250" Type="http://schemas.openxmlformats.org/officeDocument/2006/relationships/image" Target="media/image234.png"/><Relationship Id="rId251" Type="http://schemas.openxmlformats.org/officeDocument/2006/relationships/image" Target="media/image235.png"/><Relationship Id="rId252" Type="http://schemas.openxmlformats.org/officeDocument/2006/relationships/image" Target="media/image236.png"/><Relationship Id="rId253" Type="http://schemas.openxmlformats.org/officeDocument/2006/relationships/image" Target="media/image237.png"/><Relationship Id="rId254" Type="http://schemas.openxmlformats.org/officeDocument/2006/relationships/image" Target="media/image238.png"/><Relationship Id="rId255" Type="http://schemas.openxmlformats.org/officeDocument/2006/relationships/image" Target="media/image239.png"/><Relationship Id="rId256" Type="http://schemas.openxmlformats.org/officeDocument/2006/relationships/image" Target="media/image240.png"/><Relationship Id="rId257" Type="http://schemas.openxmlformats.org/officeDocument/2006/relationships/image" Target="media/image241.png"/><Relationship Id="rId258" Type="http://schemas.openxmlformats.org/officeDocument/2006/relationships/image" Target="media/image242.png"/><Relationship Id="rId259" Type="http://schemas.openxmlformats.org/officeDocument/2006/relationships/image" Target="media/image243.png"/><Relationship Id="rId260" Type="http://schemas.openxmlformats.org/officeDocument/2006/relationships/image" Target="media/image244.png"/><Relationship Id="rId261" Type="http://schemas.openxmlformats.org/officeDocument/2006/relationships/image" Target="media/image245.png"/><Relationship Id="rId262" Type="http://schemas.openxmlformats.org/officeDocument/2006/relationships/image" Target="media/image246.png"/><Relationship Id="rId263" Type="http://schemas.openxmlformats.org/officeDocument/2006/relationships/image" Target="media/image247.png"/><Relationship Id="rId264" Type="http://schemas.openxmlformats.org/officeDocument/2006/relationships/image" Target="media/image248.png"/><Relationship Id="rId265" Type="http://schemas.openxmlformats.org/officeDocument/2006/relationships/image" Target="media/image249.png"/><Relationship Id="rId266" Type="http://schemas.openxmlformats.org/officeDocument/2006/relationships/image" Target="media/image250.png"/><Relationship Id="rId267" Type="http://schemas.openxmlformats.org/officeDocument/2006/relationships/image" Target="media/image251.png"/><Relationship Id="rId268" Type="http://schemas.openxmlformats.org/officeDocument/2006/relationships/image" Target="media/image252.png"/><Relationship Id="rId269" Type="http://schemas.openxmlformats.org/officeDocument/2006/relationships/image" Target="media/image253.png"/><Relationship Id="rId270" Type="http://schemas.openxmlformats.org/officeDocument/2006/relationships/image" Target="media/image254.png"/><Relationship Id="rId271" Type="http://schemas.openxmlformats.org/officeDocument/2006/relationships/image" Target="media/image255.png"/><Relationship Id="rId272" Type="http://schemas.openxmlformats.org/officeDocument/2006/relationships/image" Target="media/image256.png"/><Relationship Id="rId273" Type="http://schemas.openxmlformats.org/officeDocument/2006/relationships/image" Target="media/image257.png"/><Relationship Id="rId274" Type="http://schemas.openxmlformats.org/officeDocument/2006/relationships/image" Target="media/image258.png"/><Relationship Id="rId275" Type="http://schemas.openxmlformats.org/officeDocument/2006/relationships/image" Target="media/image259.png"/><Relationship Id="rId276" Type="http://schemas.openxmlformats.org/officeDocument/2006/relationships/image" Target="media/image260.png"/><Relationship Id="rId277" Type="http://schemas.openxmlformats.org/officeDocument/2006/relationships/image" Target="media/image261.png"/><Relationship Id="rId278" Type="http://schemas.openxmlformats.org/officeDocument/2006/relationships/image" Target="media/image262.png"/><Relationship Id="rId279" Type="http://schemas.openxmlformats.org/officeDocument/2006/relationships/image" Target="media/image263.png"/><Relationship Id="rId280" Type="http://schemas.openxmlformats.org/officeDocument/2006/relationships/image" Target="media/image264.png"/><Relationship Id="rId281" Type="http://schemas.openxmlformats.org/officeDocument/2006/relationships/image" Target="media/image265.png"/><Relationship Id="rId282" Type="http://schemas.openxmlformats.org/officeDocument/2006/relationships/image" Target="media/image266.png"/><Relationship Id="rId283" Type="http://schemas.openxmlformats.org/officeDocument/2006/relationships/image" Target="media/image267.png"/><Relationship Id="rId284" Type="http://schemas.openxmlformats.org/officeDocument/2006/relationships/image" Target="media/image268.png"/><Relationship Id="rId285" Type="http://schemas.openxmlformats.org/officeDocument/2006/relationships/image" Target="media/image269.png"/><Relationship Id="rId286" Type="http://schemas.openxmlformats.org/officeDocument/2006/relationships/image" Target="media/image270.png"/><Relationship Id="rId287" Type="http://schemas.openxmlformats.org/officeDocument/2006/relationships/image" Target="media/image271.png"/><Relationship Id="rId288" Type="http://schemas.openxmlformats.org/officeDocument/2006/relationships/image" Target="media/image272.png"/><Relationship Id="rId289" Type="http://schemas.openxmlformats.org/officeDocument/2006/relationships/image" Target="media/image273.png"/><Relationship Id="rId290" Type="http://schemas.openxmlformats.org/officeDocument/2006/relationships/image" Target="media/image274.png"/><Relationship Id="rId291" Type="http://schemas.openxmlformats.org/officeDocument/2006/relationships/image" Target="media/image275.png"/><Relationship Id="rId292" Type="http://schemas.openxmlformats.org/officeDocument/2006/relationships/image" Target="media/image276.png"/><Relationship Id="rId293" Type="http://schemas.openxmlformats.org/officeDocument/2006/relationships/image" Target="media/image277.png"/><Relationship Id="rId294" Type="http://schemas.openxmlformats.org/officeDocument/2006/relationships/image" Target="media/image278.png"/><Relationship Id="rId295" Type="http://schemas.openxmlformats.org/officeDocument/2006/relationships/image" Target="media/image279.png"/><Relationship Id="rId296" Type="http://schemas.openxmlformats.org/officeDocument/2006/relationships/image" Target="media/image280.png"/><Relationship Id="rId297" Type="http://schemas.openxmlformats.org/officeDocument/2006/relationships/image" Target="media/image281.png"/><Relationship Id="rId298" Type="http://schemas.openxmlformats.org/officeDocument/2006/relationships/image" Target="media/image282.png"/><Relationship Id="rId299" Type="http://schemas.openxmlformats.org/officeDocument/2006/relationships/image" Target="media/image283.png"/><Relationship Id="rId300" Type="http://schemas.openxmlformats.org/officeDocument/2006/relationships/image" Target="media/image284.png"/><Relationship Id="rId301" Type="http://schemas.openxmlformats.org/officeDocument/2006/relationships/image" Target="media/image285.png"/><Relationship Id="rId302" Type="http://schemas.openxmlformats.org/officeDocument/2006/relationships/image" Target="media/image286.png"/><Relationship Id="rId303" Type="http://schemas.openxmlformats.org/officeDocument/2006/relationships/image" Target="media/image287.png"/><Relationship Id="rId304" Type="http://schemas.openxmlformats.org/officeDocument/2006/relationships/image" Target="media/image288.png"/><Relationship Id="rId305" Type="http://schemas.openxmlformats.org/officeDocument/2006/relationships/image" Target="media/image289.png"/><Relationship Id="rId306" Type="http://schemas.openxmlformats.org/officeDocument/2006/relationships/image" Target="media/image290.png"/><Relationship Id="rId307" Type="http://schemas.openxmlformats.org/officeDocument/2006/relationships/image" Target="media/image291.png"/><Relationship Id="rId308" Type="http://schemas.openxmlformats.org/officeDocument/2006/relationships/image" Target="media/image292.png"/><Relationship Id="rId309" Type="http://schemas.openxmlformats.org/officeDocument/2006/relationships/image" Target="media/image293.png"/><Relationship Id="rId310" Type="http://schemas.openxmlformats.org/officeDocument/2006/relationships/image" Target="media/image294.png"/><Relationship Id="rId311" Type="http://schemas.openxmlformats.org/officeDocument/2006/relationships/image" Target="media/image295.png"/><Relationship Id="rId312" Type="http://schemas.openxmlformats.org/officeDocument/2006/relationships/image" Target="media/image296.png"/><Relationship Id="rId313" Type="http://schemas.openxmlformats.org/officeDocument/2006/relationships/image" Target="media/image297.png"/><Relationship Id="rId314" Type="http://schemas.openxmlformats.org/officeDocument/2006/relationships/image" Target="media/image298.png"/><Relationship Id="rId315" Type="http://schemas.openxmlformats.org/officeDocument/2006/relationships/image" Target="media/image299.png"/><Relationship Id="rId316" Type="http://schemas.openxmlformats.org/officeDocument/2006/relationships/image" Target="media/image300.png"/><Relationship Id="rId317" Type="http://schemas.openxmlformats.org/officeDocument/2006/relationships/image" Target="media/image301.png"/><Relationship Id="rId318" Type="http://schemas.openxmlformats.org/officeDocument/2006/relationships/image" Target="media/image302.png"/><Relationship Id="rId319" Type="http://schemas.openxmlformats.org/officeDocument/2006/relationships/image" Target="media/image303.png"/><Relationship Id="rId320" Type="http://schemas.openxmlformats.org/officeDocument/2006/relationships/image" Target="media/image304.png"/><Relationship Id="rId321" Type="http://schemas.openxmlformats.org/officeDocument/2006/relationships/image" Target="media/image305.png"/><Relationship Id="rId322" Type="http://schemas.openxmlformats.org/officeDocument/2006/relationships/image" Target="media/image306.png"/><Relationship Id="rId323" Type="http://schemas.openxmlformats.org/officeDocument/2006/relationships/image" Target="media/image307.png"/><Relationship Id="rId324" Type="http://schemas.openxmlformats.org/officeDocument/2006/relationships/image" Target="media/image308.png"/><Relationship Id="rId325" Type="http://schemas.openxmlformats.org/officeDocument/2006/relationships/image" Target="media/image309.png"/><Relationship Id="rId326" Type="http://schemas.openxmlformats.org/officeDocument/2006/relationships/image" Target="media/image310.png"/><Relationship Id="rId327" Type="http://schemas.openxmlformats.org/officeDocument/2006/relationships/image" Target="media/image311.png"/><Relationship Id="rId328" Type="http://schemas.openxmlformats.org/officeDocument/2006/relationships/image" Target="media/image312.png"/><Relationship Id="rId329" Type="http://schemas.openxmlformats.org/officeDocument/2006/relationships/image" Target="media/image313.png"/><Relationship Id="rId330" Type="http://schemas.openxmlformats.org/officeDocument/2006/relationships/image" Target="media/image314.png"/><Relationship Id="rId331" Type="http://schemas.openxmlformats.org/officeDocument/2006/relationships/image" Target="media/image315.png"/><Relationship Id="rId332" Type="http://schemas.openxmlformats.org/officeDocument/2006/relationships/image" Target="media/image316.png"/><Relationship Id="rId333" Type="http://schemas.openxmlformats.org/officeDocument/2006/relationships/image" Target="media/image317.png"/><Relationship Id="rId334" Type="http://schemas.openxmlformats.org/officeDocument/2006/relationships/image" Target="media/image318.png"/><Relationship Id="rId335" Type="http://schemas.openxmlformats.org/officeDocument/2006/relationships/image" Target="media/image319.png"/><Relationship Id="rId336" Type="http://schemas.openxmlformats.org/officeDocument/2006/relationships/image" Target="media/image320.png"/><Relationship Id="rId337" Type="http://schemas.openxmlformats.org/officeDocument/2006/relationships/image" Target="media/image321.png"/><Relationship Id="rId338" Type="http://schemas.openxmlformats.org/officeDocument/2006/relationships/image" Target="media/image322.png"/><Relationship Id="rId339" Type="http://schemas.openxmlformats.org/officeDocument/2006/relationships/image" Target="media/image323.png"/><Relationship Id="rId340" Type="http://schemas.openxmlformats.org/officeDocument/2006/relationships/image" Target="media/image324.png"/><Relationship Id="rId341" Type="http://schemas.openxmlformats.org/officeDocument/2006/relationships/image" Target="media/image325.png"/><Relationship Id="rId342" Type="http://schemas.openxmlformats.org/officeDocument/2006/relationships/image" Target="media/image326.png"/><Relationship Id="rId343" Type="http://schemas.openxmlformats.org/officeDocument/2006/relationships/image" Target="media/image327.png"/><Relationship Id="rId344" Type="http://schemas.openxmlformats.org/officeDocument/2006/relationships/image" Target="media/image328.png"/><Relationship Id="rId345" Type="http://schemas.openxmlformats.org/officeDocument/2006/relationships/image" Target="media/image329.png"/><Relationship Id="rId346" Type="http://schemas.openxmlformats.org/officeDocument/2006/relationships/image" Target="media/image330.png"/><Relationship Id="rId347" Type="http://schemas.openxmlformats.org/officeDocument/2006/relationships/image" Target="media/image331.png"/><Relationship Id="rId348" Type="http://schemas.openxmlformats.org/officeDocument/2006/relationships/image" Target="media/image332.png"/><Relationship Id="rId349" Type="http://schemas.openxmlformats.org/officeDocument/2006/relationships/image" Target="media/image333.png"/><Relationship Id="rId350" Type="http://schemas.openxmlformats.org/officeDocument/2006/relationships/image" Target="media/image334.png"/><Relationship Id="rId351" Type="http://schemas.openxmlformats.org/officeDocument/2006/relationships/image" Target="media/image335.png"/><Relationship Id="rId352" Type="http://schemas.openxmlformats.org/officeDocument/2006/relationships/image" Target="media/image336.png"/><Relationship Id="rId353" Type="http://schemas.openxmlformats.org/officeDocument/2006/relationships/image" Target="media/image337.png"/><Relationship Id="rId354" Type="http://schemas.openxmlformats.org/officeDocument/2006/relationships/image" Target="media/image338.png"/><Relationship Id="rId355" Type="http://schemas.openxmlformats.org/officeDocument/2006/relationships/image" Target="media/image339.png"/><Relationship Id="rId356" Type="http://schemas.openxmlformats.org/officeDocument/2006/relationships/image" Target="media/image340.png"/><Relationship Id="rId357" Type="http://schemas.openxmlformats.org/officeDocument/2006/relationships/image" Target="media/image341.png"/><Relationship Id="rId358" Type="http://schemas.openxmlformats.org/officeDocument/2006/relationships/image" Target="media/image342.png"/><Relationship Id="rId359" Type="http://schemas.openxmlformats.org/officeDocument/2006/relationships/image" Target="media/image343.png"/><Relationship Id="rId360" Type="http://schemas.openxmlformats.org/officeDocument/2006/relationships/image" Target="media/image344.png"/><Relationship Id="rId361" Type="http://schemas.openxmlformats.org/officeDocument/2006/relationships/image" Target="media/image345.png"/><Relationship Id="rId362" Type="http://schemas.openxmlformats.org/officeDocument/2006/relationships/image" Target="media/image346.png"/><Relationship Id="rId363" Type="http://schemas.openxmlformats.org/officeDocument/2006/relationships/image" Target="media/image347.png"/><Relationship Id="rId364" Type="http://schemas.openxmlformats.org/officeDocument/2006/relationships/image" Target="media/image348.png"/><Relationship Id="rId365" Type="http://schemas.openxmlformats.org/officeDocument/2006/relationships/image" Target="media/image349.png"/><Relationship Id="rId366" Type="http://schemas.openxmlformats.org/officeDocument/2006/relationships/image" Target="media/image350.png"/><Relationship Id="rId367" Type="http://schemas.openxmlformats.org/officeDocument/2006/relationships/image" Target="media/image351.png"/><Relationship Id="rId368" Type="http://schemas.openxmlformats.org/officeDocument/2006/relationships/image" Target="media/image352.png"/><Relationship Id="rId369" Type="http://schemas.openxmlformats.org/officeDocument/2006/relationships/image" Target="media/image353.png"/><Relationship Id="rId370" Type="http://schemas.openxmlformats.org/officeDocument/2006/relationships/image" Target="media/image354.png"/><Relationship Id="rId371" Type="http://schemas.openxmlformats.org/officeDocument/2006/relationships/image" Target="media/image355.png"/><Relationship Id="rId372" Type="http://schemas.openxmlformats.org/officeDocument/2006/relationships/image" Target="media/image356.png"/><Relationship Id="rId373" Type="http://schemas.openxmlformats.org/officeDocument/2006/relationships/image" Target="media/image357.png"/><Relationship Id="rId374" Type="http://schemas.openxmlformats.org/officeDocument/2006/relationships/image" Target="media/image358.png"/><Relationship Id="rId375" Type="http://schemas.openxmlformats.org/officeDocument/2006/relationships/image" Target="media/image359.png"/><Relationship Id="rId376" Type="http://schemas.openxmlformats.org/officeDocument/2006/relationships/image" Target="media/image360.png"/><Relationship Id="rId377" Type="http://schemas.openxmlformats.org/officeDocument/2006/relationships/image" Target="media/image361.png"/><Relationship Id="rId378" Type="http://schemas.openxmlformats.org/officeDocument/2006/relationships/image" Target="media/image362.png"/><Relationship Id="rId379" Type="http://schemas.openxmlformats.org/officeDocument/2006/relationships/image" Target="media/image363.png"/><Relationship Id="rId380" Type="http://schemas.openxmlformats.org/officeDocument/2006/relationships/image" Target="media/image364.png"/><Relationship Id="rId381" Type="http://schemas.openxmlformats.org/officeDocument/2006/relationships/image" Target="media/image365.png"/><Relationship Id="rId382" Type="http://schemas.openxmlformats.org/officeDocument/2006/relationships/image" Target="media/image366.png"/><Relationship Id="rId383" Type="http://schemas.openxmlformats.org/officeDocument/2006/relationships/image" Target="media/image367.png"/><Relationship Id="rId384" Type="http://schemas.openxmlformats.org/officeDocument/2006/relationships/image" Target="media/image368.png"/><Relationship Id="rId385" Type="http://schemas.openxmlformats.org/officeDocument/2006/relationships/image" Target="media/image369.png"/><Relationship Id="rId386" Type="http://schemas.openxmlformats.org/officeDocument/2006/relationships/image" Target="media/image370.png"/><Relationship Id="rId387" Type="http://schemas.openxmlformats.org/officeDocument/2006/relationships/image" Target="media/image371.png"/><Relationship Id="rId388" Type="http://schemas.openxmlformats.org/officeDocument/2006/relationships/image" Target="media/image372.png"/><Relationship Id="rId389" Type="http://schemas.openxmlformats.org/officeDocument/2006/relationships/image" Target="media/image373.png"/><Relationship Id="rId390" Type="http://schemas.openxmlformats.org/officeDocument/2006/relationships/image" Target="media/image374.png"/><Relationship Id="rId391" Type="http://schemas.openxmlformats.org/officeDocument/2006/relationships/image" Target="media/image375.png"/><Relationship Id="rId392" Type="http://schemas.openxmlformats.org/officeDocument/2006/relationships/image" Target="media/image376.png"/><Relationship Id="rId393" Type="http://schemas.openxmlformats.org/officeDocument/2006/relationships/image" Target="media/image377.png"/><Relationship Id="rId394" Type="http://schemas.openxmlformats.org/officeDocument/2006/relationships/image" Target="media/image378.png"/><Relationship Id="rId395" Type="http://schemas.openxmlformats.org/officeDocument/2006/relationships/image" Target="media/image379.png"/><Relationship Id="rId396" Type="http://schemas.openxmlformats.org/officeDocument/2006/relationships/image" Target="media/image380.png"/><Relationship Id="rId397" Type="http://schemas.openxmlformats.org/officeDocument/2006/relationships/image" Target="media/image381.png"/><Relationship Id="rId398" Type="http://schemas.openxmlformats.org/officeDocument/2006/relationships/image" Target="media/image382.png"/><Relationship Id="rId399" Type="http://schemas.openxmlformats.org/officeDocument/2006/relationships/image" Target="media/image383.png"/><Relationship Id="rId400" Type="http://schemas.openxmlformats.org/officeDocument/2006/relationships/image" Target="media/image384.png"/><Relationship Id="rId401" Type="http://schemas.openxmlformats.org/officeDocument/2006/relationships/image" Target="media/image385.png"/><Relationship Id="rId402" Type="http://schemas.openxmlformats.org/officeDocument/2006/relationships/image" Target="media/image386.png"/><Relationship Id="rId403" Type="http://schemas.openxmlformats.org/officeDocument/2006/relationships/image" Target="media/image387.png"/><Relationship Id="rId404" Type="http://schemas.openxmlformats.org/officeDocument/2006/relationships/image" Target="media/image388.png"/><Relationship Id="rId405" Type="http://schemas.openxmlformats.org/officeDocument/2006/relationships/image" Target="media/image389.png"/><Relationship Id="rId406" Type="http://schemas.openxmlformats.org/officeDocument/2006/relationships/image" Target="media/image390.png"/><Relationship Id="rId407" Type="http://schemas.openxmlformats.org/officeDocument/2006/relationships/image" Target="media/image391.png"/><Relationship Id="rId408" Type="http://schemas.openxmlformats.org/officeDocument/2006/relationships/image" Target="media/image392.png"/><Relationship Id="rId409" Type="http://schemas.openxmlformats.org/officeDocument/2006/relationships/image" Target="media/image393.png"/><Relationship Id="rId410" Type="http://schemas.openxmlformats.org/officeDocument/2006/relationships/image" Target="media/image394.png"/><Relationship Id="rId411" Type="http://schemas.openxmlformats.org/officeDocument/2006/relationships/image" Target="media/image395.png"/><Relationship Id="rId412" Type="http://schemas.openxmlformats.org/officeDocument/2006/relationships/image" Target="media/image396.png"/><Relationship Id="rId413" Type="http://schemas.openxmlformats.org/officeDocument/2006/relationships/image" Target="media/image397.png"/><Relationship Id="rId414" Type="http://schemas.openxmlformats.org/officeDocument/2006/relationships/image" Target="media/image398.png"/><Relationship Id="rId415" Type="http://schemas.openxmlformats.org/officeDocument/2006/relationships/image" Target="media/image399.png"/><Relationship Id="rId416" Type="http://schemas.openxmlformats.org/officeDocument/2006/relationships/image" Target="media/image400.png"/><Relationship Id="rId417" Type="http://schemas.openxmlformats.org/officeDocument/2006/relationships/image" Target="media/image401.png"/><Relationship Id="rId418" Type="http://schemas.openxmlformats.org/officeDocument/2006/relationships/image" Target="media/image402.png"/><Relationship Id="rId419" Type="http://schemas.openxmlformats.org/officeDocument/2006/relationships/image" Target="media/image403.png"/><Relationship Id="rId420" Type="http://schemas.openxmlformats.org/officeDocument/2006/relationships/image" Target="media/image404.png"/><Relationship Id="rId421" Type="http://schemas.openxmlformats.org/officeDocument/2006/relationships/image" Target="media/image405.png"/><Relationship Id="rId422" Type="http://schemas.openxmlformats.org/officeDocument/2006/relationships/image" Target="media/image406.png"/><Relationship Id="rId423" Type="http://schemas.openxmlformats.org/officeDocument/2006/relationships/image" Target="media/image407.png"/><Relationship Id="rId424" Type="http://schemas.openxmlformats.org/officeDocument/2006/relationships/image" Target="media/image408.png"/><Relationship Id="rId425" Type="http://schemas.openxmlformats.org/officeDocument/2006/relationships/image" Target="media/image409.png"/><Relationship Id="rId426" Type="http://schemas.openxmlformats.org/officeDocument/2006/relationships/image" Target="media/image410.png"/><Relationship Id="rId427" Type="http://schemas.openxmlformats.org/officeDocument/2006/relationships/image" Target="media/image411.png"/><Relationship Id="rId428" Type="http://schemas.openxmlformats.org/officeDocument/2006/relationships/image" Target="media/image412.png"/><Relationship Id="rId429" Type="http://schemas.openxmlformats.org/officeDocument/2006/relationships/image" Target="media/image413.png"/><Relationship Id="rId430" Type="http://schemas.openxmlformats.org/officeDocument/2006/relationships/image" Target="media/image414.png"/><Relationship Id="rId431" Type="http://schemas.openxmlformats.org/officeDocument/2006/relationships/image" Target="media/image415.png"/><Relationship Id="rId432" Type="http://schemas.openxmlformats.org/officeDocument/2006/relationships/image" Target="media/image416.png"/><Relationship Id="rId433" Type="http://schemas.openxmlformats.org/officeDocument/2006/relationships/image" Target="media/image417.png"/><Relationship Id="rId434" Type="http://schemas.openxmlformats.org/officeDocument/2006/relationships/image" Target="media/image418.png"/><Relationship Id="rId435" Type="http://schemas.openxmlformats.org/officeDocument/2006/relationships/image" Target="media/image419.png"/><Relationship Id="rId436" Type="http://schemas.openxmlformats.org/officeDocument/2006/relationships/image" Target="media/image420.png"/><Relationship Id="rId437" Type="http://schemas.openxmlformats.org/officeDocument/2006/relationships/image" Target="media/image421.png"/><Relationship Id="rId438" Type="http://schemas.openxmlformats.org/officeDocument/2006/relationships/image" Target="media/image422.png"/><Relationship Id="rId439" Type="http://schemas.openxmlformats.org/officeDocument/2006/relationships/image" Target="media/image423.png"/><Relationship Id="rId440" Type="http://schemas.openxmlformats.org/officeDocument/2006/relationships/image" Target="media/image424.png"/><Relationship Id="rId441" Type="http://schemas.openxmlformats.org/officeDocument/2006/relationships/image" Target="media/image425.png"/><Relationship Id="rId442" Type="http://schemas.openxmlformats.org/officeDocument/2006/relationships/image" Target="media/image426.png"/><Relationship Id="rId443" Type="http://schemas.openxmlformats.org/officeDocument/2006/relationships/image" Target="media/image427.png"/><Relationship Id="rId444" Type="http://schemas.openxmlformats.org/officeDocument/2006/relationships/image" Target="media/image428.png"/><Relationship Id="rId445" Type="http://schemas.openxmlformats.org/officeDocument/2006/relationships/image" Target="media/image429.png"/><Relationship Id="rId446" Type="http://schemas.openxmlformats.org/officeDocument/2006/relationships/image" Target="media/image430.png"/><Relationship Id="rId447" Type="http://schemas.openxmlformats.org/officeDocument/2006/relationships/image" Target="media/image431.png"/><Relationship Id="rId448" Type="http://schemas.openxmlformats.org/officeDocument/2006/relationships/image" Target="media/image432.png"/><Relationship Id="rId449" Type="http://schemas.openxmlformats.org/officeDocument/2006/relationships/image" Target="media/image433.png"/><Relationship Id="rId450" Type="http://schemas.openxmlformats.org/officeDocument/2006/relationships/image" Target="media/image434.png"/><Relationship Id="rId451" Type="http://schemas.openxmlformats.org/officeDocument/2006/relationships/image" Target="media/image435.png"/><Relationship Id="rId452" Type="http://schemas.openxmlformats.org/officeDocument/2006/relationships/image" Target="media/image436.png"/><Relationship Id="rId453" Type="http://schemas.openxmlformats.org/officeDocument/2006/relationships/image" Target="media/image437.png"/><Relationship Id="rId454" Type="http://schemas.openxmlformats.org/officeDocument/2006/relationships/image" Target="media/image438.png"/><Relationship Id="rId455" Type="http://schemas.openxmlformats.org/officeDocument/2006/relationships/image" Target="media/image439.png"/><Relationship Id="rId456" Type="http://schemas.openxmlformats.org/officeDocument/2006/relationships/image" Target="media/image440.png"/><Relationship Id="rId457" Type="http://schemas.openxmlformats.org/officeDocument/2006/relationships/image" Target="media/image441.png"/><Relationship Id="rId458" Type="http://schemas.openxmlformats.org/officeDocument/2006/relationships/image" Target="media/image442.png"/><Relationship Id="rId459" Type="http://schemas.openxmlformats.org/officeDocument/2006/relationships/image" Target="media/image443.png"/><Relationship Id="rId460" Type="http://schemas.openxmlformats.org/officeDocument/2006/relationships/image" Target="media/image444.png"/><Relationship Id="rId461" Type="http://schemas.openxmlformats.org/officeDocument/2006/relationships/image" Target="media/image445.png"/><Relationship Id="rId462" Type="http://schemas.openxmlformats.org/officeDocument/2006/relationships/image" Target="media/image446.png"/><Relationship Id="rId463" Type="http://schemas.openxmlformats.org/officeDocument/2006/relationships/image" Target="media/image447.png"/><Relationship Id="rId464" Type="http://schemas.openxmlformats.org/officeDocument/2006/relationships/image" Target="media/image448.png"/><Relationship Id="rId465" Type="http://schemas.openxmlformats.org/officeDocument/2006/relationships/image" Target="media/image449.png"/><Relationship Id="rId466" Type="http://schemas.openxmlformats.org/officeDocument/2006/relationships/image" Target="media/image450.png"/><Relationship Id="rId467" Type="http://schemas.openxmlformats.org/officeDocument/2006/relationships/image" Target="media/image451.png"/><Relationship Id="rId468" Type="http://schemas.openxmlformats.org/officeDocument/2006/relationships/image" Target="media/image452.png"/><Relationship Id="rId469" Type="http://schemas.openxmlformats.org/officeDocument/2006/relationships/image" Target="media/image453.png"/><Relationship Id="rId470" Type="http://schemas.openxmlformats.org/officeDocument/2006/relationships/image" Target="media/image454.png"/><Relationship Id="rId471" Type="http://schemas.openxmlformats.org/officeDocument/2006/relationships/image" Target="media/image455.png"/><Relationship Id="rId472" Type="http://schemas.openxmlformats.org/officeDocument/2006/relationships/image" Target="media/image456.png"/><Relationship Id="rId473" Type="http://schemas.openxmlformats.org/officeDocument/2006/relationships/image" Target="media/image457.png"/><Relationship Id="rId474" Type="http://schemas.openxmlformats.org/officeDocument/2006/relationships/image" Target="media/image458.jpg"/><Relationship Id="rId475" Type="http://schemas.openxmlformats.org/officeDocument/2006/relationships/image" Target="media/image459.jpg"/><Relationship Id="rId476" Type="http://schemas.openxmlformats.org/officeDocument/2006/relationships/image" Target="media/image460.jpg"/><Relationship Id="rId477" Type="http://schemas.openxmlformats.org/officeDocument/2006/relationships/image" Target="media/image461.jpg"/><Relationship Id="rId478" Type="http://schemas.openxmlformats.org/officeDocument/2006/relationships/image" Target="media/image462.jpg"/><Relationship Id="rId479" Type="http://schemas.openxmlformats.org/officeDocument/2006/relationships/image" Target="media/image463.png"/><Relationship Id="rId480" Type="http://schemas.openxmlformats.org/officeDocument/2006/relationships/image" Target="media/image464.png"/><Relationship Id="rId481" Type="http://schemas.openxmlformats.org/officeDocument/2006/relationships/hyperlink" Target="mailto:operations@hrneurope.com" TargetMode="External"/><Relationship Id="rId482" Type="http://schemas.openxmlformats.org/officeDocument/2006/relationships/hyperlink" Target="mailto:operations@hrneurope.com" TargetMode="External"/><Relationship Id="rId483" Type="http://schemas.openxmlformats.org/officeDocument/2006/relationships/image" Target="media/image465.png"/><Relationship Id="rId484" Type="http://schemas.openxmlformats.org/officeDocument/2006/relationships/image" Target="media/image466.png"/><Relationship Id="rId485" Type="http://schemas.openxmlformats.org/officeDocument/2006/relationships/image" Target="media/image467.png"/><Relationship Id="rId486" Type="http://schemas.openxmlformats.org/officeDocument/2006/relationships/image" Target="media/image468.png"/><Relationship Id="rId487" Type="http://schemas.openxmlformats.org/officeDocument/2006/relationships/image" Target="media/image469.png"/><Relationship Id="rId488" Type="http://schemas.openxmlformats.org/officeDocument/2006/relationships/image" Target="media/image470.png"/><Relationship Id="rId489" Type="http://schemas.openxmlformats.org/officeDocument/2006/relationships/image" Target="media/image471.jpg"/><Relationship Id="rId490" Type="http://schemas.openxmlformats.org/officeDocument/2006/relationships/image" Target="media/image472.jpg"/><Relationship Id="rId491" Type="http://schemas.openxmlformats.org/officeDocument/2006/relationships/image" Target="media/image473.jpg"/><Relationship Id="rId492" Type="http://schemas.openxmlformats.org/officeDocument/2006/relationships/image" Target="media/image474.jpg"/><Relationship Id="rId493" Type="http://schemas.openxmlformats.org/officeDocument/2006/relationships/image" Target="media/image475.jpg"/><Relationship Id="rId494" Type="http://schemas.openxmlformats.org/officeDocument/2006/relationships/image" Target="media/image476.jpg"/><Relationship Id="rId495" Type="http://schemas.openxmlformats.org/officeDocument/2006/relationships/image" Target="media/image477.jpg"/><Relationship Id="rId496" Type="http://schemas.openxmlformats.org/officeDocument/2006/relationships/image" Target="media/image478.jpg"/><Relationship Id="rId497" Type="http://schemas.openxmlformats.org/officeDocument/2006/relationships/image" Target="media/image479.jpg"/><Relationship Id="rId498" Type="http://schemas.openxmlformats.org/officeDocument/2006/relationships/image" Target="media/image480.jpg"/><Relationship Id="rId499" Type="http://schemas.openxmlformats.org/officeDocument/2006/relationships/image" Target="media/image481.jpg"/><Relationship Id="rId500" Type="http://schemas.openxmlformats.org/officeDocument/2006/relationships/image" Target="media/image482.png"/><Relationship Id="rId501" Type="http://schemas.openxmlformats.org/officeDocument/2006/relationships/image" Target="media/image483.png"/><Relationship Id="rId502" Type="http://schemas.openxmlformats.org/officeDocument/2006/relationships/image" Target="media/image484.png"/><Relationship Id="rId503" Type="http://schemas.openxmlformats.org/officeDocument/2006/relationships/image" Target="media/image485.png"/><Relationship Id="rId504" Type="http://schemas.openxmlformats.org/officeDocument/2006/relationships/image" Target="media/image486.png"/><Relationship Id="rId505" Type="http://schemas.openxmlformats.org/officeDocument/2006/relationships/image" Target="media/image487.png"/><Relationship Id="rId506" Type="http://schemas.openxmlformats.org/officeDocument/2006/relationships/image" Target="media/image488.jpg"/><Relationship Id="rId507" Type="http://schemas.openxmlformats.org/officeDocument/2006/relationships/image" Target="media/image489.jpg"/><Relationship Id="rId508" Type="http://schemas.openxmlformats.org/officeDocument/2006/relationships/image" Target="media/image490.jpg"/><Relationship Id="rId509" Type="http://schemas.openxmlformats.org/officeDocument/2006/relationships/image" Target="media/image491.jpg"/><Relationship Id="rId510" Type="http://schemas.openxmlformats.org/officeDocument/2006/relationships/image" Target="media/image492.jpg"/><Relationship Id="rId511" Type="http://schemas.openxmlformats.org/officeDocument/2006/relationships/image" Target="media/image493.jpg"/><Relationship Id="rId512" Type="http://schemas.openxmlformats.org/officeDocument/2006/relationships/image" Target="media/image494.jpg"/><Relationship Id="rId513" Type="http://schemas.openxmlformats.org/officeDocument/2006/relationships/image" Target="media/image495.jpg"/><Relationship Id="rId514" Type="http://schemas.openxmlformats.org/officeDocument/2006/relationships/image" Target="media/image496.jpg"/><Relationship Id="rId515" Type="http://schemas.openxmlformats.org/officeDocument/2006/relationships/image" Target="media/image497.jpg"/><Relationship Id="rId516" Type="http://schemas.openxmlformats.org/officeDocument/2006/relationships/image" Target="media/image498.jpg"/><Relationship Id="rId517" Type="http://schemas.openxmlformats.org/officeDocument/2006/relationships/image" Target="media/image499.jpg"/><Relationship Id="rId518" Type="http://schemas.openxmlformats.org/officeDocument/2006/relationships/image" Target="media/image500.jpg"/><Relationship Id="rId519" Type="http://schemas.openxmlformats.org/officeDocument/2006/relationships/image" Target="media/image501.jpg"/><Relationship Id="rId520" Type="http://schemas.openxmlformats.org/officeDocument/2006/relationships/image" Target="media/image502.png"/><Relationship Id="rId521" Type="http://schemas.openxmlformats.org/officeDocument/2006/relationships/image" Target="media/image503.png"/><Relationship Id="rId522" Type="http://schemas.openxmlformats.org/officeDocument/2006/relationships/image" Target="media/image504.png"/><Relationship Id="rId523" Type="http://schemas.openxmlformats.org/officeDocument/2006/relationships/image" Target="media/image505.png"/><Relationship Id="rId524" Type="http://schemas.openxmlformats.org/officeDocument/2006/relationships/image" Target="media/image506.png"/><Relationship Id="rId525" Type="http://schemas.openxmlformats.org/officeDocument/2006/relationships/image" Target="media/image507.png"/><Relationship Id="rId526" Type="http://schemas.openxmlformats.org/officeDocument/2006/relationships/image" Target="media/image508.png"/><Relationship Id="rId527" Type="http://schemas.openxmlformats.org/officeDocument/2006/relationships/image" Target="media/image509.png"/><Relationship Id="rId528" Type="http://schemas.openxmlformats.org/officeDocument/2006/relationships/image" Target="media/image510.png"/><Relationship Id="rId529" Type="http://schemas.openxmlformats.org/officeDocument/2006/relationships/image" Target="media/image511.png"/><Relationship Id="rId530" Type="http://schemas.openxmlformats.org/officeDocument/2006/relationships/image" Target="media/image512.png"/><Relationship Id="rId531" Type="http://schemas.openxmlformats.org/officeDocument/2006/relationships/image" Target="media/image513.png"/><Relationship Id="rId532" Type="http://schemas.openxmlformats.org/officeDocument/2006/relationships/image" Target="media/image514.png"/><Relationship Id="rId533" Type="http://schemas.openxmlformats.org/officeDocument/2006/relationships/image" Target="media/image515.png"/><Relationship Id="rId534" Type="http://schemas.openxmlformats.org/officeDocument/2006/relationships/header" Target="header7.xml"/><Relationship Id="rId535" Type="http://schemas.openxmlformats.org/officeDocument/2006/relationships/footer" Target="footer7.xml"/><Relationship Id="rId536" Type="http://schemas.openxmlformats.org/officeDocument/2006/relationships/hyperlink" Target="http://t.co/qm5rvMze6A" TargetMode="External"/><Relationship Id="rId537" Type="http://schemas.openxmlformats.org/officeDocument/2006/relationships/hyperlink" Target="http://t.co/1l5VGz5n8z" TargetMode="External"/><Relationship Id="rId538" Type="http://schemas.openxmlformats.org/officeDocument/2006/relationships/hyperlink" Target="http://t.co/VjzTjGP0gp" TargetMode="External"/><Relationship Id="rId539" Type="http://schemas.openxmlformats.org/officeDocument/2006/relationships/hyperlink" Target="http://t.co/PFvAi6Lc9A" TargetMode="External"/><Relationship Id="rId540" Type="http://schemas.openxmlformats.org/officeDocument/2006/relationships/image" Target="media/image516.png"/><Relationship Id="rId541" Type="http://schemas.openxmlformats.org/officeDocument/2006/relationships/image" Target="media/image517.png"/><Relationship Id="rId542" Type="http://schemas.openxmlformats.org/officeDocument/2006/relationships/image" Target="media/image518.png"/><Relationship Id="rId543" Type="http://schemas.openxmlformats.org/officeDocument/2006/relationships/image" Target="media/image519.png"/><Relationship Id="rId544" Type="http://schemas.openxmlformats.org/officeDocument/2006/relationships/image" Target="media/image520.png"/><Relationship Id="rId545" Type="http://schemas.openxmlformats.org/officeDocument/2006/relationships/image" Target="media/image521.png"/><Relationship Id="rId546" Type="http://schemas.openxmlformats.org/officeDocument/2006/relationships/image" Target="media/image522.png"/><Relationship Id="rId547" Type="http://schemas.openxmlformats.org/officeDocument/2006/relationships/image" Target="media/image523.png"/><Relationship Id="rId548" Type="http://schemas.openxmlformats.org/officeDocument/2006/relationships/image" Target="media/image524.png"/><Relationship Id="rId549" Type="http://schemas.openxmlformats.org/officeDocument/2006/relationships/image" Target="media/image525.png"/><Relationship Id="rId550" Type="http://schemas.openxmlformats.org/officeDocument/2006/relationships/image" Target="media/image526.png"/><Relationship Id="rId551" Type="http://schemas.openxmlformats.org/officeDocument/2006/relationships/image" Target="media/image527.png"/><Relationship Id="rId552" Type="http://schemas.openxmlformats.org/officeDocument/2006/relationships/image" Target="media/image528.png"/><Relationship Id="rId553" Type="http://schemas.openxmlformats.org/officeDocument/2006/relationships/image" Target="media/image529.png"/><Relationship Id="rId554" Type="http://schemas.openxmlformats.org/officeDocument/2006/relationships/image" Target="media/image530.png"/><Relationship Id="rId555" Type="http://schemas.openxmlformats.org/officeDocument/2006/relationships/image" Target="media/image531.png"/><Relationship Id="rId556" Type="http://schemas.openxmlformats.org/officeDocument/2006/relationships/image" Target="media/image532.png"/><Relationship Id="rId557" Type="http://schemas.openxmlformats.org/officeDocument/2006/relationships/image" Target="media/image533.png"/><Relationship Id="rId558" Type="http://schemas.openxmlformats.org/officeDocument/2006/relationships/image" Target="media/image534.png"/><Relationship Id="rId559" Type="http://schemas.openxmlformats.org/officeDocument/2006/relationships/image" Target="media/image535.png"/><Relationship Id="rId560" Type="http://schemas.openxmlformats.org/officeDocument/2006/relationships/image" Target="media/image536.png"/><Relationship Id="rId561" Type="http://schemas.openxmlformats.org/officeDocument/2006/relationships/image" Target="media/image537.png"/><Relationship Id="rId562" Type="http://schemas.openxmlformats.org/officeDocument/2006/relationships/image" Target="media/image538.png"/><Relationship Id="rId563" Type="http://schemas.openxmlformats.org/officeDocument/2006/relationships/image" Target="media/image539.png"/><Relationship Id="rId564" Type="http://schemas.openxmlformats.org/officeDocument/2006/relationships/image" Target="media/image540.png"/><Relationship Id="rId565" Type="http://schemas.openxmlformats.org/officeDocument/2006/relationships/image" Target="media/image541.png"/><Relationship Id="rId566" Type="http://schemas.openxmlformats.org/officeDocument/2006/relationships/image" Target="media/image542.png"/><Relationship Id="rId567" Type="http://schemas.openxmlformats.org/officeDocument/2006/relationships/image" Target="media/image543.png"/><Relationship Id="rId568" Type="http://schemas.openxmlformats.org/officeDocument/2006/relationships/image" Target="media/image544.png"/><Relationship Id="rId569" Type="http://schemas.openxmlformats.org/officeDocument/2006/relationships/image" Target="media/image545.png"/><Relationship Id="rId570" Type="http://schemas.openxmlformats.org/officeDocument/2006/relationships/image" Target="media/image546.png"/><Relationship Id="rId571" Type="http://schemas.openxmlformats.org/officeDocument/2006/relationships/image" Target="media/image547.png"/><Relationship Id="rId572" Type="http://schemas.openxmlformats.org/officeDocument/2006/relationships/image" Target="media/image548.png"/><Relationship Id="rId573" Type="http://schemas.openxmlformats.org/officeDocument/2006/relationships/image" Target="media/image549.png"/><Relationship Id="rId574" Type="http://schemas.openxmlformats.org/officeDocument/2006/relationships/image" Target="media/image550.png"/><Relationship Id="rId575" Type="http://schemas.openxmlformats.org/officeDocument/2006/relationships/image" Target="media/image551.png"/><Relationship Id="rId576" Type="http://schemas.openxmlformats.org/officeDocument/2006/relationships/image" Target="media/image552.png"/><Relationship Id="rId577" Type="http://schemas.openxmlformats.org/officeDocument/2006/relationships/image" Target="media/image553.png"/><Relationship Id="rId578" Type="http://schemas.openxmlformats.org/officeDocument/2006/relationships/image" Target="media/image554.png"/><Relationship Id="rId579" Type="http://schemas.openxmlformats.org/officeDocument/2006/relationships/image" Target="media/image555.png"/><Relationship Id="rId580" Type="http://schemas.openxmlformats.org/officeDocument/2006/relationships/image" Target="media/image556.png"/><Relationship Id="rId581" Type="http://schemas.openxmlformats.org/officeDocument/2006/relationships/image" Target="media/image557.png"/><Relationship Id="rId582" Type="http://schemas.openxmlformats.org/officeDocument/2006/relationships/image" Target="media/image558.png"/><Relationship Id="rId583" Type="http://schemas.openxmlformats.org/officeDocument/2006/relationships/image" Target="media/image559.png"/><Relationship Id="rId584" Type="http://schemas.openxmlformats.org/officeDocument/2006/relationships/image" Target="media/image560.png"/><Relationship Id="rId585" Type="http://schemas.openxmlformats.org/officeDocument/2006/relationships/image" Target="media/image561.png"/><Relationship Id="rId586" Type="http://schemas.openxmlformats.org/officeDocument/2006/relationships/image" Target="media/image562.png"/><Relationship Id="rId587" Type="http://schemas.openxmlformats.org/officeDocument/2006/relationships/image" Target="media/image563.png"/><Relationship Id="rId588" Type="http://schemas.openxmlformats.org/officeDocument/2006/relationships/image" Target="media/image564.png"/><Relationship Id="rId589" Type="http://schemas.openxmlformats.org/officeDocument/2006/relationships/image" Target="media/image565.png"/><Relationship Id="rId590" Type="http://schemas.openxmlformats.org/officeDocument/2006/relationships/image" Target="media/image566.png"/><Relationship Id="rId591" Type="http://schemas.openxmlformats.org/officeDocument/2006/relationships/image" Target="media/image567.png"/><Relationship Id="rId592" Type="http://schemas.openxmlformats.org/officeDocument/2006/relationships/image" Target="media/image568.png"/><Relationship Id="rId593" Type="http://schemas.openxmlformats.org/officeDocument/2006/relationships/image" Target="media/image569.png"/><Relationship Id="rId594" Type="http://schemas.openxmlformats.org/officeDocument/2006/relationships/image" Target="media/image570.png"/><Relationship Id="rId595" Type="http://schemas.openxmlformats.org/officeDocument/2006/relationships/image" Target="media/image571.png"/><Relationship Id="rId596" Type="http://schemas.openxmlformats.org/officeDocument/2006/relationships/image" Target="media/image572.png"/><Relationship Id="rId597" Type="http://schemas.openxmlformats.org/officeDocument/2006/relationships/image" Target="media/image573.png"/><Relationship Id="rId598" Type="http://schemas.openxmlformats.org/officeDocument/2006/relationships/image" Target="media/image574.png"/><Relationship Id="rId599" Type="http://schemas.openxmlformats.org/officeDocument/2006/relationships/image" Target="media/image575.png"/><Relationship Id="rId600" Type="http://schemas.openxmlformats.org/officeDocument/2006/relationships/image" Target="media/image576.png"/><Relationship Id="rId601" Type="http://schemas.openxmlformats.org/officeDocument/2006/relationships/image" Target="media/image577.png"/><Relationship Id="rId602" Type="http://schemas.openxmlformats.org/officeDocument/2006/relationships/image" Target="media/image578.png"/><Relationship Id="rId603" Type="http://schemas.openxmlformats.org/officeDocument/2006/relationships/image" Target="media/image579.png"/><Relationship Id="rId604" Type="http://schemas.openxmlformats.org/officeDocument/2006/relationships/image" Target="media/image580.png"/><Relationship Id="rId605" Type="http://schemas.openxmlformats.org/officeDocument/2006/relationships/image" Target="media/image581.png"/><Relationship Id="rId606" Type="http://schemas.openxmlformats.org/officeDocument/2006/relationships/image" Target="media/image582.png"/><Relationship Id="rId607" Type="http://schemas.openxmlformats.org/officeDocument/2006/relationships/image" Target="media/image583.png"/><Relationship Id="rId608" Type="http://schemas.openxmlformats.org/officeDocument/2006/relationships/image" Target="media/image584.png"/><Relationship Id="rId609" Type="http://schemas.openxmlformats.org/officeDocument/2006/relationships/image" Target="media/image585.png"/><Relationship Id="rId610" Type="http://schemas.openxmlformats.org/officeDocument/2006/relationships/image" Target="media/image586.png"/><Relationship Id="rId611" Type="http://schemas.openxmlformats.org/officeDocument/2006/relationships/image" Target="media/image587.png"/><Relationship Id="rId612" Type="http://schemas.openxmlformats.org/officeDocument/2006/relationships/image" Target="media/image588.png"/><Relationship Id="rId613" Type="http://schemas.openxmlformats.org/officeDocument/2006/relationships/image" Target="media/image589.png"/><Relationship Id="rId614" Type="http://schemas.openxmlformats.org/officeDocument/2006/relationships/image" Target="media/image590.png"/><Relationship Id="rId615" Type="http://schemas.openxmlformats.org/officeDocument/2006/relationships/image" Target="media/image591.png"/><Relationship Id="rId616" Type="http://schemas.openxmlformats.org/officeDocument/2006/relationships/image" Target="media/image592.png"/><Relationship Id="rId617" Type="http://schemas.openxmlformats.org/officeDocument/2006/relationships/image" Target="media/image593.png"/><Relationship Id="rId618" Type="http://schemas.openxmlformats.org/officeDocument/2006/relationships/image" Target="media/image594.png"/><Relationship Id="rId619" Type="http://schemas.openxmlformats.org/officeDocument/2006/relationships/image" Target="media/image595.png"/><Relationship Id="rId620" Type="http://schemas.openxmlformats.org/officeDocument/2006/relationships/image" Target="media/image596.png"/><Relationship Id="rId621" Type="http://schemas.openxmlformats.org/officeDocument/2006/relationships/image" Target="media/image597.png"/><Relationship Id="rId622" Type="http://schemas.openxmlformats.org/officeDocument/2006/relationships/image" Target="media/image598.png"/><Relationship Id="rId623" Type="http://schemas.openxmlformats.org/officeDocument/2006/relationships/image" Target="media/image599.png"/><Relationship Id="rId624" Type="http://schemas.openxmlformats.org/officeDocument/2006/relationships/image" Target="media/image600.png"/><Relationship Id="rId625" Type="http://schemas.openxmlformats.org/officeDocument/2006/relationships/image" Target="media/image601.png"/><Relationship Id="rId626" Type="http://schemas.openxmlformats.org/officeDocument/2006/relationships/image" Target="media/image602.png"/><Relationship Id="rId627" Type="http://schemas.openxmlformats.org/officeDocument/2006/relationships/image" Target="media/image603.png"/><Relationship Id="rId628" Type="http://schemas.openxmlformats.org/officeDocument/2006/relationships/image" Target="media/image604.png"/><Relationship Id="rId629" Type="http://schemas.openxmlformats.org/officeDocument/2006/relationships/image" Target="media/image605.png"/><Relationship Id="rId630" Type="http://schemas.openxmlformats.org/officeDocument/2006/relationships/image" Target="media/image606.png"/><Relationship Id="rId631" Type="http://schemas.openxmlformats.org/officeDocument/2006/relationships/image" Target="media/image607.png"/><Relationship Id="rId632" Type="http://schemas.openxmlformats.org/officeDocument/2006/relationships/image" Target="media/image608.png"/><Relationship Id="rId633" Type="http://schemas.openxmlformats.org/officeDocument/2006/relationships/image" Target="media/image609.png"/><Relationship Id="rId634" Type="http://schemas.openxmlformats.org/officeDocument/2006/relationships/image" Target="media/image610.png"/><Relationship Id="rId635" Type="http://schemas.openxmlformats.org/officeDocument/2006/relationships/image" Target="media/image611.png"/><Relationship Id="rId636" Type="http://schemas.openxmlformats.org/officeDocument/2006/relationships/image" Target="media/image612.png"/><Relationship Id="rId637" Type="http://schemas.openxmlformats.org/officeDocument/2006/relationships/image" Target="media/image613.png"/><Relationship Id="rId638" Type="http://schemas.openxmlformats.org/officeDocument/2006/relationships/image" Target="media/image614.png"/><Relationship Id="rId639" Type="http://schemas.openxmlformats.org/officeDocument/2006/relationships/image" Target="media/image615.png"/><Relationship Id="rId640" Type="http://schemas.openxmlformats.org/officeDocument/2006/relationships/image" Target="media/image616.png"/><Relationship Id="rId641" Type="http://schemas.openxmlformats.org/officeDocument/2006/relationships/image" Target="media/image617.png"/><Relationship Id="rId642" Type="http://schemas.openxmlformats.org/officeDocument/2006/relationships/image" Target="media/image618.png"/><Relationship Id="rId643" Type="http://schemas.openxmlformats.org/officeDocument/2006/relationships/image" Target="media/image619.png"/><Relationship Id="rId644" Type="http://schemas.openxmlformats.org/officeDocument/2006/relationships/image" Target="media/image620.png"/><Relationship Id="rId645" Type="http://schemas.openxmlformats.org/officeDocument/2006/relationships/image" Target="media/image621.png"/><Relationship Id="rId646" Type="http://schemas.openxmlformats.org/officeDocument/2006/relationships/image" Target="media/image622.png"/><Relationship Id="rId647" Type="http://schemas.openxmlformats.org/officeDocument/2006/relationships/image" Target="media/image623.png"/><Relationship Id="rId648" Type="http://schemas.openxmlformats.org/officeDocument/2006/relationships/image" Target="media/image624.png"/><Relationship Id="rId649" Type="http://schemas.openxmlformats.org/officeDocument/2006/relationships/image" Target="media/image625.png"/><Relationship Id="rId650" Type="http://schemas.openxmlformats.org/officeDocument/2006/relationships/image" Target="media/image626.png"/><Relationship Id="rId651" Type="http://schemas.openxmlformats.org/officeDocument/2006/relationships/image" Target="media/image627.png"/><Relationship Id="rId652" Type="http://schemas.openxmlformats.org/officeDocument/2006/relationships/image" Target="media/image628.png"/><Relationship Id="rId653" Type="http://schemas.openxmlformats.org/officeDocument/2006/relationships/image" Target="media/image629.png"/><Relationship Id="rId654" Type="http://schemas.openxmlformats.org/officeDocument/2006/relationships/image" Target="media/image630.png"/><Relationship Id="rId655" Type="http://schemas.openxmlformats.org/officeDocument/2006/relationships/hyperlink" Target="http://t.co/3JHjd0xJsZ" TargetMode="External"/><Relationship Id="rId656" Type="http://schemas.openxmlformats.org/officeDocument/2006/relationships/hyperlink" Target="http://t.co/rWn9r9D4xZ" TargetMode="External"/><Relationship Id="rId657" Type="http://schemas.openxmlformats.org/officeDocument/2006/relationships/header" Target="header8.xml"/><Relationship Id="rId658" Type="http://schemas.openxmlformats.org/officeDocument/2006/relationships/footer" Target="footer8.xml"/><Relationship Id="rId659" Type="http://schemas.openxmlformats.org/officeDocument/2006/relationships/hyperlink" Target="http://www.excel-london.co.uk/visiting-excel/visitors-guide/hotel" TargetMode="External"/><Relationship Id="rId660" Type="http://schemas.openxmlformats.org/officeDocument/2006/relationships/image" Target="media/image631.png"/><Relationship Id="rId661" Type="http://schemas.openxmlformats.org/officeDocument/2006/relationships/image" Target="media/image632.png"/><Relationship Id="rId662" Type="http://schemas.openxmlformats.org/officeDocument/2006/relationships/image" Target="media/image633.jpg"/><Relationship Id="rId663" Type="http://schemas.openxmlformats.org/officeDocument/2006/relationships/image" Target="media/image634.png"/><Relationship Id="rId664" Type="http://schemas.openxmlformats.org/officeDocument/2006/relationships/image" Target="media/image635.png"/><Relationship Id="rId665" Type="http://schemas.openxmlformats.org/officeDocument/2006/relationships/header" Target="header9.xml"/><Relationship Id="rId666" Type="http://schemas.openxmlformats.org/officeDocument/2006/relationships/footer" Target="footer9.xml"/><Relationship Id="rId667" Type="http://schemas.openxmlformats.org/officeDocument/2006/relationships/image" Target="media/image636.png"/><Relationship Id="rId668" Type="http://schemas.openxmlformats.org/officeDocument/2006/relationships/image" Target="media/image637.png"/><Relationship Id="rId669" Type="http://schemas.openxmlformats.org/officeDocument/2006/relationships/image" Target="media/image638.png"/><Relationship Id="rId670" Type="http://schemas.openxmlformats.org/officeDocument/2006/relationships/image" Target="media/image639.png"/><Relationship Id="rId671" Type="http://schemas.openxmlformats.org/officeDocument/2006/relationships/image" Target="media/image640.png"/><Relationship Id="rId672" Type="http://schemas.openxmlformats.org/officeDocument/2006/relationships/image" Target="media/image641.png"/><Relationship Id="rId673" Type="http://schemas.openxmlformats.org/officeDocument/2006/relationships/image" Target="media/image642.png"/><Relationship Id="rId674" Type="http://schemas.openxmlformats.org/officeDocument/2006/relationships/image" Target="media/image643.png"/><Relationship Id="rId675" Type="http://schemas.openxmlformats.org/officeDocument/2006/relationships/image" Target="media/image644.png"/><Relationship Id="rId676" Type="http://schemas.openxmlformats.org/officeDocument/2006/relationships/image" Target="media/image645.png"/><Relationship Id="rId677" Type="http://schemas.openxmlformats.org/officeDocument/2006/relationships/image" Target="media/image646.png"/><Relationship Id="rId678" Type="http://schemas.openxmlformats.org/officeDocument/2006/relationships/image" Target="media/image647.png"/><Relationship Id="rId679" Type="http://schemas.openxmlformats.org/officeDocument/2006/relationships/image" Target="media/image648.png"/><Relationship Id="rId680" Type="http://schemas.openxmlformats.org/officeDocument/2006/relationships/image" Target="media/image649.png"/><Relationship Id="rId681" Type="http://schemas.openxmlformats.org/officeDocument/2006/relationships/image" Target="media/image650.png"/><Relationship Id="rId682" Type="http://schemas.openxmlformats.org/officeDocument/2006/relationships/image" Target="media/image651.png"/><Relationship Id="rId683" Type="http://schemas.openxmlformats.org/officeDocument/2006/relationships/image" Target="media/image652.png"/><Relationship Id="rId684" Type="http://schemas.openxmlformats.org/officeDocument/2006/relationships/image" Target="media/image653.png"/><Relationship Id="rId685" Type="http://schemas.openxmlformats.org/officeDocument/2006/relationships/image" Target="media/image654.png"/><Relationship Id="rId686" Type="http://schemas.openxmlformats.org/officeDocument/2006/relationships/image" Target="media/image655.jpg"/><Relationship Id="rId687" Type="http://schemas.openxmlformats.org/officeDocument/2006/relationships/image" Target="media/image656.png"/><Relationship Id="rId688" Type="http://schemas.openxmlformats.org/officeDocument/2006/relationships/image" Target="media/image657.png"/><Relationship Id="rId689" Type="http://schemas.openxmlformats.org/officeDocument/2006/relationships/image" Target="media/image658.png"/><Relationship Id="rId690" Type="http://schemas.openxmlformats.org/officeDocument/2006/relationships/image" Target="media/image659.png"/><Relationship Id="rId691" Type="http://schemas.openxmlformats.org/officeDocument/2006/relationships/image" Target="media/image660.png"/><Relationship Id="rId692" Type="http://schemas.openxmlformats.org/officeDocument/2006/relationships/image" Target="media/image661.png"/><Relationship Id="rId693" Type="http://schemas.openxmlformats.org/officeDocument/2006/relationships/image" Target="media/image662.png"/><Relationship Id="rId694" Type="http://schemas.openxmlformats.org/officeDocument/2006/relationships/image" Target="media/image663.png"/><Relationship Id="rId695" Type="http://schemas.openxmlformats.org/officeDocument/2006/relationships/image" Target="media/image664.jpg"/><Relationship Id="rId696" Type="http://schemas.openxmlformats.org/officeDocument/2006/relationships/image" Target="media/image665.png"/><Relationship Id="rId697" Type="http://schemas.openxmlformats.org/officeDocument/2006/relationships/image" Target="media/image666.png"/><Relationship Id="rId698" Type="http://schemas.openxmlformats.org/officeDocument/2006/relationships/image" Target="media/image667.png"/><Relationship Id="rId699" Type="http://schemas.openxmlformats.org/officeDocument/2006/relationships/image" Target="media/image668.png"/><Relationship Id="rId700" Type="http://schemas.openxmlformats.org/officeDocument/2006/relationships/image" Target="media/image669.png"/><Relationship Id="rId701" Type="http://schemas.openxmlformats.org/officeDocument/2006/relationships/image" Target="media/image670.png"/><Relationship Id="rId702" Type="http://schemas.openxmlformats.org/officeDocument/2006/relationships/image" Target="media/image671.png"/><Relationship Id="rId703" Type="http://schemas.openxmlformats.org/officeDocument/2006/relationships/hyperlink" Target="http://www.hrneurope.com/" TargetMode="External"/><Relationship Id="rId704" Type="http://schemas.openxmlformats.org/officeDocument/2006/relationships/hyperlink" Target="mailto:hrneurope@hrneurope.com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2014-09-22T11:25:52Z</dcterms:created>
  <dcterms:modified xsi:type="dcterms:W3CDTF">2014-09-22T11:25:52Z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2014-09-11T00:00:00Z</vt:filetime>
  </property>
  <property fmtid="{D5CDD505-2E9C-101B-9397-08002B2CF9AE}" pid="3" name="LastSaved">
    <vt:filetime>2014-09-22T00:00:00Z</vt:filetime>
  </property>
</Properties>
</file>